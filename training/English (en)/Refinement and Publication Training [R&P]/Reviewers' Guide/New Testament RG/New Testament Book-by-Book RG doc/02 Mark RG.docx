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43488" w:rsidRPr="00DA21B8" w:rsidRDefault="004F69BA">
      <w:pPr>
        <w:spacing w:before="240" w:after="240"/>
        <w:jc w:val="center"/>
        <w:rPr>
          <w:rFonts w:eastAsia="Calibri"/>
          <w:b/>
          <w:sz w:val="60"/>
          <w:szCs w:val="60"/>
        </w:rPr>
      </w:pPr>
      <w:r w:rsidRPr="00DA21B8">
        <w:rPr>
          <w:rFonts w:eastAsia="Calibri"/>
          <w:b/>
          <w:sz w:val="60"/>
          <w:szCs w:val="60"/>
        </w:rPr>
        <w:t>Wycliffe Associates</w:t>
      </w:r>
    </w:p>
    <w:p w14:paraId="00000002" w14:textId="77777777" w:rsidR="00043488" w:rsidRPr="00DA21B8" w:rsidRDefault="004F69BA">
      <w:pPr>
        <w:spacing w:before="240" w:after="240"/>
        <w:jc w:val="center"/>
        <w:rPr>
          <w:rFonts w:eastAsia="Calibri"/>
          <w:b/>
          <w:sz w:val="52"/>
          <w:szCs w:val="52"/>
        </w:rPr>
      </w:pPr>
      <w:r w:rsidRPr="00DA21B8">
        <w:rPr>
          <w:rFonts w:eastAsia="Calibri"/>
          <w:b/>
          <w:sz w:val="52"/>
          <w:szCs w:val="52"/>
        </w:rPr>
        <w:t>Bible Translation Reviewers’ Guide</w:t>
      </w:r>
    </w:p>
    <w:p w14:paraId="00000003" w14:textId="77777777" w:rsidR="00043488" w:rsidRPr="00BF2DBD" w:rsidRDefault="004F69BA" w:rsidP="00DA21B8">
      <w:pPr>
        <w:spacing w:before="240" w:after="240"/>
        <w:jc w:val="center"/>
        <w:rPr>
          <w:b/>
          <w:bCs/>
          <w:sz w:val="56"/>
          <w:szCs w:val="56"/>
        </w:rPr>
      </w:pPr>
      <w:r w:rsidRPr="00BF2DBD">
        <w:rPr>
          <w:b/>
          <w:bCs/>
          <w:i/>
          <w:sz w:val="56"/>
          <w:szCs w:val="56"/>
        </w:rPr>
        <w:t>Mark</w:t>
      </w:r>
    </w:p>
    <w:sdt>
      <w:sdtPr>
        <w:rPr>
          <w:b/>
          <w:bCs/>
        </w:rPr>
        <w:id w:val="-266384448"/>
        <w:docPartObj>
          <w:docPartGallery w:val="Table of Contents"/>
          <w:docPartUnique/>
        </w:docPartObj>
      </w:sdtPr>
      <w:sdtContent>
        <w:p w14:paraId="2ED9F34A" w14:textId="372B2245"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r w:rsidRPr="00BF2DBD">
            <w:rPr>
              <w:b/>
              <w:bCs/>
            </w:rPr>
            <w:fldChar w:fldCharType="begin"/>
          </w:r>
          <w:r w:rsidRPr="00BF2DBD">
            <w:rPr>
              <w:b/>
              <w:bCs/>
            </w:rPr>
            <w:instrText xml:space="preserve"> TOC \o "1-3" \h \z \u </w:instrText>
          </w:r>
          <w:r w:rsidRPr="00BF2DBD">
            <w:rPr>
              <w:b/>
              <w:bCs/>
            </w:rPr>
            <w:fldChar w:fldCharType="separate"/>
          </w:r>
          <w:hyperlink w:anchor="_Toc207006063" w:history="1">
            <w:r w:rsidRPr="00BF2DBD">
              <w:rPr>
                <w:rStyle w:val="Hyperlink"/>
                <w:b/>
                <w:bCs/>
                <w:noProof/>
              </w:rPr>
              <w:t>1:1-13</w:t>
            </w:r>
            <w:r w:rsidRPr="00BF2DBD">
              <w:rPr>
                <w:b/>
                <w:bCs/>
                <w:noProof/>
                <w:webHidden/>
              </w:rPr>
              <w:tab/>
            </w:r>
            <w:r w:rsidRPr="00BF2DBD">
              <w:rPr>
                <w:b/>
                <w:bCs/>
                <w:noProof/>
                <w:webHidden/>
              </w:rPr>
              <w:fldChar w:fldCharType="begin"/>
            </w:r>
            <w:r w:rsidRPr="00BF2DBD">
              <w:rPr>
                <w:b/>
                <w:bCs/>
                <w:noProof/>
                <w:webHidden/>
              </w:rPr>
              <w:instrText xml:space="preserve"> PAGEREF _Toc207006063 \h </w:instrText>
            </w:r>
            <w:r w:rsidRPr="00BF2DBD">
              <w:rPr>
                <w:b/>
                <w:bCs/>
                <w:noProof/>
                <w:webHidden/>
              </w:rPr>
            </w:r>
            <w:r w:rsidRPr="00BF2DBD">
              <w:rPr>
                <w:b/>
                <w:bCs/>
                <w:noProof/>
                <w:webHidden/>
              </w:rPr>
              <w:fldChar w:fldCharType="separate"/>
            </w:r>
            <w:r w:rsidRPr="00BF2DBD">
              <w:rPr>
                <w:b/>
                <w:bCs/>
                <w:noProof/>
                <w:webHidden/>
              </w:rPr>
              <w:t>2</w:t>
            </w:r>
            <w:r w:rsidRPr="00BF2DBD">
              <w:rPr>
                <w:b/>
                <w:bCs/>
                <w:noProof/>
                <w:webHidden/>
              </w:rPr>
              <w:fldChar w:fldCharType="end"/>
            </w:r>
          </w:hyperlink>
        </w:p>
        <w:p w14:paraId="7A571E51" w14:textId="67B15A9C"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64" w:history="1">
            <w:r w:rsidRPr="00BF2DBD">
              <w:rPr>
                <w:rStyle w:val="Hyperlink"/>
                <w:b/>
                <w:bCs/>
                <w:noProof/>
              </w:rPr>
              <w:t>2:1-12</w:t>
            </w:r>
            <w:r w:rsidRPr="00BF2DBD">
              <w:rPr>
                <w:b/>
                <w:bCs/>
                <w:noProof/>
                <w:webHidden/>
              </w:rPr>
              <w:tab/>
            </w:r>
            <w:r w:rsidRPr="00BF2DBD">
              <w:rPr>
                <w:b/>
                <w:bCs/>
                <w:noProof/>
                <w:webHidden/>
              </w:rPr>
              <w:fldChar w:fldCharType="begin"/>
            </w:r>
            <w:r w:rsidRPr="00BF2DBD">
              <w:rPr>
                <w:b/>
                <w:bCs/>
                <w:noProof/>
                <w:webHidden/>
              </w:rPr>
              <w:instrText xml:space="preserve"> PAGEREF _Toc207006064 \h </w:instrText>
            </w:r>
            <w:r w:rsidRPr="00BF2DBD">
              <w:rPr>
                <w:b/>
                <w:bCs/>
                <w:noProof/>
                <w:webHidden/>
              </w:rPr>
            </w:r>
            <w:r w:rsidRPr="00BF2DBD">
              <w:rPr>
                <w:b/>
                <w:bCs/>
                <w:noProof/>
                <w:webHidden/>
              </w:rPr>
              <w:fldChar w:fldCharType="separate"/>
            </w:r>
            <w:r w:rsidRPr="00BF2DBD">
              <w:rPr>
                <w:b/>
                <w:bCs/>
                <w:noProof/>
                <w:webHidden/>
              </w:rPr>
              <w:t>4</w:t>
            </w:r>
            <w:r w:rsidRPr="00BF2DBD">
              <w:rPr>
                <w:b/>
                <w:bCs/>
                <w:noProof/>
                <w:webHidden/>
              </w:rPr>
              <w:fldChar w:fldCharType="end"/>
            </w:r>
          </w:hyperlink>
        </w:p>
        <w:p w14:paraId="7B3311B8" w14:textId="5C0F3BCA"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65" w:history="1">
            <w:r w:rsidRPr="00BF2DBD">
              <w:rPr>
                <w:rStyle w:val="Hyperlink"/>
                <w:b/>
                <w:bCs/>
                <w:noProof/>
              </w:rPr>
              <w:t>2:23-3:6</w:t>
            </w:r>
            <w:r w:rsidRPr="00BF2DBD">
              <w:rPr>
                <w:b/>
                <w:bCs/>
                <w:noProof/>
                <w:webHidden/>
              </w:rPr>
              <w:tab/>
            </w:r>
            <w:r w:rsidRPr="00BF2DBD">
              <w:rPr>
                <w:b/>
                <w:bCs/>
                <w:noProof/>
                <w:webHidden/>
              </w:rPr>
              <w:fldChar w:fldCharType="begin"/>
            </w:r>
            <w:r w:rsidRPr="00BF2DBD">
              <w:rPr>
                <w:b/>
                <w:bCs/>
                <w:noProof/>
                <w:webHidden/>
              </w:rPr>
              <w:instrText xml:space="preserve"> PAGEREF _Toc207006065 \h </w:instrText>
            </w:r>
            <w:r w:rsidRPr="00BF2DBD">
              <w:rPr>
                <w:b/>
                <w:bCs/>
                <w:noProof/>
                <w:webHidden/>
              </w:rPr>
            </w:r>
            <w:r w:rsidRPr="00BF2DBD">
              <w:rPr>
                <w:b/>
                <w:bCs/>
                <w:noProof/>
                <w:webHidden/>
              </w:rPr>
              <w:fldChar w:fldCharType="separate"/>
            </w:r>
            <w:r w:rsidRPr="00BF2DBD">
              <w:rPr>
                <w:b/>
                <w:bCs/>
                <w:noProof/>
                <w:webHidden/>
              </w:rPr>
              <w:t>6</w:t>
            </w:r>
            <w:r w:rsidRPr="00BF2DBD">
              <w:rPr>
                <w:b/>
                <w:bCs/>
                <w:noProof/>
                <w:webHidden/>
              </w:rPr>
              <w:fldChar w:fldCharType="end"/>
            </w:r>
          </w:hyperlink>
        </w:p>
        <w:p w14:paraId="713BA944" w14:textId="6D36E2DB"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66" w:history="1">
            <w:r w:rsidRPr="00BF2DBD">
              <w:rPr>
                <w:rStyle w:val="Hyperlink"/>
                <w:b/>
                <w:bCs/>
                <w:noProof/>
              </w:rPr>
              <w:t>4:1-20</w:t>
            </w:r>
            <w:r w:rsidRPr="00BF2DBD">
              <w:rPr>
                <w:b/>
                <w:bCs/>
                <w:noProof/>
                <w:webHidden/>
              </w:rPr>
              <w:tab/>
            </w:r>
            <w:r w:rsidRPr="00BF2DBD">
              <w:rPr>
                <w:b/>
                <w:bCs/>
                <w:noProof/>
                <w:webHidden/>
              </w:rPr>
              <w:fldChar w:fldCharType="begin"/>
            </w:r>
            <w:r w:rsidRPr="00BF2DBD">
              <w:rPr>
                <w:b/>
                <w:bCs/>
                <w:noProof/>
                <w:webHidden/>
              </w:rPr>
              <w:instrText xml:space="preserve"> PAGEREF _Toc207006066 \h </w:instrText>
            </w:r>
            <w:r w:rsidRPr="00BF2DBD">
              <w:rPr>
                <w:b/>
                <w:bCs/>
                <w:noProof/>
                <w:webHidden/>
              </w:rPr>
            </w:r>
            <w:r w:rsidRPr="00BF2DBD">
              <w:rPr>
                <w:b/>
                <w:bCs/>
                <w:noProof/>
                <w:webHidden/>
              </w:rPr>
              <w:fldChar w:fldCharType="separate"/>
            </w:r>
            <w:r w:rsidRPr="00BF2DBD">
              <w:rPr>
                <w:b/>
                <w:bCs/>
                <w:noProof/>
                <w:webHidden/>
              </w:rPr>
              <w:t>8</w:t>
            </w:r>
            <w:r w:rsidRPr="00BF2DBD">
              <w:rPr>
                <w:b/>
                <w:bCs/>
                <w:noProof/>
                <w:webHidden/>
              </w:rPr>
              <w:fldChar w:fldCharType="end"/>
            </w:r>
          </w:hyperlink>
        </w:p>
        <w:p w14:paraId="18D9856D" w14:textId="2B56231F"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67" w:history="1">
            <w:r w:rsidRPr="00BF2DBD">
              <w:rPr>
                <w:rStyle w:val="Hyperlink"/>
                <w:b/>
                <w:bCs/>
                <w:noProof/>
              </w:rPr>
              <w:t>5:1-20</w:t>
            </w:r>
            <w:r w:rsidRPr="00BF2DBD">
              <w:rPr>
                <w:b/>
                <w:bCs/>
                <w:noProof/>
                <w:webHidden/>
              </w:rPr>
              <w:tab/>
            </w:r>
            <w:r w:rsidRPr="00BF2DBD">
              <w:rPr>
                <w:b/>
                <w:bCs/>
                <w:noProof/>
                <w:webHidden/>
              </w:rPr>
              <w:fldChar w:fldCharType="begin"/>
            </w:r>
            <w:r w:rsidRPr="00BF2DBD">
              <w:rPr>
                <w:b/>
                <w:bCs/>
                <w:noProof/>
                <w:webHidden/>
              </w:rPr>
              <w:instrText xml:space="preserve"> PAGEREF _Toc207006067 \h </w:instrText>
            </w:r>
            <w:r w:rsidRPr="00BF2DBD">
              <w:rPr>
                <w:b/>
                <w:bCs/>
                <w:noProof/>
                <w:webHidden/>
              </w:rPr>
            </w:r>
            <w:r w:rsidRPr="00BF2DBD">
              <w:rPr>
                <w:b/>
                <w:bCs/>
                <w:noProof/>
                <w:webHidden/>
              </w:rPr>
              <w:fldChar w:fldCharType="separate"/>
            </w:r>
            <w:r w:rsidRPr="00BF2DBD">
              <w:rPr>
                <w:b/>
                <w:bCs/>
                <w:noProof/>
                <w:webHidden/>
              </w:rPr>
              <w:t>11</w:t>
            </w:r>
            <w:r w:rsidRPr="00BF2DBD">
              <w:rPr>
                <w:b/>
                <w:bCs/>
                <w:noProof/>
                <w:webHidden/>
              </w:rPr>
              <w:fldChar w:fldCharType="end"/>
            </w:r>
          </w:hyperlink>
        </w:p>
        <w:p w14:paraId="6BE0537A" w14:textId="4399224F"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68" w:history="1">
            <w:r w:rsidRPr="00BF2DBD">
              <w:rPr>
                <w:rStyle w:val="Hyperlink"/>
                <w:b/>
                <w:bCs/>
                <w:noProof/>
              </w:rPr>
              <w:t>7:24-30</w:t>
            </w:r>
            <w:r w:rsidRPr="00BF2DBD">
              <w:rPr>
                <w:b/>
                <w:bCs/>
                <w:noProof/>
                <w:webHidden/>
              </w:rPr>
              <w:tab/>
            </w:r>
            <w:r w:rsidRPr="00BF2DBD">
              <w:rPr>
                <w:b/>
                <w:bCs/>
                <w:noProof/>
                <w:webHidden/>
              </w:rPr>
              <w:fldChar w:fldCharType="begin"/>
            </w:r>
            <w:r w:rsidRPr="00BF2DBD">
              <w:rPr>
                <w:b/>
                <w:bCs/>
                <w:noProof/>
                <w:webHidden/>
              </w:rPr>
              <w:instrText xml:space="preserve"> PAGEREF _Toc207006068 \h </w:instrText>
            </w:r>
            <w:r w:rsidRPr="00BF2DBD">
              <w:rPr>
                <w:b/>
                <w:bCs/>
                <w:noProof/>
                <w:webHidden/>
              </w:rPr>
            </w:r>
            <w:r w:rsidRPr="00BF2DBD">
              <w:rPr>
                <w:b/>
                <w:bCs/>
                <w:noProof/>
                <w:webHidden/>
              </w:rPr>
              <w:fldChar w:fldCharType="separate"/>
            </w:r>
            <w:r w:rsidRPr="00BF2DBD">
              <w:rPr>
                <w:b/>
                <w:bCs/>
                <w:noProof/>
                <w:webHidden/>
              </w:rPr>
              <w:t>14</w:t>
            </w:r>
            <w:r w:rsidRPr="00BF2DBD">
              <w:rPr>
                <w:b/>
                <w:bCs/>
                <w:noProof/>
                <w:webHidden/>
              </w:rPr>
              <w:fldChar w:fldCharType="end"/>
            </w:r>
          </w:hyperlink>
        </w:p>
        <w:p w14:paraId="17EF67F5" w14:textId="1C3EA56E"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69" w:history="1">
            <w:r w:rsidRPr="00BF2DBD">
              <w:rPr>
                <w:rStyle w:val="Hyperlink"/>
                <w:b/>
                <w:bCs/>
                <w:noProof/>
              </w:rPr>
              <w:t>9:2-13</w:t>
            </w:r>
            <w:r w:rsidRPr="00BF2DBD">
              <w:rPr>
                <w:b/>
                <w:bCs/>
                <w:noProof/>
                <w:webHidden/>
              </w:rPr>
              <w:tab/>
            </w:r>
            <w:r w:rsidRPr="00BF2DBD">
              <w:rPr>
                <w:b/>
                <w:bCs/>
                <w:noProof/>
                <w:webHidden/>
              </w:rPr>
              <w:fldChar w:fldCharType="begin"/>
            </w:r>
            <w:r w:rsidRPr="00BF2DBD">
              <w:rPr>
                <w:b/>
                <w:bCs/>
                <w:noProof/>
                <w:webHidden/>
              </w:rPr>
              <w:instrText xml:space="preserve"> PAGEREF _Toc207006069 \h </w:instrText>
            </w:r>
            <w:r w:rsidRPr="00BF2DBD">
              <w:rPr>
                <w:b/>
                <w:bCs/>
                <w:noProof/>
                <w:webHidden/>
              </w:rPr>
            </w:r>
            <w:r w:rsidRPr="00BF2DBD">
              <w:rPr>
                <w:b/>
                <w:bCs/>
                <w:noProof/>
                <w:webHidden/>
              </w:rPr>
              <w:fldChar w:fldCharType="separate"/>
            </w:r>
            <w:r w:rsidRPr="00BF2DBD">
              <w:rPr>
                <w:b/>
                <w:bCs/>
                <w:noProof/>
                <w:webHidden/>
              </w:rPr>
              <w:t>16</w:t>
            </w:r>
            <w:r w:rsidRPr="00BF2DBD">
              <w:rPr>
                <w:b/>
                <w:bCs/>
                <w:noProof/>
                <w:webHidden/>
              </w:rPr>
              <w:fldChar w:fldCharType="end"/>
            </w:r>
          </w:hyperlink>
        </w:p>
        <w:p w14:paraId="5673E66A" w14:textId="51AC7A9E"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70" w:history="1">
            <w:r w:rsidRPr="00BF2DBD">
              <w:rPr>
                <w:rStyle w:val="Hyperlink"/>
                <w:b/>
                <w:bCs/>
                <w:noProof/>
              </w:rPr>
              <w:t>10:35-45</w:t>
            </w:r>
            <w:r w:rsidRPr="00BF2DBD">
              <w:rPr>
                <w:b/>
                <w:bCs/>
                <w:noProof/>
                <w:webHidden/>
              </w:rPr>
              <w:tab/>
            </w:r>
            <w:r w:rsidRPr="00BF2DBD">
              <w:rPr>
                <w:b/>
                <w:bCs/>
                <w:noProof/>
                <w:webHidden/>
              </w:rPr>
              <w:fldChar w:fldCharType="begin"/>
            </w:r>
            <w:r w:rsidRPr="00BF2DBD">
              <w:rPr>
                <w:b/>
                <w:bCs/>
                <w:noProof/>
                <w:webHidden/>
              </w:rPr>
              <w:instrText xml:space="preserve"> PAGEREF _Toc207006070 \h </w:instrText>
            </w:r>
            <w:r w:rsidRPr="00BF2DBD">
              <w:rPr>
                <w:b/>
                <w:bCs/>
                <w:noProof/>
                <w:webHidden/>
              </w:rPr>
            </w:r>
            <w:r w:rsidRPr="00BF2DBD">
              <w:rPr>
                <w:b/>
                <w:bCs/>
                <w:noProof/>
                <w:webHidden/>
              </w:rPr>
              <w:fldChar w:fldCharType="separate"/>
            </w:r>
            <w:r w:rsidRPr="00BF2DBD">
              <w:rPr>
                <w:b/>
                <w:bCs/>
                <w:noProof/>
                <w:webHidden/>
              </w:rPr>
              <w:t>18</w:t>
            </w:r>
            <w:r w:rsidRPr="00BF2DBD">
              <w:rPr>
                <w:b/>
                <w:bCs/>
                <w:noProof/>
                <w:webHidden/>
              </w:rPr>
              <w:fldChar w:fldCharType="end"/>
            </w:r>
          </w:hyperlink>
        </w:p>
        <w:p w14:paraId="375B4421" w14:textId="610DBD61"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71" w:history="1">
            <w:r w:rsidRPr="00BF2DBD">
              <w:rPr>
                <w:rStyle w:val="Hyperlink"/>
                <w:b/>
                <w:bCs/>
                <w:noProof/>
              </w:rPr>
              <w:t>12:35-40</w:t>
            </w:r>
            <w:r w:rsidRPr="00BF2DBD">
              <w:rPr>
                <w:b/>
                <w:bCs/>
                <w:noProof/>
                <w:webHidden/>
              </w:rPr>
              <w:tab/>
            </w:r>
            <w:r w:rsidRPr="00BF2DBD">
              <w:rPr>
                <w:b/>
                <w:bCs/>
                <w:noProof/>
                <w:webHidden/>
              </w:rPr>
              <w:fldChar w:fldCharType="begin"/>
            </w:r>
            <w:r w:rsidRPr="00BF2DBD">
              <w:rPr>
                <w:b/>
                <w:bCs/>
                <w:noProof/>
                <w:webHidden/>
              </w:rPr>
              <w:instrText xml:space="preserve"> PAGEREF _Toc207006071 \h </w:instrText>
            </w:r>
            <w:r w:rsidRPr="00BF2DBD">
              <w:rPr>
                <w:b/>
                <w:bCs/>
                <w:noProof/>
                <w:webHidden/>
              </w:rPr>
            </w:r>
            <w:r w:rsidRPr="00BF2DBD">
              <w:rPr>
                <w:b/>
                <w:bCs/>
                <w:noProof/>
                <w:webHidden/>
              </w:rPr>
              <w:fldChar w:fldCharType="separate"/>
            </w:r>
            <w:r w:rsidRPr="00BF2DBD">
              <w:rPr>
                <w:b/>
                <w:bCs/>
                <w:noProof/>
                <w:webHidden/>
              </w:rPr>
              <w:t>20</w:t>
            </w:r>
            <w:r w:rsidRPr="00BF2DBD">
              <w:rPr>
                <w:b/>
                <w:bCs/>
                <w:noProof/>
                <w:webHidden/>
              </w:rPr>
              <w:fldChar w:fldCharType="end"/>
            </w:r>
          </w:hyperlink>
        </w:p>
        <w:p w14:paraId="435174BD" w14:textId="64B8B6E1"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72" w:history="1">
            <w:r w:rsidRPr="00BF2DBD">
              <w:rPr>
                <w:rStyle w:val="Hyperlink"/>
                <w:b/>
                <w:bCs/>
                <w:noProof/>
              </w:rPr>
              <w:t>14:12-26</w:t>
            </w:r>
            <w:r w:rsidRPr="00BF2DBD">
              <w:rPr>
                <w:b/>
                <w:bCs/>
                <w:noProof/>
                <w:webHidden/>
              </w:rPr>
              <w:tab/>
            </w:r>
            <w:r w:rsidRPr="00BF2DBD">
              <w:rPr>
                <w:b/>
                <w:bCs/>
                <w:noProof/>
                <w:webHidden/>
              </w:rPr>
              <w:fldChar w:fldCharType="begin"/>
            </w:r>
            <w:r w:rsidRPr="00BF2DBD">
              <w:rPr>
                <w:b/>
                <w:bCs/>
                <w:noProof/>
                <w:webHidden/>
              </w:rPr>
              <w:instrText xml:space="preserve"> PAGEREF _Toc207006072 \h </w:instrText>
            </w:r>
            <w:r w:rsidRPr="00BF2DBD">
              <w:rPr>
                <w:b/>
                <w:bCs/>
                <w:noProof/>
                <w:webHidden/>
              </w:rPr>
            </w:r>
            <w:r w:rsidRPr="00BF2DBD">
              <w:rPr>
                <w:b/>
                <w:bCs/>
                <w:noProof/>
                <w:webHidden/>
              </w:rPr>
              <w:fldChar w:fldCharType="separate"/>
            </w:r>
            <w:r w:rsidRPr="00BF2DBD">
              <w:rPr>
                <w:b/>
                <w:bCs/>
                <w:noProof/>
                <w:webHidden/>
              </w:rPr>
              <w:t>21</w:t>
            </w:r>
            <w:r w:rsidRPr="00BF2DBD">
              <w:rPr>
                <w:b/>
                <w:bCs/>
                <w:noProof/>
                <w:webHidden/>
              </w:rPr>
              <w:fldChar w:fldCharType="end"/>
            </w:r>
          </w:hyperlink>
        </w:p>
        <w:p w14:paraId="26F84CD4" w14:textId="22770CC0" w:rsidR="00E25EDD" w:rsidRPr="00BF2DBD" w:rsidRDefault="00E25EDD">
          <w:pPr>
            <w:pStyle w:val="TOC1"/>
            <w:rPr>
              <w:rFonts w:asciiTheme="minorHAnsi" w:eastAsiaTheme="minorEastAsia" w:hAnsiTheme="minorHAnsi" w:cstheme="minorBidi"/>
              <w:b/>
              <w:bCs/>
              <w:noProof/>
              <w:kern w:val="2"/>
              <w:sz w:val="24"/>
              <w:szCs w:val="24"/>
              <w:lang w:val="en-US"/>
              <w14:ligatures w14:val="standardContextual"/>
            </w:rPr>
          </w:pPr>
          <w:hyperlink w:anchor="_Toc207006073" w:history="1">
            <w:r w:rsidRPr="00BF2DBD">
              <w:rPr>
                <w:rStyle w:val="Hyperlink"/>
                <w:b/>
                <w:bCs/>
                <w:noProof/>
              </w:rPr>
              <w:t>15:1-15</w:t>
            </w:r>
            <w:r w:rsidRPr="00BF2DBD">
              <w:rPr>
                <w:b/>
                <w:bCs/>
                <w:noProof/>
                <w:webHidden/>
              </w:rPr>
              <w:tab/>
            </w:r>
            <w:r w:rsidRPr="00BF2DBD">
              <w:rPr>
                <w:b/>
                <w:bCs/>
                <w:noProof/>
                <w:webHidden/>
              </w:rPr>
              <w:fldChar w:fldCharType="begin"/>
            </w:r>
            <w:r w:rsidRPr="00BF2DBD">
              <w:rPr>
                <w:b/>
                <w:bCs/>
                <w:noProof/>
                <w:webHidden/>
              </w:rPr>
              <w:instrText xml:space="preserve"> PAGEREF _Toc207006073 \h </w:instrText>
            </w:r>
            <w:r w:rsidRPr="00BF2DBD">
              <w:rPr>
                <w:b/>
                <w:bCs/>
                <w:noProof/>
                <w:webHidden/>
              </w:rPr>
            </w:r>
            <w:r w:rsidRPr="00BF2DBD">
              <w:rPr>
                <w:b/>
                <w:bCs/>
                <w:noProof/>
                <w:webHidden/>
              </w:rPr>
              <w:fldChar w:fldCharType="separate"/>
            </w:r>
            <w:r w:rsidRPr="00BF2DBD">
              <w:rPr>
                <w:b/>
                <w:bCs/>
                <w:noProof/>
                <w:webHidden/>
              </w:rPr>
              <w:t>23</w:t>
            </w:r>
            <w:r w:rsidRPr="00BF2DBD">
              <w:rPr>
                <w:b/>
                <w:bCs/>
                <w:noProof/>
                <w:webHidden/>
              </w:rPr>
              <w:fldChar w:fldCharType="end"/>
            </w:r>
          </w:hyperlink>
        </w:p>
        <w:p w14:paraId="0000000E" w14:textId="1EA83683" w:rsidR="00043488" w:rsidRDefault="00E25EDD" w:rsidP="00E25EDD">
          <w:pPr>
            <w:pStyle w:val="TOC1"/>
            <w:rPr>
              <w:color w:val="000000"/>
            </w:rPr>
          </w:pPr>
          <w:r w:rsidRPr="00BF2DBD">
            <w:rPr>
              <w:b/>
              <w:bCs/>
            </w:rPr>
            <w:fldChar w:fldCharType="end"/>
          </w:r>
        </w:p>
      </w:sdtContent>
    </w:sdt>
    <w:p w14:paraId="0000000F" w14:textId="77777777" w:rsidR="00043488" w:rsidRDefault="00043488">
      <w:pPr>
        <w:rPr>
          <w:b/>
          <w:sz w:val="46"/>
          <w:szCs w:val="46"/>
        </w:rPr>
      </w:pPr>
    </w:p>
    <w:p w14:paraId="00000010" w14:textId="2D558DF4" w:rsidR="00043488" w:rsidRDefault="00043488">
      <w:pPr>
        <w:pStyle w:val="Heading1"/>
        <w:keepNext w:val="0"/>
        <w:keepLines w:val="0"/>
        <w:sectPr w:rsidR="00043488" w:rsidSect="00C77D48">
          <w:headerReference w:type="default" r:id="rId8"/>
          <w:footerReference w:type="default" r:id="rId9"/>
          <w:headerReference w:type="first" r:id="rId10"/>
          <w:pgSz w:w="12240" w:h="15840"/>
          <w:pgMar w:top="1440" w:right="1440" w:bottom="1440" w:left="1440" w:header="720" w:footer="720" w:gutter="0"/>
          <w:pgNumType w:start="1"/>
          <w:cols w:space="720"/>
          <w:titlePg/>
        </w:sectPr>
      </w:pPr>
      <w:bookmarkStart w:id="0" w:name="_w8qlgki3erju" w:colFirst="0" w:colLast="0"/>
      <w:bookmarkEnd w:id="0"/>
    </w:p>
    <w:p w14:paraId="05228FF4" w14:textId="77777777" w:rsidR="00BF2DBD" w:rsidRDefault="00BF2DBD" w:rsidP="00BF2DBD">
      <w:pPr>
        <w:spacing w:line="242" w:lineRule="auto"/>
        <w:jc w:val="center"/>
        <w:rPr>
          <w:b/>
          <w:bCs/>
          <w:sz w:val="24"/>
          <w:szCs w:val="24"/>
        </w:rPr>
      </w:pPr>
      <w:bookmarkStart w:id="1" w:name="_Toc207006063"/>
      <w:r w:rsidRPr="007B69FD">
        <w:rPr>
          <w:b/>
          <w:bCs/>
          <w:sz w:val="24"/>
          <w:szCs w:val="24"/>
        </w:rPr>
        <w:lastRenderedPageBreak/>
        <w:t>Review Leader Instructions</w:t>
      </w:r>
      <w:r>
        <w:rPr>
          <w:b/>
          <w:bCs/>
          <w:sz w:val="24"/>
          <w:szCs w:val="24"/>
        </w:rPr>
        <w:t xml:space="preserve"> </w:t>
      </w:r>
    </w:p>
    <w:p w14:paraId="19F940B6" w14:textId="77777777" w:rsidR="00BF2DBD" w:rsidRDefault="00BF2DBD" w:rsidP="00BF2DBD">
      <w:pPr>
        <w:spacing w:line="242" w:lineRule="auto"/>
        <w:jc w:val="center"/>
        <w:rPr>
          <w:b/>
          <w:bCs/>
          <w:sz w:val="24"/>
          <w:szCs w:val="24"/>
        </w:rPr>
      </w:pPr>
    </w:p>
    <w:p w14:paraId="0A343B05" w14:textId="77777777" w:rsidR="00BF2DBD" w:rsidRPr="007B69FD" w:rsidRDefault="00BF2DBD" w:rsidP="00BF2DBD">
      <w:pPr>
        <w:spacing w:line="242" w:lineRule="auto"/>
        <w:rPr>
          <w:b/>
          <w:bCs/>
          <w:sz w:val="21"/>
          <w:szCs w:val="21"/>
        </w:rPr>
      </w:pPr>
      <w:r w:rsidRPr="007B69FD">
        <w:rPr>
          <w:b/>
          <w:bCs/>
          <w:sz w:val="21"/>
          <w:szCs w:val="21"/>
        </w:rPr>
        <w:t>Prepare</w:t>
      </w:r>
    </w:p>
    <w:p w14:paraId="10C8EB70" w14:textId="77777777" w:rsidR="00BF2DBD" w:rsidRPr="007B69FD" w:rsidRDefault="00BF2DBD" w:rsidP="00BF2DBD">
      <w:pPr>
        <w:pStyle w:val="ListParagraph"/>
        <w:numPr>
          <w:ilvl w:val="0"/>
          <w:numId w:val="116"/>
        </w:numPr>
        <w:spacing w:line="242" w:lineRule="auto"/>
        <w:rPr>
          <w:sz w:val="21"/>
          <w:szCs w:val="21"/>
        </w:rPr>
      </w:pPr>
      <w:r w:rsidRPr="007B69FD">
        <w:rPr>
          <w:sz w:val="21"/>
          <w:szCs w:val="21"/>
        </w:rPr>
        <w:t>Find 2</w:t>
      </w:r>
      <w:r>
        <w:rPr>
          <w:sz w:val="21"/>
          <w:szCs w:val="21"/>
        </w:rPr>
        <w:t>–4</w:t>
      </w:r>
      <w:r w:rsidRPr="007B69FD">
        <w:rPr>
          <w:sz w:val="21"/>
          <w:szCs w:val="21"/>
        </w:rPr>
        <w:t xml:space="preserve">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w:t>
      </w:r>
      <w:r>
        <w:rPr>
          <w:sz w:val="21"/>
          <w:szCs w:val="21"/>
        </w:rPr>
        <w:t>, and plan where to meet.</w:t>
      </w:r>
    </w:p>
    <w:p w14:paraId="06FCD925" w14:textId="77777777" w:rsidR="00BF2DBD" w:rsidRPr="00F95B32" w:rsidRDefault="00BF2DBD" w:rsidP="00BF2DBD">
      <w:pPr>
        <w:pStyle w:val="ListParagraph"/>
        <w:numPr>
          <w:ilvl w:val="0"/>
          <w:numId w:val="116"/>
        </w:numPr>
        <w:spacing w:line="242" w:lineRule="auto"/>
        <w:rPr>
          <w:sz w:val="21"/>
          <w:szCs w:val="21"/>
        </w:rPr>
      </w:pPr>
      <w:r>
        <w:rPr>
          <w:sz w:val="21"/>
          <w:szCs w:val="21"/>
        </w:rPr>
        <w:t xml:space="preserve">Gather pens and paper, a printed copy of the Reviewers’ Guide (RG), one copy of the source text, and printed copies of the translation. </w:t>
      </w:r>
    </w:p>
    <w:p w14:paraId="2D230F6C" w14:textId="77777777" w:rsidR="00BF2DBD" w:rsidRPr="007B69FD" w:rsidRDefault="00BF2DBD" w:rsidP="00BF2DBD">
      <w:pPr>
        <w:spacing w:line="242" w:lineRule="auto"/>
        <w:rPr>
          <w:b/>
          <w:bCs/>
          <w:sz w:val="21"/>
          <w:szCs w:val="21"/>
        </w:rPr>
      </w:pPr>
    </w:p>
    <w:p w14:paraId="351377CE" w14:textId="77777777" w:rsidR="00BF2DBD" w:rsidRPr="007B69FD" w:rsidRDefault="00BF2DBD" w:rsidP="00BF2DBD">
      <w:pPr>
        <w:spacing w:line="242" w:lineRule="auto"/>
        <w:rPr>
          <w:b/>
          <w:bCs/>
          <w:sz w:val="21"/>
          <w:szCs w:val="21"/>
        </w:rPr>
      </w:pPr>
      <w:r w:rsidRPr="007B69FD">
        <w:rPr>
          <w:b/>
          <w:bCs/>
          <w:sz w:val="21"/>
          <w:szCs w:val="21"/>
        </w:rPr>
        <w:t xml:space="preserve">Start </w:t>
      </w:r>
      <w:r>
        <w:rPr>
          <w:b/>
          <w:bCs/>
          <w:sz w:val="21"/>
          <w:szCs w:val="21"/>
        </w:rPr>
        <w:t>Review Session</w:t>
      </w:r>
    </w:p>
    <w:p w14:paraId="46E7DDF2" w14:textId="77777777" w:rsidR="00BF2DBD" w:rsidRPr="007B69FD" w:rsidRDefault="00BF2DBD" w:rsidP="00BF2DBD">
      <w:pPr>
        <w:pStyle w:val="ListParagraph"/>
        <w:numPr>
          <w:ilvl w:val="0"/>
          <w:numId w:val="113"/>
        </w:numPr>
        <w:spacing w:line="242" w:lineRule="auto"/>
        <w:rPr>
          <w:sz w:val="21"/>
          <w:szCs w:val="21"/>
          <w:lang w:val="en-US"/>
        </w:rPr>
      </w:pPr>
      <w:r w:rsidRPr="48114252">
        <w:rPr>
          <w:sz w:val="21"/>
          <w:szCs w:val="21"/>
          <w:lang w:val="en-US"/>
        </w:rPr>
        <w:t xml:space="preserve">Bring everything you prepared. </w:t>
      </w:r>
    </w:p>
    <w:p w14:paraId="483A6B06" w14:textId="77777777" w:rsidR="00BF2DBD" w:rsidRPr="007B69FD" w:rsidRDefault="00BF2DBD" w:rsidP="00BF2DBD">
      <w:pPr>
        <w:pStyle w:val="ListParagraph"/>
        <w:numPr>
          <w:ilvl w:val="0"/>
          <w:numId w:val="113"/>
        </w:numPr>
        <w:spacing w:line="242" w:lineRule="auto"/>
        <w:rPr>
          <w:sz w:val="21"/>
          <w:szCs w:val="21"/>
        </w:rPr>
      </w:pPr>
      <w:r w:rsidRPr="007B69FD">
        <w:rPr>
          <w:sz w:val="21"/>
          <w:szCs w:val="21"/>
        </w:rPr>
        <w:t>Welcome reviewers. Pray together.</w:t>
      </w:r>
    </w:p>
    <w:p w14:paraId="0428A46B" w14:textId="77777777" w:rsidR="00BF2DBD" w:rsidRDefault="00BF2DBD" w:rsidP="00BF2DBD">
      <w:pPr>
        <w:pStyle w:val="ListParagraph"/>
        <w:numPr>
          <w:ilvl w:val="0"/>
          <w:numId w:val="113"/>
        </w:numPr>
        <w:spacing w:line="242" w:lineRule="auto"/>
        <w:rPr>
          <w:sz w:val="21"/>
          <w:szCs w:val="21"/>
        </w:rPr>
      </w:pPr>
      <w:r>
        <w:rPr>
          <w:sz w:val="21"/>
          <w:szCs w:val="21"/>
        </w:rPr>
        <w:t xml:space="preserve">Give reviewers a quick summary of the review process. </w:t>
      </w:r>
      <w:r w:rsidRPr="007B69FD">
        <w:rPr>
          <w:sz w:val="21"/>
          <w:szCs w:val="21"/>
        </w:rPr>
        <w:t xml:space="preserve">Tell </w:t>
      </w:r>
      <w:r>
        <w:rPr>
          <w:sz w:val="21"/>
          <w:szCs w:val="21"/>
        </w:rPr>
        <w:t>reviewers the following</w:t>
      </w:r>
      <w:r w:rsidRPr="007B69FD">
        <w:rPr>
          <w:sz w:val="21"/>
          <w:szCs w:val="21"/>
        </w:rPr>
        <w:t>:</w:t>
      </w:r>
    </w:p>
    <w:p w14:paraId="26384B2E" w14:textId="77777777" w:rsidR="00BF2DBD" w:rsidRDefault="00BF2DBD" w:rsidP="00BF2DBD">
      <w:pPr>
        <w:pStyle w:val="ListParagraph"/>
        <w:numPr>
          <w:ilvl w:val="1"/>
          <w:numId w:val="113"/>
        </w:numPr>
        <w:spacing w:line="242" w:lineRule="auto"/>
        <w:rPr>
          <w:sz w:val="21"/>
          <w:szCs w:val="21"/>
        </w:rPr>
      </w:pPr>
      <w:r>
        <w:rPr>
          <w:sz w:val="21"/>
          <w:szCs w:val="21"/>
        </w:rPr>
        <w:t>“</w:t>
      </w:r>
      <w:r w:rsidRPr="00F95B32">
        <w:rPr>
          <w:sz w:val="21"/>
          <w:szCs w:val="21"/>
        </w:rPr>
        <w:t>Th</w:t>
      </w:r>
      <w:r>
        <w:rPr>
          <w:sz w:val="21"/>
          <w:szCs w:val="21"/>
        </w:rPr>
        <w:t>e</w:t>
      </w:r>
      <w:r w:rsidRPr="00F95B32">
        <w:rPr>
          <w:sz w:val="21"/>
          <w:szCs w:val="21"/>
        </w:rPr>
        <w:t xml:space="preserve"> questions </w:t>
      </w:r>
      <w:r>
        <w:rPr>
          <w:sz w:val="21"/>
          <w:szCs w:val="21"/>
        </w:rPr>
        <w:t xml:space="preserve">in this review </w:t>
      </w:r>
      <w:r w:rsidRPr="00F95B32">
        <w:rPr>
          <w:sz w:val="21"/>
          <w:szCs w:val="21"/>
        </w:rPr>
        <w:t xml:space="preserve">are not meant to test your Bible knowledge. Instead, they are meant to test how clear the translation is. When I ask questions, please answer from what you find </w:t>
      </w:r>
      <w:r>
        <w:rPr>
          <w:sz w:val="21"/>
          <w:szCs w:val="21"/>
        </w:rPr>
        <w:t>in the text we just read.”</w:t>
      </w:r>
    </w:p>
    <w:p w14:paraId="58A8E0ED" w14:textId="77777777" w:rsidR="00BF2DBD" w:rsidRDefault="00BF2DBD" w:rsidP="00BF2DBD">
      <w:pPr>
        <w:pStyle w:val="ListParagraph"/>
        <w:numPr>
          <w:ilvl w:val="1"/>
          <w:numId w:val="113"/>
        </w:numPr>
        <w:spacing w:line="242" w:lineRule="auto"/>
        <w:rPr>
          <w:sz w:val="21"/>
          <w:szCs w:val="21"/>
        </w:rPr>
      </w:pPr>
      <w:r>
        <w:rPr>
          <w:sz w:val="21"/>
          <w:szCs w:val="21"/>
        </w:rPr>
        <w:t>“You will not be asked or expected to suggest changes or edits for any issues that are found.”</w:t>
      </w:r>
    </w:p>
    <w:p w14:paraId="61C9CD4C" w14:textId="77777777" w:rsidR="00BF2DBD" w:rsidRPr="00F95B32" w:rsidRDefault="00BF2DBD" w:rsidP="00BF2DBD">
      <w:pPr>
        <w:pStyle w:val="ListParagraph"/>
        <w:numPr>
          <w:ilvl w:val="1"/>
          <w:numId w:val="113"/>
        </w:numPr>
        <w:spacing w:line="242" w:lineRule="auto"/>
        <w:rPr>
          <w:sz w:val="21"/>
          <w:szCs w:val="21"/>
        </w:rPr>
      </w:pPr>
      <w:r>
        <w:rPr>
          <w:sz w:val="21"/>
          <w:szCs w:val="21"/>
        </w:rPr>
        <w:t>“I will tell you the verse reference for each question. If needed, you can refer to that verse while answering the question.”</w:t>
      </w:r>
    </w:p>
    <w:p w14:paraId="15D5B75A" w14:textId="77777777" w:rsidR="00BF2DBD" w:rsidRPr="007B69FD" w:rsidRDefault="00BF2DBD" w:rsidP="00BF2DBD">
      <w:pPr>
        <w:pStyle w:val="ListParagraph"/>
        <w:numPr>
          <w:ilvl w:val="0"/>
          <w:numId w:val="113"/>
        </w:numPr>
        <w:spacing w:line="242" w:lineRule="auto"/>
        <w:rPr>
          <w:sz w:val="21"/>
          <w:szCs w:val="21"/>
          <w:lang w:val="en-US"/>
        </w:rPr>
      </w:pPr>
      <w:r w:rsidRPr="48114252">
        <w:rPr>
          <w:sz w:val="21"/>
          <w:szCs w:val="21"/>
          <w:lang w:val="en-US"/>
        </w:rPr>
        <w:t>Give reviewers copies of the translated passages</w:t>
      </w:r>
      <w:r>
        <w:rPr>
          <w:sz w:val="21"/>
          <w:szCs w:val="21"/>
          <w:lang w:val="en-US"/>
        </w:rPr>
        <w:t>.</w:t>
      </w:r>
    </w:p>
    <w:p w14:paraId="42E7A9E6" w14:textId="77777777" w:rsidR="00BF2DBD" w:rsidRPr="007B69FD" w:rsidRDefault="00BF2DBD" w:rsidP="00BF2DBD">
      <w:pPr>
        <w:spacing w:line="242" w:lineRule="auto"/>
        <w:rPr>
          <w:sz w:val="21"/>
          <w:szCs w:val="21"/>
        </w:rPr>
      </w:pPr>
    </w:p>
    <w:p w14:paraId="4C6DAADB" w14:textId="77777777" w:rsidR="00BF2DBD" w:rsidRPr="007B69FD" w:rsidRDefault="00BF2DBD" w:rsidP="00BF2DBD">
      <w:pPr>
        <w:spacing w:line="242" w:lineRule="auto"/>
        <w:rPr>
          <w:b/>
          <w:bCs/>
          <w:sz w:val="21"/>
          <w:szCs w:val="21"/>
        </w:rPr>
      </w:pPr>
      <w:r w:rsidRPr="007B69FD">
        <w:rPr>
          <w:b/>
          <w:bCs/>
          <w:sz w:val="21"/>
          <w:szCs w:val="21"/>
        </w:rPr>
        <w:t>Conduct Review for Each Passage</w:t>
      </w:r>
    </w:p>
    <w:p w14:paraId="26406648" w14:textId="77777777" w:rsidR="00BF2DBD" w:rsidRPr="007B69FD" w:rsidRDefault="00BF2DBD" w:rsidP="00BF2DBD">
      <w:pPr>
        <w:pStyle w:val="ListParagraph"/>
        <w:numPr>
          <w:ilvl w:val="0"/>
          <w:numId w:val="114"/>
        </w:numPr>
        <w:spacing w:line="242"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0FA0A004" w14:textId="77777777" w:rsidR="00BF2DBD" w:rsidRPr="007B69FD" w:rsidRDefault="00BF2DBD" w:rsidP="00BF2DBD">
      <w:pPr>
        <w:pStyle w:val="ListParagraph"/>
        <w:numPr>
          <w:ilvl w:val="0"/>
          <w:numId w:val="114"/>
        </w:numPr>
        <w:spacing w:line="242" w:lineRule="auto"/>
        <w:rPr>
          <w:sz w:val="21"/>
          <w:szCs w:val="21"/>
        </w:rPr>
      </w:pPr>
      <w:r w:rsidRPr="007B69FD">
        <w:rPr>
          <w:sz w:val="21"/>
          <w:szCs w:val="21"/>
        </w:rPr>
        <w:t>Read (aloud) the passage</w:t>
      </w:r>
      <w:r>
        <w:rPr>
          <w:sz w:val="21"/>
          <w:szCs w:val="21"/>
        </w:rPr>
        <w:t xml:space="preserve"> in the translation</w:t>
      </w:r>
      <w:r w:rsidRPr="007B69FD">
        <w:rPr>
          <w:sz w:val="21"/>
          <w:szCs w:val="21"/>
        </w:rPr>
        <w:t xml:space="preserve">. </w:t>
      </w:r>
      <w:r>
        <w:rPr>
          <w:sz w:val="21"/>
          <w:szCs w:val="21"/>
        </w:rPr>
        <w:t>Reviewers s</w:t>
      </w:r>
      <w:r w:rsidRPr="007B69FD">
        <w:rPr>
          <w:sz w:val="21"/>
          <w:szCs w:val="21"/>
        </w:rPr>
        <w:t xml:space="preserve">hould </w:t>
      </w:r>
      <w:r>
        <w:rPr>
          <w:sz w:val="21"/>
          <w:szCs w:val="21"/>
        </w:rPr>
        <w:t>follow along while you read.</w:t>
      </w:r>
    </w:p>
    <w:p w14:paraId="20277459" w14:textId="77777777" w:rsidR="00BF2DBD" w:rsidRPr="007B69FD" w:rsidRDefault="00BF2DBD" w:rsidP="00BF2DBD">
      <w:pPr>
        <w:pStyle w:val="ListParagraph"/>
        <w:numPr>
          <w:ilvl w:val="0"/>
          <w:numId w:val="114"/>
        </w:numPr>
        <w:spacing w:line="242" w:lineRule="auto"/>
        <w:rPr>
          <w:sz w:val="21"/>
          <w:szCs w:val="21"/>
        </w:rPr>
      </w:pPr>
      <w:r>
        <w:rPr>
          <w:sz w:val="21"/>
          <w:szCs w:val="21"/>
        </w:rPr>
        <w:t>Ask</w:t>
      </w:r>
      <w:r w:rsidRPr="007B69FD">
        <w:rPr>
          <w:sz w:val="21"/>
          <w:szCs w:val="21"/>
        </w:rPr>
        <w:t xml:space="preserve"> reviewers to retell the passage, using their own words. They may look at the passage as they retell it. </w:t>
      </w:r>
    </w:p>
    <w:p w14:paraId="24A74B55" w14:textId="77777777" w:rsidR="00BF2DBD" w:rsidRPr="007B69FD" w:rsidRDefault="00BF2DBD" w:rsidP="00BF2DBD">
      <w:pPr>
        <w:pStyle w:val="ListParagraph"/>
        <w:numPr>
          <w:ilvl w:val="1"/>
          <w:numId w:val="114"/>
        </w:numPr>
        <w:spacing w:line="242"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w:t>
      </w:r>
      <w:r>
        <w:rPr>
          <w:sz w:val="21"/>
          <w:szCs w:val="21"/>
        </w:rPr>
        <w:t xml:space="preserve">the </w:t>
      </w:r>
      <w:r w:rsidRPr="007B69FD">
        <w:rPr>
          <w:sz w:val="21"/>
          <w:szCs w:val="21"/>
        </w:rPr>
        <w:t xml:space="preserve">passage. </w:t>
      </w:r>
    </w:p>
    <w:p w14:paraId="4101BCEB" w14:textId="77777777" w:rsidR="00BF2DBD" w:rsidRDefault="00BF2DBD" w:rsidP="00BF2DBD">
      <w:pPr>
        <w:pStyle w:val="ListParagraph"/>
        <w:numPr>
          <w:ilvl w:val="1"/>
          <w:numId w:val="114"/>
        </w:numPr>
        <w:spacing w:line="242" w:lineRule="auto"/>
        <w:rPr>
          <w:sz w:val="21"/>
          <w:szCs w:val="21"/>
        </w:rPr>
      </w:pPr>
      <w:r w:rsidRPr="007B69FD">
        <w:rPr>
          <w:sz w:val="21"/>
          <w:szCs w:val="21"/>
        </w:rPr>
        <w:t>Write notes</w:t>
      </w:r>
      <w:r>
        <w:rPr>
          <w:sz w:val="21"/>
          <w:szCs w:val="21"/>
        </w:rPr>
        <w:t xml:space="preserve"> on the RG</w:t>
      </w:r>
      <w:r w:rsidRPr="007B69FD">
        <w:rPr>
          <w:sz w:val="21"/>
          <w:szCs w:val="21"/>
        </w:rPr>
        <w:t xml:space="preserve"> about what they understand and</w:t>
      </w:r>
      <w:r>
        <w:rPr>
          <w:sz w:val="21"/>
          <w:szCs w:val="21"/>
        </w:rPr>
        <w:t xml:space="preserve"> </w:t>
      </w:r>
      <w:r w:rsidRPr="007B69FD">
        <w:rPr>
          <w:sz w:val="21"/>
          <w:szCs w:val="21"/>
        </w:rPr>
        <w:t xml:space="preserve">do not understand. </w:t>
      </w:r>
    </w:p>
    <w:p w14:paraId="7AB95052" w14:textId="77777777" w:rsidR="00BF2DBD" w:rsidRPr="007B69FD" w:rsidRDefault="00BF2DBD" w:rsidP="00BF2DBD">
      <w:pPr>
        <w:pStyle w:val="ListParagraph"/>
        <w:numPr>
          <w:ilvl w:val="0"/>
          <w:numId w:val="114"/>
        </w:numPr>
        <w:spacing w:line="242" w:lineRule="auto"/>
        <w:rPr>
          <w:sz w:val="21"/>
          <w:szCs w:val="21"/>
        </w:rPr>
      </w:pPr>
      <w:r w:rsidRPr="007B69FD">
        <w:rPr>
          <w:sz w:val="21"/>
          <w:szCs w:val="21"/>
        </w:rPr>
        <w:t xml:space="preserve">Ask </w:t>
      </w:r>
      <w:r>
        <w:rPr>
          <w:sz w:val="21"/>
          <w:szCs w:val="21"/>
        </w:rPr>
        <w:t xml:space="preserve">reviewers the </w:t>
      </w:r>
      <w:r w:rsidRPr="007B69FD">
        <w:rPr>
          <w:b/>
          <w:bCs/>
          <w:sz w:val="21"/>
          <w:szCs w:val="21"/>
        </w:rPr>
        <w:t>Part 2</w:t>
      </w:r>
      <w:r w:rsidRPr="007B69FD">
        <w:rPr>
          <w:sz w:val="21"/>
          <w:szCs w:val="21"/>
        </w:rPr>
        <w:t xml:space="preserve"> questions. </w:t>
      </w:r>
      <w:r>
        <w:rPr>
          <w:sz w:val="21"/>
          <w:szCs w:val="21"/>
        </w:rPr>
        <w:t>Tell reviewers the verse that each question is about so that t</w:t>
      </w:r>
      <w:r w:rsidRPr="007B69FD">
        <w:rPr>
          <w:sz w:val="21"/>
          <w:szCs w:val="21"/>
        </w:rPr>
        <w:t xml:space="preserve">hey </w:t>
      </w:r>
      <w:r>
        <w:rPr>
          <w:sz w:val="21"/>
          <w:szCs w:val="21"/>
        </w:rPr>
        <w:t>can</w:t>
      </w:r>
      <w:r w:rsidRPr="007B69FD">
        <w:rPr>
          <w:sz w:val="21"/>
          <w:szCs w:val="21"/>
        </w:rPr>
        <w:t xml:space="preserve"> look at the </w:t>
      </w:r>
      <w:r>
        <w:rPr>
          <w:sz w:val="21"/>
          <w:szCs w:val="21"/>
        </w:rPr>
        <w:t>right verses</w:t>
      </w:r>
      <w:r w:rsidRPr="007B69FD">
        <w:rPr>
          <w:sz w:val="21"/>
          <w:szCs w:val="21"/>
        </w:rPr>
        <w:t xml:space="preserve"> as they answer.</w:t>
      </w:r>
    </w:p>
    <w:p w14:paraId="324B4889" w14:textId="77777777" w:rsidR="00BF2DBD" w:rsidRPr="007B69FD" w:rsidRDefault="00BF2DBD" w:rsidP="00BF2DBD">
      <w:pPr>
        <w:pStyle w:val="ListParagraph"/>
        <w:numPr>
          <w:ilvl w:val="1"/>
          <w:numId w:val="114"/>
        </w:numPr>
        <w:spacing w:line="242" w:lineRule="auto"/>
        <w:rPr>
          <w:sz w:val="21"/>
          <w:szCs w:val="21"/>
        </w:rPr>
      </w:pPr>
      <w:r w:rsidRPr="007B69FD">
        <w:rPr>
          <w:sz w:val="21"/>
          <w:szCs w:val="21"/>
        </w:rPr>
        <w:t xml:space="preserve">As you listen, mark by each </w:t>
      </w:r>
      <w:r w:rsidRPr="007B69FD">
        <w:rPr>
          <w:b/>
          <w:bCs/>
          <w:sz w:val="21"/>
          <w:szCs w:val="21"/>
        </w:rPr>
        <w:t xml:space="preserve">Part 2 </w:t>
      </w:r>
      <w:r w:rsidRPr="00522D42">
        <w:rPr>
          <w:sz w:val="21"/>
          <w:szCs w:val="21"/>
        </w:rPr>
        <w:t>i</w:t>
      </w:r>
      <w:r w:rsidRPr="00D80C7D">
        <w:rPr>
          <w:sz w:val="21"/>
          <w:szCs w:val="21"/>
        </w:rPr>
        <w:t>t</w:t>
      </w:r>
      <w:r w:rsidRPr="007B69FD">
        <w:rPr>
          <w:sz w:val="21"/>
          <w:szCs w:val="21"/>
        </w:rPr>
        <w:t>em if it is understandable from how reviewers answer the question. Reviewers do not need to quote directly.</w:t>
      </w:r>
    </w:p>
    <w:p w14:paraId="0D2A7515" w14:textId="77777777" w:rsidR="00BF2DBD" w:rsidRDefault="00BF2DBD" w:rsidP="00BF2DBD">
      <w:pPr>
        <w:pStyle w:val="ListParagraph"/>
        <w:numPr>
          <w:ilvl w:val="1"/>
          <w:numId w:val="114"/>
        </w:numPr>
        <w:spacing w:line="242" w:lineRule="auto"/>
        <w:rPr>
          <w:sz w:val="21"/>
          <w:szCs w:val="21"/>
          <w:lang w:val="en-US"/>
        </w:rPr>
      </w:pPr>
      <w:r w:rsidRPr="48114252">
        <w:rPr>
          <w:sz w:val="21"/>
          <w:szCs w:val="21"/>
          <w:lang w:val="en-US"/>
        </w:rPr>
        <w:t xml:space="preserve">As needed, ask additional questions to clarify. (For example, ask reviewers to show or tell which words in the </w:t>
      </w:r>
      <w:r>
        <w:rPr>
          <w:sz w:val="21"/>
          <w:szCs w:val="21"/>
          <w:lang w:val="en-US"/>
        </w:rPr>
        <w:t>verses</w:t>
      </w:r>
      <w:r w:rsidRPr="48114252">
        <w:rPr>
          <w:sz w:val="21"/>
          <w:szCs w:val="21"/>
          <w:lang w:val="en-US"/>
        </w:rPr>
        <w:t xml:space="preserve"> led to their answer.)</w:t>
      </w:r>
    </w:p>
    <w:p w14:paraId="30DA5AC8" w14:textId="77777777" w:rsidR="00BF2DBD" w:rsidRDefault="00BF2DBD" w:rsidP="00BF2DBD">
      <w:pPr>
        <w:pStyle w:val="ListParagraph"/>
        <w:numPr>
          <w:ilvl w:val="1"/>
          <w:numId w:val="114"/>
        </w:numPr>
        <w:spacing w:line="242" w:lineRule="auto"/>
        <w:rPr>
          <w:sz w:val="21"/>
          <w:szCs w:val="21"/>
          <w:lang w:val="en-US"/>
        </w:rPr>
      </w:pPr>
      <w:r>
        <w:rPr>
          <w:sz w:val="21"/>
          <w:szCs w:val="21"/>
          <w:lang w:val="en-US"/>
        </w:rPr>
        <w:t>You may also look at your source text to confirm answers.</w:t>
      </w:r>
    </w:p>
    <w:p w14:paraId="43D96E51" w14:textId="77777777" w:rsidR="00BF2DBD" w:rsidRDefault="00BF2DBD" w:rsidP="00BF2DBD">
      <w:pPr>
        <w:pStyle w:val="ListParagraph"/>
        <w:spacing w:line="242" w:lineRule="auto"/>
        <w:rPr>
          <w:sz w:val="21"/>
          <w:szCs w:val="21"/>
          <w:lang w:val="en-US"/>
        </w:rPr>
      </w:pPr>
      <w:r w:rsidRPr="009833D4">
        <w:rPr>
          <w:sz w:val="21"/>
          <w:szCs w:val="21"/>
          <w:lang w:val="en-US"/>
        </w:rPr>
        <w:t xml:space="preserve">You may use the </w:t>
      </w:r>
      <w:r>
        <w:rPr>
          <w:b/>
          <w:bCs/>
          <w:sz w:val="21"/>
          <w:szCs w:val="21"/>
          <w:lang w:val="en-US"/>
        </w:rPr>
        <w:t>C</w:t>
      </w:r>
      <w:r w:rsidRPr="009833D4">
        <w:rPr>
          <w:b/>
          <w:bCs/>
          <w:sz w:val="21"/>
          <w:szCs w:val="21"/>
          <w:lang w:val="en-US"/>
        </w:rPr>
        <w:t>omment Section</w:t>
      </w:r>
      <w:r>
        <w:rPr>
          <w:b/>
          <w:bCs/>
          <w:sz w:val="21"/>
          <w:szCs w:val="21"/>
          <w:lang w:val="en-US"/>
        </w:rPr>
        <w:t xml:space="preserve"> </w:t>
      </w:r>
      <w:r>
        <w:rPr>
          <w:sz w:val="21"/>
          <w:szCs w:val="21"/>
          <w:lang w:val="en-US"/>
        </w:rPr>
        <w:t>to take any other notes about what they say.</w:t>
      </w:r>
    </w:p>
    <w:p w14:paraId="0769F418" w14:textId="77777777" w:rsidR="00BF2DBD" w:rsidRDefault="00BF2DBD" w:rsidP="00BF2DBD">
      <w:pPr>
        <w:pStyle w:val="ListParagraph"/>
        <w:numPr>
          <w:ilvl w:val="0"/>
          <w:numId w:val="118"/>
        </w:numPr>
        <w:spacing w:line="242" w:lineRule="auto"/>
        <w:rPr>
          <w:sz w:val="21"/>
          <w:szCs w:val="21"/>
          <w:lang w:val="en-US"/>
        </w:rPr>
      </w:pPr>
      <w:r>
        <w:rPr>
          <w:sz w:val="21"/>
          <w:szCs w:val="21"/>
          <w:lang w:val="en-US"/>
        </w:rPr>
        <w:t xml:space="preserve">Some questions in </w:t>
      </w:r>
      <w:r>
        <w:rPr>
          <w:b/>
          <w:bCs/>
          <w:sz w:val="21"/>
          <w:szCs w:val="21"/>
          <w:lang w:val="en-US"/>
        </w:rPr>
        <w:t xml:space="preserve">Part 2 </w:t>
      </w:r>
      <w:r>
        <w:rPr>
          <w:sz w:val="21"/>
          <w:szCs w:val="21"/>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06C5E7F5" w14:textId="77777777" w:rsidR="00BF2DBD" w:rsidRPr="00F95B32" w:rsidRDefault="00BF2DBD" w:rsidP="00BF2DBD">
      <w:pPr>
        <w:pStyle w:val="ListParagraph"/>
        <w:spacing w:line="242" w:lineRule="auto"/>
        <w:rPr>
          <w:sz w:val="21"/>
          <w:szCs w:val="21"/>
          <w:lang w:val="en-US"/>
        </w:rPr>
      </w:pPr>
    </w:p>
    <w:p w14:paraId="71604E0F" w14:textId="77777777" w:rsidR="00BF2DBD" w:rsidRPr="007B69FD" w:rsidRDefault="00BF2DBD" w:rsidP="00BF2DBD">
      <w:pPr>
        <w:spacing w:line="242" w:lineRule="auto"/>
        <w:rPr>
          <w:b/>
          <w:bCs/>
          <w:sz w:val="21"/>
          <w:szCs w:val="21"/>
        </w:rPr>
      </w:pPr>
      <w:r w:rsidRPr="007B69FD">
        <w:rPr>
          <w:b/>
          <w:bCs/>
          <w:sz w:val="21"/>
          <w:szCs w:val="21"/>
        </w:rPr>
        <w:t xml:space="preserve">Finish </w:t>
      </w:r>
      <w:r>
        <w:rPr>
          <w:b/>
          <w:bCs/>
          <w:sz w:val="21"/>
          <w:szCs w:val="21"/>
        </w:rPr>
        <w:t>Review Session</w:t>
      </w:r>
    </w:p>
    <w:p w14:paraId="169F8E29" w14:textId="77777777" w:rsidR="00BF2DBD" w:rsidRPr="007B69FD" w:rsidRDefault="00BF2DBD" w:rsidP="00BF2DBD">
      <w:pPr>
        <w:pStyle w:val="ListParagraph"/>
        <w:numPr>
          <w:ilvl w:val="0"/>
          <w:numId w:val="115"/>
        </w:numPr>
        <w:spacing w:line="242" w:lineRule="auto"/>
        <w:rPr>
          <w:sz w:val="21"/>
          <w:szCs w:val="21"/>
        </w:rPr>
      </w:pPr>
      <w:r w:rsidRPr="007B69FD">
        <w:rPr>
          <w:sz w:val="21"/>
          <w:szCs w:val="21"/>
        </w:rPr>
        <w:t xml:space="preserve">Pray together. </w:t>
      </w:r>
    </w:p>
    <w:p w14:paraId="021D865A" w14:textId="77777777" w:rsidR="00BF2DBD" w:rsidRPr="007B69FD" w:rsidRDefault="00BF2DBD" w:rsidP="00BF2DBD">
      <w:pPr>
        <w:pStyle w:val="ListParagraph"/>
        <w:numPr>
          <w:ilvl w:val="0"/>
          <w:numId w:val="115"/>
        </w:numPr>
        <w:spacing w:line="242" w:lineRule="auto"/>
        <w:rPr>
          <w:sz w:val="21"/>
          <w:szCs w:val="21"/>
        </w:rPr>
      </w:pPr>
      <w:r w:rsidRPr="007B69FD">
        <w:rPr>
          <w:sz w:val="21"/>
          <w:szCs w:val="21"/>
        </w:rPr>
        <w:t>Thank reviewers.</w:t>
      </w:r>
    </w:p>
    <w:p w14:paraId="41B7DACD" w14:textId="77777777" w:rsidR="00BF2DBD" w:rsidRDefault="00BF2DBD" w:rsidP="00BF2DBD">
      <w:pPr>
        <w:pStyle w:val="ListParagraph"/>
        <w:numPr>
          <w:ilvl w:val="0"/>
          <w:numId w:val="115"/>
        </w:numPr>
        <w:spacing w:line="242"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4551B57A" w14:textId="77777777" w:rsidR="00BF2DBD" w:rsidRDefault="00BF2DBD" w:rsidP="00BF2DBD">
      <w:pPr>
        <w:spacing w:line="242" w:lineRule="auto"/>
        <w:rPr>
          <w:sz w:val="21"/>
          <w:szCs w:val="21"/>
        </w:rPr>
      </w:pPr>
    </w:p>
    <w:p w14:paraId="6AABF357" w14:textId="77777777" w:rsidR="00BF2DBD" w:rsidRPr="00E60683" w:rsidRDefault="00BF2DBD" w:rsidP="00BF2DBD">
      <w:pPr>
        <w:spacing w:line="242" w:lineRule="auto"/>
        <w:rPr>
          <w:b/>
          <w:bCs/>
          <w:sz w:val="21"/>
          <w:szCs w:val="21"/>
        </w:rPr>
      </w:pPr>
      <w:r w:rsidRPr="00E60683">
        <w:rPr>
          <w:b/>
          <w:bCs/>
          <w:sz w:val="21"/>
          <w:szCs w:val="21"/>
        </w:rPr>
        <w:t>After the Review</w:t>
      </w:r>
    </w:p>
    <w:p w14:paraId="61A351A1" w14:textId="77777777" w:rsidR="00BF2DBD" w:rsidRPr="00E60683" w:rsidRDefault="00BF2DBD" w:rsidP="00BF2DBD">
      <w:pPr>
        <w:pStyle w:val="ListParagraph"/>
        <w:numPr>
          <w:ilvl w:val="0"/>
          <w:numId w:val="117"/>
        </w:numPr>
        <w:spacing w:line="242" w:lineRule="auto"/>
        <w:rPr>
          <w:sz w:val="21"/>
          <w:szCs w:val="21"/>
        </w:rPr>
      </w:pPr>
      <w:r w:rsidRPr="00E60683">
        <w:rPr>
          <w:sz w:val="21"/>
          <w:szCs w:val="21"/>
        </w:rPr>
        <w:t xml:space="preserve">Arrange a time to meet with the translation team. </w:t>
      </w:r>
    </w:p>
    <w:p w14:paraId="517F8573" w14:textId="77777777" w:rsidR="00BF2DBD" w:rsidRDefault="00BF2DBD" w:rsidP="00BF2DBD">
      <w:pPr>
        <w:pStyle w:val="ListParagraph"/>
        <w:numPr>
          <w:ilvl w:val="0"/>
          <w:numId w:val="117"/>
        </w:numPr>
        <w:spacing w:line="242" w:lineRule="auto"/>
        <w:rPr>
          <w:sz w:val="21"/>
          <w:szCs w:val="21"/>
        </w:rPr>
      </w:pPr>
      <w:r>
        <w:rPr>
          <w:sz w:val="21"/>
          <w:szCs w:val="21"/>
        </w:rPr>
        <w:t>At that time, b</w:t>
      </w:r>
      <w:r w:rsidRPr="00E60683">
        <w:rPr>
          <w:sz w:val="21"/>
          <w:szCs w:val="21"/>
        </w:rPr>
        <w:t xml:space="preserve">ring all the notes from your Review </w:t>
      </w:r>
      <w:r>
        <w:rPr>
          <w:sz w:val="21"/>
          <w:szCs w:val="21"/>
        </w:rPr>
        <w:t>S</w:t>
      </w:r>
      <w:r w:rsidRPr="00E60683">
        <w:rPr>
          <w:sz w:val="21"/>
          <w:szCs w:val="21"/>
        </w:rPr>
        <w:t>ession</w:t>
      </w:r>
      <w:r>
        <w:rPr>
          <w:sz w:val="21"/>
          <w:szCs w:val="21"/>
        </w:rPr>
        <w:t>(s)</w:t>
      </w:r>
      <w:r w:rsidRPr="00E60683">
        <w:rPr>
          <w:sz w:val="21"/>
          <w:szCs w:val="21"/>
        </w:rPr>
        <w:t xml:space="preserve"> to the </w:t>
      </w:r>
      <w:r>
        <w:rPr>
          <w:sz w:val="21"/>
          <w:szCs w:val="21"/>
        </w:rPr>
        <w:t xml:space="preserve">translation </w:t>
      </w:r>
      <w:r w:rsidRPr="00E60683">
        <w:rPr>
          <w:sz w:val="21"/>
          <w:szCs w:val="21"/>
        </w:rPr>
        <w:t>team</w:t>
      </w:r>
      <w:r>
        <w:rPr>
          <w:sz w:val="21"/>
          <w:szCs w:val="21"/>
        </w:rPr>
        <w:t>.</w:t>
      </w:r>
    </w:p>
    <w:p w14:paraId="242F5F33" w14:textId="77777777" w:rsidR="00BF2DBD" w:rsidRDefault="00BF2DBD" w:rsidP="00BF2DBD">
      <w:pPr>
        <w:pStyle w:val="ListParagraph"/>
        <w:numPr>
          <w:ilvl w:val="0"/>
          <w:numId w:val="117"/>
        </w:numPr>
        <w:spacing w:line="242" w:lineRule="auto"/>
      </w:pPr>
      <w:r>
        <w:rPr>
          <w:sz w:val="21"/>
          <w:szCs w:val="21"/>
        </w:rPr>
        <w:t>Show them what was found by reviewers. The team should decide what to change and how to do that.</w:t>
      </w:r>
      <w:r>
        <w:t xml:space="preserve"> </w:t>
      </w:r>
    </w:p>
    <w:p w14:paraId="4863F9E0" w14:textId="77777777" w:rsidR="00BF2DBD" w:rsidRDefault="00BF2DBD" w:rsidP="00BF2DBD">
      <w:pPr>
        <w:rPr>
          <w:b/>
          <w:sz w:val="44"/>
          <w:szCs w:val="44"/>
        </w:rPr>
      </w:pPr>
      <w:r>
        <w:rPr>
          <w:b/>
          <w:sz w:val="44"/>
          <w:szCs w:val="44"/>
        </w:rPr>
        <w:br w:type="page"/>
      </w:r>
    </w:p>
    <w:p w14:paraId="00000011" w14:textId="77777777" w:rsidR="00043488" w:rsidRPr="008E65A3" w:rsidRDefault="004F69BA">
      <w:pPr>
        <w:pStyle w:val="Heading1"/>
        <w:keepNext w:val="0"/>
        <w:keepLines w:val="0"/>
        <w:rPr>
          <w:b/>
          <w:bCs/>
        </w:rPr>
      </w:pPr>
      <w:r w:rsidRPr="008E65A3">
        <w:rPr>
          <w:b/>
          <w:bCs/>
          <w:szCs w:val="44"/>
        </w:rPr>
        <w:lastRenderedPageBreak/>
        <w:t>1:1-13</w:t>
      </w:r>
      <w:bookmarkEnd w:id="1"/>
      <w:r w:rsidRPr="008E65A3">
        <w:rPr>
          <w:b/>
          <w:bCs/>
        </w:rPr>
        <w:t xml:space="preserve"> </w:t>
      </w:r>
    </w:p>
    <w:p w14:paraId="21919A64" w14:textId="1E4C47C3" w:rsidR="008E65A3" w:rsidRPr="008E65A3" w:rsidRDefault="008E65A3" w:rsidP="00261534">
      <w:pPr>
        <w:pStyle w:val="Background"/>
      </w:pPr>
      <w:r w:rsidRPr="008E65A3">
        <w:rPr>
          <w:b/>
          <w:bCs w:val="0"/>
        </w:rPr>
        <w:t xml:space="preserve">Background: </w:t>
      </w:r>
      <w:r w:rsidR="00EF2999" w:rsidRPr="00EF2999">
        <w:t>The Gospel of Mark is one of four books in the New Testament that describe some of the life of Jesus Christ. The authors of the gospels wrote about different aspects of who Jesus was and what he did. Mark wrote much about how Jesus suffered and died on the cross. He did this to encourage his readers who were being persecuted. Mark also explained Jewish customs and some Aramaic words. This may indicate that Mark expected most of his first readers to be Gentiles.</w:t>
      </w:r>
    </w:p>
    <w:p w14:paraId="1DF65D1B" w14:textId="02B2D492" w:rsidR="00261534" w:rsidRPr="00170DC8" w:rsidRDefault="00261534" w:rsidP="00261534">
      <w:pPr>
        <w:pStyle w:val="Background"/>
        <w:rPr>
          <w:b/>
          <w:bCs w:val="0"/>
          <w:i/>
          <w:iCs/>
        </w:rPr>
      </w:pPr>
      <w:r w:rsidRPr="00170DC8">
        <w:rPr>
          <w:b/>
          <w:bCs w:val="0"/>
          <w:i/>
          <w:iCs/>
        </w:rPr>
        <w:t>Read the passage.</w:t>
      </w:r>
    </w:p>
    <w:p w14:paraId="0F5EA882" w14:textId="77777777" w:rsidR="00261534" w:rsidRPr="007B69FD" w:rsidRDefault="00261534" w:rsidP="00261534">
      <w:pPr>
        <w:pStyle w:val="Part1"/>
      </w:pPr>
      <w:r w:rsidRPr="007B69FD">
        <w:t>Part 1</w:t>
      </w:r>
    </w:p>
    <w:p w14:paraId="3D733295" w14:textId="77777777" w:rsidR="00261534" w:rsidRPr="007B69FD" w:rsidRDefault="00261534" w:rsidP="00261534">
      <w:pPr>
        <w:pStyle w:val="Answerortell0"/>
      </w:pPr>
      <w:r w:rsidRPr="007B69FD">
        <w:t xml:space="preserve">Tell in your own words what you just read in </w:t>
      </w:r>
      <w:r>
        <w:t>this passage</w:t>
      </w:r>
      <w:r w:rsidRPr="007B69FD">
        <w:t>.</w:t>
      </w:r>
    </w:p>
    <w:p w14:paraId="0768502E" w14:textId="39A07C45" w:rsidR="00261534" w:rsidRPr="007B69FD" w:rsidRDefault="00261534" w:rsidP="00261534">
      <w:pPr>
        <w:pStyle w:val="Checklist"/>
      </w:pPr>
      <w:r w:rsidRPr="48114252">
        <w:rPr>
          <w:lang w:val="en-US"/>
        </w:rPr>
        <w:t>Th</w:t>
      </w:r>
      <w:r w:rsidR="00EF2999">
        <w:rPr>
          <w:lang w:val="en-US"/>
        </w:rPr>
        <w:t>is begins the</w:t>
      </w:r>
      <w:r w:rsidRPr="48114252">
        <w:rPr>
          <w:lang w:val="en-US"/>
        </w:rPr>
        <w:t xml:space="preserve"> </w:t>
      </w:r>
      <w:r w:rsidR="00EF2999">
        <w:rPr>
          <w:lang w:val="en-US"/>
        </w:rPr>
        <w:t>gospel of</w:t>
      </w:r>
      <w:r w:rsidRPr="48114252">
        <w:rPr>
          <w:lang w:val="en-US"/>
        </w:rPr>
        <w:t xml:space="preserve"> Jesus Christ</w:t>
      </w:r>
      <w:r w:rsidR="00EF2999">
        <w:rPr>
          <w:lang w:val="en-US"/>
        </w:rPr>
        <w:t>,</w:t>
      </w:r>
      <w:r w:rsidRPr="48114252">
        <w:rPr>
          <w:lang w:val="en-US"/>
        </w:rPr>
        <w:t xml:space="preserve"> the Son of God. [1:1]</w:t>
      </w:r>
    </w:p>
    <w:p w14:paraId="47D8A437" w14:textId="616AB1AC" w:rsidR="00261534" w:rsidRPr="007B69FD" w:rsidRDefault="00EF2999" w:rsidP="00261534">
      <w:pPr>
        <w:pStyle w:val="Checklist"/>
      </w:pPr>
      <w:r>
        <w:t>Isaiah prophesied that a messenger</w:t>
      </w:r>
      <w:r w:rsidR="00261534" w:rsidRPr="007B69FD">
        <w:t xml:space="preserve"> would </w:t>
      </w:r>
      <w:r w:rsidR="007F2B24">
        <w:t xml:space="preserve">be sent to </w:t>
      </w:r>
      <w:r w:rsidR="00261534" w:rsidRPr="007B69FD">
        <w:t>prepare the wa</w:t>
      </w:r>
      <w:r>
        <w:t xml:space="preserve">y. He said that a voice would cry in the wilderness and tell people to make the Lord’s way ready. </w:t>
      </w:r>
      <w:r w:rsidR="00261534" w:rsidRPr="007B69FD">
        <w:t>[1:2-3]</w:t>
      </w:r>
    </w:p>
    <w:p w14:paraId="5D20B1F6" w14:textId="54B9E4A3" w:rsidR="00261534" w:rsidRDefault="00261534" w:rsidP="00261534">
      <w:pPr>
        <w:pStyle w:val="Checklist"/>
      </w:pPr>
      <w:r w:rsidRPr="007B69FD">
        <w:t xml:space="preserve">John </w:t>
      </w:r>
      <w:r w:rsidR="007F2B24">
        <w:t xml:space="preserve">appeared </w:t>
      </w:r>
      <w:r w:rsidRPr="007B69FD">
        <w:t>in the wilderness</w:t>
      </w:r>
      <w:r w:rsidR="007F2B24">
        <w:t xml:space="preserve">, preaching a baptism of </w:t>
      </w:r>
      <w:r w:rsidR="007D2BD2" w:rsidRPr="007B69FD">
        <w:t>repentance</w:t>
      </w:r>
      <w:r w:rsidR="00EF2999">
        <w:t xml:space="preserve"> for </w:t>
      </w:r>
      <w:r w:rsidR="007F2B24">
        <w:t xml:space="preserve">sins to be </w:t>
      </w:r>
      <w:r w:rsidR="007D2BD2" w:rsidRPr="007B69FD">
        <w:t>forgiven</w:t>
      </w:r>
      <w:r w:rsidR="007D2BD2">
        <w:t>.</w:t>
      </w:r>
      <w:r w:rsidRPr="007B69FD">
        <w:t xml:space="preserve"> [1:4]</w:t>
      </w:r>
    </w:p>
    <w:p w14:paraId="5C7426FC" w14:textId="0A99EAE4" w:rsidR="00EF2999" w:rsidRPr="007B69FD" w:rsidRDefault="00EF2999" w:rsidP="00261534">
      <w:pPr>
        <w:pStyle w:val="Checklist"/>
      </w:pPr>
      <w:r>
        <w:t xml:space="preserve">Many people went to be baptized by him, </w:t>
      </w:r>
      <w:r w:rsidR="007F2B24">
        <w:t>confessing</w:t>
      </w:r>
      <w:r>
        <w:t xml:space="preserve"> their sins. [1:5]</w:t>
      </w:r>
    </w:p>
    <w:p w14:paraId="4A581E5B" w14:textId="77777777" w:rsidR="00261534" w:rsidRPr="007B69FD" w:rsidRDefault="00261534" w:rsidP="00261534">
      <w:pPr>
        <w:pStyle w:val="Checklist"/>
      </w:pPr>
      <w:r w:rsidRPr="007B69FD">
        <w:t>John said that someone with more power would come after him, and that person would baptize with the Holy Spirit. [1:7-8]</w:t>
      </w:r>
    </w:p>
    <w:p w14:paraId="319169CB" w14:textId="77777777" w:rsidR="00261534" w:rsidRPr="007B69FD" w:rsidRDefault="00261534" w:rsidP="00261534">
      <w:pPr>
        <w:pStyle w:val="Checklist"/>
      </w:pPr>
      <w:r w:rsidRPr="48114252">
        <w:rPr>
          <w:lang w:val="en-US"/>
        </w:rPr>
        <w:t>John baptized Jesus. When Jesus came up out of the water, the Spirit descended on him. A voice came from heaven and said, “You are my beloved Son. I am very pleased with you.” [1:9-11]</w:t>
      </w:r>
    </w:p>
    <w:p w14:paraId="32945754" w14:textId="77777777" w:rsidR="00261534" w:rsidRPr="007B69FD" w:rsidRDefault="00261534" w:rsidP="00261534">
      <w:pPr>
        <w:pStyle w:val="Checklist"/>
      </w:pPr>
      <w:r w:rsidRPr="007B69FD">
        <w:t>The Spirit led Jesus into the wilderness, where he was tempted by Satan for forty days. [1:12-13]</w:t>
      </w:r>
    </w:p>
    <w:p w14:paraId="7FE70F66" w14:textId="77777777" w:rsidR="00261534" w:rsidRPr="00E52444" w:rsidRDefault="00261534" w:rsidP="00E52444">
      <w:pPr>
        <w:pStyle w:val="Part2"/>
      </w:pPr>
      <w:r w:rsidRPr="00E52444">
        <w:t>Part 2</w:t>
      </w:r>
    </w:p>
    <w:p w14:paraId="5E46ACBF" w14:textId="77777777" w:rsidR="00261534" w:rsidRPr="007B69FD" w:rsidRDefault="00261534" w:rsidP="00261534">
      <w:pPr>
        <w:pStyle w:val="Answerortell0"/>
        <w:rPr>
          <w:b/>
        </w:rPr>
      </w:pPr>
      <w:r>
        <w:t>Answer the following questions from the specified verses.</w:t>
      </w:r>
    </w:p>
    <w:p w14:paraId="585DFC6B" w14:textId="1FDC9F11" w:rsidR="00261534" w:rsidRPr="007B69FD" w:rsidRDefault="00261534" w:rsidP="00261534">
      <w:pPr>
        <w:widowControl w:val="0"/>
        <w:numPr>
          <w:ilvl w:val="0"/>
          <w:numId w:val="4"/>
        </w:numPr>
        <w:rPr>
          <w:sz w:val="20"/>
          <w:szCs w:val="20"/>
        </w:rPr>
      </w:pPr>
      <w:r w:rsidRPr="007B69FD">
        <w:rPr>
          <w:sz w:val="20"/>
          <w:szCs w:val="20"/>
        </w:rPr>
        <w:t>[1:1]</w:t>
      </w:r>
      <w:r>
        <w:rPr>
          <w:sz w:val="20"/>
          <w:szCs w:val="20"/>
        </w:rPr>
        <w:t xml:space="preserve">   </w:t>
      </w:r>
      <w:r w:rsidRPr="007B69FD">
        <w:rPr>
          <w:sz w:val="20"/>
          <w:szCs w:val="20"/>
        </w:rPr>
        <w:t xml:space="preserve">How did the Gospel of Mark begin? </w:t>
      </w:r>
    </w:p>
    <w:p w14:paraId="28A97754" w14:textId="77777777" w:rsidR="00261534" w:rsidRPr="007B69FD" w:rsidRDefault="00261534" w:rsidP="00261534">
      <w:pPr>
        <w:widowControl w:val="0"/>
        <w:spacing w:after="240"/>
        <w:ind w:left="720"/>
        <w:rPr>
          <w:sz w:val="20"/>
          <w:szCs w:val="20"/>
        </w:rPr>
      </w:pPr>
      <w:r w:rsidRPr="007B69FD">
        <w:rPr>
          <w:sz w:val="20"/>
          <w:szCs w:val="20"/>
        </w:rPr>
        <w:t>The author wrote that this was the gospel of Jesus Christ, the Son of God.</w:t>
      </w:r>
    </w:p>
    <w:p w14:paraId="08539EEC" w14:textId="3EB0E909" w:rsidR="00261534" w:rsidRPr="007B69FD" w:rsidRDefault="00261534" w:rsidP="00261534">
      <w:pPr>
        <w:widowControl w:val="0"/>
        <w:numPr>
          <w:ilvl w:val="0"/>
          <w:numId w:val="4"/>
        </w:numPr>
        <w:rPr>
          <w:sz w:val="20"/>
          <w:szCs w:val="20"/>
          <w:lang w:val="en-US"/>
        </w:rPr>
      </w:pPr>
      <w:r w:rsidRPr="48114252">
        <w:rPr>
          <w:sz w:val="20"/>
          <w:szCs w:val="20"/>
          <w:lang w:val="en-US"/>
        </w:rPr>
        <w:t xml:space="preserve">[1:2] </w:t>
      </w:r>
      <w:r>
        <w:rPr>
          <w:sz w:val="20"/>
          <w:szCs w:val="20"/>
          <w:lang w:val="en-US"/>
        </w:rPr>
        <w:t xml:space="preserve">  I</w:t>
      </w:r>
      <w:r w:rsidRPr="48114252">
        <w:rPr>
          <w:sz w:val="20"/>
          <w:szCs w:val="20"/>
          <w:lang w:val="en-US"/>
        </w:rPr>
        <w:t xml:space="preserve">saiah wrote about a messenger. What would the messenger do? </w:t>
      </w:r>
    </w:p>
    <w:p w14:paraId="0B046934" w14:textId="77777777" w:rsidR="00261534" w:rsidRPr="007B69FD" w:rsidRDefault="00261534" w:rsidP="00261534">
      <w:pPr>
        <w:widowControl w:val="0"/>
        <w:spacing w:after="240"/>
        <w:ind w:left="720"/>
        <w:rPr>
          <w:sz w:val="20"/>
          <w:szCs w:val="20"/>
        </w:rPr>
      </w:pPr>
      <w:r w:rsidRPr="007B69FD">
        <w:rPr>
          <w:sz w:val="20"/>
          <w:szCs w:val="20"/>
        </w:rPr>
        <w:t xml:space="preserve">The messenger would prepare someone's way. </w:t>
      </w:r>
    </w:p>
    <w:p w14:paraId="43449C79" w14:textId="43DD9690" w:rsidR="00261534" w:rsidRPr="007B69FD" w:rsidRDefault="00261534" w:rsidP="00261534">
      <w:pPr>
        <w:numPr>
          <w:ilvl w:val="0"/>
          <w:numId w:val="4"/>
        </w:numPr>
        <w:rPr>
          <w:sz w:val="20"/>
          <w:szCs w:val="20"/>
        </w:rPr>
      </w:pPr>
      <w:r w:rsidRPr="007B69FD">
        <w:rPr>
          <w:sz w:val="20"/>
          <w:szCs w:val="20"/>
        </w:rPr>
        <w:t>[1:3]</w:t>
      </w:r>
      <w:r>
        <w:rPr>
          <w:sz w:val="20"/>
          <w:szCs w:val="20"/>
        </w:rPr>
        <w:t xml:space="preserve">   </w:t>
      </w:r>
      <w:r w:rsidRPr="007B69FD">
        <w:rPr>
          <w:sz w:val="20"/>
          <w:szCs w:val="20"/>
        </w:rPr>
        <w:t xml:space="preserve">Where would the messenger cry out? </w:t>
      </w:r>
    </w:p>
    <w:p w14:paraId="3A33AAB8" w14:textId="77777777" w:rsidR="00261534" w:rsidRPr="007B69FD" w:rsidRDefault="00261534" w:rsidP="00261534">
      <w:pPr>
        <w:ind w:left="720"/>
        <w:rPr>
          <w:color w:val="FF0000"/>
          <w:sz w:val="20"/>
          <w:szCs w:val="20"/>
        </w:rPr>
      </w:pPr>
      <w:r w:rsidRPr="007B69FD">
        <w:rPr>
          <w:sz w:val="20"/>
          <w:szCs w:val="20"/>
        </w:rPr>
        <w:t>The messenger would cry out in the wilderness.</w:t>
      </w:r>
    </w:p>
    <w:p w14:paraId="6B2929BC" w14:textId="77777777" w:rsidR="00261534" w:rsidRPr="007B69FD" w:rsidRDefault="00261534" w:rsidP="00261534">
      <w:pPr>
        <w:ind w:left="720"/>
        <w:rPr>
          <w:sz w:val="20"/>
          <w:szCs w:val="20"/>
        </w:rPr>
      </w:pPr>
    </w:p>
    <w:p w14:paraId="253309C9" w14:textId="0A0C13F7" w:rsidR="00261534" w:rsidRPr="007B69FD" w:rsidRDefault="00261534" w:rsidP="00261534">
      <w:pPr>
        <w:numPr>
          <w:ilvl w:val="0"/>
          <w:numId w:val="4"/>
        </w:numPr>
        <w:rPr>
          <w:sz w:val="20"/>
          <w:szCs w:val="20"/>
        </w:rPr>
      </w:pPr>
      <w:r w:rsidRPr="007B69FD">
        <w:rPr>
          <w:sz w:val="20"/>
          <w:szCs w:val="20"/>
        </w:rPr>
        <w:t>[1:3]</w:t>
      </w:r>
      <w:r>
        <w:rPr>
          <w:sz w:val="20"/>
          <w:szCs w:val="20"/>
        </w:rPr>
        <w:t xml:space="preserve">   </w:t>
      </w:r>
      <w:r w:rsidRPr="007B69FD">
        <w:rPr>
          <w:sz w:val="20"/>
          <w:szCs w:val="20"/>
        </w:rPr>
        <w:t xml:space="preserve">What would the messenger tell people to do? </w:t>
      </w:r>
    </w:p>
    <w:p w14:paraId="320B1A7E" w14:textId="77777777" w:rsidR="00261534" w:rsidRPr="007B69FD" w:rsidRDefault="00261534" w:rsidP="00261534">
      <w:pPr>
        <w:ind w:left="720"/>
        <w:rPr>
          <w:sz w:val="20"/>
          <w:szCs w:val="20"/>
        </w:rPr>
      </w:pPr>
      <w:r w:rsidRPr="007B69FD">
        <w:rPr>
          <w:sz w:val="20"/>
          <w:szCs w:val="20"/>
        </w:rPr>
        <w:t>He would tell people to prepare the way of the Lord and to make the Lord's paths straight.</w:t>
      </w:r>
    </w:p>
    <w:p w14:paraId="6F042FA2" w14:textId="77777777" w:rsidR="00261534" w:rsidRPr="007B69FD" w:rsidRDefault="00261534" w:rsidP="00261534">
      <w:pPr>
        <w:ind w:left="720"/>
        <w:rPr>
          <w:sz w:val="20"/>
          <w:szCs w:val="20"/>
        </w:rPr>
      </w:pPr>
    </w:p>
    <w:p w14:paraId="0EA44E38" w14:textId="7F2D27C9" w:rsidR="00261534" w:rsidRPr="007B69FD" w:rsidRDefault="00261534" w:rsidP="00261534">
      <w:pPr>
        <w:numPr>
          <w:ilvl w:val="0"/>
          <w:numId w:val="4"/>
        </w:numPr>
        <w:rPr>
          <w:sz w:val="20"/>
          <w:szCs w:val="20"/>
        </w:rPr>
      </w:pPr>
      <w:r w:rsidRPr="007B69FD">
        <w:rPr>
          <w:sz w:val="20"/>
          <w:szCs w:val="20"/>
        </w:rPr>
        <w:t>[1:4]</w:t>
      </w:r>
      <w:r>
        <w:rPr>
          <w:sz w:val="20"/>
          <w:szCs w:val="20"/>
        </w:rPr>
        <w:t xml:space="preserve">   </w:t>
      </w:r>
      <w:r w:rsidRPr="007B69FD">
        <w:rPr>
          <w:sz w:val="20"/>
          <w:szCs w:val="20"/>
        </w:rPr>
        <w:t xml:space="preserve">What did John do in the wilderness? </w:t>
      </w:r>
    </w:p>
    <w:p w14:paraId="125B1D04" w14:textId="75D71E9B" w:rsidR="00261534" w:rsidRDefault="008E65A3" w:rsidP="00261534">
      <w:pPr>
        <w:ind w:left="720"/>
        <w:rPr>
          <w:sz w:val="20"/>
          <w:szCs w:val="20"/>
          <w:lang w:val="en-US"/>
        </w:rPr>
      </w:pPr>
      <w:r>
        <w:rPr>
          <w:sz w:val="20"/>
          <w:szCs w:val="20"/>
          <w:lang w:val="en-US"/>
        </w:rPr>
        <w:t>J</w:t>
      </w:r>
      <w:r w:rsidRPr="008E65A3">
        <w:rPr>
          <w:sz w:val="20"/>
          <w:szCs w:val="20"/>
          <w:lang w:val="en-US"/>
        </w:rPr>
        <w:t xml:space="preserve">ohn </w:t>
      </w:r>
      <w:r>
        <w:rPr>
          <w:sz w:val="20"/>
          <w:szCs w:val="20"/>
          <w:lang w:val="en-US"/>
        </w:rPr>
        <w:t>preached</w:t>
      </w:r>
      <w:r w:rsidRPr="008E65A3">
        <w:rPr>
          <w:sz w:val="20"/>
          <w:szCs w:val="20"/>
          <w:lang w:val="en-US"/>
        </w:rPr>
        <w:t xml:space="preserve"> that people should repent, receive forgiveness of sins,</w:t>
      </w:r>
      <w:r>
        <w:rPr>
          <w:sz w:val="20"/>
          <w:szCs w:val="20"/>
          <w:lang w:val="en-US"/>
        </w:rPr>
        <w:t xml:space="preserve"> and</w:t>
      </w:r>
      <w:r w:rsidRPr="008E65A3">
        <w:rPr>
          <w:sz w:val="20"/>
          <w:szCs w:val="20"/>
          <w:lang w:val="en-US"/>
        </w:rPr>
        <w:t xml:space="preserve"> be baptized</w:t>
      </w:r>
      <w:r>
        <w:rPr>
          <w:sz w:val="20"/>
          <w:szCs w:val="20"/>
          <w:lang w:val="en-US"/>
        </w:rPr>
        <w:t>.</w:t>
      </w:r>
    </w:p>
    <w:p w14:paraId="704A1BEB" w14:textId="77777777" w:rsidR="008E65A3" w:rsidRPr="007B69FD" w:rsidRDefault="008E65A3" w:rsidP="00261534">
      <w:pPr>
        <w:ind w:left="720"/>
        <w:rPr>
          <w:sz w:val="20"/>
          <w:szCs w:val="20"/>
        </w:rPr>
      </w:pPr>
    </w:p>
    <w:p w14:paraId="4C74D7BA" w14:textId="74522EEE" w:rsidR="00261534" w:rsidRPr="007B69FD" w:rsidRDefault="00261534" w:rsidP="00261534">
      <w:pPr>
        <w:numPr>
          <w:ilvl w:val="0"/>
          <w:numId w:val="4"/>
        </w:numPr>
        <w:rPr>
          <w:sz w:val="20"/>
          <w:szCs w:val="20"/>
        </w:rPr>
      </w:pPr>
      <w:r w:rsidRPr="007B69FD">
        <w:rPr>
          <w:sz w:val="20"/>
          <w:szCs w:val="20"/>
        </w:rPr>
        <w:t>[1:5]</w:t>
      </w:r>
      <w:r>
        <w:rPr>
          <w:sz w:val="20"/>
          <w:szCs w:val="20"/>
        </w:rPr>
        <w:t xml:space="preserve">   </w:t>
      </w:r>
      <w:r w:rsidRPr="007B69FD">
        <w:rPr>
          <w:sz w:val="20"/>
          <w:szCs w:val="20"/>
        </w:rPr>
        <w:t xml:space="preserve">Who came to John at the Jordan River? </w:t>
      </w:r>
    </w:p>
    <w:p w14:paraId="3984DA08" w14:textId="77777777" w:rsidR="00261534" w:rsidRPr="007B69FD" w:rsidRDefault="00261534" w:rsidP="00261534">
      <w:pPr>
        <w:ind w:left="720"/>
        <w:rPr>
          <w:sz w:val="20"/>
          <w:szCs w:val="20"/>
        </w:rPr>
      </w:pPr>
      <w:r w:rsidRPr="007B69FD">
        <w:rPr>
          <w:sz w:val="20"/>
          <w:szCs w:val="20"/>
        </w:rPr>
        <w:t>People from the country of Judea and all Jerusalem went out to him.</w:t>
      </w:r>
    </w:p>
    <w:p w14:paraId="38AD281E" w14:textId="77777777" w:rsidR="00261534" w:rsidRPr="007B69FD" w:rsidRDefault="00261534" w:rsidP="00261534">
      <w:pPr>
        <w:ind w:left="720"/>
        <w:rPr>
          <w:sz w:val="20"/>
          <w:szCs w:val="20"/>
        </w:rPr>
      </w:pPr>
    </w:p>
    <w:p w14:paraId="65E8DE1D" w14:textId="2F63DBEE" w:rsidR="00261534" w:rsidRPr="007B69FD" w:rsidRDefault="00261534" w:rsidP="00261534">
      <w:pPr>
        <w:numPr>
          <w:ilvl w:val="0"/>
          <w:numId w:val="4"/>
        </w:numPr>
        <w:rPr>
          <w:sz w:val="20"/>
          <w:szCs w:val="20"/>
        </w:rPr>
      </w:pPr>
      <w:r w:rsidRPr="007B69FD">
        <w:rPr>
          <w:sz w:val="20"/>
          <w:szCs w:val="20"/>
        </w:rPr>
        <w:lastRenderedPageBreak/>
        <w:t>[1:5]</w:t>
      </w:r>
      <w:r>
        <w:rPr>
          <w:sz w:val="20"/>
          <w:szCs w:val="20"/>
        </w:rPr>
        <w:t xml:space="preserve">   </w:t>
      </w:r>
      <w:r w:rsidRPr="007B69FD">
        <w:rPr>
          <w:sz w:val="20"/>
          <w:szCs w:val="20"/>
        </w:rPr>
        <w:t xml:space="preserve">What did the people do when they were baptized by John? </w:t>
      </w:r>
    </w:p>
    <w:p w14:paraId="319DE8DC" w14:textId="77777777" w:rsidR="00261534" w:rsidRPr="007B69FD" w:rsidRDefault="00261534" w:rsidP="00261534">
      <w:pPr>
        <w:ind w:left="720"/>
        <w:rPr>
          <w:sz w:val="20"/>
          <w:szCs w:val="20"/>
        </w:rPr>
      </w:pPr>
      <w:r w:rsidRPr="007B69FD">
        <w:rPr>
          <w:sz w:val="20"/>
          <w:szCs w:val="20"/>
        </w:rPr>
        <w:t>The people confessed their sins.</w:t>
      </w:r>
    </w:p>
    <w:p w14:paraId="11FB1019" w14:textId="77777777" w:rsidR="00261534" w:rsidRPr="007B69FD" w:rsidRDefault="00261534" w:rsidP="00261534">
      <w:pPr>
        <w:ind w:left="720"/>
        <w:rPr>
          <w:sz w:val="20"/>
          <w:szCs w:val="20"/>
        </w:rPr>
      </w:pPr>
    </w:p>
    <w:p w14:paraId="67A55031" w14:textId="0B51F62A" w:rsidR="00261534" w:rsidRPr="007B69FD" w:rsidRDefault="00261534" w:rsidP="00261534">
      <w:pPr>
        <w:numPr>
          <w:ilvl w:val="0"/>
          <w:numId w:val="4"/>
        </w:numPr>
        <w:rPr>
          <w:sz w:val="20"/>
          <w:szCs w:val="20"/>
        </w:rPr>
      </w:pPr>
      <w:r w:rsidRPr="007B69FD">
        <w:rPr>
          <w:sz w:val="20"/>
          <w:szCs w:val="20"/>
        </w:rPr>
        <w:t>[1:6]</w:t>
      </w:r>
      <w:r>
        <w:rPr>
          <w:sz w:val="20"/>
          <w:szCs w:val="20"/>
        </w:rPr>
        <w:t xml:space="preserve">   </w:t>
      </w:r>
      <w:r w:rsidRPr="007B69FD">
        <w:rPr>
          <w:sz w:val="20"/>
          <w:szCs w:val="20"/>
        </w:rPr>
        <w:t xml:space="preserve">What did John wear and eat? </w:t>
      </w:r>
    </w:p>
    <w:p w14:paraId="4C026215" w14:textId="77777777" w:rsidR="00261534" w:rsidRPr="007B69FD" w:rsidRDefault="00261534" w:rsidP="00261534">
      <w:pPr>
        <w:ind w:left="720"/>
        <w:rPr>
          <w:sz w:val="20"/>
          <w:szCs w:val="20"/>
        </w:rPr>
      </w:pPr>
      <w:r w:rsidRPr="007B69FD">
        <w:rPr>
          <w:sz w:val="20"/>
          <w:szCs w:val="20"/>
        </w:rPr>
        <w:t>John wore a coat made of camel's hair and a leather belt. He ate locusts and wild honey.</w:t>
      </w:r>
    </w:p>
    <w:p w14:paraId="00000036" w14:textId="77777777" w:rsidR="00043488" w:rsidRDefault="00043488">
      <w:pPr>
        <w:ind w:left="720"/>
        <w:rPr>
          <w:sz w:val="20"/>
          <w:szCs w:val="20"/>
        </w:rPr>
      </w:pPr>
    </w:p>
    <w:p w14:paraId="45FA3BAE" w14:textId="27F4A18B" w:rsidR="00261534" w:rsidRPr="007B69FD" w:rsidRDefault="00261534" w:rsidP="00261534">
      <w:pPr>
        <w:numPr>
          <w:ilvl w:val="0"/>
          <w:numId w:val="4"/>
        </w:numPr>
        <w:rPr>
          <w:sz w:val="20"/>
          <w:szCs w:val="20"/>
        </w:rPr>
      </w:pPr>
      <w:r w:rsidRPr="007B69FD">
        <w:rPr>
          <w:sz w:val="20"/>
          <w:szCs w:val="20"/>
        </w:rPr>
        <w:t>[1:7]</w:t>
      </w:r>
      <w:r>
        <w:rPr>
          <w:sz w:val="20"/>
          <w:szCs w:val="20"/>
        </w:rPr>
        <w:t xml:space="preserve">   </w:t>
      </w:r>
      <w:r w:rsidRPr="007B69FD">
        <w:rPr>
          <w:sz w:val="20"/>
          <w:szCs w:val="20"/>
        </w:rPr>
        <w:t xml:space="preserve">What did John say about the one who would come after him? </w:t>
      </w:r>
    </w:p>
    <w:p w14:paraId="2BD05C47" w14:textId="77777777" w:rsidR="00261534" w:rsidRPr="007B69FD" w:rsidRDefault="00261534" w:rsidP="00261534">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7370D001" w14:textId="77777777" w:rsidR="00261534" w:rsidRPr="007B69FD" w:rsidRDefault="00261534" w:rsidP="00261534"/>
    <w:p w14:paraId="49E8A9C1" w14:textId="235C19B9" w:rsidR="00261534" w:rsidRPr="007B69FD" w:rsidRDefault="00261534" w:rsidP="00261534">
      <w:pPr>
        <w:numPr>
          <w:ilvl w:val="0"/>
          <w:numId w:val="4"/>
        </w:numPr>
        <w:rPr>
          <w:sz w:val="20"/>
          <w:szCs w:val="20"/>
        </w:rPr>
      </w:pPr>
      <w:r w:rsidRPr="007B69FD">
        <w:rPr>
          <w:sz w:val="20"/>
          <w:szCs w:val="20"/>
        </w:rPr>
        <w:t>[1:8]</w:t>
      </w:r>
      <w:r>
        <w:rPr>
          <w:sz w:val="20"/>
          <w:szCs w:val="20"/>
        </w:rPr>
        <w:t xml:space="preserve">   </w:t>
      </w:r>
      <w:r w:rsidRPr="007B69FD">
        <w:rPr>
          <w:sz w:val="20"/>
          <w:szCs w:val="20"/>
        </w:rPr>
        <w:t xml:space="preserve">What did John say the one coming after him would do? </w:t>
      </w:r>
    </w:p>
    <w:p w14:paraId="7DC52075" w14:textId="77777777" w:rsidR="00261534" w:rsidRPr="007B69FD" w:rsidRDefault="00261534" w:rsidP="00261534">
      <w:pPr>
        <w:pStyle w:val="ListParagraph"/>
        <w:ind w:left="360" w:firstLine="360"/>
        <w:rPr>
          <w:sz w:val="20"/>
          <w:szCs w:val="20"/>
        </w:rPr>
      </w:pPr>
      <w:r w:rsidRPr="007B69FD">
        <w:rPr>
          <w:sz w:val="20"/>
          <w:szCs w:val="20"/>
        </w:rPr>
        <w:t>John said the one coming after him would baptize with the Holy Spirit.</w:t>
      </w:r>
    </w:p>
    <w:p w14:paraId="0E7B366C" w14:textId="77777777" w:rsidR="00261534" w:rsidRPr="007B69FD" w:rsidRDefault="00261534" w:rsidP="00261534">
      <w:pPr>
        <w:rPr>
          <w:sz w:val="20"/>
          <w:szCs w:val="20"/>
        </w:rPr>
      </w:pPr>
    </w:p>
    <w:p w14:paraId="27E381C3" w14:textId="3D0CFE67" w:rsidR="00261534" w:rsidRPr="007B69FD" w:rsidRDefault="00261534" w:rsidP="00261534">
      <w:pPr>
        <w:numPr>
          <w:ilvl w:val="0"/>
          <w:numId w:val="4"/>
        </w:numPr>
        <w:rPr>
          <w:sz w:val="20"/>
          <w:szCs w:val="20"/>
        </w:rPr>
      </w:pPr>
      <w:r w:rsidRPr="007B69FD">
        <w:rPr>
          <w:sz w:val="20"/>
          <w:szCs w:val="20"/>
        </w:rPr>
        <w:t>[1:9]</w:t>
      </w:r>
      <w:r>
        <w:rPr>
          <w:sz w:val="20"/>
          <w:szCs w:val="20"/>
        </w:rPr>
        <w:t xml:space="preserve">   </w:t>
      </w:r>
      <w:r w:rsidRPr="007B69FD">
        <w:rPr>
          <w:sz w:val="20"/>
          <w:szCs w:val="20"/>
        </w:rPr>
        <w:t xml:space="preserve">When he came to be baptized, from what place did Jesus come? </w:t>
      </w:r>
    </w:p>
    <w:p w14:paraId="5DF5D5FA" w14:textId="77777777" w:rsidR="00261534" w:rsidRPr="007B69FD" w:rsidRDefault="00261534" w:rsidP="00261534">
      <w:pPr>
        <w:ind w:left="720"/>
        <w:rPr>
          <w:sz w:val="20"/>
          <w:szCs w:val="20"/>
        </w:rPr>
      </w:pPr>
      <w:r w:rsidRPr="007B69FD">
        <w:rPr>
          <w:sz w:val="20"/>
          <w:szCs w:val="20"/>
        </w:rPr>
        <w:t>Jesus came there from Nazareth.</w:t>
      </w:r>
    </w:p>
    <w:p w14:paraId="3B1EC43E" w14:textId="77777777" w:rsidR="00261534" w:rsidRPr="007B69FD" w:rsidRDefault="00261534" w:rsidP="00261534">
      <w:pPr>
        <w:rPr>
          <w:sz w:val="20"/>
          <w:szCs w:val="20"/>
        </w:rPr>
      </w:pPr>
    </w:p>
    <w:p w14:paraId="265B51FF" w14:textId="519B1BCA" w:rsidR="00261534" w:rsidRPr="007B69FD" w:rsidRDefault="00261534" w:rsidP="00261534">
      <w:pPr>
        <w:numPr>
          <w:ilvl w:val="0"/>
          <w:numId w:val="4"/>
        </w:numPr>
        <w:rPr>
          <w:sz w:val="20"/>
          <w:szCs w:val="20"/>
          <w:lang w:val="en-US"/>
        </w:rPr>
      </w:pPr>
      <w:r w:rsidRPr="48114252">
        <w:rPr>
          <w:sz w:val="20"/>
          <w:szCs w:val="20"/>
          <w:lang w:val="en-US"/>
        </w:rPr>
        <w:t>[1:10</w:t>
      </w:r>
      <w:r>
        <w:rPr>
          <w:sz w:val="20"/>
          <w:szCs w:val="20"/>
          <w:lang w:val="en-US"/>
        </w:rPr>
        <w:t xml:space="preserve">]   </w:t>
      </w:r>
      <w:r w:rsidRPr="48114252">
        <w:rPr>
          <w:sz w:val="20"/>
          <w:szCs w:val="20"/>
          <w:lang w:val="en-US"/>
        </w:rPr>
        <w:t xml:space="preserve">What happened when Jesus was baptized by John? </w:t>
      </w:r>
    </w:p>
    <w:p w14:paraId="18656474" w14:textId="77777777" w:rsidR="00261534" w:rsidRPr="007B69FD" w:rsidRDefault="00261534" w:rsidP="00261534">
      <w:pPr>
        <w:ind w:left="720"/>
        <w:rPr>
          <w:sz w:val="20"/>
          <w:szCs w:val="20"/>
        </w:rPr>
      </w:pPr>
      <w:r w:rsidRPr="007B69FD">
        <w:rPr>
          <w:sz w:val="20"/>
          <w:szCs w:val="20"/>
        </w:rPr>
        <w:t>Jesus came out of the water</w:t>
      </w:r>
      <w:r>
        <w:rPr>
          <w:sz w:val="20"/>
          <w:szCs w:val="20"/>
        </w:rPr>
        <w:t>,</w:t>
      </w:r>
      <w:r w:rsidRPr="007B69FD">
        <w:rPr>
          <w:sz w:val="20"/>
          <w:szCs w:val="20"/>
        </w:rPr>
        <w:t xml:space="preserve"> the Spirit descended on him like a dove</w:t>
      </w:r>
      <w:r>
        <w:rPr>
          <w:sz w:val="20"/>
          <w:szCs w:val="20"/>
        </w:rPr>
        <w:t>, and a voice spoke to him from heaven</w:t>
      </w:r>
      <w:r w:rsidRPr="007B69FD">
        <w:rPr>
          <w:sz w:val="20"/>
          <w:szCs w:val="20"/>
        </w:rPr>
        <w:t>.</w:t>
      </w:r>
    </w:p>
    <w:p w14:paraId="04CB6E31" w14:textId="77777777" w:rsidR="00261534" w:rsidRPr="007B69FD" w:rsidRDefault="00261534" w:rsidP="00261534">
      <w:pPr>
        <w:ind w:left="720"/>
        <w:rPr>
          <w:sz w:val="20"/>
          <w:szCs w:val="20"/>
        </w:rPr>
      </w:pPr>
    </w:p>
    <w:p w14:paraId="0B4EFC2F" w14:textId="5221A107" w:rsidR="00261534" w:rsidRPr="007D2BD2" w:rsidRDefault="00261534" w:rsidP="00261534">
      <w:pPr>
        <w:numPr>
          <w:ilvl w:val="0"/>
          <w:numId w:val="4"/>
        </w:numPr>
        <w:rPr>
          <w:sz w:val="20"/>
          <w:szCs w:val="20"/>
        </w:rPr>
      </w:pPr>
      <w:r w:rsidRPr="007B69FD">
        <w:rPr>
          <w:sz w:val="20"/>
          <w:szCs w:val="20"/>
        </w:rPr>
        <w:t>[1:11</w:t>
      </w:r>
      <w:r w:rsidRPr="007D2BD2">
        <w:rPr>
          <w:sz w:val="20"/>
          <w:szCs w:val="20"/>
        </w:rPr>
        <w:t xml:space="preserve">]   What did the voice from heaven say about Jesus? </w:t>
      </w:r>
    </w:p>
    <w:p w14:paraId="702D5B42" w14:textId="77777777" w:rsidR="00261534" w:rsidRPr="007D2BD2" w:rsidRDefault="00261534" w:rsidP="00261534">
      <w:pPr>
        <w:ind w:left="720"/>
        <w:rPr>
          <w:sz w:val="20"/>
          <w:szCs w:val="20"/>
          <w:lang w:val="en-US"/>
        </w:rPr>
      </w:pPr>
      <w:r w:rsidRPr="007D2BD2">
        <w:rPr>
          <w:sz w:val="20"/>
          <w:szCs w:val="20"/>
          <w:lang w:val="en-US"/>
        </w:rPr>
        <w:t>“You are my beloved Son. I am very pleased with you.”</w:t>
      </w:r>
    </w:p>
    <w:p w14:paraId="1712D80F" w14:textId="77777777" w:rsidR="00261534" w:rsidRPr="007D2BD2" w:rsidRDefault="00261534" w:rsidP="00261534">
      <w:pPr>
        <w:ind w:left="720"/>
        <w:rPr>
          <w:sz w:val="20"/>
          <w:szCs w:val="20"/>
        </w:rPr>
      </w:pPr>
    </w:p>
    <w:p w14:paraId="5FEBF2DB" w14:textId="64CEABC2" w:rsidR="007D2BD2" w:rsidRPr="007D2BD2" w:rsidRDefault="007D2BD2" w:rsidP="007D2BD2">
      <w:pPr>
        <w:pStyle w:val="ListParagraph"/>
        <w:numPr>
          <w:ilvl w:val="0"/>
          <w:numId w:val="4"/>
        </w:numPr>
        <w:rPr>
          <w:sz w:val="20"/>
          <w:szCs w:val="20"/>
          <w:lang w:val="en-US"/>
        </w:rPr>
      </w:pPr>
      <w:r>
        <w:rPr>
          <w:sz w:val="20"/>
          <w:szCs w:val="20"/>
          <w:lang w:val="en-US"/>
        </w:rPr>
        <w:t xml:space="preserve">[1:11]   </w:t>
      </w:r>
      <w:r w:rsidRPr="007D2BD2">
        <w:rPr>
          <w:sz w:val="20"/>
          <w:szCs w:val="20"/>
          <w:lang w:val="en-US"/>
        </w:rPr>
        <w:t>Who do you think was speaking?</w:t>
      </w:r>
    </w:p>
    <w:p w14:paraId="72CEEBFC" w14:textId="3FCA8199" w:rsidR="00261534" w:rsidRDefault="007D2BD2" w:rsidP="00261534">
      <w:pPr>
        <w:ind w:left="720"/>
        <w:rPr>
          <w:sz w:val="20"/>
          <w:szCs w:val="20"/>
          <w:lang w:val="en-US"/>
        </w:rPr>
      </w:pPr>
      <w:r w:rsidRPr="007D2BD2">
        <w:rPr>
          <w:sz w:val="20"/>
          <w:szCs w:val="20"/>
          <w:lang w:val="en-US"/>
        </w:rPr>
        <w:t xml:space="preserve">The passage indicates </w:t>
      </w:r>
      <w:r>
        <w:rPr>
          <w:sz w:val="20"/>
          <w:szCs w:val="20"/>
          <w:lang w:val="en-US"/>
        </w:rPr>
        <w:t xml:space="preserve">that </w:t>
      </w:r>
      <w:r w:rsidRPr="007D2BD2">
        <w:rPr>
          <w:sz w:val="20"/>
          <w:szCs w:val="20"/>
          <w:lang w:val="en-US"/>
        </w:rPr>
        <w:t>it was Go</w:t>
      </w:r>
      <w:r>
        <w:rPr>
          <w:sz w:val="20"/>
          <w:szCs w:val="20"/>
          <w:lang w:val="en-US"/>
        </w:rPr>
        <w:t>d because the voice came from heaven. The voice</w:t>
      </w:r>
      <w:r w:rsidRPr="007D2BD2">
        <w:rPr>
          <w:sz w:val="20"/>
          <w:szCs w:val="20"/>
          <w:lang w:val="en-US"/>
        </w:rPr>
        <w:t xml:space="preserve"> </w:t>
      </w:r>
      <w:r>
        <w:rPr>
          <w:sz w:val="20"/>
          <w:szCs w:val="20"/>
          <w:lang w:val="en-US"/>
        </w:rPr>
        <w:t xml:space="preserve">also </w:t>
      </w:r>
      <w:r w:rsidRPr="007D2BD2">
        <w:rPr>
          <w:sz w:val="20"/>
          <w:szCs w:val="20"/>
          <w:lang w:val="en-US"/>
        </w:rPr>
        <w:t xml:space="preserve">called Jesus his Son, </w:t>
      </w:r>
      <w:r>
        <w:rPr>
          <w:sz w:val="20"/>
          <w:szCs w:val="20"/>
          <w:lang w:val="en-US"/>
        </w:rPr>
        <w:t>which shows that</w:t>
      </w:r>
      <w:r w:rsidRPr="007D2BD2">
        <w:rPr>
          <w:sz w:val="20"/>
          <w:szCs w:val="20"/>
          <w:lang w:val="en-US"/>
        </w:rPr>
        <w:t xml:space="preserve"> God the Father</w:t>
      </w:r>
      <w:r>
        <w:rPr>
          <w:sz w:val="20"/>
          <w:szCs w:val="20"/>
          <w:lang w:val="en-US"/>
        </w:rPr>
        <w:t xml:space="preserve"> was the one who was speaking</w:t>
      </w:r>
      <w:r w:rsidRPr="007D2BD2">
        <w:rPr>
          <w:sz w:val="20"/>
          <w:szCs w:val="20"/>
          <w:lang w:val="en-US"/>
        </w:rPr>
        <w:t>.</w:t>
      </w:r>
    </w:p>
    <w:p w14:paraId="061203BC" w14:textId="77777777" w:rsidR="007D2BD2" w:rsidRPr="007D2BD2" w:rsidRDefault="007D2BD2" w:rsidP="00261534">
      <w:pPr>
        <w:ind w:left="720"/>
        <w:rPr>
          <w:sz w:val="20"/>
          <w:szCs w:val="20"/>
        </w:rPr>
      </w:pPr>
    </w:p>
    <w:p w14:paraId="07401DE2" w14:textId="2D3DA2A3" w:rsidR="00261534" w:rsidRPr="007D2BD2" w:rsidRDefault="00261534" w:rsidP="00261534">
      <w:pPr>
        <w:numPr>
          <w:ilvl w:val="0"/>
          <w:numId w:val="4"/>
        </w:numPr>
        <w:rPr>
          <w:sz w:val="20"/>
          <w:szCs w:val="20"/>
        </w:rPr>
      </w:pPr>
      <w:r w:rsidRPr="007D2BD2">
        <w:rPr>
          <w:sz w:val="20"/>
          <w:szCs w:val="20"/>
        </w:rPr>
        <w:t xml:space="preserve">[1:12]   Where did the Spirit lead Jesus? </w:t>
      </w:r>
    </w:p>
    <w:p w14:paraId="41C719D4" w14:textId="77777777" w:rsidR="00261534" w:rsidRPr="007B69FD" w:rsidRDefault="00261534" w:rsidP="00261534">
      <w:pPr>
        <w:ind w:left="720"/>
        <w:rPr>
          <w:sz w:val="20"/>
          <w:szCs w:val="20"/>
        </w:rPr>
      </w:pPr>
      <w:r w:rsidRPr="007D2BD2">
        <w:rPr>
          <w:sz w:val="20"/>
          <w:szCs w:val="20"/>
        </w:rPr>
        <w:t>The Spirit led Jesus into the wilderness</w:t>
      </w:r>
      <w:r w:rsidRPr="007B69FD">
        <w:rPr>
          <w:sz w:val="20"/>
          <w:szCs w:val="20"/>
        </w:rPr>
        <w:t>.</w:t>
      </w:r>
    </w:p>
    <w:p w14:paraId="0E36B2BC" w14:textId="77777777" w:rsidR="00261534" w:rsidRPr="007B69FD" w:rsidRDefault="00261534" w:rsidP="00261534">
      <w:pPr>
        <w:ind w:left="720"/>
        <w:rPr>
          <w:sz w:val="20"/>
          <w:szCs w:val="20"/>
        </w:rPr>
      </w:pPr>
    </w:p>
    <w:p w14:paraId="63738C2B" w14:textId="7FD7F1A1" w:rsidR="00261534" w:rsidRPr="007B69FD" w:rsidRDefault="00261534" w:rsidP="00261534">
      <w:pPr>
        <w:numPr>
          <w:ilvl w:val="0"/>
          <w:numId w:val="4"/>
        </w:numPr>
        <w:rPr>
          <w:sz w:val="20"/>
          <w:szCs w:val="20"/>
        </w:rPr>
      </w:pPr>
      <w:r w:rsidRPr="007B69FD">
        <w:rPr>
          <w:sz w:val="20"/>
          <w:szCs w:val="20"/>
        </w:rPr>
        <w:t>[1:13]</w:t>
      </w:r>
      <w:r>
        <w:rPr>
          <w:sz w:val="20"/>
          <w:szCs w:val="20"/>
        </w:rPr>
        <w:t xml:space="preserve">   </w:t>
      </w:r>
      <w:r w:rsidRPr="007B69FD">
        <w:rPr>
          <w:sz w:val="20"/>
          <w:szCs w:val="20"/>
        </w:rPr>
        <w:t xml:space="preserve">What happened in the wilderness? </w:t>
      </w:r>
    </w:p>
    <w:p w14:paraId="62D53E76" w14:textId="77777777" w:rsidR="00261534" w:rsidRPr="007B69FD" w:rsidRDefault="00261534" w:rsidP="00261534">
      <w:pPr>
        <w:ind w:left="720"/>
        <w:rPr>
          <w:sz w:val="20"/>
          <w:szCs w:val="20"/>
        </w:rPr>
      </w:pPr>
      <w:r w:rsidRPr="007B69FD">
        <w:rPr>
          <w:sz w:val="20"/>
          <w:szCs w:val="20"/>
        </w:rPr>
        <w:t>Satan tempted Jesus for forty days. Jesus was also with the wild animals, and the angels ministered to him.</w:t>
      </w:r>
    </w:p>
    <w:p w14:paraId="29CA23D6" w14:textId="77777777" w:rsidR="00261534" w:rsidRPr="007B69FD" w:rsidRDefault="00261534" w:rsidP="00261534">
      <w:pPr>
        <w:ind w:left="720"/>
        <w:rPr>
          <w:sz w:val="20"/>
          <w:szCs w:val="20"/>
        </w:rPr>
      </w:pPr>
    </w:p>
    <w:p w14:paraId="4ACDA2F5" w14:textId="666CE27D" w:rsidR="00261534" w:rsidRPr="007B69FD" w:rsidRDefault="00261534" w:rsidP="00261534">
      <w:pPr>
        <w:numPr>
          <w:ilvl w:val="0"/>
          <w:numId w:val="4"/>
        </w:numPr>
        <w:rPr>
          <w:sz w:val="20"/>
          <w:szCs w:val="20"/>
        </w:rPr>
      </w:pPr>
      <w:r>
        <w:rPr>
          <w:sz w:val="20"/>
          <w:szCs w:val="20"/>
        </w:rPr>
        <w:t>[</w:t>
      </w:r>
      <w:r w:rsidRPr="007B69FD">
        <w:rPr>
          <w:sz w:val="20"/>
          <w:szCs w:val="20"/>
        </w:rPr>
        <w:t>1:1-13]</w:t>
      </w:r>
      <w:r>
        <w:rPr>
          <w:sz w:val="20"/>
          <w:szCs w:val="20"/>
        </w:rPr>
        <w:t xml:space="preserve">   </w:t>
      </w:r>
      <w:r w:rsidRPr="007B69FD">
        <w:rPr>
          <w:sz w:val="20"/>
          <w:szCs w:val="20"/>
        </w:rPr>
        <w:t xml:space="preserve">How do you think the prophecy in verses 2 and 3 was fulfilled in this passage? </w:t>
      </w:r>
    </w:p>
    <w:p w14:paraId="6FFA3087" w14:textId="33405B74" w:rsidR="00C81B0D" w:rsidRPr="00261534" w:rsidRDefault="00261534" w:rsidP="00261534">
      <w:pPr>
        <w:ind w:left="720"/>
        <w:rPr>
          <w:sz w:val="20"/>
          <w:szCs w:val="20"/>
          <w:lang w:val="en-US"/>
        </w:rPr>
      </w:pPr>
      <w:r w:rsidRPr="48114252">
        <w:rPr>
          <w:sz w:val="20"/>
          <w:szCs w:val="20"/>
          <w:lang w:val="en-US"/>
        </w:rPr>
        <w:t>The passage indicates that John was the messenger who would tell people to prepare for the Lord’s coming. It also indicates that Jesus is the Lord who was to come.</w:t>
      </w:r>
    </w:p>
    <w:p w14:paraId="0000004B" w14:textId="77777777" w:rsidR="00043488" w:rsidRDefault="004F69BA" w:rsidP="00C81B0D">
      <w:pPr>
        <w:pStyle w:val="CommentSection"/>
      </w:pPr>
      <w:r>
        <w:t>Comment Section:</w:t>
      </w:r>
      <w:r>
        <w:br w:type="page"/>
      </w:r>
    </w:p>
    <w:p w14:paraId="0000004C" w14:textId="77777777" w:rsidR="00043488" w:rsidRPr="00F70079" w:rsidRDefault="004F69BA">
      <w:pPr>
        <w:pStyle w:val="Heading1"/>
        <w:keepNext w:val="0"/>
        <w:keepLines w:val="0"/>
        <w:rPr>
          <w:b/>
          <w:bCs/>
          <w:szCs w:val="44"/>
        </w:rPr>
      </w:pPr>
      <w:bookmarkStart w:id="2" w:name="_Toc207006064"/>
      <w:r w:rsidRPr="00F70079">
        <w:rPr>
          <w:b/>
          <w:bCs/>
          <w:szCs w:val="44"/>
        </w:rPr>
        <w:lastRenderedPageBreak/>
        <w:t>2:1-12</w:t>
      </w:r>
      <w:bookmarkEnd w:id="2"/>
      <w:r w:rsidRPr="00F70079">
        <w:rPr>
          <w:b/>
          <w:bCs/>
          <w:szCs w:val="44"/>
        </w:rPr>
        <w:t xml:space="preserve"> </w:t>
      </w:r>
    </w:p>
    <w:p w14:paraId="0000004D" w14:textId="4CE11C36" w:rsidR="00043488" w:rsidRDefault="004F69BA" w:rsidP="00784099">
      <w:pPr>
        <w:pStyle w:val="Background"/>
      </w:pPr>
      <w:r>
        <w:rPr>
          <w:b/>
        </w:rPr>
        <w:t>Background:</w:t>
      </w:r>
      <w:r>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w:t>
      </w:r>
      <w:r w:rsidR="00C33C5F">
        <w:t>In</w:t>
      </w:r>
      <w:r>
        <w:t xml:space="preserve"> </w:t>
      </w:r>
      <w:r w:rsidR="00C33C5F">
        <w:t xml:space="preserve">Mark </w:t>
      </w:r>
      <w:r>
        <w:t>2:1, they came back to Capernaum.</w:t>
      </w:r>
    </w:p>
    <w:p w14:paraId="7F9DA879" w14:textId="77777777" w:rsidR="00261534" w:rsidRPr="00170DC8" w:rsidRDefault="00261534" w:rsidP="00261534">
      <w:pPr>
        <w:pStyle w:val="Background"/>
        <w:rPr>
          <w:b/>
          <w:bCs w:val="0"/>
          <w:i/>
          <w:iCs/>
        </w:rPr>
      </w:pPr>
      <w:r w:rsidRPr="00170DC8">
        <w:rPr>
          <w:b/>
          <w:bCs w:val="0"/>
          <w:i/>
          <w:iCs/>
        </w:rPr>
        <w:t>Read the passage.</w:t>
      </w:r>
    </w:p>
    <w:p w14:paraId="5E551A6C" w14:textId="77777777" w:rsidR="00261534" w:rsidRPr="007B69FD" w:rsidRDefault="00261534" w:rsidP="00261534">
      <w:pPr>
        <w:pStyle w:val="Part1"/>
      </w:pPr>
      <w:r w:rsidRPr="007B69FD">
        <w:t>Part 1</w:t>
      </w:r>
    </w:p>
    <w:p w14:paraId="01E393CE" w14:textId="77777777" w:rsidR="00261534" w:rsidRPr="007B69FD" w:rsidRDefault="00261534" w:rsidP="00261534">
      <w:pPr>
        <w:pStyle w:val="Answerortell0"/>
      </w:pPr>
      <w:r w:rsidRPr="007B69FD">
        <w:t xml:space="preserve">Tell in your own words what you just read in </w:t>
      </w:r>
      <w:r>
        <w:t>this passage</w:t>
      </w:r>
      <w:r w:rsidRPr="007B69FD">
        <w:t>.</w:t>
      </w:r>
    </w:p>
    <w:p w14:paraId="12A9EEE6" w14:textId="77777777" w:rsidR="00261534" w:rsidRPr="007B69FD" w:rsidRDefault="00261534" w:rsidP="00261534">
      <w:pPr>
        <w:pStyle w:val="Checklist"/>
      </w:pPr>
      <w:r w:rsidRPr="007B69FD">
        <w:t>Some men brought a paralyzed man to Jesus. [2:1-4]</w:t>
      </w:r>
    </w:p>
    <w:p w14:paraId="1C3EB5B7" w14:textId="77777777" w:rsidR="00261534" w:rsidRPr="007B69FD" w:rsidRDefault="00261534" w:rsidP="00261534">
      <w:pPr>
        <w:pStyle w:val="Checklist"/>
      </w:pPr>
      <w:r w:rsidRPr="007B69FD">
        <w:t>Jesus told the paralyzed man that his sins were forgiven. [2:5]</w:t>
      </w:r>
    </w:p>
    <w:p w14:paraId="2CCDF4E3" w14:textId="77777777" w:rsidR="00261534" w:rsidRPr="007B69FD" w:rsidRDefault="00261534" w:rsidP="00261534">
      <w:pPr>
        <w:pStyle w:val="Checklist"/>
      </w:pPr>
      <w:r w:rsidRPr="007B69FD">
        <w:t>Some scribes thought Jesus blasphemed when he said that. [2:6-7]</w:t>
      </w:r>
    </w:p>
    <w:p w14:paraId="74388646" w14:textId="77777777" w:rsidR="00261534" w:rsidRPr="007B69FD" w:rsidRDefault="00261534" w:rsidP="00261534">
      <w:pPr>
        <w:pStyle w:val="Checklist"/>
      </w:pPr>
      <w:r w:rsidRPr="007B69FD">
        <w:t>Jesus told the man to get up, pick up his mat, and walk. [2:10-11]</w:t>
      </w:r>
    </w:p>
    <w:p w14:paraId="37841528" w14:textId="77777777" w:rsidR="00261534" w:rsidRPr="007B69FD" w:rsidRDefault="00261534" w:rsidP="00261534">
      <w:pPr>
        <w:pStyle w:val="Checklist"/>
      </w:pPr>
      <w:r w:rsidRPr="007B69FD">
        <w:t>The man got up, picked up his mat and walked out, and the people praised God. [2:12]</w:t>
      </w:r>
    </w:p>
    <w:p w14:paraId="612C5E65" w14:textId="77777777" w:rsidR="00261534" w:rsidRPr="00E52444" w:rsidRDefault="00261534" w:rsidP="00E52444">
      <w:pPr>
        <w:pStyle w:val="Part2"/>
      </w:pPr>
      <w:r w:rsidRPr="00E52444">
        <w:t>Part 2</w:t>
      </w:r>
    </w:p>
    <w:p w14:paraId="7E2E31BD" w14:textId="77777777" w:rsidR="00261534" w:rsidRPr="007B69FD" w:rsidRDefault="00261534" w:rsidP="00261534">
      <w:pPr>
        <w:pStyle w:val="Answerortell0"/>
      </w:pPr>
      <w:r>
        <w:t>Answer the following questions from the specified verses.</w:t>
      </w:r>
    </w:p>
    <w:p w14:paraId="4D3712D3" w14:textId="4D7C028A" w:rsidR="00261534" w:rsidRPr="007B69FD" w:rsidRDefault="00261534" w:rsidP="00261534">
      <w:pPr>
        <w:numPr>
          <w:ilvl w:val="0"/>
          <w:numId w:val="1"/>
        </w:numPr>
        <w:rPr>
          <w:sz w:val="20"/>
          <w:szCs w:val="20"/>
        </w:rPr>
      </w:pPr>
      <w:r w:rsidRPr="007B69FD">
        <w:rPr>
          <w:sz w:val="20"/>
          <w:szCs w:val="20"/>
        </w:rPr>
        <w:t>[2:1-2]</w:t>
      </w:r>
      <w:r>
        <w:rPr>
          <w:sz w:val="20"/>
          <w:szCs w:val="20"/>
        </w:rPr>
        <w:t xml:space="preserve">   </w:t>
      </w:r>
      <w:r w:rsidRPr="007B69FD">
        <w:rPr>
          <w:sz w:val="20"/>
          <w:szCs w:val="20"/>
        </w:rPr>
        <w:t xml:space="preserve">What happened when the people heard that Jesus had returned to Capernaum? </w:t>
      </w:r>
    </w:p>
    <w:p w14:paraId="54DA0989" w14:textId="77777777" w:rsidR="00261534" w:rsidRPr="007B69FD" w:rsidRDefault="00261534" w:rsidP="00261534">
      <w:pPr>
        <w:ind w:left="720"/>
        <w:rPr>
          <w:sz w:val="20"/>
          <w:szCs w:val="20"/>
        </w:rPr>
      </w:pPr>
      <w:r w:rsidRPr="007B69FD">
        <w:rPr>
          <w:sz w:val="20"/>
          <w:szCs w:val="20"/>
        </w:rPr>
        <w:t>So many people gathered at the house where Jesus was preaching that there was no more room in the house.</w:t>
      </w:r>
    </w:p>
    <w:p w14:paraId="4BACA14A" w14:textId="77777777" w:rsidR="00261534" w:rsidRPr="007B69FD" w:rsidRDefault="00261534" w:rsidP="00261534">
      <w:pPr>
        <w:ind w:left="720"/>
        <w:rPr>
          <w:sz w:val="20"/>
          <w:szCs w:val="20"/>
        </w:rPr>
      </w:pPr>
    </w:p>
    <w:p w14:paraId="38B46987" w14:textId="1B33512D" w:rsidR="00261534" w:rsidRPr="007B69FD" w:rsidRDefault="00261534" w:rsidP="00261534">
      <w:pPr>
        <w:numPr>
          <w:ilvl w:val="0"/>
          <w:numId w:val="1"/>
        </w:numPr>
        <w:rPr>
          <w:sz w:val="20"/>
          <w:szCs w:val="20"/>
        </w:rPr>
      </w:pPr>
      <w:r w:rsidRPr="007B69FD">
        <w:rPr>
          <w:sz w:val="20"/>
          <w:szCs w:val="20"/>
        </w:rPr>
        <w:t>[2:3]</w:t>
      </w:r>
      <w:r>
        <w:rPr>
          <w:sz w:val="20"/>
          <w:szCs w:val="20"/>
        </w:rPr>
        <w:t xml:space="preserve">   </w:t>
      </w:r>
      <w:r w:rsidRPr="007B69FD">
        <w:rPr>
          <w:sz w:val="20"/>
          <w:szCs w:val="20"/>
        </w:rPr>
        <w:t xml:space="preserve">What did the four men do in verse 3? </w:t>
      </w:r>
    </w:p>
    <w:p w14:paraId="7C412B1E" w14:textId="77777777" w:rsidR="00261534" w:rsidRPr="007B69FD" w:rsidRDefault="00261534" w:rsidP="00261534">
      <w:pPr>
        <w:ind w:left="720"/>
        <w:rPr>
          <w:sz w:val="20"/>
          <w:szCs w:val="20"/>
        </w:rPr>
      </w:pPr>
      <w:r w:rsidRPr="007B69FD">
        <w:rPr>
          <w:sz w:val="20"/>
          <w:szCs w:val="20"/>
        </w:rPr>
        <w:t>They carried a paralyzed man, trying to take him to Jesus.</w:t>
      </w:r>
    </w:p>
    <w:p w14:paraId="6B201E40" w14:textId="77777777" w:rsidR="00261534" w:rsidRPr="007B69FD" w:rsidRDefault="00261534" w:rsidP="00261534">
      <w:pPr>
        <w:ind w:left="720"/>
        <w:rPr>
          <w:sz w:val="20"/>
          <w:szCs w:val="20"/>
        </w:rPr>
      </w:pPr>
    </w:p>
    <w:p w14:paraId="4A355CEF" w14:textId="32D05F10" w:rsidR="00261534" w:rsidRPr="007B69FD" w:rsidRDefault="00261534" w:rsidP="00261534">
      <w:pPr>
        <w:numPr>
          <w:ilvl w:val="0"/>
          <w:numId w:val="1"/>
        </w:numPr>
        <w:rPr>
          <w:sz w:val="20"/>
          <w:szCs w:val="20"/>
        </w:rPr>
      </w:pPr>
      <w:r w:rsidRPr="007B69FD">
        <w:rPr>
          <w:sz w:val="20"/>
          <w:szCs w:val="20"/>
        </w:rPr>
        <w:t>[2:4]</w:t>
      </w:r>
      <w:r>
        <w:rPr>
          <w:sz w:val="20"/>
          <w:szCs w:val="20"/>
        </w:rPr>
        <w:t xml:space="preserve">   </w:t>
      </w:r>
      <w:r w:rsidRPr="007B69FD">
        <w:rPr>
          <w:sz w:val="20"/>
          <w:szCs w:val="20"/>
        </w:rPr>
        <w:t xml:space="preserve">What did the four men do when they could not get into the house? </w:t>
      </w:r>
    </w:p>
    <w:p w14:paraId="7C3B1503" w14:textId="77777777" w:rsidR="00261534" w:rsidRPr="007B69FD" w:rsidRDefault="00261534" w:rsidP="00261534">
      <w:pPr>
        <w:ind w:left="720"/>
        <w:rPr>
          <w:sz w:val="20"/>
          <w:szCs w:val="20"/>
        </w:rPr>
      </w:pPr>
      <w:r w:rsidRPr="007B69FD">
        <w:rPr>
          <w:sz w:val="20"/>
          <w:szCs w:val="20"/>
        </w:rPr>
        <w:t>They climbed onto the roof of the house, they removed part of the roof, and they lowered the man into the house.</w:t>
      </w:r>
    </w:p>
    <w:p w14:paraId="01A20C47" w14:textId="77777777" w:rsidR="00261534" w:rsidRPr="007B69FD" w:rsidRDefault="00261534" w:rsidP="00261534">
      <w:pPr>
        <w:ind w:left="720"/>
        <w:rPr>
          <w:sz w:val="20"/>
          <w:szCs w:val="20"/>
        </w:rPr>
      </w:pPr>
    </w:p>
    <w:p w14:paraId="40BDC0C2" w14:textId="04A151AC" w:rsidR="00261534" w:rsidRPr="007B69FD" w:rsidRDefault="00261534" w:rsidP="00261534">
      <w:pPr>
        <w:numPr>
          <w:ilvl w:val="0"/>
          <w:numId w:val="1"/>
        </w:numPr>
        <w:rPr>
          <w:sz w:val="20"/>
          <w:szCs w:val="20"/>
        </w:rPr>
      </w:pPr>
      <w:r w:rsidRPr="007B69FD">
        <w:rPr>
          <w:sz w:val="20"/>
          <w:szCs w:val="20"/>
        </w:rPr>
        <w:t>[2:5]</w:t>
      </w:r>
      <w:r>
        <w:rPr>
          <w:sz w:val="20"/>
          <w:szCs w:val="20"/>
        </w:rPr>
        <w:t xml:space="preserve">   </w:t>
      </w:r>
      <w:r w:rsidRPr="007B69FD">
        <w:rPr>
          <w:sz w:val="20"/>
          <w:szCs w:val="20"/>
        </w:rPr>
        <w:t xml:space="preserve">What did Jesus say when he saw the faith of the four friends of the paralyzed man? </w:t>
      </w:r>
    </w:p>
    <w:p w14:paraId="4A989876" w14:textId="77777777" w:rsidR="00261534" w:rsidRPr="007B69FD" w:rsidRDefault="00261534" w:rsidP="00261534">
      <w:pPr>
        <w:ind w:left="720"/>
        <w:rPr>
          <w:sz w:val="20"/>
          <w:szCs w:val="20"/>
        </w:rPr>
      </w:pPr>
      <w:r w:rsidRPr="007B69FD">
        <w:rPr>
          <w:sz w:val="20"/>
          <w:szCs w:val="20"/>
        </w:rPr>
        <w:t>Jesus told the paralyzed man that his sins were forgiven.</w:t>
      </w:r>
    </w:p>
    <w:p w14:paraId="5B1DBED5" w14:textId="77777777" w:rsidR="00261534" w:rsidRPr="007B69FD" w:rsidRDefault="00261534" w:rsidP="00261534">
      <w:pPr>
        <w:ind w:left="720"/>
        <w:rPr>
          <w:sz w:val="20"/>
          <w:szCs w:val="20"/>
        </w:rPr>
      </w:pPr>
    </w:p>
    <w:p w14:paraId="1F2ED4A9" w14:textId="1474AEB7" w:rsidR="00261534" w:rsidRPr="007B69FD" w:rsidRDefault="00261534" w:rsidP="00261534">
      <w:pPr>
        <w:numPr>
          <w:ilvl w:val="0"/>
          <w:numId w:val="1"/>
        </w:numPr>
        <w:rPr>
          <w:sz w:val="20"/>
          <w:szCs w:val="20"/>
        </w:rPr>
      </w:pPr>
      <w:r w:rsidRPr="007B69FD">
        <w:rPr>
          <w:sz w:val="20"/>
          <w:szCs w:val="20"/>
        </w:rPr>
        <w:t>[2:7]</w:t>
      </w:r>
      <w:r>
        <w:rPr>
          <w:sz w:val="20"/>
          <w:szCs w:val="20"/>
        </w:rPr>
        <w:t xml:space="preserve">   </w:t>
      </w:r>
      <w:r w:rsidRPr="007B69FD">
        <w:rPr>
          <w:sz w:val="20"/>
          <w:szCs w:val="20"/>
        </w:rPr>
        <w:t xml:space="preserve">What did the scribes think when Jesus forgave the man’s sins? </w:t>
      </w:r>
    </w:p>
    <w:p w14:paraId="62A124B8" w14:textId="77777777" w:rsidR="00261534" w:rsidRPr="007B69FD" w:rsidRDefault="00261534" w:rsidP="00261534">
      <w:pPr>
        <w:ind w:left="720"/>
        <w:rPr>
          <w:sz w:val="20"/>
          <w:szCs w:val="20"/>
        </w:rPr>
      </w:pPr>
      <w:r w:rsidRPr="007B69FD">
        <w:rPr>
          <w:sz w:val="20"/>
          <w:szCs w:val="20"/>
        </w:rPr>
        <w:t>They thought that Jesus blasphemed God because only God could forgive sins.</w:t>
      </w:r>
    </w:p>
    <w:p w14:paraId="5B0A9211" w14:textId="77777777" w:rsidR="00261534" w:rsidRPr="007B69FD" w:rsidRDefault="00261534" w:rsidP="00261534">
      <w:pPr>
        <w:ind w:left="720"/>
        <w:rPr>
          <w:sz w:val="20"/>
          <w:szCs w:val="20"/>
        </w:rPr>
      </w:pPr>
    </w:p>
    <w:p w14:paraId="3F926D3E" w14:textId="698BCEF2" w:rsidR="00261534" w:rsidRPr="007B69FD" w:rsidRDefault="00261534" w:rsidP="00261534">
      <w:pPr>
        <w:numPr>
          <w:ilvl w:val="0"/>
          <w:numId w:val="1"/>
        </w:numPr>
        <w:rPr>
          <w:sz w:val="20"/>
          <w:szCs w:val="20"/>
        </w:rPr>
      </w:pPr>
      <w:r>
        <w:rPr>
          <w:sz w:val="20"/>
          <w:szCs w:val="20"/>
        </w:rPr>
        <w:t>[</w:t>
      </w:r>
      <w:r w:rsidRPr="007B69FD">
        <w:rPr>
          <w:sz w:val="20"/>
          <w:szCs w:val="20"/>
        </w:rPr>
        <w:t>2:8-9]</w:t>
      </w:r>
      <w:r>
        <w:rPr>
          <w:sz w:val="20"/>
          <w:szCs w:val="20"/>
        </w:rPr>
        <w:t xml:space="preserve">   </w:t>
      </w:r>
      <w:r w:rsidRPr="007B69FD">
        <w:rPr>
          <w:sz w:val="20"/>
          <w:szCs w:val="20"/>
        </w:rPr>
        <w:t xml:space="preserve">What did Jesus ask the scribes once he knew in his spirit what they were thinking? </w:t>
      </w:r>
    </w:p>
    <w:p w14:paraId="6F75BFE8" w14:textId="77777777" w:rsidR="00261534" w:rsidRPr="007B69FD" w:rsidRDefault="00261534" w:rsidP="00261534">
      <w:pPr>
        <w:ind w:left="720"/>
        <w:rPr>
          <w:sz w:val="20"/>
          <w:szCs w:val="20"/>
        </w:rPr>
      </w:pPr>
      <w:r w:rsidRPr="007B69FD">
        <w:rPr>
          <w:sz w:val="20"/>
          <w:szCs w:val="20"/>
        </w:rPr>
        <w:t>He asked them if it was easier to say that the man’s sins were forgiven or to tell him to take up his mat and walk.</w:t>
      </w:r>
    </w:p>
    <w:p w14:paraId="13502610" w14:textId="77777777" w:rsidR="00261534" w:rsidRPr="007B69FD" w:rsidRDefault="00261534" w:rsidP="00261534">
      <w:pPr>
        <w:ind w:left="720"/>
        <w:rPr>
          <w:sz w:val="20"/>
          <w:szCs w:val="20"/>
        </w:rPr>
      </w:pPr>
    </w:p>
    <w:p w14:paraId="04D0F42E" w14:textId="15845F5D" w:rsidR="00261534" w:rsidRPr="007B69FD" w:rsidRDefault="00261534" w:rsidP="00261534">
      <w:pPr>
        <w:numPr>
          <w:ilvl w:val="0"/>
          <w:numId w:val="1"/>
        </w:numPr>
        <w:rPr>
          <w:sz w:val="20"/>
          <w:szCs w:val="20"/>
        </w:rPr>
      </w:pPr>
      <w:r w:rsidRPr="007B69FD">
        <w:rPr>
          <w:sz w:val="20"/>
          <w:szCs w:val="20"/>
        </w:rPr>
        <w:t>[2:8-9]</w:t>
      </w:r>
      <w:r>
        <w:rPr>
          <w:sz w:val="20"/>
          <w:szCs w:val="20"/>
        </w:rPr>
        <w:t xml:space="preserve">   </w:t>
      </w:r>
      <w:r w:rsidRPr="007B69FD">
        <w:rPr>
          <w:sz w:val="20"/>
          <w:szCs w:val="20"/>
        </w:rPr>
        <w:t xml:space="preserve">Do you think it was easier to say to the paralyzed man that his sins were forgiven or to tell him to take up his mat and walk? </w:t>
      </w:r>
    </w:p>
    <w:p w14:paraId="5F343D4F" w14:textId="77777777" w:rsidR="00261534" w:rsidRPr="007B69FD" w:rsidRDefault="00261534" w:rsidP="00261534">
      <w:pPr>
        <w:ind w:left="720"/>
        <w:rPr>
          <w:sz w:val="20"/>
          <w:szCs w:val="20"/>
          <w:lang w:val="en-US"/>
        </w:rPr>
      </w:pPr>
      <w:r w:rsidRPr="48114252">
        <w:rPr>
          <w:i/>
          <w:iCs/>
          <w:sz w:val="20"/>
          <w:szCs w:val="20"/>
          <w:lang w:val="en-US"/>
        </w:rPr>
        <w:t xml:space="preserve">(Answer may vary.) </w:t>
      </w:r>
      <w:r w:rsidRPr="48114252">
        <w:rPr>
          <w:sz w:val="20"/>
          <w:szCs w:val="20"/>
          <w:lang w:val="en-US"/>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09D0FB64" w14:textId="53E8D2E3" w:rsidR="00C308BE" w:rsidRPr="00C81B0D" w:rsidRDefault="00C308BE" w:rsidP="00C308BE">
      <w:pPr>
        <w:pStyle w:val="Continuedline"/>
      </w:pPr>
      <w:r>
        <w:lastRenderedPageBreak/>
        <w:t>Mark 2:1-12 continued</w:t>
      </w:r>
    </w:p>
    <w:p w14:paraId="00000073" w14:textId="77777777" w:rsidR="00043488" w:rsidRDefault="00043488">
      <w:pPr>
        <w:ind w:left="360"/>
        <w:rPr>
          <w:sz w:val="20"/>
          <w:szCs w:val="20"/>
        </w:rPr>
      </w:pPr>
    </w:p>
    <w:p w14:paraId="66D65BDE" w14:textId="3EE0DBBD" w:rsidR="00261534" w:rsidRPr="007B69FD" w:rsidRDefault="00261534" w:rsidP="00261534">
      <w:pPr>
        <w:numPr>
          <w:ilvl w:val="0"/>
          <w:numId w:val="1"/>
        </w:numPr>
        <w:rPr>
          <w:sz w:val="20"/>
          <w:szCs w:val="20"/>
        </w:rPr>
      </w:pPr>
      <w:r w:rsidRPr="007B69FD">
        <w:rPr>
          <w:sz w:val="20"/>
          <w:szCs w:val="20"/>
        </w:rPr>
        <w:t>[2:10]</w:t>
      </w:r>
      <w:r>
        <w:rPr>
          <w:sz w:val="20"/>
          <w:szCs w:val="20"/>
        </w:rPr>
        <w:t xml:space="preserve">   </w:t>
      </w:r>
      <w:r w:rsidRPr="007B69FD">
        <w:rPr>
          <w:sz w:val="20"/>
          <w:szCs w:val="20"/>
        </w:rPr>
        <w:t xml:space="preserve">What did Jesus call himself in verse 10? </w:t>
      </w:r>
    </w:p>
    <w:p w14:paraId="488F34AE" w14:textId="77777777" w:rsidR="00261534" w:rsidRDefault="00261534" w:rsidP="00261534">
      <w:pPr>
        <w:ind w:left="720"/>
        <w:rPr>
          <w:sz w:val="20"/>
          <w:szCs w:val="20"/>
        </w:rPr>
      </w:pPr>
      <w:r w:rsidRPr="007B69FD">
        <w:rPr>
          <w:sz w:val="20"/>
          <w:szCs w:val="20"/>
        </w:rPr>
        <w:t>Jesus called himself the Son of Man.</w:t>
      </w:r>
    </w:p>
    <w:p w14:paraId="38E4D9AB" w14:textId="77777777" w:rsidR="00261534" w:rsidRPr="007B69FD" w:rsidRDefault="00261534" w:rsidP="00261534">
      <w:pPr>
        <w:ind w:left="720"/>
        <w:rPr>
          <w:sz w:val="20"/>
          <w:szCs w:val="20"/>
        </w:rPr>
      </w:pPr>
    </w:p>
    <w:p w14:paraId="3E7F4286" w14:textId="03945641" w:rsidR="00261534" w:rsidRPr="007B69FD" w:rsidRDefault="00261534" w:rsidP="00261534">
      <w:pPr>
        <w:numPr>
          <w:ilvl w:val="0"/>
          <w:numId w:val="1"/>
        </w:numPr>
        <w:rPr>
          <w:sz w:val="20"/>
          <w:szCs w:val="20"/>
        </w:rPr>
      </w:pPr>
      <w:r w:rsidRPr="007B69FD">
        <w:rPr>
          <w:sz w:val="20"/>
          <w:szCs w:val="20"/>
        </w:rPr>
        <w:t>[2:10-11]</w:t>
      </w:r>
      <w:r>
        <w:rPr>
          <w:sz w:val="20"/>
          <w:szCs w:val="20"/>
        </w:rPr>
        <w:t xml:space="preserve">   </w:t>
      </w:r>
      <w:r w:rsidRPr="007B69FD">
        <w:rPr>
          <w:sz w:val="20"/>
          <w:szCs w:val="20"/>
        </w:rPr>
        <w:t xml:space="preserve">What did Jesus say to the paralyzed man so that the people would know that he had authority on earth to forgive sins? </w:t>
      </w:r>
    </w:p>
    <w:p w14:paraId="3327DA82" w14:textId="77777777" w:rsidR="00261534" w:rsidRPr="007B69FD" w:rsidRDefault="00261534" w:rsidP="00261534">
      <w:pPr>
        <w:ind w:left="720"/>
        <w:rPr>
          <w:sz w:val="20"/>
          <w:szCs w:val="20"/>
        </w:rPr>
      </w:pPr>
      <w:r w:rsidRPr="007B69FD">
        <w:rPr>
          <w:sz w:val="20"/>
          <w:szCs w:val="20"/>
        </w:rPr>
        <w:t>Jesus told the paralyzed man to take up his mat and go to his house.</w:t>
      </w:r>
    </w:p>
    <w:p w14:paraId="1AF6802D" w14:textId="77777777" w:rsidR="00261534" w:rsidRPr="007B69FD" w:rsidRDefault="00261534" w:rsidP="00261534">
      <w:pPr>
        <w:ind w:left="720"/>
        <w:rPr>
          <w:sz w:val="20"/>
          <w:szCs w:val="20"/>
        </w:rPr>
      </w:pPr>
    </w:p>
    <w:p w14:paraId="7D9FF4BE" w14:textId="73D58C24" w:rsidR="00261534" w:rsidRPr="007B69FD" w:rsidRDefault="00261534" w:rsidP="00261534">
      <w:pPr>
        <w:numPr>
          <w:ilvl w:val="0"/>
          <w:numId w:val="1"/>
        </w:numPr>
        <w:rPr>
          <w:sz w:val="20"/>
          <w:szCs w:val="20"/>
        </w:rPr>
      </w:pPr>
      <w:r w:rsidRPr="007B69FD">
        <w:rPr>
          <w:sz w:val="20"/>
          <w:szCs w:val="20"/>
        </w:rPr>
        <w:t>[2:12]</w:t>
      </w:r>
      <w:r>
        <w:rPr>
          <w:sz w:val="20"/>
          <w:szCs w:val="20"/>
        </w:rPr>
        <w:t xml:space="preserve">   </w:t>
      </w:r>
      <w:r w:rsidRPr="007B69FD">
        <w:rPr>
          <w:sz w:val="20"/>
          <w:szCs w:val="20"/>
        </w:rPr>
        <w:t xml:space="preserve">What did the paralyzed man do? </w:t>
      </w:r>
    </w:p>
    <w:p w14:paraId="7C7D1847" w14:textId="77777777" w:rsidR="00261534" w:rsidRPr="007B69FD" w:rsidRDefault="00261534" w:rsidP="00261534">
      <w:pPr>
        <w:ind w:left="720"/>
        <w:rPr>
          <w:sz w:val="20"/>
          <w:szCs w:val="20"/>
        </w:rPr>
      </w:pPr>
      <w:r w:rsidRPr="007B69FD">
        <w:rPr>
          <w:sz w:val="20"/>
          <w:szCs w:val="20"/>
        </w:rPr>
        <w:t xml:space="preserve">He got up, </w:t>
      </w:r>
      <w:r>
        <w:rPr>
          <w:sz w:val="20"/>
          <w:szCs w:val="20"/>
        </w:rPr>
        <w:t xml:space="preserve">he </w:t>
      </w:r>
      <w:r w:rsidRPr="007B69FD">
        <w:rPr>
          <w:sz w:val="20"/>
          <w:szCs w:val="20"/>
        </w:rPr>
        <w:t xml:space="preserve">took up his mat, and </w:t>
      </w:r>
      <w:r>
        <w:rPr>
          <w:sz w:val="20"/>
          <w:szCs w:val="20"/>
        </w:rPr>
        <w:t xml:space="preserve">he </w:t>
      </w:r>
      <w:r w:rsidRPr="007B69FD">
        <w:rPr>
          <w:sz w:val="20"/>
          <w:szCs w:val="20"/>
        </w:rPr>
        <w:t>went out of the house in front of everyone.</w:t>
      </w:r>
    </w:p>
    <w:p w14:paraId="6619545A" w14:textId="77777777" w:rsidR="00261534" w:rsidRPr="007B69FD" w:rsidRDefault="00261534" w:rsidP="00261534">
      <w:pPr>
        <w:ind w:left="720"/>
        <w:rPr>
          <w:sz w:val="20"/>
          <w:szCs w:val="20"/>
        </w:rPr>
      </w:pPr>
    </w:p>
    <w:p w14:paraId="74C5E492" w14:textId="1BF032DB" w:rsidR="00261534" w:rsidRPr="007B69FD" w:rsidRDefault="00261534" w:rsidP="00261534">
      <w:pPr>
        <w:numPr>
          <w:ilvl w:val="0"/>
          <w:numId w:val="1"/>
        </w:numPr>
        <w:rPr>
          <w:sz w:val="20"/>
          <w:szCs w:val="20"/>
        </w:rPr>
      </w:pPr>
      <w:r w:rsidRPr="007B69FD">
        <w:rPr>
          <w:sz w:val="20"/>
          <w:szCs w:val="20"/>
        </w:rPr>
        <w:t>[2:12]</w:t>
      </w:r>
      <w:r>
        <w:rPr>
          <w:sz w:val="20"/>
          <w:szCs w:val="20"/>
        </w:rPr>
        <w:t xml:space="preserve">   </w:t>
      </w:r>
      <w:r w:rsidRPr="007B69FD">
        <w:rPr>
          <w:sz w:val="20"/>
          <w:szCs w:val="20"/>
        </w:rPr>
        <w:t xml:space="preserve">What did the crowd do? </w:t>
      </w:r>
    </w:p>
    <w:p w14:paraId="66DEBA1C" w14:textId="77777777" w:rsidR="00261534" w:rsidRPr="007B69FD" w:rsidRDefault="00261534" w:rsidP="00261534">
      <w:pPr>
        <w:ind w:left="720"/>
        <w:rPr>
          <w:sz w:val="20"/>
          <w:szCs w:val="20"/>
        </w:rPr>
      </w:pPr>
      <w:r w:rsidRPr="007B69FD">
        <w:rPr>
          <w:sz w:val="20"/>
          <w:szCs w:val="20"/>
        </w:rPr>
        <w:t>The crowd gave glory to God and said they had never seen anything like this.</w:t>
      </w:r>
    </w:p>
    <w:p w14:paraId="0996B4CB" w14:textId="77777777" w:rsidR="00261534" w:rsidRPr="007B69FD" w:rsidRDefault="00261534" w:rsidP="00261534">
      <w:pPr>
        <w:ind w:left="720"/>
        <w:rPr>
          <w:sz w:val="20"/>
          <w:szCs w:val="20"/>
        </w:rPr>
      </w:pPr>
    </w:p>
    <w:p w14:paraId="75A28372" w14:textId="5E7665EC" w:rsidR="00261534" w:rsidRPr="007B69FD" w:rsidRDefault="00261534" w:rsidP="00261534">
      <w:pPr>
        <w:numPr>
          <w:ilvl w:val="0"/>
          <w:numId w:val="1"/>
        </w:numPr>
        <w:rPr>
          <w:sz w:val="20"/>
          <w:szCs w:val="20"/>
        </w:rPr>
      </w:pPr>
      <w:r w:rsidRPr="007B69FD">
        <w:rPr>
          <w:sz w:val="20"/>
          <w:szCs w:val="20"/>
        </w:rPr>
        <w:t>[2:1-12]</w:t>
      </w:r>
      <w:r>
        <w:rPr>
          <w:sz w:val="20"/>
          <w:szCs w:val="20"/>
        </w:rPr>
        <w:t xml:space="preserve">   </w:t>
      </w:r>
      <w:r w:rsidRPr="007B69FD">
        <w:rPr>
          <w:sz w:val="20"/>
          <w:szCs w:val="20"/>
        </w:rPr>
        <w:t xml:space="preserve">What do you think Jesus proved when he healed the man? </w:t>
      </w:r>
    </w:p>
    <w:p w14:paraId="0000007F" w14:textId="10B138CF" w:rsidR="00043488" w:rsidRDefault="00261534" w:rsidP="00261534">
      <w:pPr>
        <w:ind w:left="720"/>
        <w:rPr>
          <w:sz w:val="20"/>
          <w:szCs w:val="20"/>
        </w:rPr>
      </w:pPr>
      <w:r w:rsidRPr="007B69FD">
        <w:rPr>
          <w:i/>
          <w:iCs/>
          <w:sz w:val="20"/>
          <w:szCs w:val="20"/>
        </w:rPr>
        <w:t xml:space="preserve">(Answer may vary.) </w:t>
      </w:r>
      <w:r w:rsidRPr="007B69FD">
        <w:rPr>
          <w:sz w:val="20"/>
          <w:szCs w:val="20"/>
        </w:rPr>
        <w:t xml:space="preserve">By doing something the people thought was harder than saying the man was forgiven, Jesus proved to them that he had authority to forgive sins. Since God is the only one who can forgive </w:t>
      </w:r>
      <w:proofErr w:type="gramStart"/>
      <w:r w:rsidRPr="007B69FD">
        <w:rPr>
          <w:sz w:val="20"/>
          <w:szCs w:val="20"/>
        </w:rPr>
        <w:t>sins</w:t>
      </w:r>
      <w:proofErr w:type="gramEnd"/>
      <w:r w:rsidRPr="007B69FD">
        <w:rPr>
          <w:sz w:val="20"/>
          <w:szCs w:val="20"/>
        </w:rPr>
        <w:t xml:space="preserve"> and Jesus forgave the sins of the paralyzed man, Jesus’ actions and words show that he is God.</w:t>
      </w:r>
    </w:p>
    <w:p w14:paraId="00000080" w14:textId="77777777" w:rsidR="00043488" w:rsidRDefault="004F69BA" w:rsidP="00C81B0D">
      <w:pPr>
        <w:pStyle w:val="CommentSection"/>
      </w:pPr>
      <w:r>
        <w:t>Comment Section:</w:t>
      </w:r>
    </w:p>
    <w:p w14:paraId="00000081" w14:textId="77777777" w:rsidR="00043488" w:rsidRDefault="004F69BA">
      <w:pPr>
        <w:pBdr>
          <w:top w:val="nil"/>
          <w:left w:val="nil"/>
          <w:bottom w:val="nil"/>
          <w:right w:val="nil"/>
          <w:between w:val="nil"/>
        </w:pBdr>
        <w:spacing w:before="240" w:after="240"/>
        <w:rPr>
          <w:b/>
          <w:sz w:val="46"/>
          <w:szCs w:val="46"/>
        </w:rPr>
      </w:pPr>
      <w:r>
        <w:br w:type="page"/>
      </w:r>
    </w:p>
    <w:p w14:paraId="00000082" w14:textId="77777777" w:rsidR="00043488" w:rsidRPr="00F70079" w:rsidRDefault="004F69BA">
      <w:pPr>
        <w:pStyle w:val="Heading1"/>
        <w:keepNext w:val="0"/>
        <w:keepLines w:val="0"/>
        <w:rPr>
          <w:b/>
          <w:bCs/>
          <w:szCs w:val="44"/>
        </w:rPr>
      </w:pPr>
      <w:bookmarkStart w:id="3" w:name="_Toc207006065"/>
      <w:r w:rsidRPr="00F70079">
        <w:rPr>
          <w:b/>
          <w:bCs/>
          <w:szCs w:val="44"/>
        </w:rPr>
        <w:lastRenderedPageBreak/>
        <w:t>2:23-3:6</w:t>
      </w:r>
      <w:bookmarkEnd w:id="3"/>
      <w:r w:rsidRPr="00F70079">
        <w:rPr>
          <w:b/>
          <w:bCs/>
          <w:szCs w:val="44"/>
        </w:rPr>
        <w:t xml:space="preserve"> </w:t>
      </w:r>
    </w:p>
    <w:p w14:paraId="67933801" w14:textId="77777777" w:rsidR="00261534" w:rsidRPr="007B69FD" w:rsidRDefault="00261534" w:rsidP="00261534">
      <w:pPr>
        <w:pStyle w:val="Background"/>
      </w:pPr>
      <w:r w:rsidRPr="007B69FD">
        <w:rPr>
          <w:b/>
        </w:rPr>
        <w:t>Background</w:t>
      </w:r>
      <w:r w:rsidRPr="007B69FD">
        <w:t>: The Sabbath was the last day of each week. In the Law of Moses, God commanded the Jews not to work on the Sabbath because it was holy.</w:t>
      </w:r>
    </w:p>
    <w:p w14:paraId="15D8665E" w14:textId="77777777" w:rsidR="00261534" w:rsidRPr="007B69FD" w:rsidRDefault="00261534" w:rsidP="00261534">
      <w:pPr>
        <w:pStyle w:val="Background"/>
      </w:pPr>
      <w:r w:rsidRPr="007B69FD">
        <w:t>In Mark 3:1 Jesus went into a synagogue. A synagogue was a place where Jewish people worshiped God.</w:t>
      </w:r>
    </w:p>
    <w:p w14:paraId="29DBDC1F" w14:textId="77777777" w:rsidR="00261534" w:rsidRPr="00170DC8" w:rsidRDefault="00261534" w:rsidP="00261534">
      <w:pPr>
        <w:pStyle w:val="Background"/>
        <w:rPr>
          <w:b/>
          <w:bCs w:val="0"/>
          <w:i/>
          <w:iCs/>
        </w:rPr>
      </w:pPr>
      <w:r w:rsidRPr="00170DC8">
        <w:rPr>
          <w:b/>
          <w:bCs w:val="0"/>
          <w:i/>
          <w:iCs/>
        </w:rPr>
        <w:t>Read the passage.</w:t>
      </w:r>
    </w:p>
    <w:p w14:paraId="72985F09" w14:textId="77777777" w:rsidR="00261534" w:rsidRPr="007B69FD" w:rsidRDefault="00261534" w:rsidP="00261534">
      <w:pPr>
        <w:pStyle w:val="Part1"/>
      </w:pPr>
      <w:r w:rsidRPr="007B69FD">
        <w:t>Part 1</w:t>
      </w:r>
    </w:p>
    <w:p w14:paraId="5A82CAF0" w14:textId="77777777" w:rsidR="00261534" w:rsidRPr="007B69FD" w:rsidRDefault="00261534" w:rsidP="00261534">
      <w:pPr>
        <w:pStyle w:val="Answerortell0"/>
      </w:pPr>
      <w:r w:rsidRPr="007B69FD">
        <w:t xml:space="preserve">Tell in your own words what you just read in </w:t>
      </w:r>
      <w:r>
        <w:t>this passage</w:t>
      </w:r>
      <w:r w:rsidRPr="007B69FD">
        <w:t>.</w:t>
      </w:r>
    </w:p>
    <w:p w14:paraId="66B03DF7" w14:textId="77777777" w:rsidR="00261534" w:rsidRPr="007B69FD" w:rsidRDefault="00261534" w:rsidP="00261534">
      <w:pPr>
        <w:pStyle w:val="Checklist"/>
      </w:pPr>
      <w:r w:rsidRPr="007B69FD">
        <w:t>Jesus' disciples picked and ate some heads of grain on the Sabbath, and some Pharisees criticized them. [2:23-24]</w:t>
      </w:r>
    </w:p>
    <w:p w14:paraId="12461256" w14:textId="77777777" w:rsidR="00261534" w:rsidRPr="007B69FD" w:rsidRDefault="00261534" w:rsidP="00261534">
      <w:pPr>
        <w:pStyle w:val="Checklist"/>
      </w:pPr>
      <w:r>
        <w:t>J</w:t>
      </w:r>
      <w:r w:rsidRPr="007B69FD">
        <w:t>esus reminded the Pharisees about when David ate the bread that only the priests were allowed to eat. [2:25-26]</w:t>
      </w:r>
    </w:p>
    <w:p w14:paraId="253A2C69" w14:textId="77777777" w:rsidR="00261534" w:rsidRPr="007B69FD" w:rsidRDefault="00261534" w:rsidP="00261534">
      <w:pPr>
        <w:pStyle w:val="Checklist"/>
      </w:pPr>
      <w:r w:rsidRPr="007B69FD">
        <w:t xml:space="preserve">Jesus taught them about the Sabbath. </w:t>
      </w:r>
      <w:r>
        <w:t>[</w:t>
      </w:r>
      <w:r w:rsidRPr="007B69FD">
        <w:t>2:27-28]</w:t>
      </w:r>
    </w:p>
    <w:p w14:paraId="43C67057" w14:textId="77777777" w:rsidR="00261534" w:rsidRPr="007B69FD" w:rsidRDefault="00261534" w:rsidP="00261534">
      <w:pPr>
        <w:pStyle w:val="Checklist"/>
      </w:pPr>
      <w:r w:rsidRPr="007B69FD">
        <w:t>One Sabbath, some people watched Jesus closely to see if he would heal a man that day. They wanted to accuse Jesus of breaking the law. [3:1-2]</w:t>
      </w:r>
    </w:p>
    <w:p w14:paraId="2ED09C4A" w14:textId="77777777" w:rsidR="00261534" w:rsidRPr="007B69FD" w:rsidRDefault="00261534" w:rsidP="00261534">
      <w:pPr>
        <w:pStyle w:val="Checklist"/>
      </w:pPr>
      <w:r w:rsidRPr="007B69FD">
        <w:t>Jesus healed the man. [3:5]</w:t>
      </w:r>
    </w:p>
    <w:p w14:paraId="14087ED4" w14:textId="77777777" w:rsidR="00261534" w:rsidRPr="007B69FD" w:rsidRDefault="00261534" w:rsidP="00261534">
      <w:pPr>
        <w:pStyle w:val="Checklist"/>
      </w:pPr>
      <w:r w:rsidRPr="007B69FD">
        <w:t>The Pharisees began to plot with Herodians about how they might kill Jesus. [3:6]</w:t>
      </w:r>
    </w:p>
    <w:p w14:paraId="24F64A7B" w14:textId="77777777" w:rsidR="00261534" w:rsidRPr="00E52444" w:rsidRDefault="00261534" w:rsidP="00E52444">
      <w:pPr>
        <w:pStyle w:val="Part2"/>
      </w:pPr>
      <w:r w:rsidRPr="00E52444">
        <w:t>Part 2</w:t>
      </w:r>
    </w:p>
    <w:p w14:paraId="179424C2" w14:textId="77777777" w:rsidR="00261534" w:rsidRPr="007B69FD" w:rsidRDefault="00261534" w:rsidP="00261534">
      <w:pPr>
        <w:pStyle w:val="Answerortell0"/>
      </w:pPr>
      <w:r>
        <w:t>Answer the following questions from the specified verses.</w:t>
      </w:r>
    </w:p>
    <w:p w14:paraId="2952D250" w14:textId="3E913197" w:rsidR="00261534" w:rsidRPr="007B69FD" w:rsidRDefault="00261534" w:rsidP="00261534">
      <w:pPr>
        <w:numPr>
          <w:ilvl w:val="0"/>
          <w:numId w:val="2"/>
        </w:numPr>
        <w:rPr>
          <w:sz w:val="20"/>
          <w:szCs w:val="20"/>
        </w:rPr>
      </w:pPr>
      <w:r>
        <w:rPr>
          <w:sz w:val="20"/>
          <w:szCs w:val="20"/>
        </w:rPr>
        <w:t>[</w:t>
      </w:r>
      <w:r w:rsidRPr="007B69FD">
        <w:rPr>
          <w:sz w:val="20"/>
          <w:szCs w:val="20"/>
        </w:rPr>
        <w:t>2:23]</w:t>
      </w:r>
      <w:r>
        <w:rPr>
          <w:sz w:val="20"/>
          <w:szCs w:val="20"/>
        </w:rPr>
        <w:t xml:space="preserve">   </w:t>
      </w:r>
      <w:r w:rsidRPr="007B69FD">
        <w:rPr>
          <w:sz w:val="20"/>
          <w:szCs w:val="20"/>
        </w:rPr>
        <w:t xml:space="preserve">What did the disciples do when they walked through the grainfields on the Sabbath? </w:t>
      </w:r>
    </w:p>
    <w:p w14:paraId="695B0480" w14:textId="77777777" w:rsidR="00261534" w:rsidRPr="007B69FD" w:rsidRDefault="00261534" w:rsidP="00261534">
      <w:pPr>
        <w:ind w:left="720"/>
        <w:rPr>
          <w:sz w:val="20"/>
          <w:szCs w:val="20"/>
        </w:rPr>
      </w:pPr>
      <w:r w:rsidRPr="007B69FD">
        <w:rPr>
          <w:sz w:val="20"/>
          <w:szCs w:val="20"/>
        </w:rPr>
        <w:t>The disciples were hungry, so they picked heads of grain to eat.</w:t>
      </w:r>
    </w:p>
    <w:p w14:paraId="63C8A09A" w14:textId="77777777" w:rsidR="00261534" w:rsidRPr="007B69FD" w:rsidRDefault="00261534" w:rsidP="00261534">
      <w:pPr>
        <w:ind w:left="720"/>
        <w:rPr>
          <w:sz w:val="20"/>
          <w:szCs w:val="20"/>
        </w:rPr>
      </w:pPr>
    </w:p>
    <w:p w14:paraId="22C628B0" w14:textId="4120A1D8" w:rsidR="00261534" w:rsidRPr="007B69FD" w:rsidRDefault="00261534" w:rsidP="00261534">
      <w:pPr>
        <w:numPr>
          <w:ilvl w:val="0"/>
          <w:numId w:val="2"/>
        </w:numPr>
        <w:rPr>
          <w:sz w:val="20"/>
          <w:szCs w:val="20"/>
        </w:rPr>
      </w:pPr>
      <w:r w:rsidRPr="007B69FD">
        <w:rPr>
          <w:sz w:val="20"/>
          <w:szCs w:val="20"/>
        </w:rPr>
        <w:t>[2:24]</w:t>
      </w:r>
      <w:r>
        <w:rPr>
          <w:sz w:val="20"/>
          <w:szCs w:val="20"/>
        </w:rPr>
        <w:t xml:space="preserve">   </w:t>
      </w:r>
      <w:r w:rsidRPr="007B69FD">
        <w:rPr>
          <w:sz w:val="20"/>
          <w:szCs w:val="20"/>
        </w:rPr>
        <w:t xml:space="preserve">What did the Pharisees say to Jesus? </w:t>
      </w:r>
    </w:p>
    <w:p w14:paraId="27139B44" w14:textId="77777777" w:rsidR="00261534" w:rsidRPr="007B69FD" w:rsidRDefault="00261534" w:rsidP="00261534">
      <w:pPr>
        <w:ind w:left="720"/>
        <w:rPr>
          <w:sz w:val="20"/>
          <w:szCs w:val="20"/>
        </w:rPr>
      </w:pPr>
      <w:r w:rsidRPr="007B69FD">
        <w:rPr>
          <w:sz w:val="20"/>
          <w:szCs w:val="20"/>
        </w:rPr>
        <w:t xml:space="preserve">They told Jesus it was unlawful for the disciples to do what they were doing on the Sabbath. </w:t>
      </w:r>
    </w:p>
    <w:p w14:paraId="36384370" w14:textId="77777777" w:rsidR="00261534" w:rsidRPr="007B69FD" w:rsidRDefault="00261534" w:rsidP="00261534">
      <w:pPr>
        <w:ind w:left="720"/>
        <w:rPr>
          <w:sz w:val="20"/>
          <w:szCs w:val="20"/>
        </w:rPr>
      </w:pPr>
    </w:p>
    <w:p w14:paraId="27800152" w14:textId="7BCE1796" w:rsidR="00261534" w:rsidRPr="007B69FD" w:rsidRDefault="00261534" w:rsidP="00261534">
      <w:pPr>
        <w:numPr>
          <w:ilvl w:val="0"/>
          <w:numId w:val="2"/>
        </w:numPr>
        <w:rPr>
          <w:sz w:val="20"/>
          <w:szCs w:val="20"/>
        </w:rPr>
      </w:pPr>
      <w:r w:rsidRPr="007B69FD">
        <w:rPr>
          <w:sz w:val="20"/>
          <w:szCs w:val="20"/>
        </w:rPr>
        <w:t>[2:25-26]</w:t>
      </w:r>
      <w:r>
        <w:rPr>
          <w:sz w:val="20"/>
          <w:szCs w:val="20"/>
        </w:rPr>
        <w:t xml:space="preserve">   </w:t>
      </w:r>
      <w:r w:rsidRPr="007B69FD">
        <w:rPr>
          <w:sz w:val="20"/>
          <w:szCs w:val="20"/>
        </w:rPr>
        <w:t xml:space="preserve">What did Jesus say that David did? </w:t>
      </w:r>
    </w:p>
    <w:p w14:paraId="74BF7443" w14:textId="77777777" w:rsidR="00261534" w:rsidRPr="007B69FD" w:rsidRDefault="00261534" w:rsidP="00261534">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6FDC277F" w14:textId="77777777" w:rsidR="00261534" w:rsidRPr="007B69FD" w:rsidRDefault="00261534" w:rsidP="00261534">
      <w:pPr>
        <w:ind w:left="720"/>
        <w:rPr>
          <w:sz w:val="20"/>
          <w:szCs w:val="20"/>
        </w:rPr>
      </w:pPr>
    </w:p>
    <w:p w14:paraId="6BE42866" w14:textId="04679092" w:rsidR="00261534" w:rsidRPr="007B69FD" w:rsidRDefault="00261534" w:rsidP="00261534">
      <w:pPr>
        <w:numPr>
          <w:ilvl w:val="0"/>
          <w:numId w:val="2"/>
        </w:numPr>
        <w:rPr>
          <w:sz w:val="20"/>
          <w:szCs w:val="20"/>
        </w:rPr>
      </w:pPr>
      <w:r>
        <w:rPr>
          <w:sz w:val="20"/>
          <w:szCs w:val="20"/>
        </w:rPr>
        <w:t>[</w:t>
      </w:r>
      <w:r w:rsidRPr="007B69FD">
        <w:rPr>
          <w:sz w:val="20"/>
          <w:szCs w:val="20"/>
        </w:rPr>
        <w:t>2:27]</w:t>
      </w:r>
      <w:r>
        <w:rPr>
          <w:sz w:val="20"/>
          <w:szCs w:val="20"/>
        </w:rPr>
        <w:t xml:space="preserve">   </w:t>
      </w:r>
      <w:r w:rsidRPr="007B69FD">
        <w:rPr>
          <w:sz w:val="20"/>
          <w:szCs w:val="20"/>
        </w:rPr>
        <w:t xml:space="preserve">What did Jesus tell the Pharisees about the Sabbath? </w:t>
      </w:r>
    </w:p>
    <w:p w14:paraId="2AEEB53C" w14:textId="77777777" w:rsidR="00261534" w:rsidRPr="007B69FD" w:rsidRDefault="00261534" w:rsidP="00261534">
      <w:pPr>
        <w:ind w:left="720"/>
        <w:rPr>
          <w:sz w:val="20"/>
          <w:szCs w:val="20"/>
          <w:lang w:val="en-US"/>
        </w:rPr>
      </w:pPr>
      <w:r w:rsidRPr="48114252">
        <w:rPr>
          <w:sz w:val="20"/>
          <w:szCs w:val="20"/>
          <w:lang w:val="en-US"/>
        </w:rPr>
        <w:t>The Sabbath was made for mankind. Mankind was not made for the Sabbath.</w:t>
      </w:r>
    </w:p>
    <w:p w14:paraId="22AB9318" w14:textId="77777777" w:rsidR="00261534" w:rsidRPr="007B69FD" w:rsidRDefault="00261534" w:rsidP="00261534">
      <w:pPr>
        <w:ind w:left="720"/>
        <w:rPr>
          <w:sz w:val="20"/>
          <w:szCs w:val="20"/>
        </w:rPr>
      </w:pPr>
    </w:p>
    <w:p w14:paraId="2B36C075" w14:textId="2B25A2A7" w:rsidR="00261534" w:rsidRPr="007B69FD" w:rsidRDefault="00261534" w:rsidP="00261534">
      <w:pPr>
        <w:numPr>
          <w:ilvl w:val="0"/>
          <w:numId w:val="2"/>
        </w:numPr>
        <w:rPr>
          <w:sz w:val="20"/>
          <w:szCs w:val="20"/>
        </w:rPr>
      </w:pPr>
      <w:r w:rsidRPr="007B69FD">
        <w:rPr>
          <w:sz w:val="20"/>
          <w:szCs w:val="20"/>
        </w:rPr>
        <w:t>[2:28]</w:t>
      </w:r>
      <w:r>
        <w:rPr>
          <w:sz w:val="20"/>
          <w:szCs w:val="20"/>
        </w:rPr>
        <w:t xml:space="preserve">   </w:t>
      </w:r>
      <w:r w:rsidRPr="007B69FD">
        <w:rPr>
          <w:sz w:val="20"/>
          <w:szCs w:val="20"/>
        </w:rPr>
        <w:t xml:space="preserve">What authority did Jesus say he has? </w:t>
      </w:r>
    </w:p>
    <w:p w14:paraId="6E821FF1" w14:textId="77777777" w:rsidR="00261534" w:rsidRPr="007B69FD" w:rsidRDefault="00261534" w:rsidP="00261534">
      <w:pPr>
        <w:ind w:left="720"/>
        <w:rPr>
          <w:sz w:val="20"/>
          <w:szCs w:val="20"/>
        </w:rPr>
      </w:pPr>
      <w:r w:rsidRPr="007B69FD">
        <w:rPr>
          <w:sz w:val="20"/>
          <w:szCs w:val="20"/>
        </w:rPr>
        <w:t>Jesus said that he, the Son of Man, is Lord also of the Sabbath.</w:t>
      </w:r>
    </w:p>
    <w:p w14:paraId="11105FC8" w14:textId="77777777" w:rsidR="00261534" w:rsidRPr="007B69FD" w:rsidRDefault="00261534" w:rsidP="00261534">
      <w:pPr>
        <w:ind w:left="720"/>
        <w:rPr>
          <w:sz w:val="20"/>
          <w:szCs w:val="20"/>
        </w:rPr>
      </w:pPr>
    </w:p>
    <w:p w14:paraId="3C373F78" w14:textId="2530A0FE" w:rsidR="00261534" w:rsidRPr="007B69FD" w:rsidRDefault="00261534" w:rsidP="00261534">
      <w:pPr>
        <w:numPr>
          <w:ilvl w:val="0"/>
          <w:numId w:val="2"/>
        </w:numPr>
        <w:rPr>
          <w:sz w:val="20"/>
          <w:szCs w:val="20"/>
          <w:lang w:val="en-US"/>
        </w:rPr>
      </w:pPr>
      <w:r w:rsidRPr="48114252">
        <w:rPr>
          <w:sz w:val="20"/>
          <w:szCs w:val="20"/>
          <w:lang w:val="en-US"/>
        </w:rPr>
        <w:t xml:space="preserve">[2:27-28] </w:t>
      </w:r>
      <w:r>
        <w:rPr>
          <w:sz w:val="20"/>
          <w:szCs w:val="20"/>
          <w:lang w:val="en-US"/>
        </w:rPr>
        <w:t xml:space="preserve">  </w:t>
      </w:r>
      <w:r w:rsidRPr="48114252">
        <w:rPr>
          <w:sz w:val="20"/>
          <w:szCs w:val="20"/>
          <w:lang w:val="en-US"/>
        </w:rPr>
        <w:t xml:space="preserve">What do you think Jesus meant in verse 27 when he spoke about the Sabbath and mankind? </w:t>
      </w:r>
    </w:p>
    <w:p w14:paraId="2E8AA0D5" w14:textId="77777777" w:rsidR="00261534" w:rsidRPr="007B69FD" w:rsidRDefault="00261534" w:rsidP="00261534">
      <w:pPr>
        <w:ind w:left="720"/>
        <w:rPr>
          <w:sz w:val="20"/>
          <w:szCs w:val="20"/>
          <w:lang w:val="en-US"/>
        </w:rPr>
      </w:pPr>
      <w:r w:rsidRPr="48114252">
        <w:rPr>
          <w:i/>
          <w:iCs/>
          <w:sz w:val="20"/>
          <w:szCs w:val="20"/>
          <w:lang w:val="en-US"/>
        </w:rPr>
        <w:t xml:space="preserve">(Answer may vary.) </w:t>
      </w:r>
      <w:r w:rsidRPr="48114252">
        <w:rPr>
          <w:sz w:val="20"/>
          <w:szCs w:val="20"/>
          <w:lang w:val="en-US"/>
        </w:rPr>
        <w:t>Perhaps Jesus wanted people to know that God created the Sabbath to be a benefit to people, not a burden.</w:t>
      </w:r>
    </w:p>
    <w:p w14:paraId="1748D4BD" w14:textId="77777777" w:rsidR="00261534" w:rsidRPr="007B69FD" w:rsidRDefault="00261534" w:rsidP="00261534">
      <w:pPr>
        <w:ind w:left="720"/>
        <w:rPr>
          <w:sz w:val="20"/>
          <w:szCs w:val="20"/>
        </w:rPr>
      </w:pPr>
    </w:p>
    <w:p w14:paraId="60160377" w14:textId="165846B6" w:rsidR="00261534" w:rsidRPr="007B69FD" w:rsidRDefault="00261534" w:rsidP="00261534">
      <w:pPr>
        <w:numPr>
          <w:ilvl w:val="0"/>
          <w:numId w:val="2"/>
        </w:numPr>
        <w:rPr>
          <w:sz w:val="20"/>
          <w:szCs w:val="20"/>
        </w:rPr>
      </w:pPr>
      <w:r w:rsidRPr="007B69FD">
        <w:rPr>
          <w:sz w:val="20"/>
          <w:szCs w:val="20"/>
        </w:rPr>
        <w:t>[3:1]</w:t>
      </w:r>
      <w:r>
        <w:rPr>
          <w:sz w:val="20"/>
          <w:szCs w:val="20"/>
        </w:rPr>
        <w:t xml:space="preserve">   </w:t>
      </w:r>
      <w:r w:rsidRPr="007B69FD">
        <w:rPr>
          <w:sz w:val="20"/>
          <w:szCs w:val="20"/>
        </w:rPr>
        <w:t xml:space="preserve">Who did Jesus see when he entered the synagogue? </w:t>
      </w:r>
    </w:p>
    <w:p w14:paraId="478FDDE6" w14:textId="77777777" w:rsidR="00261534" w:rsidRPr="007B69FD" w:rsidRDefault="00261534" w:rsidP="00261534">
      <w:pPr>
        <w:ind w:left="720"/>
        <w:rPr>
          <w:sz w:val="20"/>
          <w:szCs w:val="20"/>
        </w:rPr>
      </w:pPr>
      <w:r w:rsidRPr="007B69FD">
        <w:rPr>
          <w:sz w:val="20"/>
          <w:szCs w:val="20"/>
        </w:rPr>
        <w:t xml:space="preserve">Jesus saw a man with a withered hand. </w:t>
      </w:r>
    </w:p>
    <w:p w14:paraId="62CD4B4D" w14:textId="77777777" w:rsidR="00C308BE" w:rsidRDefault="00C308BE" w:rsidP="00C308BE">
      <w:pPr>
        <w:pStyle w:val="Continuedline"/>
      </w:pPr>
      <w:r>
        <w:lastRenderedPageBreak/>
        <w:t>Mark 2:23-3:6 continued</w:t>
      </w:r>
    </w:p>
    <w:p w14:paraId="000000A6" w14:textId="77777777" w:rsidR="00043488" w:rsidRDefault="00043488">
      <w:pPr>
        <w:ind w:left="720"/>
        <w:rPr>
          <w:sz w:val="20"/>
          <w:szCs w:val="20"/>
        </w:rPr>
      </w:pPr>
    </w:p>
    <w:p w14:paraId="2307AAFE" w14:textId="54B87BAA" w:rsidR="00261534" w:rsidRPr="007B69FD" w:rsidRDefault="00261534" w:rsidP="00261534">
      <w:pPr>
        <w:numPr>
          <w:ilvl w:val="0"/>
          <w:numId w:val="2"/>
        </w:numPr>
        <w:rPr>
          <w:sz w:val="20"/>
          <w:szCs w:val="20"/>
        </w:rPr>
      </w:pPr>
      <w:r w:rsidRPr="007B69FD">
        <w:rPr>
          <w:sz w:val="20"/>
          <w:szCs w:val="20"/>
        </w:rPr>
        <w:t>[3:2]</w:t>
      </w:r>
      <w:r>
        <w:rPr>
          <w:sz w:val="20"/>
          <w:szCs w:val="20"/>
        </w:rPr>
        <w:t xml:space="preserve">   </w:t>
      </w:r>
      <w:r w:rsidRPr="007B69FD">
        <w:rPr>
          <w:sz w:val="20"/>
          <w:szCs w:val="20"/>
        </w:rPr>
        <w:t xml:space="preserve">Why were some people waiting to see what Jesus would do? </w:t>
      </w:r>
    </w:p>
    <w:p w14:paraId="7837A032" w14:textId="77777777" w:rsidR="00261534" w:rsidRPr="007B69FD" w:rsidRDefault="00261534" w:rsidP="00261534">
      <w:pPr>
        <w:ind w:left="720"/>
        <w:rPr>
          <w:sz w:val="20"/>
          <w:szCs w:val="20"/>
        </w:rPr>
      </w:pPr>
      <w:r w:rsidRPr="007B69FD">
        <w:rPr>
          <w:sz w:val="20"/>
          <w:szCs w:val="20"/>
        </w:rPr>
        <w:t>They wanted to see if he would heal the man so they could accuse him of breaking the law about the Sabbath.</w:t>
      </w:r>
    </w:p>
    <w:p w14:paraId="09099AC6" w14:textId="77777777" w:rsidR="00261534" w:rsidRPr="007B69FD" w:rsidRDefault="00261534" w:rsidP="00261534">
      <w:pPr>
        <w:ind w:left="720"/>
        <w:rPr>
          <w:sz w:val="20"/>
          <w:szCs w:val="20"/>
        </w:rPr>
      </w:pPr>
    </w:p>
    <w:p w14:paraId="5083541A" w14:textId="78EED2D1" w:rsidR="00261534" w:rsidRPr="007B69FD" w:rsidRDefault="00261534" w:rsidP="00261534">
      <w:pPr>
        <w:numPr>
          <w:ilvl w:val="0"/>
          <w:numId w:val="2"/>
        </w:numPr>
        <w:rPr>
          <w:sz w:val="20"/>
          <w:szCs w:val="20"/>
        </w:rPr>
      </w:pPr>
      <w:r w:rsidRPr="007B69FD">
        <w:rPr>
          <w:sz w:val="20"/>
          <w:szCs w:val="20"/>
        </w:rPr>
        <w:t>[3:3]</w:t>
      </w:r>
      <w:r>
        <w:rPr>
          <w:sz w:val="20"/>
          <w:szCs w:val="20"/>
        </w:rPr>
        <w:t xml:space="preserve">   </w:t>
      </w:r>
      <w:r w:rsidRPr="007B69FD">
        <w:rPr>
          <w:sz w:val="20"/>
          <w:szCs w:val="20"/>
        </w:rPr>
        <w:t xml:space="preserve">What did Jesus say to the man with the withered hand? </w:t>
      </w:r>
    </w:p>
    <w:p w14:paraId="593E4FCC" w14:textId="77777777" w:rsidR="00261534" w:rsidRPr="007B69FD" w:rsidRDefault="00261534" w:rsidP="00261534">
      <w:pPr>
        <w:ind w:left="720"/>
        <w:rPr>
          <w:sz w:val="20"/>
          <w:szCs w:val="20"/>
        </w:rPr>
      </w:pPr>
      <w:r w:rsidRPr="007B69FD">
        <w:rPr>
          <w:sz w:val="20"/>
          <w:szCs w:val="20"/>
        </w:rPr>
        <w:t>Jesus told the man to stand in the middle of everyone.</w:t>
      </w:r>
    </w:p>
    <w:p w14:paraId="46882398" w14:textId="77777777" w:rsidR="00261534" w:rsidRPr="007B69FD" w:rsidRDefault="00261534" w:rsidP="00261534">
      <w:pPr>
        <w:ind w:left="720"/>
        <w:rPr>
          <w:sz w:val="20"/>
          <w:szCs w:val="20"/>
        </w:rPr>
      </w:pPr>
    </w:p>
    <w:p w14:paraId="6FCA59EE" w14:textId="57687E44" w:rsidR="00261534" w:rsidRPr="007B69FD" w:rsidRDefault="00261534" w:rsidP="00261534">
      <w:pPr>
        <w:numPr>
          <w:ilvl w:val="0"/>
          <w:numId w:val="2"/>
        </w:numPr>
        <w:rPr>
          <w:sz w:val="20"/>
          <w:szCs w:val="20"/>
        </w:rPr>
      </w:pPr>
      <w:r w:rsidRPr="007B69FD">
        <w:rPr>
          <w:sz w:val="20"/>
          <w:szCs w:val="20"/>
        </w:rPr>
        <w:t>[3:4]</w:t>
      </w:r>
      <w:r>
        <w:rPr>
          <w:sz w:val="20"/>
          <w:szCs w:val="20"/>
        </w:rPr>
        <w:t xml:space="preserve">   </w:t>
      </w:r>
      <w:r w:rsidRPr="007B69FD">
        <w:rPr>
          <w:sz w:val="20"/>
          <w:szCs w:val="20"/>
        </w:rPr>
        <w:t xml:space="preserve">What did Jesus say to the people who were watching? </w:t>
      </w:r>
    </w:p>
    <w:p w14:paraId="40E8E5E3" w14:textId="77777777" w:rsidR="00261534" w:rsidRPr="007B69FD" w:rsidRDefault="00261534" w:rsidP="00261534">
      <w:pPr>
        <w:ind w:left="720"/>
        <w:rPr>
          <w:sz w:val="20"/>
          <w:szCs w:val="20"/>
        </w:rPr>
      </w:pPr>
      <w:r w:rsidRPr="007B69FD">
        <w:rPr>
          <w:sz w:val="20"/>
          <w:szCs w:val="20"/>
        </w:rPr>
        <w:t>Jesus asked them if it was lawful on the Sabbath to do good or to do harm, to save life or to kill.</w:t>
      </w:r>
    </w:p>
    <w:p w14:paraId="41C81AFE" w14:textId="77777777" w:rsidR="00261534" w:rsidRPr="007B69FD" w:rsidRDefault="00261534" w:rsidP="00261534">
      <w:pPr>
        <w:ind w:left="720"/>
        <w:rPr>
          <w:sz w:val="20"/>
          <w:szCs w:val="20"/>
        </w:rPr>
      </w:pPr>
    </w:p>
    <w:p w14:paraId="34C060D5" w14:textId="2E6D3520" w:rsidR="00261534" w:rsidRPr="007B69FD" w:rsidRDefault="00261534" w:rsidP="00261534">
      <w:pPr>
        <w:numPr>
          <w:ilvl w:val="0"/>
          <w:numId w:val="2"/>
        </w:numPr>
        <w:rPr>
          <w:sz w:val="20"/>
          <w:szCs w:val="20"/>
          <w:lang w:val="en-US"/>
        </w:rPr>
      </w:pPr>
      <w:r w:rsidRPr="48114252">
        <w:rPr>
          <w:sz w:val="20"/>
          <w:szCs w:val="20"/>
          <w:lang w:val="en-US"/>
        </w:rPr>
        <w:t xml:space="preserve">[3:4] </w:t>
      </w:r>
      <w:r>
        <w:rPr>
          <w:sz w:val="20"/>
          <w:szCs w:val="20"/>
          <w:lang w:val="en-US"/>
        </w:rPr>
        <w:t xml:space="preserve">  </w:t>
      </w:r>
      <w:r w:rsidRPr="48114252">
        <w:rPr>
          <w:sz w:val="20"/>
          <w:szCs w:val="20"/>
          <w:lang w:val="en-US"/>
        </w:rPr>
        <w:t xml:space="preserve">Why do you think Jesus asked the people the question regarding the Sabbath? </w:t>
      </w:r>
    </w:p>
    <w:p w14:paraId="534FAE0F" w14:textId="77777777" w:rsidR="00261534" w:rsidRPr="007B69FD" w:rsidRDefault="00261534" w:rsidP="00261534">
      <w:pPr>
        <w:ind w:left="720"/>
        <w:rPr>
          <w:sz w:val="20"/>
          <w:szCs w:val="20"/>
        </w:rPr>
      </w:pPr>
      <w:r w:rsidRPr="007B69FD">
        <w:rPr>
          <w:sz w:val="20"/>
          <w:szCs w:val="20"/>
        </w:rPr>
        <w:t>Jesus wanted them to acknowledge that the obvious answer was this: It was lawful to do good and save a life on the Sabbath.</w:t>
      </w:r>
    </w:p>
    <w:p w14:paraId="32D557C2" w14:textId="77777777" w:rsidR="00261534" w:rsidRPr="007B69FD" w:rsidRDefault="00261534" w:rsidP="00261534">
      <w:pPr>
        <w:ind w:left="720"/>
        <w:rPr>
          <w:sz w:val="20"/>
          <w:szCs w:val="20"/>
        </w:rPr>
      </w:pPr>
    </w:p>
    <w:p w14:paraId="3D946CF1" w14:textId="000E02CB" w:rsidR="00261534" w:rsidRPr="007B69FD" w:rsidRDefault="00261534" w:rsidP="00261534">
      <w:pPr>
        <w:numPr>
          <w:ilvl w:val="0"/>
          <w:numId w:val="2"/>
        </w:numPr>
        <w:rPr>
          <w:sz w:val="20"/>
          <w:szCs w:val="20"/>
        </w:rPr>
      </w:pPr>
      <w:r w:rsidRPr="007B69FD">
        <w:rPr>
          <w:sz w:val="20"/>
          <w:szCs w:val="20"/>
        </w:rPr>
        <w:t>[3:5]</w:t>
      </w:r>
      <w:r>
        <w:rPr>
          <w:sz w:val="20"/>
          <w:szCs w:val="20"/>
        </w:rPr>
        <w:t xml:space="preserve">   </w:t>
      </w:r>
      <w:r w:rsidRPr="007B69FD">
        <w:rPr>
          <w:sz w:val="20"/>
          <w:szCs w:val="20"/>
        </w:rPr>
        <w:t xml:space="preserve">Why was Jesus angry with the people and grieved about them? </w:t>
      </w:r>
    </w:p>
    <w:p w14:paraId="02242DA0" w14:textId="77777777" w:rsidR="00261534" w:rsidRPr="007B69FD" w:rsidRDefault="00261534" w:rsidP="00261534">
      <w:pPr>
        <w:ind w:left="720"/>
        <w:rPr>
          <w:sz w:val="20"/>
          <w:szCs w:val="20"/>
        </w:rPr>
      </w:pPr>
      <w:r w:rsidRPr="007B69FD">
        <w:rPr>
          <w:sz w:val="20"/>
          <w:szCs w:val="20"/>
        </w:rPr>
        <w:t>Jesus was angry and grieved because their hearts were hard.</w:t>
      </w:r>
    </w:p>
    <w:p w14:paraId="40F6FEF5" w14:textId="77777777" w:rsidR="00261534" w:rsidRPr="007B69FD" w:rsidRDefault="00261534" w:rsidP="00261534">
      <w:pPr>
        <w:ind w:left="720"/>
        <w:rPr>
          <w:sz w:val="20"/>
          <w:szCs w:val="20"/>
        </w:rPr>
      </w:pPr>
    </w:p>
    <w:p w14:paraId="5E9FE0CF" w14:textId="66763E28" w:rsidR="00261534" w:rsidRPr="007B69FD" w:rsidRDefault="00261534" w:rsidP="00261534">
      <w:pPr>
        <w:numPr>
          <w:ilvl w:val="0"/>
          <w:numId w:val="2"/>
        </w:numPr>
        <w:rPr>
          <w:sz w:val="20"/>
          <w:szCs w:val="20"/>
        </w:rPr>
      </w:pPr>
      <w:r w:rsidRPr="007B69FD">
        <w:rPr>
          <w:sz w:val="20"/>
          <w:szCs w:val="20"/>
        </w:rPr>
        <w:t>[3:5]</w:t>
      </w:r>
      <w:r>
        <w:rPr>
          <w:sz w:val="20"/>
          <w:szCs w:val="20"/>
        </w:rPr>
        <w:t xml:space="preserve">   </w:t>
      </w:r>
      <w:r w:rsidRPr="007B69FD">
        <w:rPr>
          <w:sz w:val="20"/>
          <w:szCs w:val="20"/>
        </w:rPr>
        <w:t xml:space="preserve">What do you think it means to have a hard heart? </w:t>
      </w:r>
    </w:p>
    <w:p w14:paraId="368053F2" w14:textId="77777777" w:rsidR="00261534" w:rsidRPr="007B69FD" w:rsidRDefault="00261534" w:rsidP="00261534">
      <w:pPr>
        <w:ind w:left="720"/>
        <w:rPr>
          <w:sz w:val="20"/>
          <w:szCs w:val="20"/>
          <w:lang w:val="en-US"/>
        </w:rPr>
      </w:pPr>
      <w:r w:rsidRPr="48114252">
        <w:rPr>
          <w:i/>
          <w:iCs/>
          <w:sz w:val="20"/>
          <w:szCs w:val="20"/>
          <w:lang w:val="en-US"/>
        </w:rPr>
        <w:t xml:space="preserve">(Answer may vary.) </w:t>
      </w:r>
      <w:r w:rsidRPr="48114252">
        <w:rPr>
          <w:sz w:val="20"/>
          <w:szCs w:val="20"/>
          <w:lang w:val="en-US"/>
        </w:rPr>
        <w:t>Perhaps it means to be stubborn and to refuse to agree with the truth. Perhaps it means to be without compassion.</w:t>
      </w:r>
    </w:p>
    <w:p w14:paraId="74213038" w14:textId="77777777" w:rsidR="00261534" w:rsidRPr="007B69FD" w:rsidRDefault="00261534" w:rsidP="00261534">
      <w:pPr>
        <w:ind w:left="720"/>
        <w:rPr>
          <w:sz w:val="20"/>
          <w:szCs w:val="20"/>
        </w:rPr>
      </w:pPr>
    </w:p>
    <w:p w14:paraId="3843D539" w14:textId="71CBF9B5" w:rsidR="00261534" w:rsidRPr="007B69FD" w:rsidRDefault="00261534" w:rsidP="00261534">
      <w:pPr>
        <w:numPr>
          <w:ilvl w:val="0"/>
          <w:numId w:val="2"/>
        </w:numPr>
        <w:rPr>
          <w:sz w:val="20"/>
          <w:szCs w:val="20"/>
        </w:rPr>
      </w:pPr>
      <w:r w:rsidRPr="007B69FD">
        <w:rPr>
          <w:sz w:val="20"/>
          <w:szCs w:val="20"/>
        </w:rPr>
        <w:t>[3:5]</w:t>
      </w:r>
      <w:r>
        <w:rPr>
          <w:sz w:val="20"/>
          <w:szCs w:val="20"/>
        </w:rPr>
        <w:t xml:space="preserve">   </w:t>
      </w:r>
      <w:r w:rsidRPr="007B69FD">
        <w:rPr>
          <w:sz w:val="20"/>
          <w:szCs w:val="20"/>
        </w:rPr>
        <w:t xml:space="preserve">What did Jesus tell the man with the withered hand, and then what happened? </w:t>
      </w:r>
    </w:p>
    <w:p w14:paraId="1D57AF5F" w14:textId="77777777" w:rsidR="00261534" w:rsidRPr="007B69FD" w:rsidRDefault="00261534" w:rsidP="00261534">
      <w:pPr>
        <w:ind w:left="720"/>
        <w:rPr>
          <w:sz w:val="20"/>
          <w:szCs w:val="20"/>
        </w:rPr>
      </w:pPr>
      <w:r w:rsidRPr="007B69FD">
        <w:rPr>
          <w:sz w:val="20"/>
          <w:szCs w:val="20"/>
        </w:rPr>
        <w:t>Jesus told the man to stretch out his hand. When the man stretched out his hand, it was restored.</w:t>
      </w:r>
    </w:p>
    <w:p w14:paraId="47EF83D0" w14:textId="77777777" w:rsidR="00261534" w:rsidRPr="007B69FD" w:rsidRDefault="00261534" w:rsidP="00261534">
      <w:pPr>
        <w:ind w:left="720"/>
        <w:rPr>
          <w:sz w:val="20"/>
          <w:szCs w:val="20"/>
        </w:rPr>
      </w:pPr>
    </w:p>
    <w:p w14:paraId="4AA09429" w14:textId="5C85485E" w:rsidR="00261534" w:rsidRPr="007B69FD" w:rsidRDefault="00261534" w:rsidP="00261534">
      <w:pPr>
        <w:numPr>
          <w:ilvl w:val="0"/>
          <w:numId w:val="2"/>
        </w:numPr>
        <w:rPr>
          <w:sz w:val="20"/>
          <w:szCs w:val="20"/>
        </w:rPr>
      </w:pPr>
      <w:r w:rsidRPr="007B69FD">
        <w:rPr>
          <w:sz w:val="20"/>
          <w:szCs w:val="20"/>
        </w:rPr>
        <w:t>[3:6]</w:t>
      </w:r>
      <w:r>
        <w:rPr>
          <w:sz w:val="20"/>
          <w:szCs w:val="20"/>
        </w:rPr>
        <w:t xml:space="preserve">   </w:t>
      </w:r>
      <w:r w:rsidRPr="007B69FD">
        <w:rPr>
          <w:sz w:val="20"/>
          <w:szCs w:val="20"/>
        </w:rPr>
        <w:t xml:space="preserve">What did the Pharisees do after Jesus healed the man? </w:t>
      </w:r>
    </w:p>
    <w:p w14:paraId="0D60BB52" w14:textId="77777777" w:rsidR="00261534" w:rsidRPr="007B69FD" w:rsidRDefault="00261534" w:rsidP="00261534">
      <w:pPr>
        <w:ind w:left="720"/>
        <w:rPr>
          <w:sz w:val="20"/>
          <w:szCs w:val="20"/>
        </w:rPr>
      </w:pPr>
      <w:r w:rsidRPr="007B69FD">
        <w:rPr>
          <w:sz w:val="20"/>
          <w:szCs w:val="20"/>
        </w:rPr>
        <w:t>The Pharisees plotted with the Herodians how they could kill Jesus.</w:t>
      </w:r>
    </w:p>
    <w:p w14:paraId="52FEE4C5" w14:textId="77777777" w:rsidR="00261534" w:rsidRPr="007B69FD" w:rsidRDefault="00261534" w:rsidP="00261534">
      <w:pPr>
        <w:ind w:left="720"/>
        <w:rPr>
          <w:sz w:val="20"/>
          <w:szCs w:val="20"/>
        </w:rPr>
      </w:pPr>
    </w:p>
    <w:p w14:paraId="179B4B4F" w14:textId="0B07FF36" w:rsidR="00261534" w:rsidRPr="007B69FD" w:rsidRDefault="00261534" w:rsidP="00261534">
      <w:pPr>
        <w:numPr>
          <w:ilvl w:val="0"/>
          <w:numId w:val="2"/>
        </w:numPr>
        <w:rPr>
          <w:sz w:val="20"/>
          <w:szCs w:val="20"/>
        </w:rPr>
      </w:pPr>
      <w:r w:rsidRPr="007B69FD">
        <w:rPr>
          <w:sz w:val="20"/>
          <w:szCs w:val="20"/>
        </w:rPr>
        <w:t>[3:6]</w:t>
      </w:r>
      <w:r>
        <w:rPr>
          <w:sz w:val="20"/>
          <w:szCs w:val="20"/>
        </w:rPr>
        <w:t xml:space="preserve">   </w:t>
      </w:r>
      <w:r w:rsidRPr="007B69FD">
        <w:rPr>
          <w:sz w:val="20"/>
          <w:szCs w:val="20"/>
        </w:rPr>
        <w:t xml:space="preserve">Why do you think the Pharisees wanted to kill Jesus? </w:t>
      </w:r>
    </w:p>
    <w:p w14:paraId="38710D65" w14:textId="48452929" w:rsidR="00C81B0D" w:rsidRPr="00F70079" w:rsidRDefault="00261534" w:rsidP="00F70079">
      <w:pPr>
        <w:ind w:left="720"/>
        <w:rPr>
          <w:sz w:val="20"/>
          <w:szCs w:val="20"/>
        </w:rPr>
      </w:pPr>
      <w:r w:rsidRPr="007B69FD">
        <w:rPr>
          <w:i/>
          <w:iCs/>
          <w:sz w:val="20"/>
          <w:szCs w:val="20"/>
        </w:rPr>
        <w:t xml:space="preserve">(Answer may vary.) </w:t>
      </w:r>
      <w:r w:rsidRPr="007B69FD">
        <w:rPr>
          <w:sz w:val="20"/>
          <w:szCs w:val="20"/>
        </w:rPr>
        <w:t xml:space="preserve">The passage shows that the Pharisees thought Jesus disobeyed the law about the Sabbath by healing the man. The Pharisees may have also been angry because Jesus challenged their authority in front of the crowd. </w:t>
      </w:r>
    </w:p>
    <w:p w14:paraId="000000C2" w14:textId="41A029D1" w:rsidR="00043488" w:rsidRDefault="004F69BA" w:rsidP="00C81B0D">
      <w:pPr>
        <w:pStyle w:val="CommentSection"/>
      </w:pPr>
      <w:r>
        <w:t>Comment Section:</w:t>
      </w:r>
      <w:r>
        <w:br w:type="page"/>
      </w:r>
    </w:p>
    <w:p w14:paraId="000000C3" w14:textId="1CDCCC3F" w:rsidR="00043488" w:rsidRPr="007D2BD2" w:rsidRDefault="004F69BA">
      <w:pPr>
        <w:pStyle w:val="Heading1"/>
        <w:keepNext w:val="0"/>
        <w:keepLines w:val="0"/>
        <w:rPr>
          <w:b/>
          <w:bCs/>
          <w:szCs w:val="44"/>
        </w:rPr>
      </w:pPr>
      <w:bookmarkStart w:id="4" w:name="_Toc207006066"/>
      <w:r w:rsidRPr="00E25EDD">
        <w:rPr>
          <w:b/>
          <w:bCs/>
          <w:szCs w:val="44"/>
        </w:rPr>
        <w:lastRenderedPageBreak/>
        <w:t>4:1-20</w:t>
      </w:r>
      <w:bookmarkEnd w:id="4"/>
      <w:r w:rsidRPr="007D2BD2">
        <w:rPr>
          <w:b/>
          <w:bCs/>
          <w:szCs w:val="44"/>
        </w:rPr>
        <w:t xml:space="preserve"> </w:t>
      </w:r>
    </w:p>
    <w:p w14:paraId="3679AFE8" w14:textId="5167B150" w:rsidR="0097077E" w:rsidRPr="007B69FD" w:rsidRDefault="0097077E" w:rsidP="0097077E">
      <w:pPr>
        <w:pStyle w:val="Background"/>
      </w:pPr>
      <w:r w:rsidRPr="007B69FD">
        <w:rPr>
          <w:b/>
        </w:rPr>
        <w:t>Background</w:t>
      </w:r>
      <w:r w:rsidRPr="007B69FD">
        <w:t xml:space="preserve">: </w:t>
      </w:r>
      <w:r w:rsidR="00027E1D">
        <w:t xml:space="preserve">In the previous chapter, </w:t>
      </w:r>
      <w:r>
        <w:t xml:space="preserve">Jesus </w:t>
      </w:r>
      <w:r w:rsidR="00027E1D">
        <w:t>began to speak</w:t>
      </w:r>
      <w:r>
        <w:t xml:space="preserve"> to the people in parables</w:t>
      </w:r>
      <w:r w:rsidRPr="007B69FD">
        <w:t>.</w:t>
      </w:r>
    </w:p>
    <w:p w14:paraId="6D649B76" w14:textId="5228CF75" w:rsidR="0097077E" w:rsidRPr="0097077E" w:rsidRDefault="0097077E" w:rsidP="00E82187">
      <w:pPr>
        <w:pStyle w:val="Readthepassage"/>
      </w:pPr>
      <w:r w:rsidRPr="00170DC8">
        <w:t>Read the passage.</w:t>
      </w:r>
    </w:p>
    <w:p w14:paraId="000000C4" w14:textId="18115E8A" w:rsidR="00043488" w:rsidRDefault="004F69BA" w:rsidP="001B52F5">
      <w:pPr>
        <w:pStyle w:val="Part1"/>
      </w:pPr>
      <w:r>
        <w:t>Part 1</w:t>
      </w:r>
    </w:p>
    <w:p w14:paraId="000000C5" w14:textId="77777777" w:rsidR="00043488" w:rsidRDefault="004F69BA" w:rsidP="00E82187">
      <w:pPr>
        <w:pStyle w:val="Answerortell0"/>
      </w:pPr>
      <w:r>
        <w:t>Tell in your own words what you just read in these verses.</w:t>
      </w:r>
    </w:p>
    <w:p w14:paraId="000000C6" w14:textId="67C3B34C" w:rsidR="00043488" w:rsidRPr="00E82187" w:rsidRDefault="00036AFB" w:rsidP="00E82187">
      <w:pPr>
        <w:pStyle w:val="Checklist"/>
      </w:pPr>
      <w:r w:rsidRPr="00E82187">
        <w:t>A</w:t>
      </w:r>
      <w:r w:rsidR="004F69BA" w:rsidRPr="00E82187">
        <w:t xml:space="preserve"> large crowd gathered</w:t>
      </w:r>
      <w:r w:rsidR="001B52F5">
        <w:t xml:space="preserve"> by the sea to hear Jesus preach</w:t>
      </w:r>
      <w:r w:rsidR="007D2BD2">
        <w:t>.</w:t>
      </w:r>
      <w:r w:rsidR="004F69BA" w:rsidRPr="00E82187">
        <w:t xml:space="preserve"> </w:t>
      </w:r>
      <w:r w:rsidR="001B52F5">
        <w:t>He</w:t>
      </w:r>
      <w:r w:rsidRPr="00E82187">
        <w:t xml:space="preserve"> got into a boat </w:t>
      </w:r>
      <w:r w:rsidR="00850431">
        <w:t>and</w:t>
      </w:r>
      <w:r w:rsidRPr="00E82187">
        <w:t xml:space="preserve"> taught</w:t>
      </w:r>
      <w:r w:rsidR="00850431">
        <w:t xml:space="preserve"> the people </w:t>
      </w:r>
      <w:r w:rsidR="001B52F5">
        <w:t xml:space="preserve">on the </w:t>
      </w:r>
      <w:r w:rsidRPr="00E82187">
        <w:t>shore.</w:t>
      </w:r>
      <w:r w:rsidR="004F69BA" w:rsidRPr="00E82187">
        <w:t xml:space="preserve"> [4:1</w:t>
      </w:r>
      <w:r w:rsidRPr="00E82187">
        <w:t>]</w:t>
      </w:r>
    </w:p>
    <w:p w14:paraId="000000C7" w14:textId="102699F3" w:rsidR="00043488" w:rsidRPr="00E82187" w:rsidRDefault="00036AFB" w:rsidP="00427FF9">
      <w:pPr>
        <w:pStyle w:val="Checklist"/>
      </w:pPr>
      <w:r w:rsidRPr="00E82187">
        <w:t xml:space="preserve">He </w:t>
      </w:r>
      <w:r w:rsidR="00427FF9">
        <w:t>taught them using</w:t>
      </w:r>
      <w:r w:rsidRPr="00E82187">
        <w:t xml:space="preserve"> parables</w:t>
      </w:r>
      <w:r w:rsidR="00427FF9">
        <w:t xml:space="preserve">, and he </w:t>
      </w:r>
      <w:r w:rsidR="00850431">
        <w:t>began a story</w:t>
      </w:r>
      <w:r w:rsidR="004F69BA" w:rsidRPr="00E82187">
        <w:t xml:space="preserve"> about a farmer</w:t>
      </w:r>
      <w:r w:rsidRPr="00E82187">
        <w:t xml:space="preserve"> planting </w:t>
      </w:r>
      <w:proofErr w:type="gramStart"/>
      <w:r w:rsidRPr="00E82187">
        <w:t>seeds</w:t>
      </w:r>
      <w:proofErr w:type="gramEnd"/>
      <w:r w:rsidR="004F69BA" w:rsidRPr="00E82187">
        <w:t>. [4:</w:t>
      </w:r>
      <w:r w:rsidR="00427FF9">
        <w:t>2-</w:t>
      </w:r>
      <w:r w:rsidR="004F69BA" w:rsidRPr="00E82187">
        <w:t>3]</w:t>
      </w:r>
    </w:p>
    <w:p w14:paraId="02D2AAD6" w14:textId="65497BA3" w:rsidR="00036AFB" w:rsidRPr="00E82187" w:rsidRDefault="00036AFB" w:rsidP="00E82187">
      <w:pPr>
        <w:pStyle w:val="Checklist"/>
      </w:pPr>
      <w:r w:rsidRPr="00E82187">
        <w:t>Some seeds fell on the path, and the birds came and a</w:t>
      </w:r>
      <w:r w:rsidR="00427FF9">
        <w:t>te them</w:t>
      </w:r>
      <w:r w:rsidRPr="00E82187">
        <w:t>. [4:4]</w:t>
      </w:r>
    </w:p>
    <w:p w14:paraId="3CF0D09A" w14:textId="60381FE4" w:rsidR="00036AFB" w:rsidRPr="00E82187" w:rsidRDefault="00036AFB" w:rsidP="00427FF9">
      <w:pPr>
        <w:pStyle w:val="Checklist"/>
      </w:pPr>
      <w:r w:rsidRPr="00E82187">
        <w:t>Some seeds landed in shallow dirt</w:t>
      </w:r>
      <w:r w:rsidR="00027E1D">
        <w:t xml:space="preserve"> and</w:t>
      </w:r>
      <w:r w:rsidRPr="00E82187">
        <w:t xml:space="preserve"> </w:t>
      </w:r>
      <w:r w:rsidR="00027E1D">
        <w:t>sprang up</w:t>
      </w:r>
      <w:r w:rsidRPr="00E82187">
        <w:t xml:space="preserve"> quickl</w:t>
      </w:r>
      <w:r w:rsidR="00027E1D">
        <w:t>y</w:t>
      </w:r>
      <w:r w:rsidRPr="00E82187">
        <w:t xml:space="preserve">. </w:t>
      </w:r>
      <w:r w:rsidR="00427FF9">
        <w:t>But they withered</w:t>
      </w:r>
      <w:r w:rsidRPr="00E82187">
        <w:t xml:space="preserve"> </w:t>
      </w:r>
      <w:r w:rsidR="007D2BD2">
        <w:t>when the sun came up</w:t>
      </w:r>
      <w:r w:rsidRPr="00E82187">
        <w:t>. [4:</w:t>
      </w:r>
      <w:r w:rsidR="00427FF9">
        <w:t>5-</w:t>
      </w:r>
      <w:r w:rsidRPr="00E82187">
        <w:t>6]</w:t>
      </w:r>
    </w:p>
    <w:p w14:paraId="7E77FB10" w14:textId="3E1EBC58" w:rsidR="00036AFB" w:rsidRPr="00E82187" w:rsidRDefault="00036AFB" w:rsidP="00E82187">
      <w:pPr>
        <w:pStyle w:val="Checklist"/>
      </w:pPr>
      <w:r w:rsidRPr="00E82187">
        <w:t xml:space="preserve">Other seeds landed </w:t>
      </w:r>
      <w:r w:rsidR="00027E1D">
        <w:t xml:space="preserve">among </w:t>
      </w:r>
      <w:r w:rsidRPr="00E82187">
        <w:t>thorns that choked the seeds</w:t>
      </w:r>
      <w:r w:rsidR="00027E1D">
        <w:t>. Those plants</w:t>
      </w:r>
      <w:r w:rsidRPr="00E82187">
        <w:t xml:space="preserve"> did</w:t>
      </w:r>
      <w:r w:rsidR="00027E1D">
        <w:t xml:space="preserve"> not</w:t>
      </w:r>
      <w:r w:rsidRPr="00E82187">
        <w:t xml:space="preserve"> produce grain. [4:7]</w:t>
      </w:r>
    </w:p>
    <w:p w14:paraId="1C17F6F0" w14:textId="115AC906" w:rsidR="007544C4" w:rsidRPr="00E82187" w:rsidRDefault="007544C4" w:rsidP="00E82187">
      <w:pPr>
        <w:pStyle w:val="Checklist"/>
      </w:pPr>
      <w:r w:rsidRPr="00E82187">
        <w:t>Other seeds fell on good ground</w:t>
      </w:r>
      <w:r w:rsidR="007D2BD2">
        <w:t>.</w:t>
      </w:r>
      <w:r w:rsidRPr="00E82187">
        <w:t xml:space="preserve"> </w:t>
      </w:r>
      <w:r w:rsidR="007D2BD2">
        <w:t>T</w:t>
      </w:r>
      <w:r w:rsidRPr="00E82187">
        <w:t xml:space="preserve">hey grew up and produced </w:t>
      </w:r>
      <w:r w:rsidR="00427FF9">
        <w:t>many times more than</w:t>
      </w:r>
      <w:r w:rsidR="001B52F5">
        <w:t xml:space="preserve"> the seeds that were </w:t>
      </w:r>
      <w:r w:rsidR="007D2BD2">
        <w:t>sown</w:t>
      </w:r>
      <w:r w:rsidRPr="00E82187">
        <w:t>. [4:8]</w:t>
      </w:r>
    </w:p>
    <w:p w14:paraId="67C28E72" w14:textId="18E74058" w:rsidR="00B81AB5" w:rsidRPr="00E82187" w:rsidRDefault="007544C4" w:rsidP="00CC4CB1">
      <w:pPr>
        <w:pStyle w:val="Checklist"/>
      </w:pPr>
      <w:r w:rsidRPr="00E82187">
        <w:t xml:space="preserve">Jesus said that whoever had ears should listen. </w:t>
      </w:r>
      <w:r w:rsidR="00B81AB5" w:rsidRPr="00E82187">
        <w:t>Later</w:t>
      </w:r>
      <w:r w:rsidR="00027E1D">
        <w:t>,</w:t>
      </w:r>
      <w:r w:rsidR="00B81AB5" w:rsidRPr="00E82187">
        <w:t xml:space="preserve"> Jesus’ followers and disciples asked Jesus about the parables. [4:</w:t>
      </w:r>
      <w:r w:rsidR="00CC4CB1">
        <w:t>9-</w:t>
      </w:r>
      <w:r w:rsidR="00B81AB5" w:rsidRPr="00E82187">
        <w:t>10]</w:t>
      </w:r>
    </w:p>
    <w:p w14:paraId="4FC7E4FA" w14:textId="64706E31" w:rsidR="00B81AB5" w:rsidRPr="00E82187" w:rsidRDefault="004F69BA" w:rsidP="00E82187">
      <w:pPr>
        <w:pStyle w:val="Checklist"/>
      </w:pPr>
      <w:r w:rsidRPr="00E82187">
        <w:t xml:space="preserve">Jesus </w:t>
      </w:r>
      <w:r w:rsidR="001B52F5">
        <w:t>told</w:t>
      </w:r>
      <w:r w:rsidRPr="00E82187">
        <w:t xml:space="preserve"> his disciples </w:t>
      </w:r>
      <w:r w:rsidR="00B81AB5" w:rsidRPr="00E82187">
        <w:t xml:space="preserve">that they were given </w:t>
      </w:r>
      <w:r w:rsidR="00027E1D">
        <w:t xml:space="preserve">the </w:t>
      </w:r>
      <w:r w:rsidR="00B81AB5" w:rsidRPr="00E82187">
        <w:t xml:space="preserve">secret about God’s kingdom while </w:t>
      </w:r>
      <w:r w:rsidR="001B52F5">
        <w:t>those outside</w:t>
      </w:r>
      <w:r w:rsidR="00B81AB5" w:rsidRPr="00E82187">
        <w:t xml:space="preserve"> had</w:t>
      </w:r>
      <w:r w:rsidR="001B52F5">
        <w:t xml:space="preserve"> </w:t>
      </w:r>
      <w:r w:rsidR="00B93A94">
        <w:t xml:space="preserve">only </w:t>
      </w:r>
      <w:r w:rsidR="00B81AB5" w:rsidRPr="00E82187">
        <w:t>parables. [4:11]</w:t>
      </w:r>
    </w:p>
    <w:p w14:paraId="000000C8" w14:textId="6C95B03E" w:rsidR="00043488" w:rsidRPr="00E82187" w:rsidRDefault="001B52F5" w:rsidP="00E82187">
      <w:pPr>
        <w:pStyle w:val="Checklist"/>
      </w:pPr>
      <w:r>
        <w:t xml:space="preserve">This was </w:t>
      </w:r>
      <w:r w:rsidR="00B81AB5" w:rsidRPr="00E82187">
        <w:t>so that though they saw and heard, they would</w:t>
      </w:r>
      <w:r w:rsidR="00027E1D">
        <w:t xml:space="preserve"> not</w:t>
      </w:r>
      <w:r w:rsidR="00B81AB5" w:rsidRPr="00E82187">
        <w:t xml:space="preserve"> understand</w:t>
      </w:r>
      <w:r>
        <w:t>,</w:t>
      </w:r>
      <w:r w:rsidR="00B81AB5" w:rsidRPr="00E82187">
        <w:t xml:space="preserve"> turn back</w:t>
      </w:r>
      <w:r>
        <w:t>,</w:t>
      </w:r>
      <w:r w:rsidR="00B81AB5" w:rsidRPr="00E82187">
        <w:t xml:space="preserve"> and be forgiven.</w:t>
      </w:r>
      <w:r w:rsidR="004F69BA" w:rsidRPr="00E82187">
        <w:t xml:space="preserve"> [4:12]</w:t>
      </w:r>
    </w:p>
    <w:p w14:paraId="4B619131" w14:textId="58465A37" w:rsidR="00B81AB5" w:rsidRPr="00E82187" w:rsidRDefault="00B81AB5" w:rsidP="00E82187">
      <w:pPr>
        <w:pStyle w:val="Checklist"/>
      </w:pPr>
      <w:r w:rsidRPr="00E82187">
        <w:t xml:space="preserve">Jesus asked the disciples </w:t>
      </w:r>
      <w:r w:rsidR="00027E1D">
        <w:t xml:space="preserve">how they would understand any parables </w:t>
      </w:r>
      <w:r w:rsidRPr="00E82187">
        <w:t>if they did</w:t>
      </w:r>
      <w:r w:rsidR="00027E1D">
        <w:t xml:space="preserve"> not</w:t>
      </w:r>
      <w:r w:rsidRPr="00E82187">
        <w:t xml:space="preserve"> understand this </w:t>
      </w:r>
      <w:r w:rsidR="00027E1D">
        <w:t>one.</w:t>
      </w:r>
      <w:r w:rsidRPr="00E82187">
        <w:t xml:space="preserve"> [4:13]</w:t>
      </w:r>
    </w:p>
    <w:p w14:paraId="5FB09F92" w14:textId="55C9FE00" w:rsidR="00B81AB5" w:rsidRPr="00E82187" w:rsidRDefault="009C5A26" w:rsidP="00E82187">
      <w:pPr>
        <w:pStyle w:val="Checklist"/>
      </w:pPr>
      <w:r w:rsidRPr="00E82187">
        <w:t xml:space="preserve">Jesus </w:t>
      </w:r>
      <w:r w:rsidR="001B52F5">
        <w:t xml:space="preserve">said that </w:t>
      </w:r>
      <w:r w:rsidRPr="00E82187">
        <w:t xml:space="preserve">the farmer </w:t>
      </w:r>
      <w:r w:rsidR="001B52F5">
        <w:t>plants</w:t>
      </w:r>
      <w:r w:rsidRPr="00E82187">
        <w:t xml:space="preserve"> the word. [4:14]</w:t>
      </w:r>
    </w:p>
    <w:p w14:paraId="3F0E1AE8" w14:textId="77716145" w:rsidR="009C5A26" w:rsidRPr="00E82187" w:rsidRDefault="00CF0BCF" w:rsidP="00E82187">
      <w:pPr>
        <w:pStyle w:val="Checklist"/>
      </w:pPr>
      <w:r w:rsidRPr="00E82187">
        <w:t xml:space="preserve">The seed sown </w:t>
      </w:r>
      <w:r w:rsidR="00027E1D">
        <w:t xml:space="preserve">on </w:t>
      </w:r>
      <w:r w:rsidR="009C5A26" w:rsidRPr="00E82187">
        <w:t xml:space="preserve">the path </w:t>
      </w:r>
      <w:r w:rsidR="001B52F5">
        <w:t>is like</w:t>
      </w:r>
      <w:r w:rsidRPr="00E82187">
        <w:t xml:space="preserve"> th</w:t>
      </w:r>
      <w:r w:rsidR="00027E1D">
        <w:t>ose</w:t>
      </w:r>
      <w:r w:rsidRPr="00E82187">
        <w:t xml:space="preserve"> who hear the word,</w:t>
      </w:r>
      <w:r w:rsidR="009C5A26" w:rsidRPr="00E82187">
        <w:t xml:space="preserve"> </w:t>
      </w:r>
      <w:r w:rsidR="00027E1D">
        <w:t xml:space="preserve">but </w:t>
      </w:r>
      <w:r w:rsidR="009C5A26" w:rsidRPr="00E82187">
        <w:t xml:space="preserve">Satan comes and takes </w:t>
      </w:r>
      <w:r w:rsidR="001B52F5">
        <w:t>the word</w:t>
      </w:r>
      <w:r w:rsidR="009C5A26" w:rsidRPr="00E82187">
        <w:t xml:space="preserve"> away quickly. [4:15]</w:t>
      </w:r>
    </w:p>
    <w:p w14:paraId="749E59AC" w14:textId="6D996B5F" w:rsidR="009C5A26" w:rsidRPr="00E82187" w:rsidRDefault="00CF0BCF" w:rsidP="00427FF9">
      <w:pPr>
        <w:pStyle w:val="Checklist"/>
      </w:pPr>
      <w:r w:rsidRPr="00E82187">
        <w:t>The seed sown on the</w:t>
      </w:r>
      <w:r w:rsidR="009C5A26" w:rsidRPr="00E82187">
        <w:t xml:space="preserve"> rocky ground </w:t>
      </w:r>
      <w:r w:rsidR="001B52F5">
        <w:t>is like those</w:t>
      </w:r>
      <w:r w:rsidRPr="00E82187">
        <w:t xml:space="preserve"> who </w:t>
      </w:r>
      <w:r w:rsidR="00027E1D">
        <w:t xml:space="preserve">excitedly accept the word </w:t>
      </w:r>
      <w:r w:rsidR="009C5A26" w:rsidRPr="00E82187">
        <w:t xml:space="preserve">when they hear </w:t>
      </w:r>
      <w:r w:rsidR="00027E1D">
        <w:t>i</w:t>
      </w:r>
      <w:r w:rsidR="009C5A26" w:rsidRPr="00E82187">
        <w:t>t. But when troubles come because of the word</w:t>
      </w:r>
      <w:r w:rsidR="001B52F5">
        <w:t>,</w:t>
      </w:r>
      <w:r w:rsidR="009C5A26" w:rsidRPr="00E82187">
        <w:t xml:space="preserve"> they go away. [4:</w:t>
      </w:r>
      <w:r w:rsidR="00427FF9">
        <w:t>16-</w:t>
      </w:r>
      <w:r w:rsidR="009C5A26" w:rsidRPr="00E82187">
        <w:t>17]</w:t>
      </w:r>
    </w:p>
    <w:p w14:paraId="4E320A57" w14:textId="511716DE" w:rsidR="009C5A26" w:rsidRPr="00E82187" w:rsidRDefault="00CF0BCF" w:rsidP="00E82187">
      <w:pPr>
        <w:pStyle w:val="Checklist"/>
      </w:pPr>
      <w:r w:rsidRPr="00E82187">
        <w:t xml:space="preserve">The </w:t>
      </w:r>
      <w:r w:rsidR="001B52F5">
        <w:t>seed</w:t>
      </w:r>
      <w:r w:rsidRPr="00E82187">
        <w:t xml:space="preserve"> sown in the thorny soil </w:t>
      </w:r>
      <w:r w:rsidR="001B52F5">
        <w:t>is like</w:t>
      </w:r>
      <w:r w:rsidRPr="00E82187">
        <w:t xml:space="preserve"> t</w:t>
      </w:r>
      <w:r w:rsidR="00CC4CB1">
        <w:t>hose</w:t>
      </w:r>
      <w:r w:rsidRPr="00E82187">
        <w:t xml:space="preserve"> who hear the word and then</w:t>
      </w:r>
      <w:r w:rsidR="009C5A26" w:rsidRPr="00E82187">
        <w:t xml:space="preserve"> </w:t>
      </w:r>
      <w:r w:rsidRPr="00E82187">
        <w:t xml:space="preserve">let worries </w:t>
      </w:r>
      <w:r w:rsidR="001B52F5">
        <w:t xml:space="preserve">or </w:t>
      </w:r>
      <w:r w:rsidRPr="00E82187">
        <w:t>other</w:t>
      </w:r>
      <w:r w:rsidR="001B52F5">
        <w:t xml:space="preserve"> things</w:t>
      </w:r>
      <w:r w:rsidR="009C5A26" w:rsidRPr="00E82187">
        <w:t xml:space="preserve"> choke out the word</w:t>
      </w:r>
      <w:r w:rsidR="001B52F5">
        <w:t xml:space="preserve">. Then </w:t>
      </w:r>
      <w:r w:rsidR="00F70079">
        <w:t>the word</w:t>
      </w:r>
      <w:r w:rsidR="009C5A26" w:rsidRPr="00E82187">
        <w:t xml:space="preserve"> bears no fruit. [4:</w:t>
      </w:r>
      <w:r w:rsidRPr="00E82187">
        <w:t>18</w:t>
      </w:r>
      <w:r w:rsidR="00CC4CB1">
        <w:t>-</w:t>
      </w:r>
      <w:r w:rsidR="009C5A26" w:rsidRPr="00E82187">
        <w:t>19</w:t>
      </w:r>
      <w:r w:rsidR="00CF35C4" w:rsidRPr="00E82187">
        <w:t>]</w:t>
      </w:r>
    </w:p>
    <w:p w14:paraId="29A79BD0" w14:textId="6B11DE2B" w:rsidR="001171ED" w:rsidRPr="007D2BD2" w:rsidRDefault="00CF0BCF" w:rsidP="00C81B0D">
      <w:pPr>
        <w:pStyle w:val="Checklist"/>
      </w:pPr>
      <w:r w:rsidRPr="00E82187">
        <w:t>T</w:t>
      </w:r>
      <w:r w:rsidR="009C5A26" w:rsidRPr="00E82187">
        <w:t>he seed on good soil</w:t>
      </w:r>
      <w:r w:rsidRPr="00E82187">
        <w:t xml:space="preserve"> </w:t>
      </w:r>
      <w:r w:rsidR="001B52F5">
        <w:t>is like</w:t>
      </w:r>
      <w:r w:rsidRPr="00E82187">
        <w:t xml:space="preserve"> those who </w:t>
      </w:r>
      <w:r w:rsidR="009C5A26" w:rsidRPr="00E82187">
        <w:t>hear the word, accept the word, and bear fruit—</w:t>
      </w:r>
      <w:r w:rsidR="001B52F5">
        <w:t>30</w:t>
      </w:r>
      <w:r w:rsidR="009C5A26" w:rsidRPr="00E82187">
        <w:t xml:space="preserve">, </w:t>
      </w:r>
      <w:r w:rsidR="001B52F5">
        <w:t>60</w:t>
      </w:r>
      <w:r w:rsidR="009C5A26" w:rsidRPr="00E82187">
        <w:t xml:space="preserve">, or </w:t>
      </w:r>
      <w:r w:rsidR="001B52F5">
        <w:t>100</w:t>
      </w:r>
      <w:r w:rsidR="009C5A26" w:rsidRPr="00E82187">
        <w:t xml:space="preserve"> times what </w:t>
      </w:r>
      <w:r w:rsidR="001B52F5">
        <w:t>they received</w:t>
      </w:r>
      <w:r w:rsidR="009C5A26" w:rsidRPr="00E82187">
        <w:t>. [4:20]</w:t>
      </w:r>
    </w:p>
    <w:p w14:paraId="000000CA" w14:textId="4513F4EA" w:rsidR="00043488" w:rsidRDefault="004F69BA" w:rsidP="001B52F5">
      <w:pPr>
        <w:pStyle w:val="Part2"/>
      </w:pPr>
      <w:r>
        <w:t>Part 2</w:t>
      </w:r>
    </w:p>
    <w:p w14:paraId="000000CB" w14:textId="77777777" w:rsidR="00043488" w:rsidRDefault="004F69BA" w:rsidP="00E82187">
      <w:pPr>
        <w:pStyle w:val="AnswerorTell"/>
      </w:pPr>
      <w:r>
        <w:t>Answer the following questions.</w:t>
      </w:r>
    </w:p>
    <w:p w14:paraId="000000CD" w14:textId="56597554" w:rsidR="00043488" w:rsidRDefault="004F69BA">
      <w:pPr>
        <w:numPr>
          <w:ilvl w:val="0"/>
          <w:numId w:val="5"/>
        </w:numPr>
        <w:rPr>
          <w:sz w:val="20"/>
          <w:szCs w:val="20"/>
        </w:rPr>
      </w:pPr>
      <w:r>
        <w:rPr>
          <w:sz w:val="20"/>
          <w:szCs w:val="20"/>
        </w:rPr>
        <w:t xml:space="preserve">What did Jesus do when he taught the </w:t>
      </w:r>
      <w:r w:rsidR="00F70079">
        <w:rPr>
          <w:sz w:val="20"/>
          <w:szCs w:val="20"/>
        </w:rPr>
        <w:t xml:space="preserve">large </w:t>
      </w:r>
      <w:r>
        <w:rPr>
          <w:sz w:val="20"/>
          <w:szCs w:val="20"/>
        </w:rPr>
        <w:t xml:space="preserve">crowd </w:t>
      </w:r>
      <w:r w:rsidR="00F70079">
        <w:rPr>
          <w:sz w:val="20"/>
          <w:szCs w:val="20"/>
        </w:rPr>
        <w:t xml:space="preserve">that gathered </w:t>
      </w:r>
      <w:r>
        <w:rPr>
          <w:sz w:val="20"/>
          <w:szCs w:val="20"/>
        </w:rPr>
        <w:t>by the sea</w:t>
      </w:r>
      <w:r w:rsidR="00F70079">
        <w:rPr>
          <w:sz w:val="20"/>
          <w:szCs w:val="20"/>
        </w:rPr>
        <w:t xml:space="preserve"> to hear him</w:t>
      </w:r>
      <w:r>
        <w:rPr>
          <w:sz w:val="20"/>
          <w:szCs w:val="20"/>
        </w:rPr>
        <w:t>? [4:1</w:t>
      </w:r>
      <w:r w:rsidR="00D9759F">
        <w:rPr>
          <w:sz w:val="20"/>
          <w:szCs w:val="20"/>
        </w:rPr>
        <w:t>-</w:t>
      </w:r>
      <w:r>
        <w:rPr>
          <w:sz w:val="20"/>
          <w:szCs w:val="20"/>
        </w:rPr>
        <w:t>2]</w:t>
      </w:r>
    </w:p>
    <w:p w14:paraId="180F4CA7" w14:textId="268267B8" w:rsidR="00F70079" w:rsidRDefault="004F69BA" w:rsidP="00CC4CB1">
      <w:pPr>
        <w:ind w:left="720"/>
      </w:pPr>
      <w:r>
        <w:rPr>
          <w:sz w:val="20"/>
          <w:szCs w:val="20"/>
        </w:rPr>
        <w:t xml:space="preserve">Jesus got into a boat on the sea and taught the people who were on the land. </w:t>
      </w:r>
    </w:p>
    <w:p w14:paraId="000000CF" w14:textId="77777777" w:rsidR="00043488" w:rsidRDefault="00043488">
      <w:pPr>
        <w:ind w:left="720"/>
        <w:rPr>
          <w:sz w:val="20"/>
          <w:szCs w:val="20"/>
        </w:rPr>
      </w:pPr>
    </w:p>
    <w:p w14:paraId="000000D0" w14:textId="77777777" w:rsidR="00043488" w:rsidRDefault="004F69BA">
      <w:pPr>
        <w:numPr>
          <w:ilvl w:val="0"/>
          <w:numId w:val="5"/>
        </w:numPr>
        <w:rPr>
          <w:sz w:val="20"/>
          <w:szCs w:val="20"/>
        </w:rPr>
      </w:pPr>
      <w:r>
        <w:rPr>
          <w:sz w:val="20"/>
          <w:szCs w:val="20"/>
        </w:rPr>
        <w:t>How did Jesus teach the people? [4:2]</w:t>
      </w:r>
    </w:p>
    <w:p w14:paraId="000000D1" w14:textId="77777777" w:rsidR="00043488" w:rsidRDefault="004F69BA">
      <w:pPr>
        <w:ind w:left="720"/>
        <w:rPr>
          <w:sz w:val="20"/>
          <w:szCs w:val="20"/>
        </w:rPr>
      </w:pPr>
      <w:r>
        <w:rPr>
          <w:sz w:val="20"/>
          <w:szCs w:val="20"/>
        </w:rPr>
        <w:t>Jesus taught them many things in parables.</w:t>
      </w:r>
    </w:p>
    <w:p w14:paraId="000000D2" w14:textId="77777777" w:rsidR="00043488" w:rsidRDefault="00043488">
      <w:pPr>
        <w:ind w:left="720"/>
        <w:rPr>
          <w:sz w:val="20"/>
          <w:szCs w:val="20"/>
        </w:rPr>
      </w:pPr>
    </w:p>
    <w:p w14:paraId="000000D3" w14:textId="1F7B9196" w:rsidR="00043488" w:rsidRDefault="004F69BA">
      <w:pPr>
        <w:numPr>
          <w:ilvl w:val="0"/>
          <w:numId w:val="5"/>
        </w:numPr>
        <w:rPr>
          <w:sz w:val="20"/>
          <w:szCs w:val="20"/>
        </w:rPr>
      </w:pPr>
      <w:r>
        <w:rPr>
          <w:sz w:val="20"/>
          <w:szCs w:val="20"/>
        </w:rPr>
        <w:t>What did the farmer do</w:t>
      </w:r>
      <w:r w:rsidR="00F70079">
        <w:rPr>
          <w:sz w:val="20"/>
          <w:szCs w:val="20"/>
        </w:rPr>
        <w:t xml:space="preserve"> in the story that Jesus told them to listen to</w:t>
      </w:r>
      <w:r>
        <w:rPr>
          <w:sz w:val="20"/>
          <w:szCs w:val="20"/>
        </w:rPr>
        <w:t>? [4:3]</w:t>
      </w:r>
    </w:p>
    <w:p w14:paraId="000000D5" w14:textId="48402D12" w:rsidR="00043488" w:rsidRDefault="00F70079">
      <w:pPr>
        <w:ind w:left="720"/>
        <w:rPr>
          <w:sz w:val="20"/>
          <w:szCs w:val="20"/>
        </w:rPr>
      </w:pPr>
      <w:r>
        <w:rPr>
          <w:sz w:val="20"/>
          <w:szCs w:val="20"/>
        </w:rPr>
        <w:t>The farmer</w:t>
      </w:r>
      <w:r w:rsidR="004F69BA">
        <w:rPr>
          <w:sz w:val="20"/>
          <w:szCs w:val="20"/>
        </w:rPr>
        <w:t xml:space="preserve"> went out to </w:t>
      </w:r>
      <w:r w:rsidR="0097077E">
        <w:rPr>
          <w:sz w:val="20"/>
          <w:szCs w:val="20"/>
        </w:rPr>
        <w:t>plant</w:t>
      </w:r>
      <w:r w:rsidR="004F69BA">
        <w:rPr>
          <w:sz w:val="20"/>
          <w:szCs w:val="20"/>
        </w:rPr>
        <w:t xml:space="preserve"> his seed.</w:t>
      </w:r>
    </w:p>
    <w:p w14:paraId="535D90FB" w14:textId="5449FED5" w:rsidR="00CC4CB1" w:rsidRDefault="00CC4CB1" w:rsidP="00CC4CB1">
      <w:pPr>
        <w:pStyle w:val="Continuedline"/>
      </w:pPr>
      <w:r>
        <w:lastRenderedPageBreak/>
        <w:t>Mark 4:1-20 continued</w:t>
      </w:r>
      <w:r>
        <w:br/>
      </w:r>
    </w:p>
    <w:p w14:paraId="000000D6" w14:textId="77777777" w:rsidR="00043488" w:rsidRDefault="004F69BA">
      <w:pPr>
        <w:numPr>
          <w:ilvl w:val="0"/>
          <w:numId w:val="5"/>
        </w:numPr>
        <w:rPr>
          <w:sz w:val="20"/>
          <w:szCs w:val="20"/>
        </w:rPr>
      </w:pPr>
      <w:r>
        <w:rPr>
          <w:sz w:val="20"/>
          <w:szCs w:val="20"/>
        </w:rPr>
        <w:t>What happened to the seed that fell beside the road? [4:4]</w:t>
      </w:r>
    </w:p>
    <w:p w14:paraId="000000D7" w14:textId="77777777" w:rsidR="00043488" w:rsidRDefault="004F69BA">
      <w:pPr>
        <w:ind w:left="720"/>
        <w:rPr>
          <w:sz w:val="20"/>
          <w:szCs w:val="20"/>
        </w:rPr>
      </w:pPr>
      <w:r>
        <w:rPr>
          <w:sz w:val="20"/>
          <w:szCs w:val="20"/>
        </w:rPr>
        <w:t>Birds came and ate the seed.</w:t>
      </w:r>
    </w:p>
    <w:p w14:paraId="000000D8" w14:textId="77777777" w:rsidR="00043488" w:rsidRDefault="00043488">
      <w:pPr>
        <w:ind w:left="720"/>
        <w:rPr>
          <w:sz w:val="20"/>
          <w:szCs w:val="20"/>
        </w:rPr>
      </w:pPr>
    </w:p>
    <w:p w14:paraId="000000D9" w14:textId="042F7FD1" w:rsidR="00043488" w:rsidRDefault="004F69BA">
      <w:pPr>
        <w:numPr>
          <w:ilvl w:val="0"/>
          <w:numId w:val="5"/>
        </w:numPr>
        <w:rPr>
          <w:sz w:val="20"/>
          <w:szCs w:val="20"/>
        </w:rPr>
      </w:pPr>
      <w:r>
        <w:rPr>
          <w:sz w:val="20"/>
          <w:szCs w:val="20"/>
        </w:rPr>
        <w:t>What happened to the seed that fell on the rocky ground? [4:5-6]</w:t>
      </w:r>
    </w:p>
    <w:p w14:paraId="000000DA" w14:textId="5F96E2BF" w:rsidR="00043488" w:rsidRDefault="004F69BA">
      <w:pPr>
        <w:ind w:left="720"/>
        <w:rPr>
          <w:sz w:val="20"/>
          <w:szCs w:val="20"/>
        </w:rPr>
      </w:pPr>
      <w:r>
        <w:rPr>
          <w:sz w:val="20"/>
          <w:szCs w:val="20"/>
        </w:rPr>
        <w:t xml:space="preserve">The seed sprang up, but </w:t>
      </w:r>
      <w:r w:rsidR="00CC4CB1">
        <w:rPr>
          <w:sz w:val="20"/>
          <w:szCs w:val="20"/>
        </w:rPr>
        <w:t>because</w:t>
      </w:r>
      <w:r>
        <w:rPr>
          <w:sz w:val="20"/>
          <w:szCs w:val="20"/>
        </w:rPr>
        <w:t xml:space="preserve"> the soil was not deep, the plants dried out when the sun came out.</w:t>
      </w:r>
    </w:p>
    <w:p w14:paraId="000000DB" w14:textId="77777777" w:rsidR="00043488" w:rsidRDefault="00043488">
      <w:pPr>
        <w:ind w:left="720"/>
        <w:rPr>
          <w:sz w:val="20"/>
          <w:szCs w:val="20"/>
        </w:rPr>
      </w:pPr>
    </w:p>
    <w:p w14:paraId="000000DC" w14:textId="77777777" w:rsidR="00043488" w:rsidRDefault="004F69BA">
      <w:pPr>
        <w:numPr>
          <w:ilvl w:val="0"/>
          <w:numId w:val="5"/>
        </w:numPr>
        <w:rPr>
          <w:sz w:val="20"/>
          <w:szCs w:val="20"/>
        </w:rPr>
      </w:pPr>
      <w:r>
        <w:rPr>
          <w:sz w:val="20"/>
          <w:szCs w:val="20"/>
        </w:rPr>
        <w:t>What happened to the seed that fell among the thorn plants? [4:7]</w:t>
      </w:r>
    </w:p>
    <w:p w14:paraId="000000DD" w14:textId="1527EAC9" w:rsidR="00043488" w:rsidRDefault="004F69BA">
      <w:pPr>
        <w:ind w:left="720"/>
        <w:rPr>
          <w:sz w:val="20"/>
          <w:szCs w:val="20"/>
        </w:rPr>
      </w:pPr>
      <w:r>
        <w:rPr>
          <w:sz w:val="20"/>
          <w:szCs w:val="20"/>
        </w:rPr>
        <w:t>The thorns grew up and choked the seed</w:t>
      </w:r>
      <w:r w:rsidR="00153D15">
        <w:rPr>
          <w:sz w:val="20"/>
          <w:szCs w:val="20"/>
        </w:rPr>
        <w:t>,</w:t>
      </w:r>
      <w:r>
        <w:rPr>
          <w:sz w:val="20"/>
          <w:szCs w:val="20"/>
        </w:rPr>
        <w:t xml:space="preserve"> and it produced no grain.</w:t>
      </w:r>
    </w:p>
    <w:p w14:paraId="000000DE" w14:textId="77777777" w:rsidR="00043488" w:rsidRDefault="00043488">
      <w:pPr>
        <w:ind w:left="720"/>
        <w:rPr>
          <w:sz w:val="20"/>
          <w:szCs w:val="20"/>
        </w:rPr>
      </w:pPr>
    </w:p>
    <w:p w14:paraId="000000DF" w14:textId="77777777" w:rsidR="00043488" w:rsidRDefault="004F69BA">
      <w:pPr>
        <w:numPr>
          <w:ilvl w:val="0"/>
          <w:numId w:val="5"/>
        </w:numPr>
        <w:rPr>
          <w:sz w:val="20"/>
          <w:szCs w:val="20"/>
        </w:rPr>
      </w:pPr>
      <w:r>
        <w:rPr>
          <w:sz w:val="20"/>
          <w:szCs w:val="20"/>
        </w:rPr>
        <w:t xml:space="preserve"> What happened to the seed that fell into the good soil? [4:8]</w:t>
      </w:r>
    </w:p>
    <w:p w14:paraId="000000E0" w14:textId="6EAF78AD" w:rsidR="00043488" w:rsidRDefault="004F69BA">
      <w:pPr>
        <w:ind w:left="720"/>
        <w:rPr>
          <w:sz w:val="20"/>
          <w:szCs w:val="20"/>
        </w:rPr>
      </w:pPr>
      <w:r>
        <w:rPr>
          <w:sz w:val="20"/>
          <w:szCs w:val="20"/>
        </w:rPr>
        <w:t>The seed produced grain</w:t>
      </w:r>
      <w:r w:rsidR="00F70079">
        <w:rPr>
          <w:sz w:val="20"/>
          <w:szCs w:val="20"/>
        </w:rPr>
        <w:t>. It</w:t>
      </w:r>
      <w:r>
        <w:rPr>
          <w:sz w:val="20"/>
          <w:szCs w:val="20"/>
        </w:rPr>
        <w:t xml:space="preserve"> yielded </w:t>
      </w:r>
      <w:r w:rsidR="00F70079">
        <w:rPr>
          <w:sz w:val="20"/>
          <w:szCs w:val="20"/>
        </w:rPr>
        <w:t>30</w:t>
      </w:r>
      <w:r>
        <w:rPr>
          <w:sz w:val="20"/>
          <w:szCs w:val="20"/>
        </w:rPr>
        <w:t xml:space="preserve">, </w:t>
      </w:r>
      <w:r w:rsidR="00F70079">
        <w:rPr>
          <w:sz w:val="20"/>
          <w:szCs w:val="20"/>
        </w:rPr>
        <w:t>60</w:t>
      </w:r>
      <w:r>
        <w:rPr>
          <w:sz w:val="20"/>
          <w:szCs w:val="20"/>
        </w:rPr>
        <w:t>, and even</w:t>
      </w:r>
      <w:r w:rsidR="00F70079">
        <w:rPr>
          <w:sz w:val="20"/>
          <w:szCs w:val="20"/>
        </w:rPr>
        <w:t xml:space="preserve"> 100</w:t>
      </w:r>
      <w:r>
        <w:rPr>
          <w:sz w:val="20"/>
          <w:szCs w:val="20"/>
        </w:rPr>
        <w:t xml:space="preserve"> times as much as what was planted.</w:t>
      </w:r>
    </w:p>
    <w:p w14:paraId="000000E1" w14:textId="77777777" w:rsidR="00043488" w:rsidRDefault="00043488">
      <w:pPr>
        <w:ind w:left="720"/>
        <w:rPr>
          <w:sz w:val="20"/>
          <w:szCs w:val="20"/>
        </w:rPr>
      </w:pPr>
    </w:p>
    <w:p w14:paraId="000000E2" w14:textId="77777777" w:rsidR="00043488" w:rsidRDefault="004F69BA">
      <w:pPr>
        <w:numPr>
          <w:ilvl w:val="0"/>
          <w:numId w:val="5"/>
        </w:numPr>
        <w:rPr>
          <w:sz w:val="20"/>
          <w:szCs w:val="20"/>
        </w:rPr>
      </w:pPr>
      <w:r>
        <w:rPr>
          <w:sz w:val="20"/>
          <w:szCs w:val="20"/>
        </w:rPr>
        <w:t>What did Jesus say to the people after he told them the parable? [4:9]</w:t>
      </w:r>
    </w:p>
    <w:p w14:paraId="000000E3" w14:textId="59FA1397" w:rsidR="00043488" w:rsidRDefault="0019566E">
      <w:pPr>
        <w:ind w:left="720"/>
        <w:rPr>
          <w:sz w:val="20"/>
          <w:szCs w:val="20"/>
        </w:rPr>
      </w:pPr>
      <w:r>
        <w:rPr>
          <w:sz w:val="20"/>
          <w:szCs w:val="20"/>
        </w:rPr>
        <w:t>Jesus</w:t>
      </w:r>
      <w:r w:rsidR="004E1E00">
        <w:rPr>
          <w:sz w:val="20"/>
          <w:szCs w:val="20"/>
        </w:rPr>
        <w:t xml:space="preserve"> </w:t>
      </w:r>
      <w:r w:rsidR="004F69BA">
        <w:rPr>
          <w:sz w:val="20"/>
          <w:szCs w:val="20"/>
        </w:rPr>
        <w:t>said</w:t>
      </w:r>
      <w:r>
        <w:rPr>
          <w:sz w:val="20"/>
          <w:szCs w:val="20"/>
        </w:rPr>
        <w:t xml:space="preserve"> that those w</w:t>
      </w:r>
      <w:r w:rsidR="004F69BA" w:rsidRPr="0019566E">
        <w:rPr>
          <w:sz w:val="20"/>
          <w:szCs w:val="20"/>
        </w:rPr>
        <w:t>ho ha</w:t>
      </w:r>
      <w:r w:rsidRPr="002B0BF2">
        <w:rPr>
          <w:sz w:val="20"/>
          <w:szCs w:val="20"/>
        </w:rPr>
        <w:t>ve</w:t>
      </w:r>
      <w:r w:rsidR="004F69BA" w:rsidRPr="0019566E">
        <w:rPr>
          <w:sz w:val="20"/>
          <w:szCs w:val="20"/>
        </w:rPr>
        <w:t xml:space="preserve"> ears to hear</w:t>
      </w:r>
      <w:r w:rsidRPr="002B0BF2">
        <w:rPr>
          <w:sz w:val="20"/>
          <w:szCs w:val="20"/>
        </w:rPr>
        <w:t xml:space="preserve"> should listen to</w:t>
      </w:r>
      <w:r w:rsidR="004F69BA" w:rsidRPr="0019566E">
        <w:rPr>
          <w:sz w:val="20"/>
          <w:szCs w:val="20"/>
        </w:rPr>
        <w:t xml:space="preserve"> him.</w:t>
      </w:r>
    </w:p>
    <w:p w14:paraId="000000E4" w14:textId="77777777" w:rsidR="00043488" w:rsidRDefault="00043488">
      <w:pPr>
        <w:ind w:left="720"/>
        <w:rPr>
          <w:sz w:val="20"/>
          <w:szCs w:val="20"/>
        </w:rPr>
      </w:pPr>
    </w:p>
    <w:p w14:paraId="000000E5" w14:textId="56BB2828" w:rsidR="00043488" w:rsidRDefault="004F69BA">
      <w:pPr>
        <w:numPr>
          <w:ilvl w:val="0"/>
          <w:numId w:val="5"/>
        </w:numPr>
        <w:rPr>
          <w:sz w:val="20"/>
          <w:szCs w:val="20"/>
        </w:rPr>
      </w:pPr>
      <w:r>
        <w:rPr>
          <w:sz w:val="20"/>
          <w:szCs w:val="20"/>
        </w:rPr>
        <w:t xml:space="preserve">What did those who were around Jesus and the </w:t>
      </w:r>
      <w:r w:rsidR="00F70079">
        <w:rPr>
          <w:sz w:val="20"/>
          <w:szCs w:val="20"/>
        </w:rPr>
        <w:t>12</w:t>
      </w:r>
      <w:r>
        <w:rPr>
          <w:sz w:val="20"/>
          <w:szCs w:val="20"/>
        </w:rPr>
        <w:t xml:space="preserve"> disciples ask him? [4:10]</w:t>
      </w:r>
    </w:p>
    <w:p w14:paraId="000000E6" w14:textId="77777777" w:rsidR="00043488" w:rsidRDefault="004F69BA">
      <w:pPr>
        <w:ind w:left="720"/>
        <w:rPr>
          <w:sz w:val="20"/>
          <w:szCs w:val="20"/>
        </w:rPr>
      </w:pPr>
      <w:r>
        <w:rPr>
          <w:sz w:val="20"/>
          <w:szCs w:val="20"/>
        </w:rPr>
        <w:t>They asked Jesus about the parables.</w:t>
      </w:r>
    </w:p>
    <w:p w14:paraId="000000E7" w14:textId="77777777" w:rsidR="00043488" w:rsidRDefault="00043488">
      <w:pPr>
        <w:ind w:left="720"/>
        <w:rPr>
          <w:sz w:val="20"/>
          <w:szCs w:val="20"/>
        </w:rPr>
      </w:pPr>
    </w:p>
    <w:p w14:paraId="000000E8" w14:textId="1A10085E" w:rsidR="00043488" w:rsidRDefault="004F69BA">
      <w:pPr>
        <w:numPr>
          <w:ilvl w:val="0"/>
          <w:numId w:val="5"/>
        </w:numPr>
        <w:rPr>
          <w:sz w:val="20"/>
          <w:szCs w:val="20"/>
        </w:rPr>
      </w:pPr>
      <w:r>
        <w:rPr>
          <w:sz w:val="20"/>
          <w:szCs w:val="20"/>
        </w:rPr>
        <w:t xml:space="preserve">What did Jesus say was given to them, but not to </w:t>
      </w:r>
      <w:r w:rsidR="0019566E">
        <w:rPr>
          <w:sz w:val="20"/>
          <w:szCs w:val="20"/>
        </w:rPr>
        <w:t>others</w:t>
      </w:r>
      <w:r>
        <w:rPr>
          <w:sz w:val="20"/>
          <w:szCs w:val="20"/>
        </w:rPr>
        <w:t>? [4:11]</w:t>
      </w:r>
    </w:p>
    <w:p w14:paraId="000000E9" w14:textId="77777777" w:rsidR="00043488" w:rsidRDefault="004F69BA">
      <w:pPr>
        <w:ind w:left="720"/>
        <w:rPr>
          <w:sz w:val="20"/>
          <w:szCs w:val="20"/>
        </w:rPr>
      </w:pPr>
      <w:r>
        <w:rPr>
          <w:sz w:val="20"/>
          <w:szCs w:val="20"/>
        </w:rPr>
        <w:t>The disciples were given the secret of the kingdom of God.</w:t>
      </w:r>
    </w:p>
    <w:p w14:paraId="000000EA" w14:textId="77777777" w:rsidR="00043488" w:rsidRDefault="00043488">
      <w:pPr>
        <w:ind w:left="720"/>
        <w:rPr>
          <w:sz w:val="20"/>
          <w:szCs w:val="20"/>
        </w:rPr>
      </w:pPr>
    </w:p>
    <w:p w14:paraId="000000EB" w14:textId="442D2B55" w:rsidR="00043488" w:rsidRDefault="004F69BA">
      <w:pPr>
        <w:numPr>
          <w:ilvl w:val="0"/>
          <w:numId w:val="5"/>
        </w:numPr>
        <w:rPr>
          <w:sz w:val="20"/>
          <w:szCs w:val="20"/>
        </w:rPr>
      </w:pPr>
      <w:r>
        <w:rPr>
          <w:sz w:val="20"/>
          <w:szCs w:val="20"/>
        </w:rPr>
        <w:t xml:space="preserve">What did Jesus say about </w:t>
      </w:r>
      <w:r w:rsidR="00CC4CB1">
        <w:rPr>
          <w:sz w:val="20"/>
          <w:szCs w:val="20"/>
        </w:rPr>
        <w:t xml:space="preserve">why he spoke in parables to </w:t>
      </w:r>
      <w:r>
        <w:rPr>
          <w:sz w:val="20"/>
          <w:szCs w:val="20"/>
        </w:rPr>
        <w:t>those outside the kingdom? [4:12]</w:t>
      </w:r>
    </w:p>
    <w:p w14:paraId="000000EC" w14:textId="07CAE7F2" w:rsidR="00043488" w:rsidRDefault="004F69BA">
      <w:pPr>
        <w:ind w:left="720"/>
        <w:rPr>
          <w:sz w:val="20"/>
          <w:szCs w:val="20"/>
        </w:rPr>
      </w:pPr>
      <w:r>
        <w:rPr>
          <w:sz w:val="20"/>
          <w:szCs w:val="20"/>
        </w:rPr>
        <w:t>He said that he spoke to them in parables so that they m</w:t>
      </w:r>
      <w:r w:rsidR="00F70079">
        <w:rPr>
          <w:sz w:val="20"/>
          <w:szCs w:val="20"/>
        </w:rPr>
        <w:t>ight</w:t>
      </w:r>
      <w:r>
        <w:rPr>
          <w:sz w:val="20"/>
          <w:szCs w:val="20"/>
        </w:rPr>
        <w:t xml:space="preserve"> look and hear but not see or understand.</w:t>
      </w:r>
    </w:p>
    <w:p w14:paraId="000000EE" w14:textId="77777777" w:rsidR="00043488" w:rsidRDefault="00043488">
      <w:pPr>
        <w:ind w:left="720"/>
        <w:rPr>
          <w:sz w:val="20"/>
          <w:szCs w:val="20"/>
        </w:rPr>
      </w:pPr>
    </w:p>
    <w:p w14:paraId="000000EF" w14:textId="6A9F4398" w:rsidR="00043488" w:rsidRDefault="004F69BA">
      <w:pPr>
        <w:numPr>
          <w:ilvl w:val="0"/>
          <w:numId w:val="5"/>
        </w:numPr>
        <w:rPr>
          <w:sz w:val="20"/>
          <w:szCs w:val="20"/>
        </w:rPr>
      </w:pPr>
      <w:r>
        <w:rPr>
          <w:sz w:val="20"/>
          <w:szCs w:val="20"/>
        </w:rPr>
        <w:t>What did Jesus</w:t>
      </w:r>
      <w:r w:rsidR="00CC4CB1">
        <w:rPr>
          <w:sz w:val="20"/>
          <w:szCs w:val="20"/>
        </w:rPr>
        <w:t xml:space="preserve"> say to them</w:t>
      </w:r>
      <w:r w:rsidR="00F70079">
        <w:rPr>
          <w:sz w:val="20"/>
          <w:szCs w:val="20"/>
        </w:rPr>
        <w:t xml:space="preserve"> about understanding this parable</w:t>
      </w:r>
      <w:r>
        <w:rPr>
          <w:sz w:val="20"/>
          <w:szCs w:val="20"/>
        </w:rPr>
        <w:t>? [4:13]</w:t>
      </w:r>
    </w:p>
    <w:p w14:paraId="000000F0" w14:textId="1C91E7EF" w:rsidR="00043488" w:rsidRDefault="004F69BA">
      <w:pPr>
        <w:ind w:left="720"/>
        <w:rPr>
          <w:sz w:val="20"/>
          <w:szCs w:val="20"/>
        </w:rPr>
      </w:pPr>
      <w:r>
        <w:rPr>
          <w:sz w:val="20"/>
          <w:szCs w:val="20"/>
        </w:rPr>
        <w:t xml:space="preserve">He </w:t>
      </w:r>
      <w:r w:rsidR="00F70079">
        <w:rPr>
          <w:sz w:val="20"/>
          <w:szCs w:val="20"/>
        </w:rPr>
        <w:t>asked</w:t>
      </w:r>
      <w:r>
        <w:rPr>
          <w:sz w:val="20"/>
          <w:szCs w:val="20"/>
        </w:rPr>
        <w:t xml:space="preserve"> </w:t>
      </w:r>
      <w:r w:rsidR="00F70079">
        <w:rPr>
          <w:sz w:val="20"/>
          <w:szCs w:val="20"/>
        </w:rPr>
        <w:t xml:space="preserve">if they </w:t>
      </w:r>
      <w:r w:rsidR="00CC4CB1">
        <w:rPr>
          <w:sz w:val="20"/>
          <w:szCs w:val="20"/>
        </w:rPr>
        <w:t>did not</w:t>
      </w:r>
      <w:r w:rsidR="00F70079">
        <w:rPr>
          <w:sz w:val="20"/>
          <w:szCs w:val="20"/>
        </w:rPr>
        <w:t xml:space="preserve"> understand the parable. Then he asked </w:t>
      </w:r>
      <w:r>
        <w:rPr>
          <w:sz w:val="20"/>
          <w:szCs w:val="20"/>
        </w:rPr>
        <w:t xml:space="preserve">them </w:t>
      </w:r>
      <w:r w:rsidR="00F70079">
        <w:rPr>
          <w:sz w:val="20"/>
          <w:szCs w:val="20"/>
        </w:rPr>
        <w:t xml:space="preserve">how they could understand any of the parables, </w:t>
      </w:r>
      <w:r>
        <w:rPr>
          <w:sz w:val="20"/>
          <w:szCs w:val="20"/>
        </w:rPr>
        <w:t xml:space="preserve">if they could not understand this </w:t>
      </w:r>
      <w:r w:rsidR="00F70079">
        <w:rPr>
          <w:sz w:val="20"/>
          <w:szCs w:val="20"/>
        </w:rPr>
        <w:t>one.</w:t>
      </w:r>
    </w:p>
    <w:p w14:paraId="000000F1" w14:textId="77777777" w:rsidR="00043488" w:rsidRDefault="00043488">
      <w:pPr>
        <w:ind w:left="720"/>
        <w:rPr>
          <w:sz w:val="20"/>
          <w:szCs w:val="20"/>
        </w:rPr>
      </w:pPr>
    </w:p>
    <w:p w14:paraId="000000F2" w14:textId="77777777" w:rsidR="00043488" w:rsidRDefault="004F69BA">
      <w:pPr>
        <w:numPr>
          <w:ilvl w:val="0"/>
          <w:numId w:val="5"/>
        </w:numPr>
        <w:rPr>
          <w:sz w:val="20"/>
          <w:szCs w:val="20"/>
        </w:rPr>
      </w:pPr>
      <w:r>
        <w:rPr>
          <w:sz w:val="20"/>
          <w:szCs w:val="20"/>
        </w:rPr>
        <w:t>What did the farmer do? [4:14]</w:t>
      </w:r>
    </w:p>
    <w:p w14:paraId="000000F3" w14:textId="2F1F3DD8" w:rsidR="00043488" w:rsidRDefault="004F69BA">
      <w:pPr>
        <w:ind w:left="720"/>
        <w:rPr>
          <w:sz w:val="20"/>
          <w:szCs w:val="20"/>
        </w:rPr>
      </w:pPr>
      <w:r>
        <w:rPr>
          <w:sz w:val="20"/>
          <w:szCs w:val="20"/>
        </w:rPr>
        <w:t>The farmer sowed</w:t>
      </w:r>
      <w:r w:rsidR="00F70079">
        <w:rPr>
          <w:sz w:val="20"/>
          <w:szCs w:val="20"/>
        </w:rPr>
        <w:t xml:space="preserve"> (or planted)</w:t>
      </w:r>
      <w:r>
        <w:rPr>
          <w:sz w:val="20"/>
          <w:szCs w:val="20"/>
        </w:rPr>
        <w:t xml:space="preserve"> the word.</w:t>
      </w:r>
    </w:p>
    <w:p w14:paraId="000000F4" w14:textId="77777777" w:rsidR="00043488" w:rsidRDefault="00043488">
      <w:pPr>
        <w:ind w:left="720"/>
        <w:rPr>
          <w:sz w:val="20"/>
          <w:szCs w:val="20"/>
        </w:rPr>
      </w:pPr>
    </w:p>
    <w:p w14:paraId="000000F5" w14:textId="4474BBCF" w:rsidR="00043488" w:rsidRPr="0019566E" w:rsidRDefault="004F69BA">
      <w:pPr>
        <w:numPr>
          <w:ilvl w:val="0"/>
          <w:numId w:val="5"/>
        </w:numPr>
        <w:rPr>
          <w:sz w:val="20"/>
          <w:szCs w:val="20"/>
        </w:rPr>
      </w:pPr>
      <w:r>
        <w:rPr>
          <w:sz w:val="20"/>
          <w:szCs w:val="20"/>
        </w:rPr>
        <w:t xml:space="preserve">What do you think Jesus was talking about when he </w:t>
      </w:r>
      <w:r w:rsidR="0019566E">
        <w:rPr>
          <w:sz w:val="20"/>
          <w:szCs w:val="20"/>
        </w:rPr>
        <w:t xml:space="preserve">spoke about </w:t>
      </w:r>
      <w:r w:rsidRPr="0019566E">
        <w:rPr>
          <w:sz w:val="20"/>
          <w:szCs w:val="20"/>
        </w:rPr>
        <w:t>the word?</w:t>
      </w:r>
      <w:r w:rsidR="00FC66FB">
        <w:rPr>
          <w:sz w:val="20"/>
          <w:szCs w:val="20"/>
        </w:rPr>
        <w:t xml:space="preserve"> [4:14]</w:t>
      </w:r>
    </w:p>
    <w:p w14:paraId="000000F6" w14:textId="27E9C44A" w:rsidR="00043488" w:rsidRDefault="00CC4CB1">
      <w:pPr>
        <w:ind w:left="720"/>
        <w:rPr>
          <w:sz w:val="20"/>
          <w:szCs w:val="20"/>
        </w:rPr>
      </w:pPr>
      <w:r w:rsidRPr="00CC4CB1">
        <w:rPr>
          <w:i/>
          <w:iCs/>
          <w:sz w:val="20"/>
          <w:szCs w:val="20"/>
        </w:rPr>
        <w:t>(Answer may vary.)</w:t>
      </w:r>
      <w:r>
        <w:rPr>
          <w:sz w:val="20"/>
          <w:szCs w:val="20"/>
        </w:rPr>
        <w:t xml:space="preserve"> </w:t>
      </w:r>
      <w:r w:rsidR="00F70079">
        <w:rPr>
          <w:sz w:val="20"/>
          <w:szCs w:val="20"/>
        </w:rPr>
        <w:t xml:space="preserve">Jesus probably meant </w:t>
      </w:r>
      <w:r w:rsidR="00B069A5">
        <w:rPr>
          <w:sz w:val="20"/>
          <w:szCs w:val="20"/>
        </w:rPr>
        <w:t>God’s word</w:t>
      </w:r>
      <w:r w:rsidR="00F70079">
        <w:rPr>
          <w:sz w:val="20"/>
          <w:szCs w:val="20"/>
        </w:rPr>
        <w:t>, because it</w:t>
      </w:r>
      <w:r w:rsidR="00B069A5">
        <w:rPr>
          <w:sz w:val="20"/>
          <w:szCs w:val="20"/>
        </w:rPr>
        <w:t xml:space="preserve"> is often called “the word,” and because in the end of the parable we see that this word produces fruit</w:t>
      </w:r>
      <w:r w:rsidR="00F70079">
        <w:rPr>
          <w:sz w:val="20"/>
          <w:szCs w:val="20"/>
        </w:rPr>
        <w:t>. Jesus may also have meant the teaching he was giving them at this time.</w:t>
      </w:r>
    </w:p>
    <w:p w14:paraId="51AB3764" w14:textId="77777777" w:rsidR="000F6172" w:rsidRDefault="000F6172" w:rsidP="001171ED">
      <w:pPr>
        <w:rPr>
          <w:sz w:val="20"/>
          <w:szCs w:val="20"/>
        </w:rPr>
      </w:pPr>
    </w:p>
    <w:p w14:paraId="000000F8" w14:textId="77777777" w:rsidR="00043488" w:rsidRDefault="004F69BA">
      <w:pPr>
        <w:numPr>
          <w:ilvl w:val="0"/>
          <w:numId w:val="5"/>
        </w:numPr>
        <w:rPr>
          <w:sz w:val="20"/>
          <w:szCs w:val="20"/>
        </w:rPr>
      </w:pPr>
      <w:r>
        <w:rPr>
          <w:sz w:val="20"/>
          <w:szCs w:val="20"/>
        </w:rPr>
        <w:t>What did the seed sown beside the road represent? [4:15]</w:t>
      </w:r>
    </w:p>
    <w:p w14:paraId="000000F9" w14:textId="5B5117C0" w:rsidR="00043488" w:rsidRDefault="004F69BA">
      <w:pPr>
        <w:ind w:left="720"/>
        <w:rPr>
          <w:sz w:val="20"/>
          <w:szCs w:val="20"/>
        </w:rPr>
      </w:pPr>
      <w:r>
        <w:rPr>
          <w:sz w:val="20"/>
          <w:szCs w:val="20"/>
        </w:rPr>
        <w:t>It represented people who hear the word, but immediately Satan t</w:t>
      </w:r>
      <w:r w:rsidR="00BE26B0">
        <w:rPr>
          <w:sz w:val="20"/>
          <w:szCs w:val="20"/>
        </w:rPr>
        <w:t>akes</w:t>
      </w:r>
      <w:r>
        <w:rPr>
          <w:sz w:val="20"/>
          <w:szCs w:val="20"/>
        </w:rPr>
        <w:t xml:space="preserve"> </w:t>
      </w:r>
      <w:r w:rsidR="00FC66FB">
        <w:rPr>
          <w:sz w:val="20"/>
          <w:szCs w:val="20"/>
        </w:rPr>
        <w:t>the word</w:t>
      </w:r>
      <w:r>
        <w:rPr>
          <w:sz w:val="20"/>
          <w:szCs w:val="20"/>
        </w:rPr>
        <w:t xml:space="preserve"> away</w:t>
      </w:r>
      <w:r w:rsidR="00FC66FB">
        <w:rPr>
          <w:sz w:val="20"/>
          <w:szCs w:val="20"/>
        </w:rPr>
        <w:t xml:space="preserve"> from them</w:t>
      </w:r>
      <w:r>
        <w:rPr>
          <w:sz w:val="20"/>
          <w:szCs w:val="20"/>
        </w:rPr>
        <w:t>.</w:t>
      </w:r>
    </w:p>
    <w:p w14:paraId="000000FA" w14:textId="77777777" w:rsidR="00043488" w:rsidRDefault="00043488">
      <w:pPr>
        <w:ind w:left="720"/>
        <w:rPr>
          <w:sz w:val="20"/>
          <w:szCs w:val="20"/>
        </w:rPr>
      </w:pPr>
    </w:p>
    <w:p w14:paraId="000000FB" w14:textId="77777777" w:rsidR="00043488" w:rsidRDefault="004F69BA">
      <w:pPr>
        <w:numPr>
          <w:ilvl w:val="0"/>
          <w:numId w:val="5"/>
        </w:numPr>
        <w:rPr>
          <w:sz w:val="20"/>
          <w:szCs w:val="20"/>
        </w:rPr>
      </w:pPr>
      <w:r>
        <w:rPr>
          <w:sz w:val="20"/>
          <w:szCs w:val="20"/>
        </w:rPr>
        <w:t>What did the seed sown on the rocky ground represent? [4:16-17]</w:t>
      </w:r>
    </w:p>
    <w:p w14:paraId="000000FC" w14:textId="2CD8209B" w:rsidR="00043488" w:rsidRDefault="004F69BA">
      <w:pPr>
        <w:ind w:left="720"/>
        <w:rPr>
          <w:sz w:val="20"/>
          <w:szCs w:val="20"/>
        </w:rPr>
      </w:pPr>
      <w:r>
        <w:rPr>
          <w:sz w:val="20"/>
          <w:szCs w:val="20"/>
        </w:rPr>
        <w:t>It represented those who hear the word with joy, but when persecution c</w:t>
      </w:r>
      <w:r w:rsidR="00BE26B0">
        <w:rPr>
          <w:sz w:val="20"/>
          <w:szCs w:val="20"/>
        </w:rPr>
        <w:t>o</w:t>
      </w:r>
      <w:r>
        <w:rPr>
          <w:sz w:val="20"/>
          <w:szCs w:val="20"/>
        </w:rPr>
        <w:t>me</w:t>
      </w:r>
      <w:r w:rsidR="00BE26B0">
        <w:rPr>
          <w:sz w:val="20"/>
          <w:szCs w:val="20"/>
        </w:rPr>
        <w:t>s</w:t>
      </w:r>
      <w:r>
        <w:rPr>
          <w:sz w:val="20"/>
          <w:szCs w:val="20"/>
        </w:rPr>
        <w:t xml:space="preserve">, they </w:t>
      </w:r>
      <w:r w:rsidR="00B069A5">
        <w:rPr>
          <w:sz w:val="20"/>
          <w:szCs w:val="20"/>
        </w:rPr>
        <w:t>stop following God</w:t>
      </w:r>
      <w:r>
        <w:rPr>
          <w:sz w:val="20"/>
          <w:szCs w:val="20"/>
        </w:rPr>
        <w:t>.</w:t>
      </w:r>
    </w:p>
    <w:p w14:paraId="000000FD" w14:textId="77777777" w:rsidR="00043488" w:rsidRDefault="00043488">
      <w:pPr>
        <w:ind w:left="720"/>
        <w:rPr>
          <w:sz w:val="20"/>
          <w:szCs w:val="20"/>
        </w:rPr>
      </w:pPr>
    </w:p>
    <w:p w14:paraId="000000FE" w14:textId="77777777" w:rsidR="00043488" w:rsidRDefault="004F69BA">
      <w:pPr>
        <w:numPr>
          <w:ilvl w:val="0"/>
          <w:numId w:val="5"/>
        </w:numPr>
        <w:rPr>
          <w:sz w:val="20"/>
          <w:szCs w:val="20"/>
        </w:rPr>
      </w:pPr>
      <w:r>
        <w:rPr>
          <w:sz w:val="20"/>
          <w:szCs w:val="20"/>
        </w:rPr>
        <w:t>What did the seed sown among thorn plants represent? [4:18-19]</w:t>
      </w:r>
    </w:p>
    <w:p w14:paraId="000000FF" w14:textId="2DBFCB35" w:rsidR="00043488" w:rsidRDefault="004F69BA">
      <w:pPr>
        <w:ind w:left="720"/>
        <w:rPr>
          <w:sz w:val="20"/>
          <w:szCs w:val="20"/>
        </w:rPr>
      </w:pPr>
      <w:r>
        <w:rPr>
          <w:sz w:val="20"/>
          <w:szCs w:val="20"/>
        </w:rPr>
        <w:t>It represented those who hear the word, but the cares of the world</w:t>
      </w:r>
      <w:r w:rsidR="00F70079">
        <w:rPr>
          <w:sz w:val="20"/>
          <w:szCs w:val="20"/>
        </w:rPr>
        <w:t>, and the desires for things like riches,</w:t>
      </w:r>
      <w:r>
        <w:rPr>
          <w:sz w:val="20"/>
          <w:szCs w:val="20"/>
        </w:rPr>
        <w:t xml:space="preserve"> choke the word.</w:t>
      </w:r>
    </w:p>
    <w:p w14:paraId="00000100" w14:textId="574FE366" w:rsidR="00043488" w:rsidRDefault="00C32B3E" w:rsidP="00C32B3E">
      <w:pPr>
        <w:pStyle w:val="Continuedline"/>
      </w:pPr>
      <w:r>
        <w:lastRenderedPageBreak/>
        <w:t>Mark 4:1-20 continued</w:t>
      </w:r>
      <w:r>
        <w:br/>
      </w:r>
    </w:p>
    <w:p w14:paraId="00000101" w14:textId="77777777" w:rsidR="00043488" w:rsidRDefault="004F69BA">
      <w:pPr>
        <w:numPr>
          <w:ilvl w:val="0"/>
          <w:numId w:val="5"/>
        </w:numPr>
        <w:rPr>
          <w:sz w:val="20"/>
          <w:szCs w:val="20"/>
        </w:rPr>
      </w:pPr>
      <w:r>
        <w:rPr>
          <w:sz w:val="20"/>
          <w:szCs w:val="20"/>
        </w:rPr>
        <w:t>What did the seed sown in the good soil represent? [4:20]</w:t>
      </w:r>
    </w:p>
    <w:p w14:paraId="00000102" w14:textId="0D1CB06F" w:rsidR="00043488" w:rsidRDefault="004F69BA">
      <w:pPr>
        <w:ind w:left="720"/>
        <w:rPr>
          <w:sz w:val="20"/>
          <w:szCs w:val="20"/>
        </w:rPr>
      </w:pPr>
      <w:r>
        <w:rPr>
          <w:sz w:val="20"/>
          <w:szCs w:val="20"/>
        </w:rPr>
        <w:t>It represented those who hear the word, receive it, and produce fruit.</w:t>
      </w:r>
    </w:p>
    <w:p w14:paraId="00000103" w14:textId="77777777" w:rsidR="00043488" w:rsidRDefault="00043488" w:rsidP="004E1E00">
      <w:pPr>
        <w:rPr>
          <w:sz w:val="20"/>
          <w:szCs w:val="20"/>
        </w:rPr>
      </w:pPr>
    </w:p>
    <w:p w14:paraId="00000104" w14:textId="1D42A380" w:rsidR="00043488" w:rsidRDefault="004F69BA">
      <w:pPr>
        <w:numPr>
          <w:ilvl w:val="0"/>
          <w:numId w:val="5"/>
        </w:numPr>
        <w:rPr>
          <w:sz w:val="20"/>
          <w:szCs w:val="20"/>
        </w:rPr>
      </w:pPr>
      <w:r>
        <w:rPr>
          <w:sz w:val="20"/>
          <w:szCs w:val="20"/>
        </w:rPr>
        <w:t>What do you think it mean</w:t>
      </w:r>
      <w:r w:rsidR="00BE26B0">
        <w:rPr>
          <w:sz w:val="20"/>
          <w:szCs w:val="20"/>
        </w:rPr>
        <w:t>s</w:t>
      </w:r>
      <w:r>
        <w:rPr>
          <w:sz w:val="20"/>
          <w:szCs w:val="20"/>
        </w:rPr>
        <w:t xml:space="preserve"> to hear the word and produce fruit?</w:t>
      </w:r>
      <w:r w:rsidR="00FC66FB">
        <w:rPr>
          <w:sz w:val="20"/>
          <w:szCs w:val="20"/>
        </w:rPr>
        <w:t xml:space="preserve"> [4:20]</w:t>
      </w:r>
    </w:p>
    <w:p w14:paraId="00000106" w14:textId="77A6314E" w:rsidR="00043488" w:rsidRDefault="009A201D" w:rsidP="00F70079">
      <w:pPr>
        <w:ind w:left="720"/>
        <w:rPr>
          <w:sz w:val="20"/>
          <w:szCs w:val="20"/>
        </w:rPr>
      </w:pPr>
      <w:r w:rsidRPr="006D065D">
        <w:rPr>
          <w:i/>
          <w:iCs/>
          <w:sz w:val="20"/>
          <w:szCs w:val="20"/>
        </w:rPr>
        <w:t>(Answer may vary.)</w:t>
      </w:r>
      <w:r>
        <w:rPr>
          <w:sz w:val="20"/>
          <w:szCs w:val="20"/>
        </w:rPr>
        <w:t xml:space="preserve"> </w:t>
      </w:r>
      <w:r w:rsidR="00F70079">
        <w:rPr>
          <w:sz w:val="20"/>
          <w:szCs w:val="20"/>
        </w:rPr>
        <w:t>Perhaps it means to believe and obey the word, b</w:t>
      </w:r>
      <w:r w:rsidR="0031000F">
        <w:rPr>
          <w:sz w:val="20"/>
          <w:szCs w:val="20"/>
        </w:rPr>
        <w:t>ecause in other places Jesus tells people not to just hear</w:t>
      </w:r>
      <w:r w:rsidR="00F70079">
        <w:rPr>
          <w:sz w:val="20"/>
          <w:szCs w:val="20"/>
        </w:rPr>
        <w:t xml:space="preserve"> what he says</w:t>
      </w:r>
      <w:r w:rsidR="0031000F">
        <w:rPr>
          <w:sz w:val="20"/>
          <w:szCs w:val="20"/>
        </w:rPr>
        <w:t xml:space="preserve">, but to do </w:t>
      </w:r>
      <w:r w:rsidR="00F70079">
        <w:rPr>
          <w:sz w:val="20"/>
          <w:szCs w:val="20"/>
        </w:rPr>
        <w:t>it</w:t>
      </w:r>
      <w:r w:rsidR="004F69BA">
        <w:rPr>
          <w:sz w:val="20"/>
          <w:szCs w:val="20"/>
        </w:rPr>
        <w:t xml:space="preserve">. </w:t>
      </w:r>
    </w:p>
    <w:p w14:paraId="00000107" w14:textId="77777777" w:rsidR="00043488" w:rsidRDefault="004F69BA" w:rsidP="00C81B0D">
      <w:pPr>
        <w:pStyle w:val="CommentSection"/>
      </w:pPr>
      <w:r>
        <w:t>Comment Section:</w:t>
      </w:r>
    </w:p>
    <w:p w14:paraId="6F01C9F9" w14:textId="77777777" w:rsidR="00C308BE" w:rsidRDefault="00C308BE">
      <w:pPr>
        <w:rPr>
          <w:sz w:val="40"/>
          <w:szCs w:val="44"/>
        </w:rPr>
      </w:pPr>
      <w:bookmarkStart w:id="5" w:name="_l9dlhyx0ooxt" w:colFirst="0" w:colLast="0"/>
      <w:bookmarkEnd w:id="5"/>
      <w:r>
        <w:rPr>
          <w:szCs w:val="44"/>
        </w:rPr>
        <w:br w:type="page"/>
      </w:r>
    </w:p>
    <w:p w14:paraId="00000109" w14:textId="710BDBF2" w:rsidR="00043488" w:rsidRPr="00427FF9" w:rsidRDefault="004F69BA">
      <w:pPr>
        <w:pStyle w:val="Heading1"/>
        <w:keepNext w:val="0"/>
        <w:keepLines w:val="0"/>
        <w:rPr>
          <w:b/>
          <w:bCs/>
          <w:szCs w:val="44"/>
        </w:rPr>
      </w:pPr>
      <w:bookmarkStart w:id="6" w:name="_Toc207006067"/>
      <w:r w:rsidRPr="00E25EDD">
        <w:rPr>
          <w:b/>
          <w:bCs/>
          <w:szCs w:val="44"/>
        </w:rPr>
        <w:lastRenderedPageBreak/>
        <w:t>5:1-20</w:t>
      </w:r>
      <w:bookmarkEnd w:id="6"/>
      <w:r w:rsidRPr="00427FF9">
        <w:rPr>
          <w:b/>
          <w:bCs/>
          <w:szCs w:val="44"/>
        </w:rPr>
        <w:t xml:space="preserve"> </w:t>
      </w:r>
    </w:p>
    <w:p w14:paraId="0000010A" w14:textId="77777777" w:rsidR="00043488" w:rsidRDefault="004F69BA" w:rsidP="000F6172">
      <w:pPr>
        <w:pStyle w:val="Background"/>
      </w:pPr>
      <w:r>
        <w:rPr>
          <w:b/>
        </w:rPr>
        <w:t>Background</w:t>
      </w:r>
      <w:r>
        <w:t>: After Jesus taught his followers by the sea of Galilee, Jesus told the 12 disciples he wanted to sail to the other side. Chapter 5 begins when Jesus and the disciples arrived at the other side of the sea.</w:t>
      </w:r>
    </w:p>
    <w:p w14:paraId="288EEBB5" w14:textId="187CCF15" w:rsidR="00CF0BCF" w:rsidRPr="001171ED" w:rsidRDefault="00CF0BCF" w:rsidP="001171ED">
      <w:pPr>
        <w:pStyle w:val="Background"/>
        <w:rPr>
          <w:b/>
          <w:bCs w:val="0"/>
        </w:rPr>
      </w:pPr>
      <w:r w:rsidRPr="001171ED">
        <w:rPr>
          <w:b/>
          <w:bCs w:val="0"/>
        </w:rPr>
        <w:t>Read the passage.</w:t>
      </w:r>
    </w:p>
    <w:p w14:paraId="0000010C" w14:textId="77777777" w:rsidR="00043488" w:rsidRDefault="004F69BA" w:rsidP="000F6172">
      <w:pPr>
        <w:pStyle w:val="Part1"/>
      </w:pPr>
      <w:r>
        <w:t>Part 1</w:t>
      </w:r>
    </w:p>
    <w:p w14:paraId="0000010D" w14:textId="77777777" w:rsidR="00043488" w:rsidRDefault="004F69BA" w:rsidP="001171ED">
      <w:pPr>
        <w:pStyle w:val="Answerortell0"/>
      </w:pPr>
      <w:r>
        <w:t>Tell in your own words what you just read in these verses.</w:t>
      </w:r>
    </w:p>
    <w:p w14:paraId="769D2543" w14:textId="6621A612" w:rsidR="0031000F" w:rsidRDefault="004F69BA" w:rsidP="00C32B3E">
      <w:pPr>
        <w:pStyle w:val="Checklist"/>
      </w:pPr>
      <w:r>
        <w:t xml:space="preserve">Jesus </w:t>
      </w:r>
      <w:r w:rsidR="00C32B3E">
        <w:t>went in a boat</w:t>
      </w:r>
      <w:r>
        <w:t xml:space="preserve"> </w:t>
      </w:r>
      <w:r w:rsidR="0031000F">
        <w:t xml:space="preserve">to an area called </w:t>
      </w:r>
      <w:proofErr w:type="spellStart"/>
      <w:r w:rsidR="0031000F">
        <w:t>Gerasenes</w:t>
      </w:r>
      <w:proofErr w:type="spellEnd"/>
      <w:r w:rsidR="00C32B3E">
        <w:t>, where a</w:t>
      </w:r>
      <w:r w:rsidR="0031000F">
        <w:t xml:space="preserve"> man with an unclean spirit came up to him. [5:</w:t>
      </w:r>
      <w:r w:rsidR="00C32B3E">
        <w:t>1-</w:t>
      </w:r>
      <w:r w:rsidR="0031000F">
        <w:t>2]</w:t>
      </w:r>
    </w:p>
    <w:p w14:paraId="02C2A0D3" w14:textId="7820622D" w:rsidR="006B19AE" w:rsidRDefault="006B19AE" w:rsidP="00C32B3E">
      <w:pPr>
        <w:pStyle w:val="Checklist"/>
      </w:pPr>
      <w:r>
        <w:t>This man was living among tombs</w:t>
      </w:r>
      <w:r w:rsidR="00C32B3E">
        <w:t>. People tried to control him with</w:t>
      </w:r>
      <w:r>
        <w:t xml:space="preserve"> chain</w:t>
      </w:r>
      <w:r w:rsidR="00C32B3E">
        <w:t>s,</w:t>
      </w:r>
      <w:r>
        <w:t xml:space="preserve"> but he had </w:t>
      </w:r>
      <w:r w:rsidR="00C32B3E">
        <w:t>broken the chains</w:t>
      </w:r>
      <w:r>
        <w:t>. [5:</w:t>
      </w:r>
      <w:r w:rsidR="00C32B3E">
        <w:t>3-</w:t>
      </w:r>
      <w:r>
        <w:t>4]</w:t>
      </w:r>
    </w:p>
    <w:p w14:paraId="762FB1FD" w14:textId="1AA2CD0F" w:rsidR="006B19AE" w:rsidRDefault="00C32B3E" w:rsidP="00C81B0D">
      <w:pPr>
        <w:pStyle w:val="Checklist"/>
      </w:pPr>
      <w:r>
        <w:t>H</w:t>
      </w:r>
      <w:r w:rsidR="006B19AE">
        <w:t>e was</w:t>
      </w:r>
      <w:r w:rsidR="00665498">
        <w:t xml:space="preserve"> always</w:t>
      </w:r>
      <w:r>
        <w:t xml:space="preserve"> </w:t>
      </w:r>
      <w:r w:rsidR="006B19AE">
        <w:t xml:space="preserve">crying </w:t>
      </w:r>
      <w:r w:rsidR="003C2E99">
        <w:t>out and</w:t>
      </w:r>
      <w:r w:rsidR="006B19AE">
        <w:t xml:space="preserve"> cutting himself with stone</w:t>
      </w:r>
      <w:r w:rsidR="000F6172">
        <w:t>s</w:t>
      </w:r>
      <w:r w:rsidR="006B19AE">
        <w:t>. [5:5]</w:t>
      </w:r>
    </w:p>
    <w:p w14:paraId="45421BDD" w14:textId="38F3F68E" w:rsidR="00B42B9B" w:rsidRDefault="00C32B3E" w:rsidP="00C32B3E">
      <w:pPr>
        <w:pStyle w:val="Checklist"/>
      </w:pPr>
      <w:r>
        <w:t>H</w:t>
      </w:r>
      <w:r w:rsidR="006B19AE">
        <w:t>e ran</w:t>
      </w:r>
      <w:r>
        <w:t xml:space="preserve"> </w:t>
      </w:r>
      <w:r w:rsidR="00B42B9B">
        <w:t xml:space="preserve">and </w:t>
      </w:r>
      <w:r w:rsidR="006B19AE">
        <w:t xml:space="preserve">fell down </w:t>
      </w:r>
      <w:r w:rsidR="00B42B9B">
        <w:t xml:space="preserve">in front of </w:t>
      </w:r>
      <w:r w:rsidR="00665498">
        <w:t>Jesus</w:t>
      </w:r>
      <w:r w:rsidR="00B42B9B">
        <w:t xml:space="preserve">. He </w:t>
      </w:r>
      <w:r>
        <w:t>asked what</w:t>
      </w:r>
      <w:r w:rsidR="00B42B9B">
        <w:t xml:space="preserve"> Jesus wanted with him</w:t>
      </w:r>
      <w:r>
        <w:t>. He called</w:t>
      </w:r>
      <w:r w:rsidR="00B42B9B">
        <w:t xml:space="preserve"> Jesus the Son of the </w:t>
      </w:r>
      <w:proofErr w:type="gramStart"/>
      <w:r w:rsidR="00B42B9B">
        <w:t>Mos</w:t>
      </w:r>
      <w:r w:rsidR="000F6172">
        <w:t>t</w:t>
      </w:r>
      <w:r w:rsidR="00B42B9B">
        <w:t xml:space="preserve"> High</w:t>
      </w:r>
      <w:proofErr w:type="gramEnd"/>
      <w:r w:rsidR="00B42B9B">
        <w:t xml:space="preserve"> God</w:t>
      </w:r>
      <w:r>
        <w:t>. He</w:t>
      </w:r>
      <w:r w:rsidR="00B42B9B">
        <w:t xml:space="preserve"> begg</w:t>
      </w:r>
      <w:r>
        <w:t>ed</w:t>
      </w:r>
      <w:r w:rsidR="00B42B9B">
        <w:t xml:space="preserve"> Jesus not to torture him. [5:</w:t>
      </w:r>
      <w:r w:rsidR="003A7DD3">
        <w:t>6-</w:t>
      </w:r>
      <w:r w:rsidR="00B42B9B">
        <w:t>7]</w:t>
      </w:r>
    </w:p>
    <w:p w14:paraId="15B94DD0" w14:textId="57BFF3B1" w:rsidR="006B19AE" w:rsidRDefault="00B42B9B" w:rsidP="00C81B0D">
      <w:pPr>
        <w:pStyle w:val="Checklist"/>
      </w:pPr>
      <w:r>
        <w:t xml:space="preserve">This was because Jesus </w:t>
      </w:r>
      <w:r w:rsidR="000F6172">
        <w:t xml:space="preserve">had </w:t>
      </w:r>
      <w:r>
        <w:t>told the unclean spirit to come out of the man. [5:8]</w:t>
      </w:r>
    </w:p>
    <w:p w14:paraId="717F8157" w14:textId="376959A0" w:rsidR="00B42B9B" w:rsidRDefault="00B42B9B" w:rsidP="00C81B0D">
      <w:pPr>
        <w:pStyle w:val="Checklist"/>
      </w:pPr>
      <w:r>
        <w:t>Je</w:t>
      </w:r>
      <w:r w:rsidR="004279FF">
        <w:t>s</w:t>
      </w:r>
      <w:r>
        <w:t>us asked, “What is your name?” and the demons answered</w:t>
      </w:r>
      <w:r w:rsidR="000F6172">
        <w:t>,</w:t>
      </w:r>
      <w:r>
        <w:t xml:space="preserve"> </w:t>
      </w:r>
      <w:r w:rsidR="000F6172">
        <w:t>“</w:t>
      </w:r>
      <w:r>
        <w:t>Legion</w:t>
      </w:r>
      <w:r w:rsidR="000F6172">
        <w:t>,”</w:t>
      </w:r>
      <w:r>
        <w:t xml:space="preserve"> because there were many of them. [5:9]</w:t>
      </w:r>
    </w:p>
    <w:p w14:paraId="014E562D" w14:textId="34CC1843" w:rsidR="00B42B9B" w:rsidRDefault="00B42B9B" w:rsidP="00C81B0D">
      <w:pPr>
        <w:pStyle w:val="Checklist"/>
      </w:pPr>
      <w:r>
        <w:t xml:space="preserve">Then </w:t>
      </w:r>
      <w:r w:rsidR="00665498">
        <w:t>he</w:t>
      </w:r>
      <w:r>
        <w:t xml:space="preserve"> begged Jesus not to send them away. [5:10]</w:t>
      </w:r>
    </w:p>
    <w:p w14:paraId="7414E10F" w14:textId="3BC442D7" w:rsidR="00905CD5" w:rsidRDefault="004279FF" w:rsidP="00C32B3E">
      <w:pPr>
        <w:pStyle w:val="Checklist"/>
      </w:pPr>
      <w:r>
        <w:t>A herd</w:t>
      </w:r>
      <w:r w:rsidR="00B42B9B">
        <w:t xml:space="preserve"> of pigs </w:t>
      </w:r>
      <w:r>
        <w:t>was eating</w:t>
      </w:r>
      <w:r w:rsidR="00B42B9B">
        <w:t xml:space="preserve"> on a hillside</w:t>
      </w:r>
      <w:r>
        <w:t xml:space="preserve"> nearby</w:t>
      </w:r>
      <w:r w:rsidR="00C32B3E">
        <w:t>, and t</w:t>
      </w:r>
      <w:r w:rsidR="00905CD5">
        <w:t>he demons begged Jesus to let them go into the pigs. [5:</w:t>
      </w:r>
      <w:r w:rsidR="003A7DD3">
        <w:t>11-</w:t>
      </w:r>
      <w:r w:rsidR="00905CD5">
        <w:t>12]</w:t>
      </w:r>
    </w:p>
    <w:p w14:paraId="4B45077C" w14:textId="7871BED6" w:rsidR="00905CD5" w:rsidRDefault="00905CD5" w:rsidP="00C81B0D">
      <w:pPr>
        <w:pStyle w:val="Checklist"/>
      </w:pPr>
      <w:r>
        <w:t>Jesus allowed them</w:t>
      </w:r>
      <w:r w:rsidR="003A7DD3">
        <w:t>. T</w:t>
      </w:r>
      <w:r>
        <w:t>he</w:t>
      </w:r>
      <w:r w:rsidR="00665498">
        <w:t xml:space="preserve"> demons</w:t>
      </w:r>
      <w:r>
        <w:t xml:space="preserve"> came out of the man, went into the pigs, and caused them all to rush down </w:t>
      </w:r>
      <w:r w:rsidR="00665498">
        <w:t>to the sea</w:t>
      </w:r>
      <w:r>
        <w:t xml:space="preserve"> and drown. [5:13]</w:t>
      </w:r>
    </w:p>
    <w:p w14:paraId="00000110" w14:textId="34F03876" w:rsidR="00043488" w:rsidRDefault="00905CD5" w:rsidP="00C81B0D">
      <w:pPr>
        <w:pStyle w:val="Checklist"/>
      </w:pPr>
      <w:r>
        <w:t xml:space="preserve">Those tending the pigs </w:t>
      </w:r>
      <w:r w:rsidR="00993270">
        <w:t xml:space="preserve">ran </w:t>
      </w:r>
      <w:r w:rsidR="00665498">
        <w:t xml:space="preserve">and told </w:t>
      </w:r>
      <w:r w:rsidR="00993270">
        <w:t xml:space="preserve">everyone in the </w:t>
      </w:r>
      <w:r w:rsidR="00665498">
        <w:t>area</w:t>
      </w:r>
      <w:r w:rsidR="00993270">
        <w:t xml:space="preserve"> what had happened</w:t>
      </w:r>
      <w:r w:rsidR="003A7DD3">
        <w:t>. T</w:t>
      </w:r>
      <w:r w:rsidR="00993270">
        <w:t>he people came to see. [5:14]</w:t>
      </w:r>
    </w:p>
    <w:p w14:paraId="00000111" w14:textId="720715F4" w:rsidR="00043488" w:rsidRDefault="00993270" w:rsidP="00C81B0D">
      <w:pPr>
        <w:pStyle w:val="Checklist"/>
      </w:pPr>
      <w:r>
        <w:t>They came to Jesus and saw the demon-possessed man dressed and sane</w:t>
      </w:r>
      <w:r w:rsidR="000F6172">
        <w:t>,</w:t>
      </w:r>
      <w:r>
        <w:t xml:space="preserve"> and they were afraid. [5:15]</w:t>
      </w:r>
    </w:p>
    <w:p w14:paraId="09D5F645" w14:textId="2979A22F" w:rsidR="00993270" w:rsidRDefault="00665498" w:rsidP="00665498">
      <w:pPr>
        <w:pStyle w:val="Checklist"/>
      </w:pPr>
      <w:r>
        <w:t>T</w:t>
      </w:r>
      <w:r w:rsidR="00993270">
        <w:t>h</w:t>
      </w:r>
      <w:r w:rsidR="003A7DD3">
        <w:t xml:space="preserve">ose who had seen it described </w:t>
      </w:r>
      <w:r w:rsidR="00CE364D">
        <w:t xml:space="preserve">to others </w:t>
      </w:r>
      <w:r w:rsidR="003A7DD3">
        <w:t xml:space="preserve">what had happened to the man and </w:t>
      </w:r>
      <w:r w:rsidR="00CE364D">
        <w:t xml:space="preserve">to </w:t>
      </w:r>
      <w:r w:rsidR="003A7DD3">
        <w:t>the pigs. Th</w:t>
      </w:r>
      <w:r w:rsidR="00993270">
        <w:t>e</w:t>
      </w:r>
      <w:r w:rsidR="003A7DD3">
        <w:t>n</w:t>
      </w:r>
      <w:r w:rsidR="00993270">
        <w:t xml:space="preserve"> people begged Jesus to leave their area. [5:</w:t>
      </w:r>
      <w:r>
        <w:t>16-</w:t>
      </w:r>
      <w:r w:rsidR="00993270">
        <w:t>17]</w:t>
      </w:r>
    </w:p>
    <w:p w14:paraId="11C60243" w14:textId="79A7C0BE" w:rsidR="00993270" w:rsidRDefault="00993270" w:rsidP="00C81B0D">
      <w:pPr>
        <w:pStyle w:val="Checklist"/>
      </w:pPr>
      <w:r>
        <w:t>When Jesus was getting into the boat</w:t>
      </w:r>
      <w:r w:rsidR="000F6172">
        <w:t>,</w:t>
      </w:r>
      <w:r>
        <w:t xml:space="preserve"> the man who had been demon</w:t>
      </w:r>
      <w:r w:rsidR="000F6172">
        <w:t>-</w:t>
      </w:r>
      <w:r>
        <w:t>possessed begged to go with him. [5:18]</w:t>
      </w:r>
    </w:p>
    <w:p w14:paraId="3B4D73CD" w14:textId="77777777" w:rsidR="00993270" w:rsidRDefault="00993270" w:rsidP="00C81B0D">
      <w:pPr>
        <w:pStyle w:val="Checklist"/>
      </w:pPr>
      <w:r>
        <w:t>But</w:t>
      </w:r>
      <w:r w:rsidR="004F69BA">
        <w:t xml:space="preserve"> Jesus told him to </w:t>
      </w:r>
      <w:r>
        <w:t xml:space="preserve">go home and </w:t>
      </w:r>
      <w:r w:rsidR="004F69BA">
        <w:t xml:space="preserve">tell others what the Lord did for him. </w:t>
      </w:r>
      <w:r>
        <w:t>[5:19]</w:t>
      </w:r>
    </w:p>
    <w:p w14:paraId="000DC742" w14:textId="7D10DDE6" w:rsidR="001171ED" w:rsidRDefault="004F69BA" w:rsidP="00E52444">
      <w:pPr>
        <w:pStyle w:val="Checklist"/>
      </w:pPr>
      <w:r>
        <w:t xml:space="preserve">The man </w:t>
      </w:r>
      <w:r w:rsidR="00993270">
        <w:t>told how much Jesus had done for him in the area called the Decapolis</w:t>
      </w:r>
      <w:r w:rsidR="00665498">
        <w:t>,</w:t>
      </w:r>
      <w:r w:rsidR="00993270">
        <w:t xml:space="preserve"> and everyone was amazed</w:t>
      </w:r>
      <w:r>
        <w:t>.</w:t>
      </w:r>
      <w:r w:rsidR="00993270">
        <w:t xml:space="preserve"> </w:t>
      </w:r>
      <w:r>
        <w:t>[5:20]</w:t>
      </w:r>
    </w:p>
    <w:p w14:paraId="00000113" w14:textId="4822F495" w:rsidR="00043488" w:rsidRPr="00E52444" w:rsidRDefault="004F69BA" w:rsidP="00E52444">
      <w:pPr>
        <w:pStyle w:val="Part2"/>
      </w:pPr>
      <w:r w:rsidRPr="00E52444">
        <w:t>Part 2</w:t>
      </w:r>
    </w:p>
    <w:p w14:paraId="00000114" w14:textId="77777777" w:rsidR="00043488" w:rsidRDefault="004F69BA" w:rsidP="001171ED">
      <w:pPr>
        <w:pStyle w:val="Answerortell0"/>
      </w:pPr>
      <w:r>
        <w:t>Answer the following questions.</w:t>
      </w:r>
    </w:p>
    <w:p w14:paraId="00000116" w14:textId="77777777" w:rsidR="00043488" w:rsidRDefault="004F69BA" w:rsidP="00FC66FB">
      <w:pPr>
        <w:numPr>
          <w:ilvl w:val="0"/>
          <w:numId w:val="6"/>
        </w:numPr>
        <w:ind w:left="360"/>
        <w:rPr>
          <w:sz w:val="20"/>
          <w:szCs w:val="20"/>
        </w:rPr>
      </w:pPr>
      <w:r>
        <w:rPr>
          <w:sz w:val="20"/>
          <w:szCs w:val="20"/>
        </w:rPr>
        <w:t>Where did Jesus and the disciples go? [5:1]</w:t>
      </w:r>
    </w:p>
    <w:p w14:paraId="00000117" w14:textId="77777777" w:rsidR="00043488" w:rsidRDefault="004F69BA">
      <w:pPr>
        <w:ind w:left="720"/>
        <w:rPr>
          <w:sz w:val="20"/>
          <w:szCs w:val="20"/>
        </w:rPr>
      </w:pPr>
      <w:r>
        <w:rPr>
          <w:sz w:val="20"/>
          <w:szCs w:val="20"/>
        </w:rPr>
        <w:t xml:space="preserve">They sailed to the other side of the sea to the region of the </w:t>
      </w:r>
      <w:proofErr w:type="spellStart"/>
      <w:r>
        <w:rPr>
          <w:sz w:val="20"/>
          <w:szCs w:val="20"/>
        </w:rPr>
        <w:t>Gerasenes</w:t>
      </w:r>
      <w:proofErr w:type="spellEnd"/>
      <w:r>
        <w:rPr>
          <w:sz w:val="20"/>
          <w:szCs w:val="20"/>
        </w:rPr>
        <w:t>.</w:t>
      </w:r>
    </w:p>
    <w:p w14:paraId="00000118" w14:textId="77777777" w:rsidR="00043488" w:rsidRDefault="00043488">
      <w:pPr>
        <w:ind w:left="720"/>
        <w:rPr>
          <w:sz w:val="20"/>
          <w:szCs w:val="20"/>
        </w:rPr>
      </w:pPr>
    </w:p>
    <w:p w14:paraId="00000119" w14:textId="2B53D698" w:rsidR="00043488" w:rsidRDefault="004F69BA" w:rsidP="00FC66FB">
      <w:pPr>
        <w:numPr>
          <w:ilvl w:val="0"/>
          <w:numId w:val="6"/>
        </w:numPr>
        <w:ind w:left="360"/>
        <w:rPr>
          <w:sz w:val="20"/>
          <w:szCs w:val="20"/>
        </w:rPr>
      </w:pPr>
      <w:r>
        <w:rPr>
          <w:sz w:val="20"/>
          <w:szCs w:val="20"/>
        </w:rPr>
        <w:t xml:space="preserve">What happened </w:t>
      </w:r>
      <w:r w:rsidR="003A7DD3">
        <w:rPr>
          <w:sz w:val="20"/>
          <w:szCs w:val="20"/>
        </w:rPr>
        <w:t xml:space="preserve">right away </w:t>
      </w:r>
      <w:r>
        <w:rPr>
          <w:sz w:val="20"/>
          <w:szCs w:val="20"/>
        </w:rPr>
        <w:t>after Jesus stepped out of the boat? [5:2]</w:t>
      </w:r>
    </w:p>
    <w:p w14:paraId="0000011A" w14:textId="77777777" w:rsidR="00043488" w:rsidRDefault="004F69BA">
      <w:pPr>
        <w:ind w:left="720"/>
        <w:rPr>
          <w:sz w:val="20"/>
          <w:szCs w:val="20"/>
        </w:rPr>
      </w:pPr>
      <w:r>
        <w:rPr>
          <w:sz w:val="20"/>
          <w:szCs w:val="20"/>
        </w:rPr>
        <w:t>A man with an unclean spirit came from the tombs to meet Jesus.</w:t>
      </w:r>
    </w:p>
    <w:p w14:paraId="0000011B" w14:textId="77777777" w:rsidR="00043488" w:rsidRDefault="00043488">
      <w:pPr>
        <w:ind w:left="720"/>
        <w:rPr>
          <w:sz w:val="20"/>
          <w:szCs w:val="20"/>
        </w:rPr>
      </w:pPr>
    </w:p>
    <w:p w14:paraId="7B78F627" w14:textId="77777777" w:rsidR="00993270" w:rsidRDefault="00993270" w:rsidP="00FC66FB">
      <w:pPr>
        <w:numPr>
          <w:ilvl w:val="0"/>
          <w:numId w:val="6"/>
        </w:numPr>
        <w:ind w:left="360"/>
        <w:rPr>
          <w:sz w:val="20"/>
          <w:szCs w:val="20"/>
        </w:rPr>
      </w:pPr>
      <w:r>
        <w:rPr>
          <w:sz w:val="20"/>
          <w:szCs w:val="20"/>
        </w:rPr>
        <w:t>Where did the man live and why? [5:3]</w:t>
      </w:r>
    </w:p>
    <w:p w14:paraId="0775226F" w14:textId="0CC567B8" w:rsidR="00993270" w:rsidRDefault="00993270" w:rsidP="00993270">
      <w:pPr>
        <w:ind w:left="720"/>
        <w:rPr>
          <w:sz w:val="20"/>
          <w:szCs w:val="20"/>
        </w:rPr>
      </w:pPr>
      <w:r>
        <w:rPr>
          <w:sz w:val="20"/>
          <w:szCs w:val="20"/>
        </w:rPr>
        <w:t>He lived among tombs because no one could control him.</w:t>
      </w:r>
    </w:p>
    <w:p w14:paraId="10529D85" w14:textId="7E5CA236" w:rsidR="00993270" w:rsidRDefault="003A7DD3" w:rsidP="003A7DD3">
      <w:pPr>
        <w:pStyle w:val="Continuedline"/>
      </w:pPr>
      <w:r>
        <w:lastRenderedPageBreak/>
        <w:t xml:space="preserve">Mark 5:1-20 </w:t>
      </w:r>
      <w:r w:rsidRPr="00CD7759">
        <w:t>continued</w:t>
      </w:r>
      <w:r>
        <w:br/>
      </w:r>
    </w:p>
    <w:p w14:paraId="0000011C" w14:textId="13AF3996" w:rsidR="00043488" w:rsidRDefault="004F69BA" w:rsidP="00FC66FB">
      <w:pPr>
        <w:numPr>
          <w:ilvl w:val="0"/>
          <w:numId w:val="6"/>
        </w:numPr>
        <w:ind w:left="360"/>
        <w:rPr>
          <w:sz w:val="20"/>
          <w:szCs w:val="20"/>
        </w:rPr>
      </w:pPr>
      <w:r>
        <w:rPr>
          <w:sz w:val="20"/>
          <w:szCs w:val="20"/>
        </w:rPr>
        <w:t>What</w:t>
      </w:r>
      <w:r w:rsidR="00993270">
        <w:rPr>
          <w:sz w:val="20"/>
          <w:szCs w:val="20"/>
        </w:rPr>
        <w:t xml:space="preserve"> had </w:t>
      </w:r>
      <w:r>
        <w:rPr>
          <w:sz w:val="20"/>
          <w:szCs w:val="20"/>
        </w:rPr>
        <w:t>happened when people tried previously to restrain this man with chains? [5:4]</w:t>
      </w:r>
    </w:p>
    <w:p w14:paraId="0000011D" w14:textId="2DF72366" w:rsidR="00043488" w:rsidRDefault="004F69BA">
      <w:pPr>
        <w:ind w:left="720"/>
        <w:rPr>
          <w:sz w:val="20"/>
          <w:szCs w:val="20"/>
        </w:rPr>
      </w:pPr>
      <w:r>
        <w:rPr>
          <w:sz w:val="20"/>
          <w:szCs w:val="20"/>
        </w:rPr>
        <w:t>The man tore the chains apart</w:t>
      </w:r>
      <w:r w:rsidR="000F6172">
        <w:rPr>
          <w:sz w:val="20"/>
          <w:szCs w:val="20"/>
        </w:rPr>
        <w:t xml:space="preserve"> and</w:t>
      </w:r>
      <w:r w:rsidR="00993270">
        <w:rPr>
          <w:sz w:val="20"/>
          <w:szCs w:val="20"/>
        </w:rPr>
        <w:t xml:space="preserve"> ripped them up</w:t>
      </w:r>
      <w:r w:rsidR="000F6172">
        <w:rPr>
          <w:sz w:val="20"/>
          <w:szCs w:val="20"/>
        </w:rPr>
        <w:t>,</w:t>
      </w:r>
      <w:r w:rsidR="00993270">
        <w:rPr>
          <w:sz w:val="20"/>
          <w:szCs w:val="20"/>
        </w:rPr>
        <w:t xml:space="preserve"> and no one could stop him.</w:t>
      </w:r>
    </w:p>
    <w:p w14:paraId="0000011E" w14:textId="77777777" w:rsidR="00043488" w:rsidRDefault="00043488">
      <w:pPr>
        <w:ind w:left="720"/>
        <w:rPr>
          <w:sz w:val="20"/>
          <w:szCs w:val="20"/>
        </w:rPr>
      </w:pPr>
    </w:p>
    <w:p w14:paraId="0000011F" w14:textId="2CD85EB4" w:rsidR="00043488" w:rsidRDefault="004F69BA" w:rsidP="00FC66FB">
      <w:pPr>
        <w:numPr>
          <w:ilvl w:val="0"/>
          <w:numId w:val="6"/>
        </w:numPr>
        <w:ind w:left="360"/>
        <w:rPr>
          <w:sz w:val="20"/>
          <w:szCs w:val="20"/>
        </w:rPr>
      </w:pPr>
      <w:r>
        <w:rPr>
          <w:sz w:val="20"/>
          <w:szCs w:val="20"/>
        </w:rPr>
        <w:t>What did the man do night and day</w:t>
      </w:r>
      <w:r w:rsidR="00665498">
        <w:rPr>
          <w:sz w:val="20"/>
          <w:szCs w:val="20"/>
        </w:rPr>
        <w:t xml:space="preserve"> among the tombs</w:t>
      </w:r>
      <w:r>
        <w:rPr>
          <w:sz w:val="20"/>
          <w:szCs w:val="20"/>
        </w:rPr>
        <w:t>? [5:5]</w:t>
      </w:r>
    </w:p>
    <w:p w14:paraId="00000120" w14:textId="77777777" w:rsidR="00043488" w:rsidRDefault="004F69BA">
      <w:pPr>
        <w:ind w:left="720"/>
        <w:rPr>
          <w:sz w:val="20"/>
          <w:szCs w:val="20"/>
        </w:rPr>
      </w:pPr>
      <w:r>
        <w:rPr>
          <w:sz w:val="20"/>
          <w:szCs w:val="20"/>
        </w:rPr>
        <w:t>He cried out and cut himself with sharp stones.</w:t>
      </w:r>
    </w:p>
    <w:p w14:paraId="00000121" w14:textId="77777777" w:rsidR="00043488" w:rsidRDefault="00043488">
      <w:pPr>
        <w:ind w:left="720"/>
        <w:rPr>
          <w:sz w:val="20"/>
          <w:szCs w:val="20"/>
        </w:rPr>
      </w:pPr>
    </w:p>
    <w:p w14:paraId="49E9AF9D" w14:textId="7430403F" w:rsidR="00993270" w:rsidRDefault="00993270" w:rsidP="00FC66FB">
      <w:pPr>
        <w:numPr>
          <w:ilvl w:val="0"/>
          <w:numId w:val="6"/>
        </w:numPr>
        <w:ind w:left="360"/>
        <w:rPr>
          <w:sz w:val="20"/>
          <w:szCs w:val="20"/>
        </w:rPr>
      </w:pPr>
      <w:r>
        <w:rPr>
          <w:sz w:val="20"/>
          <w:szCs w:val="20"/>
        </w:rPr>
        <w:t>What did the man do when he saw Jesus far away? [5:6</w:t>
      </w:r>
      <w:r w:rsidR="00665498">
        <w:rPr>
          <w:sz w:val="20"/>
          <w:szCs w:val="20"/>
        </w:rPr>
        <w:t>-</w:t>
      </w:r>
      <w:r>
        <w:rPr>
          <w:sz w:val="20"/>
          <w:szCs w:val="20"/>
        </w:rPr>
        <w:t>7]</w:t>
      </w:r>
    </w:p>
    <w:p w14:paraId="123181DC" w14:textId="66EBE052" w:rsidR="00993270" w:rsidRDefault="00993270" w:rsidP="00993270">
      <w:pPr>
        <w:ind w:left="720"/>
        <w:rPr>
          <w:sz w:val="20"/>
          <w:szCs w:val="20"/>
        </w:rPr>
      </w:pPr>
      <w:r>
        <w:rPr>
          <w:sz w:val="20"/>
          <w:szCs w:val="20"/>
        </w:rPr>
        <w:t>He ran to Jesus and bowed down to him and shouted</w:t>
      </w:r>
      <w:r w:rsidR="00665498">
        <w:rPr>
          <w:sz w:val="20"/>
          <w:szCs w:val="20"/>
        </w:rPr>
        <w:t>,</w:t>
      </w:r>
      <w:r>
        <w:rPr>
          <w:sz w:val="20"/>
          <w:szCs w:val="20"/>
        </w:rPr>
        <w:t xml:space="preserve"> asking what Jesus wanted with him.</w:t>
      </w:r>
    </w:p>
    <w:p w14:paraId="50D9E90A" w14:textId="77777777" w:rsidR="00993270" w:rsidRDefault="00993270" w:rsidP="00993270">
      <w:pPr>
        <w:ind w:left="720"/>
        <w:rPr>
          <w:sz w:val="20"/>
          <w:szCs w:val="20"/>
        </w:rPr>
      </w:pPr>
    </w:p>
    <w:p w14:paraId="00000122" w14:textId="54688A49" w:rsidR="00043488" w:rsidRDefault="004F69BA" w:rsidP="00FC66FB">
      <w:pPr>
        <w:numPr>
          <w:ilvl w:val="0"/>
          <w:numId w:val="6"/>
        </w:numPr>
        <w:ind w:left="360"/>
        <w:rPr>
          <w:sz w:val="20"/>
          <w:szCs w:val="20"/>
        </w:rPr>
      </w:pPr>
      <w:r>
        <w:rPr>
          <w:sz w:val="20"/>
          <w:szCs w:val="20"/>
        </w:rPr>
        <w:t xml:space="preserve">What did the unclean spirit </w:t>
      </w:r>
      <w:r w:rsidR="003A7DD3">
        <w:rPr>
          <w:sz w:val="20"/>
          <w:szCs w:val="20"/>
        </w:rPr>
        <w:t xml:space="preserve">in the man </w:t>
      </w:r>
      <w:r>
        <w:rPr>
          <w:sz w:val="20"/>
          <w:szCs w:val="20"/>
        </w:rPr>
        <w:t>call Jesus? [5:6-7]</w:t>
      </w:r>
    </w:p>
    <w:p w14:paraId="00000124" w14:textId="27A9793F" w:rsidR="00043488" w:rsidRDefault="003A7DD3" w:rsidP="00C51D17">
      <w:pPr>
        <w:ind w:left="720"/>
        <w:rPr>
          <w:sz w:val="20"/>
          <w:szCs w:val="20"/>
        </w:rPr>
      </w:pPr>
      <w:r>
        <w:rPr>
          <w:sz w:val="20"/>
          <w:szCs w:val="20"/>
        </w:rPr>
        <w:t>He</w:t>
      </w:r>
      <w:r w:rsidR="004F69BA">
        <w:rPr>
          <w:sz w:val="20"/>
          <w:szCs w:val="20"/>
        </w:rPr>
        <w:t xml:space="preserve"> called Jesus the Son of the </w:t>
      </w:r>
      <w:proofErr w:type="gramStart"/>
      <w:r w:rsidR="004F69BA">
        <w:rPr>
          <w:sz w:val="20"/>
          <w:szCs w:val="20"/>
        </w:rPr>
        <w:t>Most High</w:t>
      </w:r>
      <w:proofErr w:type="gramEnd"/>
      <w:r w:rsidR="004F69BA">
        <w:rPr>
          <w:sz w:val="20"/>
          <w:szCs w:val="20"/>
        </w:rPr>
        <w:t xml:space="preserve"> God</w:t>
      </w:r>
      <w:r w:rsidR="00C51D17">
        <w:rPr>
          <w:sz w:val="20"/>
          <w:szCs w:val="20"/>
        </w:rPr>
        <w:t>.</w:t>
      </w:r>
    </w:p>
    <w:p w14:paraId="16EB9C6F" w14:textId="77777777" w:rsidR="00C51D17" w:rsidRDefault="00C51D17" w:rsidP="00C51D17">
      <w:pPr>
        <w:ind w:left="720"/>
        <w:rPr>
          <w:sz w:val="20"/>
          <w:szCs w:val="20"/>
        </w:rPr>
      </w:pPr>
    </w:p>
    <w:p w14:paraId="641757F9" w14:textId="762D8B90" w:rsidR="00C51D17" w:rsidRDefault="00C51D17" w:rsidP="00FC66FB">
      <w:pPr>
        <w:numPr>
          <w:ilvl w:val="0"/>
          <w:numId w:val="6"/>
        </w:numPr>
        <w:ind w:left="360"/>
        <w:rPr>
          <w:sz w:val="20"/>
          <w:szCs w:val="20"/>
        </w:rPr>
      </w:pPr>
      <w:r>
        <w:rPr>
          <w:sz w:val="20"/>
          <w:szCs w:val="20"/>
        </w:rPr>
        <w:t>What request did the man make? [5:7]</w:t>
      </w:r>
    </w:p>
    <w:p w14:paraId="34F2D8C1" w14:textId="22B5104F" w:rsidR="00C51D17" w:rsidRDefault="00C51D17" w:rsidP="00C51D17">
      <w:pPr>
        <w:ind w:left="720"/>
        <w:rPr>
          <w:sz w:val="20"/>
          <w:szCs w:val="20"/>
        </w:rPr>
      </w:pPr>
      <w:r>
        <w:rPr>
          <w:sz w:val="20"/>
          <w:szCs w:val="20"/>
        </w:rPr>
        <w:t xml:space="preserve">He </w:t>
      </w:r>
      <w:r w:rsidR="003A7DD3">
        <w:rPr>
          <w:sz w:val="20"/>
          <w:szCs w:val="20"/>
        </w:rPr>
        <w:t>asked</w:t>
      </w:r>
      <w:r>
        <w:rPr>
          <w:sz w:val="20"/>
          <w:szCs w:val="20"/>
        </w:rPr>
        <w:t xml:space="preserve"> Jesus not to torture him.</w:t>
      </w:r>
    </w:p>
    <w:p w14:paraId="274CC81C" w14:textId="77777777" w:rsidR="00C51D17" w:rsidRDefault="00C51D17" w:rsidP="00C51D17">
      <w:pPr>
        <w:ind w:left="720"/>
        <w:rPr>
          <w:sz w:val="20"/>
          <w:szCs w:val="20"/>
        </w:rPr>
      </w:pPr>
    </w:p>
    <w:p w14:paraId="384D012A" w14:textId="2578B64B" w:rsidR="00C51D17" w:rsidRDefault="00C51D17" w:rsidP="00FC66FB">
      <w:pPr>
        <w:numPr>
          <w:ilvl w:val="0"/>
          <w:numId w:val="6"/>
        </w:numPr>
        <w:ind w:left="360"/>
        <w:rPr>
          <w:sz w:val="20"/>
          <w:szCs w:val="20"/>
        </w:rPr>
      </w:pPr>
      <w:r>
        <w:rPr>
          <w:sz w:val="20"/>
          <w:szCs w:val="20"/>
        </w:rPr>
        <w:t>Why did he ask this? What had Jesus said? [5:8]</w:t>
      </w:r>
    </w:p>
    <w:p w14:paraId="16A18027" w14:textId="6E74AE28" w:rsidR="00C51D17" w:rsidRDefault="00C51D17" w:rsidP="00C51D17">
      <w:pPr>
        <w:ind w:left="720"/>
        <w:rPr>
          <w:sz w:val="20"/>
          <w:szCs w:val="20"/>
        </w:rPr>
      </w:pPr>
      <w:r>
        <w:rPr>
          <w:sz w:val="20"/>
          <w:szCs w:val="20"/>
        </w:rPr>
        <w:t xml:space="preserve">Jesus had told the unclean spirit to come out of </w:t>
      </w:r>
      <w:r w:rsidR="003A7DD3">
        <w:rPr>
          <w:sz w:val="20"/>
          <w:szCs w:val="20"/>
        </w:rPr>
        <w:t>the man</w:t>
      </w:r>
      <w:r>
        <w:rPr>
          <w:sz w:val="20"/>
          <w:szCs w:val="20"/>
        </w:rPr>
        <w:t>.</w:t>
      </w:r>
    </w:p>
    <w:p w14:paraId="55911604" w14:textId="77777777" w:rsidR="00C51D17" w:rsidRDefault="00C51D17" w:rsidP="00C51D17">
      <w:pPr>
        <w:ind w:left="720"/>
        <w:rPr>
          <w:sz w:val="20"/>
          <w:szCs w:val="20"/>
        </w:rPr>
      </w:pPr>
    </w:p>
    <w:p w14:paraId="00000125" w14:textId="7D32883D" w:rsidR="00043488" w:rsidRDefault="004F69BA" w:rsidP="00FC66FB">
      <w:pPr>
        <w:numPr>
          <w:ilvl w:val="0"/>
          <w:numId w:val="6"/>
        </w:numPr>
        <w:ind w:left="360"/>
        <w:rPr>
          <w:sz w:val="20"/>
          <w:szCs w:val="20"/>
        </w:rPr>
      </w:pPr>
      <w:r>
        <w:rPr>
          <w:sz w:val="20"/>
          <w:szCs w:val="20"/>
        </w:rPr>
        <w:t>What was the name of the unclean spirit? [5:9]</w:t>
      </w:r>
    </w:p>
    <w:p w14:paraId="00000126" w14:textId="77777777" w:rsidR="00043488" w:rsidRDefault="004F69BA">
      <w:pPr>
        <w:ind w:left="720"/>
        <w:rPr>
          <w:sz w:val="20"/>
          <w:szCs w:val="20"/>
        </w:rPr>
      </w:pPr>
      <w:r>
        <w:rPr>
          <w:sz w:val="20"/>
          <w:szCs w:val="20"/>
        </w:rPr>
        <w:t>His name was Legion because there were many unclean spirits in the man.</w:t>
      </w:r>
    </w:p>
    <w:p w14:paraId="00000127" w14:textId="77777777" w:rsidR="00043488" w:rsidRDefault="00043488">
      <w:pPr>
        <w:ind w:left="720"/>
        <w:rPr>
          <w:sz w:val="20"/>
          <w:szCs w:val="20"/>
        </w:rPr>
      </w:pPr>
    </w:p>
    <w:p w14:paraId="00000128" w14:textId="4C9BBEE9" w:rsidR="00043488" w:rsidRDefault="004F69BA" w:rsidP="00FC66FB">
      <w:pPr>
        <w:numPr>
          <w:ilvl w:val="0"/>
          <w:numId w:val="6"/>
        </w:numPr>
        <w:ind w:left="360"/>
        <w:rPr>
          <w:sz w:val="20"/>
          <w:szCs w:val="20"/>
        </w:rPr>
      </w:pPr>
      <w:r>
        <w:rPr>
          <w:sz w:val="20"/>
          <w:szCs w:val="20"/>
        </w:rPr>
        <w:t>What did the unclean spirit</w:t>
      </w:r>
      <w:r w:rsidR="000F6172">
        <w:rPr>
          <w:sz w:val="20"/>
          <w:szCs w:val="20"/>
        </w:rPr>
        <w:t>s</w:t>
      </w:r>
      <w:r>
        <w:rPr>
          <w:sz w:val="20"/>
          <w:szCs w:val="20"/>
        </w:rPr>
        <w:t xml:space="preserve"> beg Jesus </w:t>
      </w:r>
      <w:r w:rsidR="003A7DD3">
        <w:rPr>
          <w:sz w:val="20"/>
          <w:szCs w:val="20"/>
        </w:rPr>
        <w:t>in verse 10</w:t>
      </w:r>
      <w:r>
        <w:rPr>
          <w:sz w:val="20"/>
          <w:szCs w:val="20"/>
        </w:rPr>
        <w:t>? [5:10]</w:t>
      </w:r>
    </w:p>
    <w:p w14:paraId="00000129" w14:textId="14FAE892" w:rsidR="00043488" w:rsidRDefault="000F6172">
      <w:pPr>
        <w:ind w:left="720"/>
        <w:rPr>
          <w:sz w:val="20"/>
          <w:szCs w:val="20"/>
        </w:rPr>
      </w:pPr>
      <w:r>
        <w:rPr>
          <w:sz w:val="20"/>
          <w:szCs w:val="20"/>
        </w:rPr>
        <w:t>They b</w:t>
      </w:r>
      <w:r w:rsidR="004F69BA">
        <w:rPr>
          <w:sz w:val="20"/>
          <w:szCs w:val="20"/>
        </w:rPr>
        <w:t>egged Jesus not to send them out of the region.</w:t>
      </w:r>
    </w:p>
    <w:p w14:paraId="0000012A" w14:textId="77777777" w:rsidR="00043488" w:rsidRDefault="00043488">
      <w:pPr>
        <w:ind w:left="720"/>
        <w:rPr>
          <w:sz w:val="20"/>
          <w:szCs w:val="20"/>
        </w:rPr>
      </w:pPr>
    </w:p>
    <w:p w14:paraId="0000012B" w14:textId="36F40011" w:rsidR="00043488" w:rsidRDefault="004F69BA" w:rsidP="00FC66FB">
      <w:pPr>
        <w:numPr>
          <w:ilvl w:val="0"/>
          <w:numId w:val="6"/>
        </w:numPr>
        <w:ind w:left="360"/>
        <w:rPr>
          <w:sz w:val="20"/>
          <w:szCs w:val="20"/>
        </w:rPr>
      </w:pPr>
      <w:r>
        <w:rPr>
          <w:sz w:val="20"/>
          <w:szCs w:val="20"/>
        </w:rPr>
        <w:t xml:space="preserve">What did the unclean spirits beg Jesus </w:t>
      </w:r>
      <w:r w:rsidR="003A7DD3">
        <w:rPr>
          <w:sz w:val="20"/>
          <w:szCs w:val="20"/>
        </w:rPr>
        <w:t>in verse 12</w:t>
      </w:r>
      <w:r>
        <w:rPr>
          <w:sz w:val="20"/>
          <w:szCs w:val="20"/>
        </w:rPr>
        <w:t>? [5:</w:t>
      </w:r>
      <w:r w:rsidR="00A04DAF">
        <w:rPr>
          <w:sz w:val="20"/>
          <w:szCs w:val="20"/>
        </w:rPr>
        <w:t>11-</w:t>
      </w:r>
      <w:r>
        <w:rPr>
          <w:sz w:val="20"/>
          <w:szCs w:val="20"/>
        </w:rPr>
        <w:t>12]</w:t>
      </w:r>
    </w:p>
    <w:p w14:paraId="0000012C" w14:textId="72C65969" w:rsidR="00043488" w:rsidRDefault="004F69BA">
      <w:pPr>
        <w:ind w:left="720"/>
        <w:rPr>
          <w:sz w:val="20"/>
          <w:szCs w:val="20"/>
        </w:rPr>
      </w:pPr>
      <w:r>
        <w:rPr>
          <w:sz w:val="20"/>
          <w:szCs w:val="20"/>
        </w:rPr>
        <w:t xml:space="preserve">They begged Jesus to send them into a herd of pigs that was feeding on the </w:t>
      </w:r>
      <w:r w:rsidR="003A7DD3">
        <w:rPr>
          <w:sz w:val="20"/>
          <w:szCs w:val="20"/>
        </w:rPr>
        <w:t xml:space="preserve">nearby </w:t>
      </w:r>
      <w:r>
        <w:rPr>
          <w:sz w:val="20"/>
          <w:szCs w:val="20"/>
        </w:rPr>
        <w:t>hillside.</w:t>
      </w:r>
    </w:p>
    <w:p w14:paraId="0000012D" w14:textId="77777777" w:rsidR="00043488" w:rsidRDefault="00043488">
      <w:pPr>
        <w:ind w:left="720"/>
        <w:rPr>
          <w:sz w:val="20"/>
          <w:szCs w:val="20"/>
        </w:rPr>
      </w:pPr>
    </w:p>
    <w:p w14:paraId="3C86F21F" w14:textId="166B1BE7" w:rsidR="00534C67" w:rsidRPr="00C7539E" w:rsidRDefault="00534C67" w:rsidP="00EF2999">
      <w:pPr>
        <w:pStyle w:val="ListParagraph"/>
        <w:numPr>
          <w:ilvl w:val="0"/>
          <w:numId w:val="12"/>
        </w:numPr>
        <w:ind w:left="360"/>
        <w:rPr>
          <w:sz w:val="20"/>
          <w:szCs w:val="20"/>
        </w:rPr>
      </w:pPr>
      <w:r w:rsidRPr="00C7539E">
        <w:rPr>
          <w:sz w:val="20"/>
          <w:szCs w:val="20"/>
        </w:rPr>
        <w:t xml:space="preserve">What happened after Jesus gave the unclean spirits permission to enter the pigs? [5:13] </w:t>
      </w:r>
    </w:p>
    <w:p w14:paraId="02993D45" w14:textId="0A23EC10" w:rsidR="00534C67" w:rsidRDefault="00534C67" w:rsidP="00534C67">
      <w:pPr>
        <w:ind w:left="720"/>
        <w:rPr>
          <w:sz w:val="20"/>
          <w:szCs w:val="20"/>
        </w:rPr>
      </w:pPr>
      <w:r>
        <w:rPr>
          <w:sz w:val="20"/>
          <w:szCs w:val="20"/>
        </w:rPr>
        <w:t>They came out of the man and entered the pigs</w:t>
      </w:r>
      <w:r w:rsidR="003A7DD3">
        <w:rPr>
          <w:sz w:val="20"/>
          <w:szCs w:val="20"/>
        </w:rPr>
        <w:t>. Then</w:t>
      </w:r>
      <w:r>
        <w:rPr>
          <w:sz w:val="20"/>
          <w:szCs w:val="20"/>
        </w:rPr>
        <w:t xml:space="preserve"> the pigs ran down the steep hill into the sea and drowned.</w:t>
      </w:r>
    </w:p>
    <w:p w14:paraId="00000131" w14:textId="77777777" w:rsidR="00043488" w:rsidRDefault="00043488">
      <w:pPr>
        <w:ind w:left="720"/>
        <w:rPr>
          <w:sz w:val="20"/>
          <w:szCs w:val="20"/>
        </w:rPr>
      </w:pPr>
    </w:p>
    <w:p w14:paraId="00000132" w14:textId="77777777" w:rsidR="00043488" w:rsidRDefault="004F69BA" w:rsidP="00EF2999">
      <w:pPr>
        <w:numPr>
          <w:ilvl w:val="0"/>
          <w:numId w:val="12"/>
        </w:numPr>
        <w:ind w:left="360"/>
        <w:rPr>
          <w:sz w:val="20"/>
          <w:szCs w:val="20"/>
        </w:rPr>
      </w:pPr>
      <w:r>
        <w:rPr>
          <w:sz w:val="20"/>
          <w:szCs w:val="20"/>
        </w:rPr>
        <w:t>What did those who were feeding the pigs do? [5:14]</w:t>
      </w:r>
    </w:p>
    <w:p w14:paraId="7A435615" w14:textId="42C7DE6A" w:rsidR="001171ED" w:rsidRDefault="004F69BA">
      <w:pPr>
        <w:ind w:left="720"/>
        <w:rPr>
          <w:sz w:val="20"/>
          <w:szCs w:val="20"/>
        </w:rPr>
      </w:pPr>
      <w:r>
        <w:rPr>
          <w:sz w:val="20"/>
          <w:szCs w:val="20"/>
        </w:rPr>
        <w:t xml:space="preserve">They </w:t>
      </w:r>
      <w:r w:rsidR="00C51D17">
        <w:rPr>
          <w:sz w:val="20"/>
          <w:szCs w:val="20"/>
        </w:rPr>
        <w:t>ran</w:t>
      </w:r>
      <w:r>
        <w:rPr>
          <w:sz w:val="20"/>
          <w:szCs w:val="20"/>
        </w:rPr>
        <w:t xml:space="preserve"> and told people in the city and the countryside what had happened.</w:t>
      </w:r>
    </w:p>
    <w:p w14:paraId="33DC4006" w14:textId="77777777" w:rsidR="001171ED" w:rsidRDefault="001171ED">
      <w:pPr>
        <w:ind w:left="720"/>
        <w:rPr>
          <w:sz w:val="20"/>
          <w:szCs w:val="20"/>
        </w:rPr>
      </w:pPr>
    </w:p>
    <w:p w14:paraId="3B576C81" w14:textId="31931417" w:rsidR="00F46837" w:rsidRDefault="004F69BA" w:rsidP="00EF2999">
      <w:pPr>
        <w:numPr>
          <w:ilvl w:val="0"/>
          <w:numId w:val="12"/>
        </w:numPr>
        <w:ind w:left="360"/>
        <w:rPr>
          <w:sz w:val="20"/>
          <w:szCs w:val="20"/>
        </w:rPr>
      </w:pPr>
      <w:r>
        <w:rPr>
          <w:sz w:val="20"/>
          <w:szCs w:val="20"/>
        </w:rPr>
        <w:t>When people went out to see what happened, what did they se</w:t>
      </w:r>
      <w:r w:rsidR="00F46837">
        <w:rPr>
          <w:sz w:val="20"/>
          <w:szCs w:val="20"/>
        </w:rPr>
        <w:t>e? [5:15]</w:t>
      </w:r>
    </w:p>
    <w:p w14:paraId="470E3C4A" w14:textId="66D7A3D5" w:rsidR="00F46837" w:rsidRDefault="00F46837" w:rsidP="00F46837">
      <w:pPr>
        <w:ind w:left="360" w:firstLine="360"/>
        <w:rPr>
          <w:sz w:val="20"/>
          <w:szCs w:val="20"/>
        </w:rPr>
      </w:pPr>
      <w:r>
        <w:rPr>
          <w:sz w:val="20"/>
          <w:szCs w:val="20"/>
        </w:rPr>
        <w:t>They saw the man who had been possessed by Legion</w:t>
      </w:r>
      <w:r w:rsidR="000F6172">
        <w:rPr>
          <w:sz w:val="20"/>
          <w:szCs w:val="20"/>
        </w:rPr>
        <w:t xml:space="preserve"> sitting</w:t>
      </w:r>
      <w:r>
        <w:rPr>
          <w:sz w:val="20"/>
          <w:szCs w:val="20"/>
        </w:rPr>
        <w:t xml:space="preserve">, </w:t>
      </w:r>
      <w:r w:rsidR="000F6172">
        <w:rPr>
          <w:sz w:val="20"/>
          <w:szCs w:val="20"/>
        </w:rPr>
        <w:t>dressed,</w:t>
      </w:r>
      <w:r>
        <w:rPr>
          <w:sz w:val="20"/>
          <w:szCs w:val="20"/>
        </w:rPr>
        <w:t xml:space="preserve"> and in his right mind.</w:t>
      </w:r>
    </w:p>
    <w:p w14:paraId="71D01B49" w14:textId="77777777" w:rsidR="00F46837" w:rsidRDefault="00F46837" w:rsidP="00F46837">
      <w:pPr>
        <w:ind w:left="360"/>
        <w:rPr>
          <w:sz w:val="20"/>
          <w:szCs w:val="20"/>
        </w:rPr>
      </w:pPr>
    </w:p>
    <w:p w14:paraId="00000135" w14:textId="69ECD99C" w:rsidR="00043488" w:rsidRDefault="00F46837" w:rsidP="00EF2999">
      <w:pPr>
        <w:numPr>
          <w:ilvl w:val="0"/>
          <w:numId w:val="12"/>
        </w:numPr>
        <w:ind w:left="360"/>
        <w:rPr>
          <w:sz w:val="20"/>
          <w:szCs w:val="20"/>
        </w:rPr>
      </w:pPr>
      <w:r>
        <w:rPr>
          <w:sz w:val="20"/>
          <w:szCs w:val="20"/>
        </w:rPr>
        <w:t xml:space="preserve"> H</w:t>
      </w:r>
      <w:r w:rsidR="00A833EB">
        <w:rPr>
          <w:sz w:val="20"/>
          <w:szCs w:val="20"/>
        </w:rPr>
        <w:t>ow did they r</w:t>
      </w:r>
      <w:r>
        <w:rPr>
          <w:sz w:val="20"/>
          <w:szCs w:val="20"/>
        </w:rPr>
        <w:t>e</w:t>
      </w:r>
      <w:r w:rsidR="00A833EB">
        <w:rPr>
          <w:sz w:val="20"/>
          <w:szCs w:val="20"/>
        </w:rPr>
        <w:t xml:space="preserve">act? </w:t>
      </w:r>
      <w:r w:rsidR="004F69BA">
        <w:rPr>
          <w:sz w:val="20"/>
          <w:szCs w:val="20"/>
        </w:rPr>
        <w:t>[5:15]</w:t>
      </w:r>
    </w:p>
    <w:p w14:paraId="00000136" w14:textId="6B854D63" w:rsidR="00043488" w:rsidRDefault="00A833EB">
      <w:pPr>
        <w:ind w:left="720"/>
        <w:rPr>
          <w:sz w:val="20"/>
          <w:szCs w:val="20"/>
        </w:rPr>
      </w:pPr>
      <w:r>
        <w:rPr>
          <w:sz w:val="20"/>
          <w:szCs w:val="20"/>
        </w:rPr>
        <w:t>They were afraid</w:t>
      </w:r>
      <w:r w:rsidR="000F6172">
        <w:rPr>
          <w:sz w:val="20"/>
          <w:szCs w:val="20"/>
        </w:rPr>
        <w:t>.</w:t>
      </w:r>
    </w:p>
    <w:p w14:paraId="00000137" w14:textId="77777777" w:rsidR="00043488" w:rsidRDefault="00043488">
      <w:pPr>
        <w:ind w:left="720"/>
        <w:rPr>
          <w:sz w:val="20"/>
          <w:szCs w:val="20"/>
        </w:rPr>
      </w:pPr>
    </w:p>
    <w:p w14:paraId="5ED99808" w14:textId="0B9D0AA9" w:rsidR="00C51D17" w:rsidRDefault="00C51D17" w:rsidP="00EF2999">
      <w:pPr>
        <w:numPr>
          <w:ilvl w:val="0"/>
          <w:numId w:val="12"/>
        </w:numPr>
        <w:ind w:left="360"/>
        <w:rPr>
          <w:sz w:val="20"/>
          <w:szCs w:val="20"/>
        </w:rPr>
      </w:pPr>
      <w:r>
        <w:rPr>
          <w:sz w:val="20"/>
          <w:szCs w:val="20"/>
        </w:rPr>
        <w:t>What did the witnesses do?</w:t>
      </w:r>
      <w:r w:rsidR="00E82187">
        <w:rPr>
          <w:sz w:val="20"/>
          <w:szCs w:val="20"/>
        </w:rPr>
        <w:t xml:space="preserve"> [5:16]</w:t>
      </w:r>
    </w:p>
    <w:p w14:paraId="6F4A9E15" w14:textId="19EFDDC0" w:rsidR="00C51D17" w:rsidRDefault="00C51D17" w:rsidP="00C51D17">
      <w:pPr>
        <w:ind w:left="720"/>
        <w:rPr>
          <w:sz w:val="20"/>
          <w:szCs w:val="20"/>
        </w:rPr>
      </w:pPr>
      <w:r>
        <w:rPr>
          <w:sz w:val="20"/>
          <w:szCs w:val="20"/>
        </w:rPr>
        <w:t xml:space="preserve">The ones who saw it all described what had happened to the demon-possessed man and to the pigs. </w:t>
      </w:r>
    </w:p>
    <w:p w14:paraId="12FADF9D" w14:textId="77777777" w:rsidR="00C51D17" w:rsidRDefault="00C51D17" w:rsidP="00C51D17">
      <w:pPr>
        <w:ind w:left="720"/>
        <w:rPr>
          <w:sz w:val="20"/>
          <w:szCs w:val="20"/>
        </w:rPr>
      </w:pPr>
    </w:p>
    <w:p w14:paraId="00000138" w14:textId="60C48C63" w:rsidR="00043488" w:rsidRDefault="004F69BA" w:rsidP="00EF2999">
      <w:pPr>
        <w:numPr>
          <w:ilvl w:val="0"/>
          <w:numId w:val="12"/>
        </w:numPr>
        <w:ind w:left="360"/>
        <w:rPr>
          <w:sz w:val="20"/>
          <w:szCs w:val="20"/>
        </w:rPr>
      </w:pPr>
      <w:r>
        <w:rPr>
          <w:sz w:val="20"/>
          <w:szCs w:val="20"/>
        </w:rPr>
        <w:t>What did the people beg Jesus to do? [5:17]</w:t>
      </w:r>
    </w:p>
    <w:p w14:paraId="5AE06783" w14:textId="208736A6" w:rsidR="0019566E" w:rsidRDefault="0019566E" w:rsidP="00FC66FB">
      <w:pPr>
        <w:pStyle w:val="ListParagraph"/>
        <w:rPr>
          <w:sz w:val="20"/>
          <w:szCs w:val="20"/>
        </w:rPr>
      </w:pPr>
      <w:r w:rsidRPr="0019566E">
        <w:rPr>
          <w:sz w:val="20"/>
          <w:szCs w:val="20"/>
        </w:rPr>
        <w:t>They begged Jesus to leave their region.</w:t>
      </w:r>
    </w:p>
    <w:p w14:paraId="24CAB0E4" w14:textId="77777777" w:rsidR="0019566E" w:rsidRDefault="0019566E" w:rsidP="00C7539E">
      <w:pPr>
        <w:rPr>
          <w:sz w:val="20"/>
          <w:szCs w:val="20"/>
        </w:rPr>
      </w:pPr>
    </w:p>
    <w:p w14:paraId="0D01C06D" w14:textId="1E2CAE84" w:rsidR="0019566E" w:rsidRDefault="0019566E" w:rsidP="00EF2999">
      <w:pPr>
        <w:numPr>
          <w:ilvl w:val="0"/>
          <w:numId w:val="12"/>
        </w:numPr>
        <w:ind w:left="360"/>
        <w:rPr>
          <w:sz w:val="20"/>
          <w:szCs w:val="20"/>
        </w:rPr>
      </w:pPr>
      <w:r>
        <w:rPr>
          <w:sz w:val="20"/>
          <w:szCs w:val="20"/>
        </w:rPr>
        <w:t>What did the man who had been demon-possessed want to do?</w:t>
      </w:r>
      <w:r w:rsidR="00B34108">
        <w:rPr>
          <w:sz w:val="20"/>
          <w:szCs w:val="20"/>
        </w:rPr>
        <w:t xml:space="preserve"> [5:18]</w:t>
      </w:r>
    </w:p>
    <w:p w14:paraId="2C133BE7" w14:textId="341EA315" w:rsidR="00A833EB" w:rsidRDefault="00A833EB" w:rsidP="00A833EB">
      <w:pPr>
        <w:ind w:left="360" w:firstLine="360"/>
        <w:rPr>
          <w:sz w:val="20"/>
          <w:szCs w:val="20"/>
        </w:rPr>
      </w:pPr>
      <w:r>
        <w:rPr>
          <w:sz w:val="20"/>
          <w:szCs w:val="20"/>
        </w:rPr>
        <w:t>He wanted to go along with Jesus.</w:t>
      </w:r>
    </w:p>
    <w:p w14:paraId="0000013A" w14:textId="49BF80DE" w:rsidR="00043488" w:rsidRDefault="00CE364D" w:rsidP="00CE364D">
      <w:pPr>
        <w:pStyle w:val="Continuedline"/>
      </w:pPr>
      <w:r>
        <w:lastRenderedPageBreak/>
        <w:t xml:space="preserve">Mark 5:1-20 </w:t>
      </w:r>
      <w:r w:rsidRPr="00CD7759">
        <w:t>continued</w:t>
      </w:r>
      <w:r>
        <w:br/>
      </w:r>
    </w:p>
    <w:p w14:paraId="2B65195B" w14:textId="77777777" w:rsidR="00E82187" w:rsidRDefault="00E82187" w:rsidP="00EF2999">
      <w:pPr>
        <w:numPr>
          <w:ilvl w:val="0"/>
          <w:numId w:val="12"/>
        </w:numPr>
        <w:ind w:left="360"/>
        <w:rPr>
          <w:sz w:val="20"/>
          <w:szCs w:val="20"/>
        </w:rPr>
      </w:pPr>
      <w:r>
        <w:rPr>
          <w:sz w:val="20"/>
          <w:szCs w:val="20"/>
        </w:rPr>
        <w:t>What did Jesus tell the man who had been possessed by unclean spirits to do? [5:19]</w:t>
      </w:r>
    </w:p>
    <w:p w14:paraId="608A9019" w14:textId="5A1D6C90" w:rsidR="00E82187" w:rsidRDefault="00E82187" w:rsidP="00E82187">
      <w:pPr>
        <w:pStyle w:val="ListParagraph"/>
        <w:rPr>
          <w:sz w:val="20"/>
          <w:szCs w:val="20"/>
        </w:rPr>
      </w:pPr>
      <w:r w:rsidRPr="0019566E">
        <w:rPr>
          <w:sz w:val="20"/>
          <w:szCs w:val="20"/>
        </w:rPr>
        <w:t xml:space="preserve">Jesus </w:t>
      </w:r>
      <w:r>
        <w:rPr>
          <w:sz w:val="20"/>
          <w:szCs w:val="20"/>
        </w:rPr>
        <w:t>told</w:t>
      </w:r>
      <w:r w:rsidRPr="0019566E">
        <w:rPr>
          <w:sz w:val="20"/>
          <w:szCs w:val="20"/>
        </w:rPr>
        <w:t xml:space="preserve"> him to tell his own people what the Lord had done for him</w:t>
      </w:r>
      <w:r>
        <w:rPr>
          <w:sz w:val="20"/>
          <w:szCs w:val="20"/>
        </w:rPr>
        <w:t xml:space="preserve"> and </w:t>
      </w:r>
      <w:r w:rsidR="003A7DD3">
        <w:rPr>
          <w:sz w:val="20"/>
          <w:szCs w:val="20"/>
        </w:rPr>
        <w:t xml:space="preserve">about </w:t>
      </w:r>
      <w:r>
        <w:rPr>
          <w:sz w:val="20"/>
          <w:szCs w:val="20"/>
        </w:rPr>
        <w:t xml:space="preserve">the mercy the </w:t>
      </w:r>
      <w:r w:rsidR="003A7DD3">
        <w:rPr>
          <w:sz w:val="20"/>
          <w:szCs w:val="20"/>
        </w:rPr>
        <w:t>Lord</w:t>
      </w:r>
      <w:r>
        <w:rPr>
          <w:sz w:val="20"/>
          <w:szCs w:val="20"/>
        </w:rPr>
        <w:t xml:space="preserve"> had on him.</w:t>
      </w:r>
      <w:r w:rsidRPr="0019566E">
        <w:rPr>
          <w:sz w:val="20"/>
          <w:szCs w:val="20"/>
        </w:rPr>
        <w:t xml:space="preserve"> </w:t>
      </w:r>
    </w:p>
    <w:p w14:paraId="3EC6F955" w14:textId="77777777" w:rsidR="00E82187" w:rsidRPr="00E82187" w:rsidRDefault="00E82187" w:rsidP="00E82187">
      <w:pPr>
        <w:rPr>
          <w:sz w:val="20"/>
          <w:szCs w:val="20"/>
        </w:rPr>
      </w:pPr>
    </w:p>
    <w:p w14:paraId="5B4A98F1" w14:textId="77777777" w:rsidR="00E82187" w:rsidRDefault="00E82187" w:rsidP="00EF2999">
      <w:pPr>
        <w:numPr>
          <w:ilvl w:val="0"/>
          <w:numId w:val="12"/>
        </w:numPr>
        <w:ind w:left="360"/>
        <w:rPr>
          <w:sz w:val="20"/>
          <w:szCs w:val="20"/>
        </w:rPr>
      </w:pPr>
      <w:r>
        <w:rPr>
          <w:sz w:val="20"/>
          <w:szCs w:val="20"/>
        </w:rPr>
        <w:t>Why do you think Jesus did not want the demon-possessed man to go with him? [5:19]</w:t>
      </w:r>
    </w:p>
    <w:p w14:paraId="57DA480A" w14:textId="77777777" w:rsidR="00E82187" w:rsidRDefault="00E82187" w:rsidP="00E82187">
      <w:pPr>
        <w:ind w:left="720"/>
        <w:rPr>
          <w:sz w:val="20"/>
          <w:szCs w:val="20"/>
        </w:rPr>
      </w:pPr>
      <w:r>
        <w:rPr>
          <w:i/>
          <w:iCs/>
          <w:sz w:val="20"/>
          <w:szCs w:val="20"/>
        </w:rPr>
        <w:t>(</w:t>
      </w:r>
      <w:r w:rsidRPr="006D065D">
        <w:rPr>
          <w:i/>
          <w:iCs/>
          <w:sz w:val="20"/>
          <w:szCs w:val="20"/>
        </w:rPr>
        <w:t>Answer may vary.)</w:t>
      </w:r>
      <w:r>
        <w:rPr>
          <w:sz w:val="20"/>
          <w:szCs w:val="20"/>
        </w:rPr>
        <w:t xml:space="preserve"> Since Jesus was going away at the people’s request, Jesus told the man to tell others about him. It seems that Jesus had a job for the man to do that only he could do. Only those who had seen him demon-possessed before would understand what a miracle it was that he was now healed. Perhaps they would listen to him and believe in Jesus.</w:t>
      </w:r>
    </w:p>
    <w:p w14:paraId="6D3AAC6A" w14:textId="77777777" w:rsidR="00E82187" w:rsidRDefault="00E82187" w:rsidP="00E82187">
      <w:pPr>
        <w:ind w:left="720"/>
        <w:rPr>
          <w:sz w:val="20"/>
          <w:szCs w:val="20"/>
        </w:rPr>
      </w:pPr>
    </w:p>
    <w:p w14:paraId="516A0055" w14:textId="3351593B" w:rsidR="00E82187" w:rsidRDefault="00E82187" w:rsidP="00EF2999">
      <w:pPr>
        <w:numPr>
          <w:ilvl w:val="0"/>
          <w:numId w:val="12"/>
        </w:numPr>
        <w:ind w:left="360"/>
        <w:rPr>
          <w:sz w:val="20"/>
          <w:szCs w:val="20"/>
        </w:rPr>
      </w:pPr>
      <w:r>
        <w:rPr>
          <w:sz w:val="20"/>
          <w:szCs w:val="20"/>
        </w:rPr>
        <w:t>What did the man do? [5:20]</w:t>
      </w:r>
    </w:p>
    <w:p w14:paraId="6B3FB82F" w14:textId="036F0645" w:rsidR="00E82187" w:rsidRDefault="00E82187" w:rsidP="00E82187">
      <w:pPr>
        <w:ind w:left="720"/>
        <w:rPr>
          <w:sz w:val="20"/>
          <w:szCs w:val="20"/>
        </w:rPr>
      </w:pPr>
      <w:r>
        <w:rPr>
          <w:sz w:val="20"/>
          <w:szCs w:val="20"/>
        </w:rPr>
        <w:t xml:space="preserve">He went and told people in the Decapolis about what Jesus had done for </w:t>
      </w:r>
      <w:r w:rsidR="00CD7759">
        <w:rPr>
          <w:sz w:val="20"/>
          <w:szCs w:val="20"/>
        </w:rPr>
        <w:t>him,</w:t>
      </w:r>
      <w:r>
        <w:rPr>
          <w:sz w:val="20"/>
          <w:szCs w:val="20"/>
        </w:rPr>
        <w:t xml:space="preserve"> and everyone was amazed.</w:t>
      </w:r>
    </w:p>
    <w:p w14:paraId="0000013E" w14:textId="77777777" w:rsidR="00043488" w:rsidRPr="00CD7759" w:rsidRDefault="004F69BA" w:rsidP="00CD7759">
      <w:pPr>
        <w:pStyle w:val="CommentSection"/>
      </w:pPr>
      <w:r w:rsidRPr="00CD7759">
        <w:t>Comment Section:</w:t>
      </w:r>
    </w:p>
    <w:p w14:paraId="5B947CDA" w14:textId="77777777" w:rsidR="00C308BE" w:rsidRDefault="00C308BE">
      <w:pPr>
        <w:rPr>
          <w:sz w:val="40"/>
          <w:szCs w:val="44"/>
        </w:rPr>
      </w:pPr>
      <w:bookmarkStart w:id="7" w:name="_z887wv9xis6s" w:colFirst="0" w:colLast="0"/>
      <w:bookmarkEnd w:id="7"/>
      <w:r>
        <w:rPr>
          <w:szCs w:val="44"/>
        </w:rPr>
        <w:br w:type="page"/>
      </w:r>
    </w:p>
    <w:p w14:paraId="00000140" w14:textId="7D3B00A4" w:rsidR="00043488" w:rsidRPr="004279FF" w:rsidRDefault="004F69BA">
      <w:pPr>
        <w:pStyle w:val="Heading1"/>
        <w:keepNext w:val="0"/>
        <w:keepLines w:val="0"/>
        <w:rPr>
          <w:b/>
          <w:bCs/>
          <w:szCs w:val="44"/>
        </w:rPr>
      </w:pPr>
      <w:bookmarkStart w:id="8" w:name="_Toc207006068"/>
      <w:r w:rsidRPr="00E25EDD">
        <w:rPr>
          <w:b/>
          <w:bCs/>
          <w:szCs w:val="44"/>
        </w:rPr>
        <w:lastRenderedPageBreak/>
        <w:t>7:24-30</w:t>
      </w:r>
      <w:bookmarkEnd w:id="8"/>
      <w:r w:rsidRPr="004279FF">
        <w:rPr>
          <w:b/>
          <w:bCs/>
          <w:szCs w:val="44"/>
        </w:rPr>
        <w:t xml:space="preserve"> </w:t>
      </w:r>
    </w:p>
    <w:p w14:paraId="00000141" w14:textId="4561E85C" w:rsidR="00043488" w:rsidRDefault="004F69BA" w:rsidP="001171ED">
      <w:pPr>
        <w:pStyle w:val="Background"/>
      </w:pPr>
      <w:r>
        <w:rPr>
          <w:b/>
        </w:rPr>
        <w:t>Background</w:t>
      </w:r>
      <w:r>
        <w:t xml:space="preserve">: </w:t>
      </w:r>
      <w:r w:rsidR="00883D41">
        <w:t xml:space="preserve">Jesus has been traveling from town to town teaching and healing. This passage begins with his traveling to a non-Jewish region, </w:t>
      </w:r>
      <w:proofErr w:type="spellStart"/>
      <w:r w:rsidR="00883D41">
        <w:t>Tyre</w:t>
      </w:r>
      <w:proofErr w:type="spellEnd"/>
      <w:r w:rsidR="00883D41">
        <w:t xml:space="preserve"> and Sidon. These pagan cities are well-known in the Old Testament for being wicked and for having been judged by God</w:t>
      </w:r>
      <w:r>
        <w:t>.</w:t>
      </w:r>
    </w:p>
    <w:p w14:paraId="7025C7FF" w14:textId="77777777" w:rsidR="00E52444" w:rsidRPr="001171ED" w:rsidRDefault="00E52444" w:rsidP="001171ED">
      <w:pPr>
        <w:pStyle w:val="Background"/>
        <w:rPr>
          <w:b/>
          <w:bCs w:val="0"/>
        </w:rPr>
      </w:pPr>
      <w:r w:rsidRPr="001171ED">
        <w:rPr>
          <w:b/>
          <w:bCs w:val="0"/>
        </w:rPr>
        <w:t>Read the passage.</w:t>
      </w:r>
    </w:p>
    <w:p w14:paraId="00000143" w14:textId="77777777" w:rsidR="00043488" w:rsidRPr="001171ED" w:rsidRDefault="004F69BA" w:rsidP="001171ED">
      <w:pPr>
        <w:pStyle w:val="Part1"/>
      </w:pPr>
      <w:r w:rsidRPr="001171ED">
        <w:t>Part 1</w:t>
      </w:r>
    </w:p>
    <w:p w14:paraId="00000144" w14:textId="77777777" w:rsidR="00043488" w:rsidRDefault="004F69BA" w:rsidP="001171ED">
      <w:pPr>
        <w:pStyle w:val="Answerortell0"/>
      </w:pPr>
      <w:r>
        <w:t>Tell in your own words what you just read in these verses.</w:t>
      </w:r>
    </w:p>
    <w:p w14:paraId="4114C6E9" w14:textId="1EB7C252" w:rsidR="00883D41" w:rsidRPr="001171ED" w:rsidRDefault="004F69BA" w:rsidP="00CE364D">
      <w:pPr>
        <w:pStyle w:val="Checklist"/>
      </w:pPr>
      <w:r w:rsidRPr="001171ED">
        <w:t xml:space="preserve">Jesus went to the region of </w:t>
      </w:r>
      <w:proofErr w:type="spellStart"/>
      <w:r w:rsidRPr="001171ED">
        <w:t>Tyre</w:t>
      </w:r>
      <w:proofErr w:type="spellEnd"/>
      <w:r w:rsidRPr="001171ED">
        <w:t xml:space="preserve"> and Sidon</w:t>
      </w:r>
      <w:r w:rsidR="00CE364D">
        <w:t>, and he</w:t>
      </w:r>
      <w:r w:rsidR="00883D41" w:rsidRPr="001171ED">
        <w:t xml:space="preserve"> entered a hous</w:t>
      </w:r>
      <w:r w:rsidR="00CE364D">
        <w:t xml:space="preserve">e. </w:t>
      </w:r>
      <w:r w:rsidR="007324E9">
        <w:t>Jesus</w:t>
      </w:r>
      <w:r w:rsidR="00883D41" w:rsidRPr="001171ED">
        <w:t xml:space="preserve"> tried to keep </w:t>
      </w:r>
      <w:r w:rsidR="007324E9">
        <w:t xml:space="preserve">it </w:t>
      </w:r>
      <w:r w:rsidR="00883D41" w:rsidRPr="001171ED">
        <w:t>unknown</w:t>
      </w:r>
      <w:r w:rsidR="007324E9">
        <w:t xml:space="preserve"> that he was there</w:t>
      </w:r>
      <w:r w:rsidR="00883D41" w:rsidRPr="001171ED">
        <w:t xml:space="preserve">, </w:t>
      </w:r>
      <w:r w:rsidR="007324E9">
        <w:t>but he could not be hidden</w:t>
      </w:r>
      <w:r w:rsidR="00883D41" w:rsidRPr="001171ED">
        <w:t>. [7:24]</w:t>
      </w:r>
    </w:p>
    <w:p w14:paraId="4E48DADF" w14:textId="751458C2" w:rsidR="00883D41" w:rsidRPr="001171ED" w:rsidRDefault="004F69BA" w:rsidP="001171ED">
      <w:pPr>
        <w:pStyle w:val="Checklist"/>
      </w:pPr>
      <w:r w:rsidRPr="001171ED">
        <w:t xml:space="preserve">A woman </w:t>
      </w:r>
      <w:r w:rsidR="00883D41" w:rsidRPr="001171ED">
        <w:t xml:space="preserve">whose </w:t>
      </w:r>
      <w:r w:rsidR="00295FF5" w:rsidRPr="001171ED">
        <w:t xml:space="preserve">little </w:t>
      </w:r>
      <w:r w:rsidR="00883D41" w:rsidRPr="001171ED">
        <w:t xml:space="preserve">daughter had an unclean spirit came to </w:t>
      </w:r>
      <w:r w:rsidR="00CE364D">
        <w:t>Jesus</w:t>
      </w:r>
      <w:r w:rsidR="00883D41" w:rsidRPr="001171ED">
        <w:t xml:space="preserve"> as soon as she heard about him and fell at his feet. [7:25]</w:t>
      </w:r>
    </w:p>
    <w:p w14:paraId="00000146" w14:textId="000DC0E4" w:rsidR="00043488" w:rsidRPr="001171ED" w:rsidRDefault="00883D41" w:rsidP="001171ED">
      <w:pPr>
        <w:pStyle w:val="Checklist"/>
      </w:pPr>
      <w:r w:rsidRPr="001171ED">
        <w:t xml:space="preserve">This woman, who was a Greek </w:t>
      </w:r>
      <w:r w:rsidR="004F69BA" w:rsidRPr="001171ED">
        <w:t>of Syrophoenician descent</w:t>
      </w:r>
      <w:r w:rsidRPr="001171ED">
        <w:t>,</w:t>
      </w:r>
      <w:r w:rsidR="004F69BA" w:rsidRPr="001171ED">
        <w:t xml:space="preserve"> begged Jesus to cast </w:t>
      </w:r>
      <w:r w:rsidRPr="001171ED">
        <w:t xml:space="preserve">the </w:t>
      </w:r>
      <w:r w:rsidR="004F69BA" w:rsidRPr="001171ED">
        <w:t>demon</w:t>
      </w:r>
      <w:r w:rsidRPr="001171ED">
        <w:t xml:space="preserve"> out of</w:t>
      </w:r>
      <w:r w:rsidR="004F69BA" w:rsidRPr="001171ED">
        <w:t xml:space="preserve"> her daughter. [7:26]</w:t>
      </w:r>
    </w:p>
    <w:p w14:paraId="2794D403" w14:textId="45B2E181" w:rsidR="00295FF5" w:rsidRPr="001171ED" w:rsidRDefault="00295FF5" w:rsidP="001171ED">
      <w:pPr>
        <w:pStyle w:val="Checklist"/>
      </w:pPr>
      <w:r w:rsidRPr="001171ED">
        <w:t>Jesus said that the children should eat their fill first because it is</w:t>
      </w:r>
      <w:r w:rsidR="00CE364D">
        <w:t xml:space="preserve"> not</w:t>
      </w:r>
      <w:r w:rsidRPr="001171ED">
        <w:t xml:space="preserve"> right to give the children’s food to the dogs. [7:27]</w:t>
      </w:r>
    </w:p>
    <w:p w14:paraId="22875C52" w14:textId="6EE77A0A" w:rsidR="00295FF5" w:rsidRPr="001171ED" w:rsidRDefault="00295FF5" w:rsidP="001171ED">
      <w:pPr>
        <w:pStyle w:val="Checklist"/>
      </w:pPr>
      <w:r w:rsidRPr="001171ED">
        <w:t xml:space="preserve">The woman answered that even the dogs get to eat the </w:t>
      </w:r>
      <w:r w:rsidR="00CE364D">
        <w:t xml:space="preserve">children’s </w:t>
      </w:r>
      <w:r w:rsidRPr="001171ED">
        <w:t>crumbs. [7:28]</w:t>
      </w:r>
    </w:p>
    <w:p w14:paraId="00000147" w14:textId="7B9812DA" w:rsidR="00043488" w:rsidRPr="001171ED" w:rsidRDefault="00295FF5" w:rsidP="001171ED">
      <w:pPr>
        <w:pStyle w:val="Checklist"/>
      </w:pPr>
      <w:r w:rsidRPr="001171ED">
        <w:t>Jesus said that because of her answer she could go</w:t>
      </w:r>
      <w:r w:rsidR="00CE364D">
        <w:t xml:space="preserve"> and that </w:t>
      </w:r>
      <w:r w:rsidRPr="001171ED">
        <w:t>the demon had left her daughter</w:t>
      </w:r>
      <w:r w:rsidR="004F69BA" w:rsidRPr="001171ED">
        <w:t xml:space="preserve">. [7:29] </w:t>
      </w:r>
    </w:p>
    <w:p w14:paraId="00000148" w14:textId="73585DA9" w:rsidR="00043488" w:rsidRPr="001171ED" w:rsidRDefault="00295FF5" w:rsidP="001171ED">
      <w:pPr>
        <w:pStyle w:val="Checklist"/>
      </w:pPr>
      <w:r w:rsidRPr="001171ED">
        <w:t>T</w:t>
      </w:r>
      <w:r w:rsidR="004F69BA" w:rsidRPr="001171ED">
        <w:t>he woman went home</w:t>
      </w:r>
      <w:r w:rsidRPr="001171ED">
        <w:t xml:space="preserve"> and foun</w:t>
      </w:r>
      <w:r w:rsidR="004F69BA" w:rsidRPr="001171ED">
        <w:t xml:space="preserve">d her daughter </w:t>
      </w:r>
      <w:r w:rsidRPr="001171ED">
        <w:t>lying in bed</w:t>
      </w:r>
      <w:r w:rsidR="00CE364D">
        <w:t>,</w:t>
      </w:r>
      <w:r w:rsidRPr="001171ED">
        <w:t xml:space="preserve"> and the demon </w:t>
      </w:r>
      <w:r w:rsidR="00CE364D">
        <w:t xml:space="preserve">was </w:t>
      </w:r>
      <w:r w:rsidRPr="001171ED">
        <w:t>gone</w:t>
      </w:r>
      <w:r w:rsidR="004F69BA" w:rsidRPr="001171ED">
        <w:t>. [7:30]</w:t>
      </w:r>
    </w:p>
    <w:p w14:paraId="00000149" w14:textId="77777777" w:rsidR="00043488" w:rsidRDefault="004F69BA" w:rsidP="00E52444">
      <w:pPr>
        <w:pStyle w:val="Part2"/>
      </w:pPr>
      <w:r>
        <w:t>Part 2</w:t>
      </w:r>
    </w:p>
    <w:p w14:paraId="0000014A" w14:textId="77777777" w:rsidR="00043488" w:rsidRDefault="004F69BA" w:rsidP="001171ED">
      <w:pPr>
        <w:pStyle w:val="Answerortell0"/>
      </w:pPr>
      <w:r>
        <w:t>Answer the following questions.</w:t>
      </w:r>
    </w:p>
    <w:p w14:paraId="0000014C" w14:textId="3A90A4A5" w:rsidR="00043488" w:rsidRDefault="00B34108">
      <w:pPr>
        <w:numPr>
          <w:ilvl w:val="0"/>
          <w:numId w:val="7"/>
        </w:numPr>
        <w:rPr>
          <w:sz w:val="20"/>
          <w:szCs w:val="20"/>
        </w:rPr>
      </w:pPr>
      <w:r>
        <w:rPr>
          <w:sz w:val="20"/>
          <w:szCs w:val="20"/>
        </w:rPr>
        <w:t>W</w:t>
      </w:r>
      <w:r w:rsidR="004F69BA">
        <w:rPr>
          <w:sz w:val="20"/>
          <w:szCs w:val="20"/>
        </w:rPr>
        <w:t>here did Jesus travel</w:t>
      </w:r>
      <w:r>
        <w:rPr>
          <w:sz w:val="20"/>
          <w:szCs w:val="20"/>
        </w:rPr>
        <w:t xml:space="preserve"> in verse 24</w:t>
      </w:r>
      <w:r w:rsidR="004F69BA">
        <w:rPr>
          <w:sz w:val="20"/>
          <w:szCs w:val="20"/>
        </w:rPr>
        <w:t>? [7:24]</w:t>
      </w:r>
    </w:p>
    <w:p w14:paraId="0000014D" w14:textId="77777777" w:rsidR="00043488" w:rsidRDefault="004F69BA">
      <w:pPr>
        <w:ind w:left="720"/>
        <w:rPr>
          <w:sz w:val="20"/>
          <w:szCs w:val="20"/>
        </w:rPr>
      </w:pPr>
      <w:r>
        <w:rPr>
          <w:sz w:val="20"/>
          <w:szCs w:val="20"/>
        </w:rPr>
        <w:t xml:space="preserve">Jesus traveled to the region of </w:t>
      </w:r>
      <w:proofErr w:type="spellStart"/>
      <w:r>
        <w:rPr>
          <w:sz w:val="20"/>
          <w:szCs w:val="20"/>
        </w:rPr>
        <w:t>Tyre</w:t>
      </w:r>
      <w:proofErr w:type="spellEnd"/>
      <w:r>
        <w:rPr>
          <w:sz w:val="20"/>
          <w:szCs w:val="20"/>
        </w:rPr>
        <w:t xml:space="preserve"> and Sidon.</w:t>
      </w:r>
    </w:p>
    <w:p w14:paraId="0000014E" w14:textId="77777777" w:rsidR="00043488" w:rsidRDefault="00043488">
      <w:pPr>
        <w:ind w:left="720"/>
        <w:rPr>
          <w:sz w:val="20"/>
          <w:szCs w:val="20"/>
        </w:rPr>
      </w:pPr>
    </w:p>
    <w:p w14:paraId="0000014F" w14:textId="77777777" w:rsidR="00043488" w:rsidRDefault="004F69BA">
      <w:pPr>
        <w:numPr>
          <w:ilvl w:val="0"/>
          <w:numId w:val="7"/>
        </w:numPr>
        <w:rPr>
          <w:sz w:val="20"/>
          <w:szCs w:val="20"/>
        </w:rPr>
      </w:pPr>
      <w:r>
        <w:rPr>
          <w:sz w:val="20"/>
          <w:szCs w:val="20"/>
        </w:rPr>
        <w:t xml:space="preserve">Where did Jesus go when he got to the region of </w:t>
      </w:r>
      <w:proofErr w:type="spellStart"/>
      <w:r>
        <w:rPr>
          <w:sz w:val="20"/>
          <w:szCs w:val="20"/>
        </w:rPr>
        <w:t>Tyre</w:t>
      </w:r>
      <w:proofErr w:type="spellEnd"/>
      <w:r>
        <w:rPr>
          <w:sz w:val="20"/>
          <w:szCs w:val="20"/>
        </w:rPr>
        <w:t xml:space="preserve"> and Sidon? [7:24]</w:t>
      </w:r>
    </w:p>
    <w:p w14:paraId="00000150" w14:textId="77777777" w:rsidR="00043488" w:rsidRDefault="004F69BA">
      <w:pPr>
        <w:ind w:left="720"/>
        <w:rPr>
          <w:sz w:val="20"/>
          <w:szCs w:val="20"/>
        </w:rPr>
      </w:pPr>
      <w:r>
        <w:rPr>
          <w:sz w:val="20"/>
          <w:szCs w:val="20"/>
        </w:rPr>
        <w:t>Jesus went into a house.</w:t>
      </w:r>
    </w:p>
    <w:p w14:paraId="00000151" w14:textId="77777777" w:rsidR="00043488" w:rsidRDefault="00043488">
      <w:pPr>
        <w:ind w:left="720"/>
        <w:rPr>
          <w:sz w:val="20"/>
          <w:szCs w:val="20"/>
        </w:rPr>
      </w:pPr>
    </w:p>
    <w:p w14:paraId="00000152" w14:textId="1D10620B" w:rsidR="00043488" w:rsidRDefault="004F69BA">
      <w:pPr>
        <w:numPr>
          <w:ilvl w:val="0"/>
          <w:numId w:val="7"/>
        </w:numPr>
        <w:rPr>
          <w:sz w:val="20"/>
          <w:szCs w:val="20"/>
        </w:rPr>
      </w:pPr>
      <w:r>
        <w:rPr>
          <w:sz w:val="20"/>
          <w:szCs w:val="20"/>
        </w:rPr>
        <w:t>Who came to Jesus</w:t>
      </w:r>
      <w:r w:rsidR="007324E9">
        <w:rPr>
          <w:sz w:val="20"/>
          <w:szCs w:val="20"/>
        </w:rPr>
        <w:t>, when his presence in that house could not be hidden</w:t>
      </w:r>
      <w:r>
        <w:rPr>
          <w:sz w:val="20"/>
          <w:szCs w:val="20"/>
        </w:rPr>
        <w:t>? [7:25]</w:t>
      </w:r>
    </w:p>
    <w:p w14:paraId="00000153" w14:textId="01204DB3" w:rsidR="00043488" w:rsidRDefault="004F69BA">
      <w:pPr>
        <w:ind w:left="720"/>
        <w:rPr>
          <w:sz w:val="20"/>
          <w:szCs w:val="20"/>
        </w:rPr>
      </w:pPr>
      <w:r>
        <w:rPr>
          <w:sz w:val="20"/>
          <w:szCs w:val="20"/>
        </w:rPr>
        <w:t>A woman who had a daughter with an unclean spirit</w:t>
      </w:r>
      <w:r w:rsidR="00B34108">
        <w:rPr>
          <w:sz w:val="20"/>
          <w:szCs w:val="20"/>
        </w:rPr>
        <w:t xml:space="preserve"> came to Jesus</w:t>
      </w:r>
      <w:r>
        <w:rPr>
          <w:sz w:val="20"/>
          <w:szCs w:val="20"/>
        </w:rPr>
        <w:t>.</w:t>
      </w:r>
    </w:p>
    <w:p w14:paraId="00000154" w14:textId="77777777" w:rsidR="00043488" w:rsidRDefault="00043488">
      <w:pPr>
        <w:ind w:left="720"/>
        <w:rPr>
          <w:sz w:val="20"/>
          <w:szCs w:val="20"/>
        </w:rPr>
      </w:pPr>
    </w:p>
    <w:p w14:paraId="00000155" w14:textId="6B76C5FA" w:rsidR="00043488" w:rsidRDefault="00CE364D">
      <w:pPr>
        <w:numPr>
          <w:ilvl w:val="0"/>
          <w:numId w:val="7"/>
        </w:numPr>
        <w:rPr>
          <w:sz w:val="20"/>
          <w:szCs w:val="20"/>
        </w:rPr>
      </w:pPr>
      <w:r>
        <w:rPr>
          <w:sz w:val="20"/>
          <w:szCs w:val="20"/>
        </w:rPr>
        <w:t>How w</w:t>
      </w:r>
      <w:r w:rsidR="004F69BA">
        <w:rPr>
          <w:sz w:val="20"/>
          <w:szCs w:val="20"/>
        </w:rPr>
        <w:t>as the woman</w:t>
      </w:r>
      <w:r>
        <w:rPr>
          <w:sz w:val="20"/>
          <w:szCs w:val="20"/>
        </w:rPr>
        <w:t xml:space="preserve"> who came to Jesus described</w:t>
      </w:r>
      <w:r w:rsidR="004F69BA">
        <w:rPr>
          <w:sz w:val="20"/>
          <w:szCs w:val="20"/>
        </w:rPr>
        <w:t>? [7:26]</w:t>
      </w:r>
    </w:p>
    <w:p w14:paraId="00000156" w14:textId="5FA12DD9" w:rsidR="00043488" w:rsidRDefault="00B34108">
      <w:pPr>
        <w:ind w:left="720"/>
        <w:rPr>
          <w:sz w:val="20"/>
          <w:szCs w:val="20"/>
        </w:rPr>
      </w:pPr>
      <w:r>
        <w:rPr>
          <w:sz w:val="20"/>
          <w:szCs w:val="20"/>
        </w:rPr>
        <w:t>The woman</w:t>
      </w:r>
      <w:r w:rsidR="004F69BA">
        <w:rPr>
          <w:sz w:val="20"/>
          <w:szCs w:val="20"/>
        </w:rPr>
        <w:t xml:space="preserve"> was a Greek</w:t>
      </w:r>
      <w:r w:rsidR="00CE364D">
        <w:rPr>
          <w:sz w:val="20"/>
          <w:szCs w:val="20"/>
        </w:rPr>
        <w:t>, a Syrophoenician by descent</w:t>
      </w:r>
      <w:r w:rsidR="004F69BA">
        <w:rPr>
          <w:sz w:val="20"/>
          <w:szCs w:val="20"/>
        </w:rPr>
        <w:t xml:space="preserve">.  </w:t>
      </w:r>
    </w:p>
    <w:p w14:paraId="00000157" w14:textId="77777777" w:rsidR="00043488" w:rsidRDefault="00043488">
      <w:pPr>
        <w:ind w:left="720"/>
        <w:rPr>
          <w:sz w:val="20"/>
          <w:szCs w:val="20"/>
        </w:rPr>
      </w:pPr>
    </w:p>
    <w:p w14:paraId="00000158" w14:textId="77777777" w:rsidR="00043488" w:rsidRDefault="004F69BA">
      <w:pPr>
        <w:numPr>
          <w:ilvl w:val="0"/>
          <w:numId w:val="7"/>
        </w:numPr>
        <w:rPr>
          <w:sz w:val="20"/>
          <w:szCs w:val="20"/>
        </w:rPr>
      </w:pPr>
      <w:r>
        <w:rPr>
          <w:sz w:val="20"/>
          <w:szCs w:val="20"/>
        </w:rPr>
        <w:t>What did the woman beg Jesus to do? [7:26]</w:t>
      </w:r>
    </w:p>
    <w:p w14:paraId="00000159" w14:textId="77777777" w:rsidR="00043488" w:rsidRDefault="004F69BA">
      <w:pPr>
        <w:ind w:left="720"/>
        <w:rPr>
          <w:sz w:val="20"/>
          <w:szCs w:val="20"/>
        </w:rPr>
      </w:pPr>
      <w:r>
        <w:rPr>
          <w:sz w:val="20"/>
          <w:szCs w:val="20"/>
        </w:rPr>
        <w:t>She begged Jesus to cast the demon out of her daughter.</w:t>
      </w:r>
    </w:p>
    <w:p w14:paraId="0000015A" w14:textId="77777777" w:rsidR="00043488" w:rsidRDefault="00043488">
      <w:pPr>
        <w:ind w:left="720"/>
        <w:rPr>
          <w:sz w:val="20"/>
          <w:szCs w:val="20"/>
        </w:rPr>
      </w:pPr>
    </w:p>
    <w:p w14:paraId="0000015B" w14:textId="77777777" w:rsidR="00043488" w:rsidRDefault="004F69BA">
      <w:pPr>
        <w:numPr>
          <w:ilvl w:val="0"/>
          <w:numId w:val="7"/>
        </w:numPr>
        <w:rPr>
          <w:sz w:val="20"/>
          <w:szCs w:val="20"/>
        </w:rPr>
      </w:pPr>
      <w:r>
        <w:rPr>
          <w:sz w:val="20"/>
          <w:szCs w:val="20"/>
        </w:rPr>
        <w:t>What did Jesus say to the woman? [7:27]</w:t>
      </w:r>
    </w:p>
    <w:p w14:paraId="0000015C" w14:textId="4D8DE011" w:rsidR="00043488" w:rsidRDefault="004F69BA">
      <w:pPr>
        <w:ind w:left="720"/>
        <w:rPr>
          <w:sz w:val="20"/>
          <w:szCs w:val="20"/>
        </w:rPr>
      </w:pPr>
      <w:r>
        <w:rPr>
          <w:sz w:val="20"/>
          <w:szCs w:val="20"/>
        </w:rPr>
        <w:t>Jesus told her to let the children be fed first an</w:t>
      </w:r>
      <w:r w:rsidR="00CE364D">
        <w:rPr>
          <w:sz w:val="20"/>
          <w:szCs w:val="20"/>
        </w:rPr>
        <w:t>d</w:t>
      </w:r>
      <w:r>
        <w:rPr>
          <w:sz w:val="20"/>
          <w:szCs w:val="20"/>
        </w:rPr>
        <w:t xml:space="preserve"> that it was not right to take the children's bread and throw it to the dogs.</w:t>
      </w:r>
    </w:p>
    <w:p w14:paraId="0B9F8EF7" w14:textId="77777777" w:rsidR="00470DBB" w:rsidRDefault="00470DBB" w:rsidP="00470DBB">
      <w:pPr>
        <w:pStyle w:val="Continuedline"/>
      </w:pPr>
      <w:r>
        <w:lastRenderedPageBreak/>
        <w:t>Mark 7:24-30 continued</w:t>
      </w:r>
    </w:p>
    <w:p w14:paraId="0000015D" w14:textId="77777777" w:rsidR="00043488" w:rsidRDefault="00043488">
      <w:pPr>
        <w:ind w:left="720"/>
        <w:rPr>
          <w:sz w:val="20"/>
          <w:szCs w:val="20"/>
        </w:rPr>
      </w:pPr>
    </w:p>
    <w:p w14:paraId="0000015E" w14:textId="328C2DB8" w:rsidR="00043488" w:rsidRPr="00B34108" w:rsidRDefault="004F69BA">
      <w:pPr>
        <w:numPr>
          <w:ilvl w:val="0"/>
          <w:numId w:val="7"/>
        </w:numPr>
        <w:rPr>
          <w:sz w:val="20"/>
          <w:szCs w:val="20"/>
        </w:rPr>
      </w:pPr>
      <w:r>
        <w:rPr>
          <w:sz w:val="20"/>
          <w:szCs w:val="20"/>
        </w:rPr>
        <w:t xml:space="preserve">What do you think Jesus meant when he </w:t>
      </w:r>
      <w:r w:rsidR="00B34108">
        <w:rPr>
          <w:sz w:val="20"/>
          <w:szCs w:val="20"/>
        </w:rPr>
        <w:t>told</w:t>
      </w:r>
      <w:r w:rsidRPr="00B34108">
        <w:rPr>
          <w:sz w:val="20"/>
          <w:szCs w:val="20"/>
        </w:rPr>
        <w:t xml:space="preserve"> the woman</w:t>
      </w:r>
      <w:r w:rsidR="00B34108" w:rsidRPr="00B34108">
        <w:rPr>
          <w:sz w:val="20"/>
          <w:szCs w:val="20"/>
        </w:rPr>
        <w:t xml:space="preserve"> that the children should be fed first</w:t>
      </w:r>
      <w:r w:rsidRPr="00B34108">
        <w:rPr>
          <w:sz w:val="20"/>
          <w:szCs w:val="20"/>
        </w:rPr>
        <w:t>? [7:27]</w:t>
      </w:r>
    </w:p>
    <w:p w14:paraId="0000015F" w14:textId="60C88149" w:rsidR="00043488" w:rsidRPr="00B34108" w:rsidRDefault="009A201D">
      <w:pPr>
        <w:ind w:left="720"/>
        <w:rPr>
          <w:sz w:val="20"/>
          <w:szCs w:val="20"/>
        </w:rPr>
      </w:pPr>
      <w:r w:rsidRPr="006D065D">
        <w:rPr>
          <w:i/>
          <w:iCs/>
          <w:sz w:val="20"/>
          <w:szCs w:val="20"/>
        </w:rPr>
        <w:t>(Answer may vary.)</w:t>
      </w:r>
      <w:r>
        <w:rPr>
          <w:sz w:val="20"/>
          <w:szCs w:val="20"/>
        </w:rPr>
        <w:t xml:space="preserve"> </w:t>
      </w:r>
      <w:r w:rsidR="00E52444">
        <w:rPr>
          <w:sz w:val="20"/>
          <w:szCs w:val="20"/>
        </w:rPr>
        <w:t>Since Jesus was the promised Messiah to the Jewish people, p</w:t>
      </w:r>
      <w:r w:rsidR="004F69BA" w:rsidRPr="00B34108">
        <w:rPr>
          <w:sz w:val="20"/>
          <w:szCs w:val="20"/>
        </w:rPr>
        <w:t xml:space="preserve">erhaps when Jesus spoke about children, he was speaking about the Jewish people. Perhaps Jesus </w:t>
      </w:r>
      <w:r w:rsidR="00F46837">
        <w:rPr>
          <w:sz w:val="20"/>
          <w:szCs w:val="20"/>
        </w:rPr>
        <w:t>meant</w:t>
      </w:r>
      <w:r w:rsidR="004F69BA" w:rsidRPr="00B34108">
        <w:rPr>
          <w:sz w:val="20"/>
          <w:szCs w:val="20"/>
        </w:rPr>
        <w:t xml:space="preserve"> that he had come to minister to the Jews first.</w:t>
      </w:r>
    </w:p>
    <w:p w14:paraId="00000160" w14:textId="77777777" w:rsidR="00043488" w:rsidRPr="00B34108" w:rsidRDefault="00043488">
      <w:pPr>
        <w:ind w:left="720"/>
        <w:rPr>
          <w:sz w:val="20"/>
          <w:szCs w:val="20"/>
        </w:rPr>
      </w:pPr>
    </w:p>
    <w:p w14:paraId="04FCAADC" w14:textId="75A277BB" w:rsidR="00295FF5" w:rsidRPr="00295FF5" w:rsidRDefault="004F69BA" w:rsidP="00295FF5">
      <w:pPr>
        <w:numPr>
          <w:ilvl w:val="0"/>
          <w:numId w:val="7"/>
        </w:numPr>
        <w:rPr>
          <w:sz w:val="20"/>
          <w:szCs w:val="20"/>
        </w:rPr>
      </w:pPr>
      <w:r w:rsidRPr="00B34108">
        <w:rPr>
          <w:sz w:val="20"/>
          <w:szCs w:val="20"/>
        </w:rPr>
        <w:t>How did the woman answer Jesus? [7:28]</w:t>
      </w:r>
    </w:p>
    <w:p w14:paraId="00000162" w14:textId="30E30C3E" w:rsidR="00043488" w:rsidRDefault="004F69BA">
      <w:pPr>
        <w:ind w:left="720"/>
        <w:rPr>
          <w:sz w:val="20"/>
          <w:szCs w:val="20"/>
        </w:rPr>
      </w:pPr>
      <w:r w:rsidRPr="00B34108">
        <w:rPr>
          <w:sz w:val="20"/>
          <w:szCs w:val="20"/>
        </w:rPr>
        <w:t xml:space="preserve">She </w:t>
      </w:r>
      <w:r w:rsidR="00B34108">
        <w:rPr>
          <w:sz w:val="20"/>
          <w:szCs w:val="20"/>
        </w:rPr>
        <w:t>replied to Jesus that</w:t>
      </w:r>
      <w:r w:rsidRPr="00B34108">
        <w:rPr>
          <w:sz w:val="20"/>
          <w:szCs w:val="20"/>
        </w:rPr>
        <w:t xml:space="preserve"> even the dogs under the table eat the children's crumbs.</w:t>
      </w:r>
    </w:p>
    <w:p w14:paraId="1F4D0955" w14:textId="77777777" w:rsidR="00295FF5" w:rsidRDefault="00295FF5">
      <w:pPr>
        <w:ind w:left="720"/>
        <w:rPr>
          <w:sz w:val="20"/>
          <w:szCs w:val="20"/>
        </w:rPr>
      </w:pPr>
    </w:p>
    <w:p w14:paraId="34331EAB" w14:textId="77777777" w:rsidR="00470DBB" w:rsidRPr="00B34108" w:rsidRDefault="00470DBB" w:rsidP="00470DBB">
      <w:pPr>
        <w:numPr>
          <w:ilvl w:val="0"/>
          <w:numId w:val="7"/>
        </w:numPr>
        <w:rPr>
          <w:sz w:val="20"/>
          <w:szCs w:val="20"/>
        </w:rPr>
      </w:pPr>
      <w:r w:rsidRPr="00B34108">
        <w:rPr>
          <w:sz w:val="20"/>
          <w:szCs w:val="20"/>
        </w:rPr>
        <w:t>What do you think the woman meant when she said</w:t>
      </w:r>
      <w:r>
        <w:rPr>
          <w:sz w:val="20"/>
          <w:szCs w:val="20"/>
        </w:rPr>
        <w:t xml:space="preserve"> that e</w:t>
      </w:r>
      <w:r w:rsidRPr="00B34108">
        <w:rPr>
          <w:sz w:val="20"/>
          <w:szCs w:val="20"/>
        </w:rPr>
        <w:t>ven the dogs under the table eat the children's crumbs?</w:t>
      </w:r>
      <w:r>
        <w:rPr>
          <w:sz w:val="20"/>
          <w:szCs w:val="20"/>
        </w:rPr>
        <w:t xml:space="preserve"> [7:28]</w:t>
      </w:r>
    </w:p>
    <w:p w14:paraId="282C5433" w14:textId="1A84402E" w:rsidR="00470DBB" w:rsidRDefault="00470DBB" w:rsidP="00470DBB">
      <w:pPr>
        <w:ind w:left="720"/>
        <w:rPr>
          <w:sz w:val="20"/>
          <w:szCs w:val="20"/>
        </w:rPr>
      </w:pPr>
      <w:r w:rsidRPr="006D065D">
        <w:rPr>
          <w:i/>
          <w:iCs/>
          <w:sz w:val="20"/>
          <w:szCs w:val="20"/>
        </w:rPr>
        <w:t>(Answer may vary.)</w:t>
      </w:r>
      <w:r>
        <w:rPr>
          <w:sz w:val="20"/>
          <w:szCs w:val="20"/>
        </w:rPr>
        <w:t xml:space="preserve"> Perhaps she meant that though the food was meant for the children, even dogs sometimes get a little bit of it. Because the Gentiles were often called dogs by the Jews, perhaps she meant that even though she was not a Jew, Jesus could still share healing with her as he was doing with the Jews.</w:t>
      </w:r>
    </w:p>
    <w:p w14:paraId="47A6E658" w14:textId="77777777" w:rsidR="00470DBB" w:rsidRDefault="00470DBB" w:rsidP="00470DBB">
      <w:pPr>
        <w:ind w:left="720"/>
        <w:rPr>
          <w:sz w:val="20"/>
          <w:szCs w:val="20"/>
        </w:rPr>
      </w:pPr>
    </w:p>
    <w:p w14:paraId="26A99480" w14:textId="7ED9A251" w:rsidR="00295FF5" w:rsidRDefault="00295FF5" w:rsidP="00295FF5">
      <w:pPr>
        <w:pStyle w:val="ListParagraph"/>
        <w:numPr>
          <w:ilvl w:val="0"/>
          <w:numId w:val="7"/>
        </w:numPr>
        <w:rPr>
          <w:sz w:val="20"/>
          <w:szCs w:val="20"/>
        </w:rPr>
      </w:pPr>
      <w:r>
        <w:rPr>
          <w:sz w:val="20"/>
          <w:szCs w:val="20"/>
        </w:rPr>
        <w:t>What did Jesus say to her? [7:29]</w:t>
      </w:r>
    </w:p>
    <w:p w14:paraId="517D0076" w14:textId="77BBC3D7" w:rsidR="00295FF5" w:rsidRPr="00295FF5" w:rsidRDefault="00295FF5" w:rsidP="00CB1642">
      <w:pPr>
        <w:ind w:firstLine="720"/>
        <w:rPr>
          <w:sz w:val="20"/>
          <w:szCs w:val="20"/>
        </w:rPr>
      </w:pPr>
      <w:r w:rsidRPr="00295FF5">
        <w:rPr>
          <w:sz w:val="20"/>
          <w:szCs w:val="20"/>
        </w:rPr>
        <w:t>Jesus said that because of her answer she could go</w:t>
      </w:r>
      <w:r w:rsidR="00CB1642">
        <w:rPr>
          <w:sz w:val="20"/>
          <w:szCs w:val="20"/>
        </w:rPr>
        <w:t>, and that</w:t>
      </w:r>
      <w:r w:rsidRPr="00295FF5">
        <w:rPr>
          <w:sz w:val="20"/>
          <w:szCs w:val="20"/>
        </w:rPr>
        <w:t xml:space="preserve"> the demon was gone from her daughter.</w:t>
      </w:r>
    </w:p>
    <w:p w14:paraId="638F3BF0" w14:textId="28A7D6B2" w:rsidR="00295FF5" w:rsidRPr="00295FF5" w:rsidRDefault="00295FF5" w:rsidP="00295FF5">
      <w:pPr>
        <w:rPr>
          <w:sz w:val="20"/>
          <w:szCs w:val="20"/>
        </w:rPr>
      </w:pPr>
      <w:r>
        <w:rPr>
          <w:sz w:val="20"/>
          <w:szCs w:val="20"/>
        </w:rPr>
        <w:tab/>
      </w:r>
    </w:p>
    <w:p w14:paraId="74B1F761" w14:textId="1A6B5999" w:rsidR="00295FF5" w:rsidRDefault="00295FF5" w:rsidP="00295FF5">
      <w:pPr>
        <w:pStyle w:val="ListParagraph"/>
        <w:numPr>
          <w:ilvl w:val="0"/>
          <w:numId w:val="7"/>
        </w:numPr>
        <w:rPr>
          <w:sz w:val="20"/>
          <w:szCs w:val="20"/>
        </w:rPr>
      </w:pPr>
      <w:r>
        <w:rPr>
          <w:sz w:val="20"/>
          <w:szCs w:val="20"/>
        </w:rPr>
        <w:t>What did the woman do? [7:30]</w:t>
      </w:r>
    </w:p>
    <w:p w14:paraId="28DB787E" w14:textId="28699265" w:rsidR="00295FF5" w:rsidRPr="00295FF5" w:rsidRDefault="00295FF5" w:rsidP="00295FF5">
      <w:pPr>
        <w:ind w:firstLine="720"/>
        <w:rPr>
          <w:sz w:val="20"/>
          <w:szCs w:val="20"/>
        </w:rPr>
      </w:pPr>
      <w:r w:rsidRPr="00295FF5">
        <w:rPr>
          <w:sz w:val="20"/>
          <w:szCs w:val="20"/>
        </w:rPr>
        <w:t>She went home and found her daughter in bed with the demon gone.</w:t>
      </w:r>
    </w:p>
    <w:p w14:paraId="0000016E" w14:textId="77777777" w:rsidR="00043488" w:rsidRDefault="004F69BA" w:rsidP="00C81B0D">
      <w:pPr>
        <w:pStyle w:val="CommentSection"/>
      </w:pPr>
      <w:r w:rsidRPr="00E52444">
        <w:t>Comment Section</w:t>
      </w:r>
      <w:r>
        <w:t>:</w:t>
      </w:r>
    </w:p>
    <w:p w14:paraId="0000016F" w14:textId="77777777" w:rsidR="00043488" w:rsidRDefault="004F69BA">
      <w:pPr>
        <w:spacing w:before="240" w:after="240"/>
        <w:rPr>
          <w:sz w:val="20"/>
          <w:szCs w:val="20"/>
        </w:rPr>
      </w:pPr>
      <w:r>
        <w:br w:type="page"/>
      </w:r>
    </w:p>
    <w:p w14:paraId="00000170" w14:textId="77777777" w:rsidR="00043488" w:rsidRPr="004279FF" w:rsidRDefault="004F69BA">
      <w:pPr>
        <w:pStyle w:val="Heading1"/>
        <w:keepNext w:val="0"/>
        <w:keepLines w:val="0"/>
        <w:rPr>
          <w:b/>
          <w:bCs/>
          <w:szCs w:val="44"/>
        </w:rPr>
      </w:pPr>
      <w:bookmarkStart w:id="9" w:name="_Toc207006069"/>
      <w:r w:rsidRPr="004279FF">
        <w:rPr>
          <w:b/>
          <w:bCs/>
          <w:szCs w:val="44"/>
        </w:rPr>
        <w:lastRenderedPageBreak/>
        <w:t>9:2-13</w:t>
      </w:r>
      <w:bookmarkEnd w:id="9"/>
      <w:r w:rsidRPr="004279FF">
        <w:rPr>
          <w:b/>
          <w:bCs/>
          <w:szCs w:val="44"/>
        </w:rPr>
        <w:t xml:space="preserve"> </w:t>
      </w:r>
    </w:p>
    <w:p w14:paraId="38559D03" w14:textId="77777777" w:rsidR="00261534" w:rsidRPr="007B69FD" w:rsidRDefault="00261534" w:rsidP="00261534">
      <w:pPr>
        <w:pStyle w:val="Background"/>
      </w:pPr>
      <w:r w:rsidRPr="48114252">
        <w:rPr>
          <w:b/>
          <w:lang w:val="en-US"/>
        </w:rPr>
        <w:t>Background</w:t>
      </w:r>
      <w:r w:rsidRPr="48114252">
        <w:rPr>
          <w:lang w:val="en-US"/>
        </w:rPr>
        <w:t xml:space="preserve">: In Mark 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 </w:t>
      </w:r>
    </w:p>
    <w:p w14:paraId="47755900" w14:textId="77777777" w:rsidR="00261534" w:rsidRPr="007B69FD" w:rsidRDefault="00261534" w:rsidP="00261534">
      <w:pPr>
        <w:pStyle w:val="Background"/>
      </w:pPr>
      <w:r w:rsidRPr="007B69FD">
        <w:t xml:space="preserve">In this passage, two famous men from the Old Testament appear, even though they had lived and died long before this time. Elijah was an important prophet, and another prophet had said Elijah would return in the future. Moses was important because God gave the Law through him. </w:t>
      </w:r>
    </w:p>
    <w:p w14:paraId="7BE437D4" w14:textId="77777777" w:rsidR="00261534" w:rsidRPr="00170DC8" w:rsidRDefault="00261534" w:rsidP="00261534">
      <w:pPr>
        <w:pStyle w:val="Background"/>
        <w:rPr>
          <w:b/>
          <w:bCs w:val="0"/>
          <w:i/>
          <w:iCs/>
        </w:rPr>
      </w:pPr>
      <w:r w:rsidRPr="00170DC8">
        <w:rPr>
          <w:b/>
          <w:bCs w:val="0"/>
          <w:i/>
          <w:iCs/>
        </w:rPr>
        <w:t>Read the passage.</w:t>
      </w:r>
    </w:p>
    <w:p w14:paraId="7D3EB041" w14:textId="77777777" w:rsidR="00261534" w:rsidRPr="007B69FD" w:rsidRDefault="00261534" w:rsidP="00261534">
      <w:pPr>
        <w:pStyle w:val="Part1"/>
      </w:pPr>
      <w:r w:rsidRPr="007B69FD">
        <w:t>Part 1</w:t>
      </w:r>
    </w:p>
    <w:p w14:paraId="68FCB18F" w14:textId="77777777" w:rsidR="00261534" w:rsidRPr="007B69FD" w:rsidRDefault="00261534" w:rsidP="00261534">
      <w:pPr>
        <w:pStyle w:val="Answerortell0"/>
      </w:pPr>
      <w:r w:rsidRPr="007B69FD">
        <w:t xml:space="preserve">Tell in your own words what you just read in </w:t>
      </w:r>
      <w:r>
        <w:t>this passage</w:t>
      </w:r>
      <w:r w:rsidRPr="007B69FD">
        <w:t>.</w:t>
      </w:r>
    </w:p>
    <w:p w14:paraId="4134B635" w14:textId="77777777" w:rsidR="00261534" w:rsidRPr="007B69FD" w:rsidRDefault="00261534" w:rsidP="001171ED">
      <w:pPr>
        <w:pStyle w:val="Checklist"/>
      </w:pPr>
      <w:r w:rsidRPr="007B69FD">
        <w:t>Jesus took Peter, James, and John up a mountain where he was transfigured in front of them. [9:2]</w:t>
      </w:r>
    </w:p>
    <w:p w14:paraId="1E3EE161" w14:textId="77777777" w:rsidR="00261534" w:rsidRPr="007B69FD" w:rsidRDefault="00261534" w:rsidP="001171ED">
      <w:pPr>
        <w:pStyle w:val="Checklist"/>
      </w:pPr>
      <w:r w:rsidRPr="007B69FD">
        <w:t>Elijah and Moses spoke with Jesus, and the disciples were terrified. [9:4-6]</w:t>
      </w:r>
    </w:p>
    <w:p w14:paraId="6D58FCB5" w14:textId="77777777" w:rsidR="00261534" w:rsidRPr="007B69FD" w:rsidRDefault="00261534" w:rsidP="001171ED">
      <w:pPr>
        <w:pStyle w:val="Checklist"/>
      </w:pPr>
      <w:r w:rsidRPr="007B69FD">
        <w:t>A voice from a cloud spoke to the disciples. [9:7]</w:t>
      </w:r>
    </w:p>
    <w:p w14:paraId="09E3ADFC" w14:textId="77777777" w:rsidR="00261534" w:rsidRPr="007B69FD" w:rsidRDefault="00261534" w:rsidP="001171ED">
      <w:pPr>
        <w:pStyle w:val="Checklist"/>
      </w:pPr>
      <w:r w:rsidRPr="007B69FD">
        <w:t>Jesus told the disciples not to tell anyone what had happened. [9:9]</w:t>
      </w:r>
    </w:p>
    <w:p w14:paraId="7E96442E" w14:textId="77777777" w:rsidR="00261534" w:rsidRPr="007B69FD" w:rsidRDefault="00261534" w:rsidP="001171ED">
      <w:pPr>
        <w:pStyle w:val="Checklist"/>
      </w:pPr>
      <w:r w:rsidRPr="007B69FD">
        <w:t>The disciples asked Jesus about Elijah, and he told them that Elijah had already come. [9:11-13]</w:t>
      </w:r>
    </w:p>
    <w:p w14:paraId="65C29C48" w14:textId="77777777" w:rsidR="00261534" w:rsidRPr="00E52444" w:rsidRDefault="00261534" w:rsidP="001171ED">
      <w:pPr>
        <w:pStyle w:val="Part2"/>
      </w:pPr>
      <w:r w:rsidRPr="001171ED">
        <w:t>Part</w:t>
      </w:r>
      <w:r w:rsidRPr="00E52444">
        <w:t xml:space="preserve"> 2</w:t>
      </w:r>
    </w:p>
    <w:p w14:paraId="75F274DB" w14:textId="77777777" w:rsidR="00261534" w:rsidRPr="007B69FD" w:rsidRDefault="00261534" w:rsidP="00261534">
      <w:pPr>
        <w:pStyle w:val="Answerortell0"/>
      </w:pPr>
      <w:r>
        <w:t>Answer the following questions from the specified verses.</w:t>
      </w:r>
    </w:p>
    <w:p w14:paraId="7179FBAD" w14:textId="37E4401B" w:rsidR="00261534" w:rsidRPr="007B69FD" w:rsidRDefault="00261534" w:rsidP="00261534">
      <w:pPr>
        <w:numPr>
          <w:ilvl w:val="0"/>
          <w:numId w:val="3"/>
        </w:numPr>
        <w:rPr>
          <w:sz w:val="20"/>
          <w:szCs w:val="20"/>
        </w:rPr>
      </w:pPr>
      <w:r w:rsidRPr="007B69FD">
        <w:rPr>
          <w:sz w:val="20"/>
          <w:szCs w:val="20"/>
        </w:rPr>
        <w:t>[9:2-3]</w:t>
      </w:r>
      <w:r>
        <w:rPr>
          <w:sz w:val="20"/>
          <w:szCs w:val="20"/>
        </w:rPr>
        <w:t xml:space="preserve">   </w:t>
      </w:r>
      <w:r w:rsidRPr="007B69FD">
        <w:rPr>
          <w:sz w:val="20"/>
          <w:szCs w:val="20"/>
        </w:rPr>
        <w:t xml:space="preserve">What happened to Jesus when Peter, James, and John went up a high mountain with him? </w:t>
      </w:r>
    </w:p>
    <w:p w14:paraId="6FB9214B" w14:textId="77777777" w:rsidR="00261534" w:rsidRPr="007B69FD" w:rsidRDefault="00261534" w:rsidP="00261534">
      <w:pPr>
        <w:ind w:left="720"/>
        <w:rPr>
          <w:sz w:val="20"/>
          <w:szCs w:val="20"/>
        </w:rPr>
      </w:pPr>
      <w:r w:rsidRPr="007B69FD">
        <w:rPr>
          <w:sz w:val="20"/>
          <w:szCs w:val="20"/>
        </w:rPr>
        <w:t>Jesus was transfigured, and his clothes became radiant, intensely white, whiter than anyone on earth could bleach them.</w:t>
      </w:r>
    </w:p>
    <w:p w14:paraId="2C3F276B" w14:textId="77777777" w:rsidR="00261534" w:rsidRPr="007B69FD" w:rsidRDefault="00261534" w:rsidP="00261534">
      <w:pPr>
        <w:ind w:left="720"/>
        <w:rPr>
          <w:sz w:val="20"/>
          <w:szCs w:val="20"/>
        </w:rPr>
      </w:pPr>
    </w:p>
    <w:p w14:paraId="0DD80060" w14:textId="6761C96C" w:rsidR="00261534" w:rsidRPr="007B69FD" w:rsidRDefault="00261534" w:rsidP="00261534">
      <w:pPr>
        <w:numPr>
          <w:ilvl w:val="0"/>
          <w:numId w:val="3"/>
        </w:numPr>
        <w:rPr>
          <w:sz w:val="20"/>
          <w:szCs w:val="20"/>
        </w:rPr>
      </w:pPr>
      <w:r w:rsidRPr="007B69FD">
        <w:rPr>
          <w:sz w:val="20"/>
          <w:szCs w:val="20"/>
        </w:rPr>
        <w:t xml:space="preserve">[9:4] </w:t>
      </w:r>
      <w:r>
        <w:rPr>
          <w:sz w:val="20"/>
          <w:szCs w:val="20"/>
        </w:rPr>
        <w:t xml:space="preserve">  Who</w:t>
      </w:r>
      <w:r w:rsidRPr="007B69FD">
        <w:rPr>
          <w:sz w:val="20"/>
          <w:szCs w:val="20"/>
        </w:rPr>
        <w:t xml:space="preserve"> appeared on the mountain with Jesus? </w:t>
      </w:r>
    </w:p>
    <w:p w14:paraId="329327CF" w14:textId="77777777" w:rsidR="00261534" w:rsidRPr="007B69FD" w:rsidRDefault="00261534" w:rsidP="00261534">
      <w:pPr>
        <w:ind w:left="720"/>
        <w:rPr>
          <w:sz w:val="20"/>
          <w:szCs w:val="20"/>
        </w:rPr>
      </w:pPr>
      <w:r w:rsidRPr="007B69FD">
        <w:rPr>
          <w:sz w:val="20"/>
          <w:szCs w:val="20"/>
        </w:rPr>
        <w:t>Elijah and Moses appeared with him.</w:t>
      </w:r>
    </w:p>
    <w:p w14:paraId="526B0E3C" w14:textId="77777777" w:rsidR="00261534" w:rsidRPr="007B69FD" w:rsidRDefault="00261534" w:rsidP="00261534">
      <w:pPr>
        <w:ind w:left="720"/>
        <w:rPr>
          <w:sz w:val="20"/>
          <w:szCs w:val="20"/>
        </w:rPr>
      </w:pPr>
    </w:p>
    <w:p w14:paraId="700DEC0F" w14:textId="050D590F" w:rsidR="00261534" w:rsidRPr="007B69FD" w:rsidRDefault="00261534" w:rsidP="00261534">
      <w:pPr>
        <w:numPr>
          <w:ilvl w:val="0"/>
          <w:numId w:val="3"/>
        </w:numPr>
        <w:rPr>
          <w:sz w:val="20"/>
          <w:szCs w:val="20"/>
        </w:rPr>
      </w:pPr>
      <w:r w:rsidRPr="007B69FD">
        <w:rPr>
          <w:sz w:val="20"/>
          <w:szCs w:val="20"/>
        </w:rPr>
        <w:t>[9:5-6]</w:t>
      </w:r>
      <w:r>
        <w:rPr>
          <w:sz w:val="20"/>
          <w:szCs w:val="20"/>
        </w:rPr>
        <w:t xml:space="preserve">   </w:t>
      </w:r>
      <w:r w:rsidRPr="007B69FD">
        <w:rPr>
          <w:sz w:val="20"/>
          <w:szCs w:val="20"/>
        </w:rPr>
        <w:t xml:space="preserve">How did the disciples react when they saw Jesus changed, and Moses and Elijah with him? </w:t>
      </w:r>
    </w:p>
    <w:p w14:paraId="6125FA9A" w14:textId="77777777" w:rsidR="00261534" w:rsidRPr="007B69FD" w:rsidRDefault="00261534" w:rsidP="00261534">
      <w:pPr>
        <w:ind w:left="720"/>
        <w:rPr>
          <w:sz w:val="20"/>
          <w:szCs w:val="20"/>
        </w:rPr>
      </w:pPr>
      <w:r w:rsidRPr="007B69FD">
        <w:rPr>
          <w:sz w:val="20"/>
          <w:szCs w:val="20"/>
        </w:rPr>
        <w:t>The disciples were terrified. Peter did not know what to say, but he talked about making three shelters for them.</w:t>
      </w:r>
    </w:p>
    <w:p w14:paraId="090BC93B" w14:textId="77777777" w:rsidR="00261534" w:rsidRPr="007B69FD" w:rsidRDefault="00261534" w:rsidP="00261534">
      <w:pPr>
        <w:ind w:left="720"/>
        <w:rPr>
          <w:sz w:val="20"/>
          <w:szCs w:val="20"/>
        </w:rPr>
      </w:pPr>
    </w:p>
    <w:p w14:paraId="24338366" w14:textId="285E5889" w:rsidR="00261534" w:rsidRPr="007B69FD" w:rsidRDefault="00261534" w:rsidP="00261534">
      <w:pPr>
        <w:numPr>
          <w:ilvl w:val="0"/>
          <w:numId w:val="3"/>
        </w:numPr>
        <w:rPr>
          <w:sz w:val="20"/>
          <w:szCs w:val="20"/>
        </w:rPr>
      </w:pPr>
      <w:r w:rsidRPr="007B69FD">
        <w:rPr>
          <w:sz w:val="20"/>
          <w:szCs w:val="20"/>
        </w:rPr>
        <w:t>[9:7]</w:t>
      </w:r>
      <w:r>
        <w:rPr>
          <w:sz w:val="20"/>
          <w:szCs w:val="20"/>
        </w:rPr>
        <w:t xml:space="preserve">   </w:t>
      </w:r>
      <w:r w:rsidRPr="007B69FD">
        <w:rPr>
          <w:sz w:val="20"/>
          <w:szCs w:val="20"/>
        </w:rPr>
        <w:t xml:space="preserve">What happened when a cloud came over them? </w:t>
      </w:r>
    </w:p>
    <w:p w14:paraId="6744A4E9" w14:textId="77777777" w:rsidR="00261534" w:rsidRPr="007B69FD" w:rsidRDefault="00261534" w:rsidP="00261534">
      <w:pPr>
        <w:ind w:left="720"/>
        <w:rPr>
          <w:sz w:val="20"/>
          <w:szCs w:val="20"/>
        </w:rPr>
      </w:pPr>
      <w:r w:rsidRPr="007B69FD">
        <w:rPr>
          <w:sz w:val="20"/>
          <w:szCs w:val="20"/>
        </w:rPr>
        <w:t>A voice came from the cloud that called Jesus his beloved Son and told them to listen to him.</w:t>
      </w:r>
    </w:p>
    <w:p w14:paraId="4F777C13" w14:textId="77777777" w:rsidR="00261534" w:rsidRPr="007B69FD" w:rsidRDefault="00261534" w:rsidP="00261534">
      <w:pPr>
        <w:ind w:left="720"/>
        <w:rPr>
          <w:sz w:val="20"/>
          <w:szCs w:val="20"/>
        </w:rPr>
      </w:pPr>
    </w:p>
    <w:p w14:paraId="35DFC14A" w14:textId="04FA566D" w:rsidR="00261534" w:rsidRPr="007B69FD" w:rsidRDefault="00261534" w:rsidP="00261534">
      <w:pPr>
        <w:numPr>
          <w:ilvl w:val="0"/>
          <w:numId w:val="3"/>
        </w:numPr>
        <w:rPr>
          <w:sz w:val="20"/>
          <w:szCs w:val="20"/>
        </w:rPr>
      </w:pPr>
      <w:r w:rsidRPr="007B69FD">
        <w:rPr>
          <w:sz w:val="20"/>
          <w:szCs w:val="20"/>
        </w:rPr>
        <w:t>[9:7]</w:t>
      </w:r>
      <w:r>
        <w:rPr>
          <w:sz w:val="20"/>
          <w:szCs w:val="20"/>
        </w:rPr>
        <w:t xml:space="preserve">   </w:t>
      </w:r>
      <w:r w:rsidRPr="007B69FD">
        <w:rPr>
          <w:sz w:val="20"/>
          <w:szCs w:val="20"/>
        </w:rPr>
        <w:t xml:space="preserve">Who do you think spoke from the cloud? </w:t>
      </w:r>
    </w:p>
    <w:p w14:paraId="64070C4C" w14:textId="77777777" w:rsidR="00261534" w:rsidRPr="007B69FD" w:rsidRDefault="00261534" w:rsidP="00261534">
      <w:pPr>
        <w:ind w:left="720"/>
        <w:rPr>
          <w:sz w:val="20"/>
          <w:szCs w:val="20"/>
        </w:rPr>
      </w:pPr>
      <w:r w:rsidRPr="007B69FD">
        <w:rPr>
          <w:sz w:val="20"/>
          <w:szCs w:val="20"/>
        </w:rPr>
        <w:t>It must be God the Father who spoke from the cloud, because the voice called Jesus his Son.</w:t>
      </w:r>
    </w:p>
    <w:p w14:paraId="7D6FA655" w14:textId="77777777" w:rsidR="00261534" w:rsidRPr="007B69FD" w:rsidRDefault="00261534" w:rsidP="00261534">
      <w:pPr>
        <w:ind w:left="720"/>
        <w:rPr>
          <w:sz w:val="20"/>
          <w:szCs w:val="20"/>
        </w:rPr>
      </w:pPr>
    </w:p>
    <w:p w14:paraId="3F4D0C35" w14:textId="737EB079" w:rsidR="00261534" w:rsidRPr="007B69FD" w:rsidRDefault="00261534" w:rsidP="00261534">
      <w:pPr>
        <w:numPr>
          <w:ilvl w:val="0"/>
          <w:numId w:val="3"/>
        </w:numPr>
        <w:rPr>
          <w:sz w:val="20"/>
          <w:szCs w:val="20"/>
        </w:rPr>
      </w:pPr>
      <w:r w:rsidRPr="007B69FD">
        <w:rPr>
          <w:sz w:val="20"/>
          <w:szCs w:val="20"/>
        </w:rPr>
        <w:t>[9:8]</w:t>
      </w:r>
      <w:r>
        <w:rPr>
          <w:sz w:val="20"/>
          <w:szCs w:val="20"/>
        </w:rPr>
        <w:t xml:space="preserve">   </w:t>
      </w:r>
      <w:r w:rsidRPr="007B69FD">
        <w:rPr>
          <w:sz w:val="20"/>
          <w:szCs w:val="20"/>
        </w:rPr>
        <w:t xml:space="preserve">What happened after the voice spoke to them from the cloud? </w:t>
      </w:r>
    </w:p>
    <w:p w14:paraId="09DA145D" w14:textId="77777777" w:rsidR="00261534" w:rsidRPr="007B69FD" w:rsidRDefault="00261534" w:rsidP="00261534">
      <w:pPr>
        <w:ind w:left="720"/>
        <w:rPr>
          <w:sz w:val="20"/>
          <w:szCs w:val="20"/>
        </w:rPr>
      </w:pPr>
      <w:r w:rsidRPr="007B69FD">
        <w:rPr>
          <w:sz w:val="20"/>
          <w:szCs w:val="20"/>
        </w:rPr>
        <w:t>Suddenly, the disciples saw no one else but Jesus.</w:t>
      </w:r>
    </w:p>
    <w:p w14:paraId="0E4BF5BA" w14:textId="2192A069" w:rsidR="00261534" w:rsidRPr="007B69FD" w:rsidRDefault="00CB1642" w:rsidP="00CB1642">
      <w:pPr>
        <w:pStyle w:val="Continuedline"/>
      </w:pPr>
      <w:r>
        <w:lastRenderedPageBreak/>
        <w:t>Mark 9:2-13 continued</w:t>
      </w:r>
      <w:r>
        <w:br/>
      </w:r>
    </w:p>
    <w:p w14:paraId="131E8E0E" w14:textId="6959B9B3" w:rsidR="00261534" w:rsidRPr="007B69FD" w:rsidRDefault="00261534" w:rsidP="00261534">
      <w:pPr>
        <w:numPr>
          <w:ilvl w:val="0"/>
          <w:numId w:val="3"/>
        </w:numPr>
        <w:rPr>
          <w:sz w:val="20"/>
          <w:szCs w:val="20"/>
        </w:rPr>
      </w:pPr>
      <w:r w:rsidRPr="007B69FD">
        <w:rPr>
          <w:sz w:val="20"/>
          <w:szCs w:val="20"/>
        </w:rPr>
        <w:t>[9:9]</w:t>
      </w:r>
      <w:r>
        <w:rPr>
          <w:sz w:val="20"/>
          <w:szCs w:val="20"/>
        </w:rPr>
        <w:t xml:space="preserve">   </w:t>
      </w:r>
      <w:r w:rsidRPr="007B69FD">
        <w:rPr>
          <w:sz w:val="20"/>
          <w:szCs w:val="20"/>
        </w:rPr>
        <w:t xml:space="preserve">What did Jesus say to Peter, James, and John as they came down from the mountain? </w:t>
      </w:r>
    </w:p>
    <w:p w14:paraId="163C6C61" w14:textId="77777777" w:rsidR="00261534" w:rsidRDefault="00261534" w:rsidP="00261534">
      <w:pPr>
        <w:ind w:left="720"/>
        <w:rPr>
          <w:sz w:val="20"/>
          <w:szCs w:val="20"/>
        </w:rPr>
      </w:pPr>
      <w:r w:rsidRPr="007B69FD">
        <w:rPr>
          <w:sz w:val="20"/>
          <w:szCs w:val="20"/>
        </w:rPr>
        <w:t>Jesus told them they must tell no one about what they had seen until the Son of Man had risen from the dead.</w:t>
      </w:r>
    </w:p>
    <w:p w14:paraId="42F6929C" w14:textId="77777777" w:rsidR="00C26FE6" w:rsidRPr="007B69FD" w:rsidRDefault="00C26FE6" w:rsidP="00261534">
      <w:pPr>
        <w:ind w:left="720"/>
        <w:rPr>
          <w:sz w:val="20"/>
          <w:szCs w:val="20"/>
        </w:rPr>
      </w:pPr>
    </w:p>
    <w:p w14:paraId="474CC142" w14:textId="0536F5F4" w:rsidR="00261534" w:rsidRPr="007B69FD" w:rsidRDefault="00261534" w:rsidP="00261534">
      <w:pPr>
        <w:numPr>
          <w:ilvl w:val="0"/>
          <w:numId w:val="3"/>
        </w:numPr>
        <w:rPr>
          <w:sz w:val="20"/>
          <w:szCs w:val="20"/>
        </w:rPr>
      </w:pPr>
      <w:r w:rsidRPr="007B69FD">
        <w:rPr>
          <w:sz w:val="20"/>
          <w:szCs w:val="20"/>
        </w:rPr>
        <w:t>[9:9]</w:t>
      </w:r>
      <w:r>
        <w:rPr>
          <w:sz w:val="20"/>
          <w:szCs w:val="20"/>
        </w:rPr>
        <w:t xml:space="preserve">   </w:t>
      </w:r>
      <w:r w:rsidRPr="007B69FD">
        <w:rPr>
          <w:sz w:val="20"/>
          <w:szCs w:val="20"/>
        </w:rPr>
        <w:t xml:space="preserve">When Jesus spoke about the Son of Man, who do you think he was talking about? </w:t>
      </w:r>
    </w:p>
    <w:p w14:paraId="669ED02C" w14:textId="77777777" w:rsidR="00261534" w:rsidRPr="007B69FD" w:rsidRDefault="00261534" w:rsidP="00261534">
      <w:pPr>
        <w:ind w:left="720"/>
        <w:rPr>
          <w:sz w:val="20"/>
          <w:szCs w:val="20"/>
          <w:lang w:val="en-US"/>
        </w:rPr>
      </w:pPr>
      <w:r w:rsidRPr="48114252">
        <w:rPr>
          <w:sz w:val="20"/>
          <w:szCs w:val="20"/>
          <w:lang w:val="en-US"/>
        </w:rPr>
        <w:t>The passage indicates that he was talking about himself.</w:t>
      </w:r>
    </w:p>
    <w:p w14:paraId="75A527F5" w14:textId="77777777" w:rsidR="00261534" w:rsidRPr="007B69FD" w:rsidRDefault="00261534" w:rsidP="00261534">
      <w:pPr>
        <w:rPr>
          <w:sz w:val="20"/>
          <w:szCs w:val="20"/>
        </w:rPr>
      </w:pPr>
    </w:p>
    <w:p w14:paraId="5BFAEB7F" w14:textId="6C054192" w:rsidR="00261534" w:rsidRPr="007B69FD" w:rsidRDefault="00261534" w:rsidP="00261534">
      <w:pPr>
        <w:numPr>
          <w:ilvl w:val="0"/>
          <w:numId w:val="3"/>
        </w:numPr>
        <w:rPr>
          <w:sz w:val="20"/>
          <w:szCs w:val="20"/>
        </w:rPr>
      </w:pPr>
      <w:r>
        <w:rPr>
          <w:sz w:val="20"/>
          <w:szCs w:val="20"/>
        </w:rPr>
        <w:t>[</w:t>
      </w:r>
      <w:r w:rsidRPr="007B69FD">
        <w:rPr>
          <w:sz w:val="20"/>
          <w:szCs w:val="20"/>
        </w:rPr>
        <w:t>9:10]</w:t>
      </w:r>
      <w:r>
        <w:rPr>
          <w:sz w:val="20"/>
          <w:szCs w:val="20"/>
        </w:rPr>
        <w:t xml:space="preserve">   </w:t>
      </w:r>
      <w:r w:rsidRPr="007B69FD">
        <w:rPr>
          <w:sz w:val="20"/>
          <w:szCs w:val="20"/>
        </w:rPr>
        <w:t xml:space="preserve">What did Peter, James, and John discuss among themselves? </w:t>
      </w:r>
    </w:p>
    <w:p w14:paraId="44294CF7" w14:textId="77777777" w:rsidR="00261534" w:rsidRPr="007B69FD" w:rsidRDefault="00261534" w:rsidP="00261534">
      <w:pPr>
        <w:ind w:left="720"/>
        <w:rPr>
          <w:sz w:val="20"/>
          <w:szCs w:val="20"/>
        </w:rPr>
      </w:pPr>
      <w:r w:rsidRPr="007B69FD">
        <w:rPr>
          <w:sz w:val="20"/>
          <w:szCs w:val="20"/>
        </w:rPr>
        <w:t>They wondered about what rising from the dead could mean.</w:t>
      </w:r>
    </w:p>
    <w:p w14:paraId="7F7A73CC" w14:textId="77777777" w:rsidR="00261534" w:rsidRPr="007B69FD" w:rsidRDefault="00261534" w:rsidP="00261534">
      <w:pPr>
        <w:ind w:left="720"/>
        <w:rPr>
          <w:sz w:val="20"/>
          <w:szCs w:val="20"/>
        </w:rPr>
      </w:pPr>
    </w:p>
    <w:p w14:paraId="17B951AC" w14:textId="4B421BAE" w:rsidR="00261534" w:rsidRPr="007B69FD" w:rsidRDefault="00261534" w:rsidP="00261534">
      <w:pPr>
        <w:numPr>
          <w:ilvl w:val="0"/>
          <w:numId w:val="3"/>
        </w:numPr>
        <w:rPr>
          <w:sz w:val="20"/>
          <w:szCs w:val="20"/>
        </w:rPr>
      </w:pPr>
      <w:r w:rsidRPr="007B69FD">
        <w:rPr>
          <w:sz w:val="20"/>
          <w:szCs w:val="20"/>
        </w:rPr>
        <w:t>[9:12-13]</w:t>
      </w:r>
      <w:r>
        <w:rPr>
          <w:sz w:val="20"/>
          <w:szCs w:val="20"/>
        </w:rPr>
        <w:t xml:space="preserve">   </w:t>
      </w:r>
      <w:r w:rsidRPr="007B69FD">
        <w:rPr>
          <w:sz w:val="20"/>
          <w:szCs w:val="20"/>
        </w:rPr>
        <w:t xml:space="preserve">What did Jesus say about Elijah's coming? </w:t>
      </w:r>
    </w:p>
    <w:p w14:paraId="3B7EF100" w14:textId="77777777" w:rsidR="00261534" w:rsidRPr="007B69FD" w:rsidRDefault="00261534" w:rsidP="00261534">
      <w:pPr>
        <w:ind w:left="720"/>
        <w:rPr>
          <w:sz w:val="20"/>
          <w:szCs w:val="20"/>
        </w:rPr>
      </w:pPr>
      <w:r w:rsidRPr="007B69FD">
        <w:rPr>
          <w:sz w:val="20"/>
          <w:szCs w:val="20"/>
        </w:rPr>
        <w:t>Jesus said that Elijah does come first to restore all things, and he said that Elijah had already come.</w:t>
      </w:r>
    </w:p>
    <w:p w14:paraId="000001A1" w14:textId="526F0B16" w:rsidR="00043488" w:rsidRDefault="004F69BA" w:rsidP="00C81B0D">
      <w:pPr>
        <w:pStyle w:val="CommentSection"/>
      </w:pPr>
      <w:r>
        <w:t>Comment Section:</w:t>
      </w:r>
    </w:p>
    <w:p w14:paraId="121C1DA2" w14:textId="77777777" w:rsidR="00C308BE" w:rsidRDefault="00C308BE">
      <w:pPr>
        <w:rPr>
          <w:b/>
          <w:sz w:val="40"/>
          <w:szCs w:val="44"/>
        </w:rPr>
      </w:pPr>
      <w:bookmarkStart w:id="10" w:name="_1k6e7s4zzqnf" w:colFirst="0" w:colLast="0"/>
      <w:bookmarkStart w:id="11" w:name="_tj2msxe1l31u" w:colFirst="0" w:colLast="0"/>
      <w:bookmarkStart w:id="12" w:name="_tnbep9d15l6v" w:colFirst="0" w:colLast="0"/>
      <w:bookmarkStart w:id="13" w:name="_cpoepastk5d9" w:colFirst="0" w:colLast="0"/>
      <w:bookmarkStart w:id="14" w:name="_bcfjw4syi578" w:colFirst="0" w:colLast="0"/>
      <w:bookmarkEnd w:id="10"/>
      <w:bookmarkEnd w:id="11"/>
      <w:bookmarkEnd w:id="12"/>
      <w:bookmarkEnd w:id="13"/>
      <w:bookmarkEnd w:id="14"/>
      <w:r>
        <w:rPr>
          <w:szCs w:val="44"/>
        </w:rPr>
        <w:br w:type="page"/>
      </w:r>
    </w:p>
    <w:p w14:paraId="000001A7" w14:textId="6843F508" w:rsidR="00043488" w:rsidRPr="004279FF" w:rsidRDefault="004F69BA">
      <w:pPr>
        <w:pStyle w:val="Heading1"/>
        <w:keepNext w:val="0"/>
        <w:keepLines w:val="0"/>
        <w:rPr>
          <w:b/>
          <w:bCs/>
          <w:szCs w:val="44"/>
        </w:rPr>
      </w:pPr>
      <w:bookmarkStart w:id="15" w:name="_Toc207006070"/>
      <w:r w:rsidRPr="00E25EDD">
        <w:rPr>
          <w:b/>
          <w:bCs/>
          <w:szCs w:val="44"/>
        </w:rPr>
        <w:lastRenderedPageBreak/>
        <w:t>10:35-45</w:t>
      </w:r>
      <w:bookmarkEnd w:id="15"/>
      <w:r w:rsidRPr="004279FF">
        <w:rPr>
          <w:b/>
          <w:bCs/>
          <w:szCs w:val="44"/>
        </w:rPr>
        <w:t xml:space="preserve"> </w:t>
      </w:r>
    </w:p>
    <w:p w14:paraId="000001A8" w14:textId="77777777" w:rsidR="00043488" w:rsidRPr="00B95FC9" w:rsidRDefault="004F69BA" w:rsidP="000C2A1A">
      <w:pPr>
        <w:pStyle w:val="Background"/>
      </w:pPr>
      <w:r w:rsidRPr="00B95FC9">
        <w:rPr>
          <w:b/>
        </w:rPr>
        <w:t>Background:</w:t>
      </w:r>
      <w:r w:rsidRPr="00B95FC9">
        <w:t xml:space="preserve"> Jesus and his disciples were on the road going to Jerusalem. Jesus told them that people would kill the Son of Man, but after three days, the Son of Man would rise.</w:t>
      </w:r>
    </w:p>
    <w:p w14:paraId="73724C57" w14:textId="429FD8C9" w:rsidR="004612ED" w:rsidRPr="004612ED" w:rsidRDefault="004612ED" w:rsidP="000C2A1A">
      <w:pPr>
        <w:pStyle w:val="Background"/>
        <w:rPr>
          <w:b/>
          <w:i/>
          <w:iCs/>
        </w:rPr>
      </w:pPr>
      <w:r w:rsidRPr="00170DC8">
        <w:rPr>
          <w:b/>
          <w:i/>
          <w:iCs/>
        </w:rPr>
        <w:t>Read the passage.</w:t>
      </w:r>
    </w:p>
    <w:p w14:paraId="000001AA" w14:textId="77777777" w:rsidR="00043488" w:rsidRDefault="004F69BA" w:rsidP="00B95FC9">
      <w:pPr>
        <w:pStyle w:val="Part1"/>
      </w:pPr>
      <w:r>
        <w:t>Part 1</w:t>
      </w:r>
    </w:p>
    <w:p w14:paraId="000001AB" w14:textId="77777777" w:rsidR="00043488" w:rsidRPr="000C2A1A" w:rsidRDefault="004F69BA" w:rsidP="000C2A1A">
      <w:pPr>
        <w:pStyle w:val="Answerortell0"/>
      </w:pPr>
      <w:r w:rsidRPr="000C2A1A">
        <w:t>Tell in your own words what you just read in these verses.</w:t>
      </w:r>
    </w:p>
    <w:p w14:paraId="000001AC" w14:textId="2C949995" w:rsidR="00043488" w:rsidRPr="00B95FC9" w:rsidRDefault="004F69BA" w:rsidP="00B95FC9">
      <w:pPr>
        <w:pStyle w:val="Checklist"/>
      </w:pPr>
      <w:r w:rsidRPr="00B95FC9">
        <w:t xml:space="preserve">James and </w:t>
      </w:r>
      <w:r w:rsidR="001940EF" w:rsidRPr="00B95FC9">
        <w:t>John,</w:t>
      </w:r>
      <w:r w:rsidR="004612ED" w:rsidRPr="00B95FC9">
        <w:t xml:space="preserve"> the sons of Zebedee, </w:t>
      </w:r>
      <w:r w:rsidRPr="00B95FC9">
        <w:t xml:space="preserve">asked Jesus if </w:t>
      </w:r>
      <w:r w:rsidR="004612ED" w:rsidRPr="00B95FC9">
        <w:t>he would do whatever they asked of him. [</w:t>
      </w:r>
      <w:r w:rsidRPr="00B95FC9">
        <w:t>10:35]</w:t>
      </w:r>
    </w:p>
    <w:p w14:paraId="7B72B221" w14:textId="5458E693" w:rsidR="004612ED" w:rsidRPr="00B95FC9" w:rsidRDefault="004612ED" w:rsidP="00C26FE6">
      <w:pPr>
        <w:pStyle w:val="Checklist"/>
      </w:pPr>
      <w:r w:rsidRPr="00B95FC9">
        <w:t xml:space="preserve">Jesus then asked what they wanted. </w:t>
      </w:r>
      <w:r w:rsidR="00C26FE6">
        <w:t>T</w:t>
      </w:r>
      <w:r w:rsidRPr="00B95FC9">
        <w:t>hey said that they wanted to sit one on each side of him when he was glorified. [10:</w:t>
      </w:r>
      <w:r w:rsidR="00C26FE6">
        <w:t>36-</w:t>
      </w:r>
      <w:r w:rsidRPr="00B95FC9">
        <w:t>37]</w:t>
      </w:r>
    </w:p>
    <w:p w14:paraId="1310BCE0" w14:textId="0F9B02D5" w:rsidR="004612ED" w:rsidRPr="00B95FC9" w:rsidRDefault="004612ED" w:rsidP="00B95FC9">
      <w:pPr>
        <w:pStyle w:val="Checklist"/>
      </w:pPr>
      <w:r w:rsidRPr="00B95FC9">
        <w:t>Jesus said they did</w:t>
      </w:r>
      <w:r w:rsidR="007324E9">
        <w:t xml:space="preserve"> </w:t>
      </w:r>
      <w:r w:rsidRPr="00B95FC9">
        <w:t>n</w:t>
      </w:r>
      <w:r w:rsidR="007324E9">
        <w:t>o</w:t>
      </w:r>
      <w:r w:rsidRPr="00B95FC9">
        <w:t>t realize what they were asking for</w:t>
      </w:r>
      <w:r w:rsidR="00C26FE6">
        <w:t>. He</w:t>
      </w:r>
      <w:r w:rsidRPr="00B95FC9">
        <w:t xml:space="preserve"> asked them if they could drink what he was going to drink or be </w:t>
      </w:r>
      <w:r w:rsidR="001940EF" w:rsidRPr="00B95FC9">
        <w:t>baptized</w:t>
      </w:r>
      <w:r w:rsidRPr="00B95FC9">
        <w:t xml:space="preserve"> with what he would be baptized with. [10:38]</w:t>
      </w:r>
    </w:p>
    <w:p w14:paraId="000001AD" w14:textId="4B5CF057" w:rsidR="00043488" w:rsidRPr="00B95FC9" w:rsidRDefault="004F69BA" w:rsidP="00B95FC9">
      <w:pPr>
        <w:pStyle w:val="Checklist"/>
      </w:pPr>
      <w:r w:rsidRPr="00B95FC9">
        <w:t xml:space="preserve">James and John said </w:t>
      </w:r>
      <w:r w:rsidR="004612ED" w:rsidRPr="00B95FC9">
        <w:t>they could</w:t>
      </w:r>
      <w:r w:rsidR="00C26FE6">
        <w:t>.</w:t>
      </w:r>
      <w:r w:rsidR="004612ED" w:rsidRPr="00B95FC9">
        <w:t xml:space="preserve"> Jesus </w:t>
      </w:r>
      <w:r w:rsidR="00C26FE6">
        <w:t>said</w:t>
      </w:r>
      <w:r w:rsidR="004612ED" w:rsidRPr="00B95FC9">
        <w:t xml:space="preserve"> that they would drink the cup and be baptized with the same baptism as him. </w:t>
      </w:r>
      <w:r w:rsidRPr="00B95FC9">
        <w:t>[10:39]</w:t>
      </w:r>
    </w:p>
    <w:p w14:paraId="2562091B" w14:textId="3B15043D" w:rsidR="004612ED" w:rsidRPr="00B95FC9" w:rsidRDefault="004612ED" w:rsidP="00B95FC9">
      <w:pPr>
        <w:pStyle w:val="Checklist"/>
      </w:pPr>
      <w:r w:rsidRPr="00B95FC9">
        <w:t xml:space="preserve">But Jesus said </w:t>
      </w:r>
      <w:r w:rsidR="00C26FE6">
        <w:t xml:space="preserve">that </w:t>
      </w:r>
      <w:r w:rsidRPr="00B95FC9">
        <w:t>he could not give those places to them</w:t>
      </w:r>
      <w:r w:rsidR="00C26FE6">
        <w:t>. He said the places</w:t>
      </w:r>
      <w:r w:rsidRPr="00B95FC9">
        <w:t xml:space="preserve"> already belonged to those for whom they were prepared. [10:40]</w:t>
      </w:r>
    </w:p>
    <w:p w14:paraId="000001AE" w14:textId="77777777" w:rsidR="00043488" w:rsidRPr="00B95FC9" w:rsidRDefault="004F69BA" w:rsidP="00B95FC9">
      <w:pPr>
        <w:pStyle w:val="Checklist"/>
      </w:pPr>
      <w:r w:rsidRPr="00B95FC9">
        <w:t>The other disciples became angry with James and John. [10:41]</w:t>
      </w:r>
    </w:p>
    <w:p w14:paraId="54B1D505" w14:textId="6647918B" w:rsidR="004612ED" w:rsidRPr="00B95FC9" w:rsidRDefault="004F69BA" w:rsidP="00B95FC9">
      <w:pPr>
        <w:pStyle w:val="Checklist"/>
      </w:pPr>
      <w:r w:rsidRPr="00B95FC9">
        <w:t>Jesus told th</w:t>
      </w:r>
      <w:r w:rsidR="00C26FE6">
        <w:t>e disciples</w:t>
      </w:r>
      <w:r w:rsidRPr="00B95FC9">
        <w:t xml:space="preserve"> that</w:t>
      </w:r>
      <w:r w:rsidR="004612ED" w:rsidRPr="00B95FC9">
        <w:t xml:space="preserve"> they kn</w:t>
      </w:r>
      <w:r w:rsidR="00C26FE6">
        <w:t>e</w:t>
      </w:r>
      <w:r w:rsidR="004612ED" w:rsidRPr="00B95FC9">
        <w:t>w th</w:t>
      </w:r>
      <w:r w:rsidR="00C26FE6">
        <w:t>at</w:t>
      </w:r>
      <w:r w:rsidR="004612ED" w:rsidRPr="00B95FC9">
        <w:t xml:space="preserve"> Gentiles leaders rule</w:t>
      </w:r>
      <w:r w:rsidR="00C26FE6">
        <w:t>d</w:t>
      </w:r>
      <w:r w:rsidR="004612ED" w:rsidRPr="00B95FC9">
        <w:t xml:space="preserve"> over others and </w:t>
      </w:r>
      <w:r w:rsidR="00B95FC9">
        <w:t xml:space="preserve">their </w:t>
      </w:r>
      <w:r w:rsidR="004612ED" w:rsidRPr="00B95FC9">
        <w:t xml:space="preserve">officials </w:t>
      </w:r>
      <w:r w:rsidR="00B95FC9" w:rsidRPr="00B95FC9">
        <w:t>dominate</w:t>
      </w:r>
      <w:r w:rsidR="00C26FE6">
        <w:t>d</w:t>
      </w:r>
      <w:r w:rsidR="00B95FC9" w:rsidRPr="00B95FC9">
        <w:t>. [</w:t>
      </w:r>
      <w:r w:rsidR="001940EF" w:rsidRPr="00B95FC9">
        <w:t>10:42]</w:t>
      </w:r>
    </w:p>
    <w:p w14:paraId="000001AF" w14:textId="11CC5AA2" w:rsidR="00043488" w:rsidRPr="00B95FC9" w:rsidRDefault="004612ED" w:rsidP="00B95FC9">
      <w:pPr>
        <w:pStyle w:val="Checklist"/>
      </w:pPr>
      <w:r w:rsidRPr="00B95FC9">
        <w:t xml:space="preserve">Jesus said the disciples </w:t>
      </w:r>
      <w:r w:rsidR="00C26FE6">
        <w:t>must</w:t>
      </w:r>
      <w:r w:rsidRPr="00B95FC9">
        <w:t xml:space="preserve"> not be like that</w:t>
      </w:r>
      <w:r w:rsidR="00C26FE6">
        <w:t>. I</w:t>
      </w:r>
      <w:r w:rsidRPr="00B95FC9">
        <w:t>nstead</w:t>
      </w:r>
      <w:r w:rsidR="00C26FE6">
        <w:t>,</w:t>
      </w:r>
      <w:r w:rsidRPr="00B95FC9">
        <w:t xml:space="preserve"> whoever</w:t>
      </w:r>
      <w:r w:rsidR="004F69BA" w:rsidRPr="00B95FC9">
        <w:t xml:space="preserve"> want</w:t>
      </w:r>
      <w:r w:rsidR="00C26FE6">
        <w:t>ed</w:t>
      </w:r>
      <w:r w:rsidR="004F69BA" w:rsidRPr="00B95FC9">
        <w:t xml:space="preserve"> to be great must become a servant</w:t>
      </w:r>
      <w:r w:rsidR="001940EF" w:rsidRPr="00B95FC9">
        <w:t xml:space="preserve">. </w:t>
      </w:r>
      <w:r w:rsidR="004F69BA" w:rsidRPr="00B95FC9">
        <w:t>[10:</w:t>
      </w:r>
      <w:r w:rsidR="001940EF" w:rsidRPr="00B95FC9">
        <w:t>43</w:t>
      </w:r>
      <w:r w:rsidR="00C26FE6">
        <w:t>-</w:t>
      </w:r>
      <w:r w:rsidR="004F69BA" w:rsidRPr="00B95FC9">
        <w:t>44]</w:t>
      </w:r>
    </w:p>
    <w:p w14:paraId="000001B0" w14:textId="48AC878B" w:rsidR="00043488" w:rsidRPr="00B95FC9" w:rsidRDefault="004F69BA" w:rsidP="00B95FC9">
      <w:pPr>
        <w:pStyle w:val="Checklist"/>
      </w:pPr>
      <w:r w:rsidRPr="00B95FC9">
        <w:t xml:space="preserve">Jesus said </w:t>
      </w:r>
      <w:r w:rsidR="001940EF" w:rsidRPr="00B95FC9">
        <w:t xml:space="preserve">they should be like this because even </w:t>
      </w:r>
      <w:r w:rsidRPr="00B95FC9">
        <w:t xml:space="preserve">the Son of Man </w:t>
      </w:r>
      <w:r w:rsidR="001940EF" w:rsidRPr="00B95FC9">
        <w:t>did not come to be</w:t>
      </w:r>
      <w:r w:rsidRPr="00B95FC9">
        <w:t xml:space="preserve"> served but to serve, and to give his life as </w:t>
      </w:r>
      <w:r w:rsidR="001940EF" w:rsidRPr="00B95FC9">
        <w:t xml:space="preserve">a payment </w:t>
      </w:r>
      <w:r w:rsidRPr="00B95FC9">
        <w:t>for many. [10:45]</w:t>
      </w:r>
    </w:p>
    <w:p w14:paraId="000001B1" w14:textId="77777777" w:rsidR="00043488" w:rsidRPr="00C81B0D" w:rsidRDefault="004F69BA" w:rsidP="008F0591">
      <w:pPr>
        <w:pStyle w:val="Part2"/>
      </w:pPr>
      <w:r w:rsidRPr="00C81B0D">
        <w:t>Part 2</w:t>
      </w:r>
    </w:p>
    <w:p w14:paraId="000001B2" w14:textId="77777777" w:rsidR="00043488" w:rsidRPr="008F0591" w:rsidRDefault="004F69BA" w:rsidP="000C2A1A">
      <w:pPr>
        <w:pStyle w:val="Answerortell0"/>
      </w:pPr>
      <w:r w:rsidRPr="008F0591">
        <w:t>Answer the following questions.</w:t>
      </w:r>
    </w:p>
    <w:p w14:paraId="000001B4" w14:textId="77777777" w:rsidR="00043488" w:rsidRDefault="004F69BA">
      <w:pPr>
        <w:numPr>
          <w:ilvl w:val="0"/>
          <w:numId w:val="8"/>
        </w:numPr>
        <w:rPr>
          <w:sz w:val="20"/>
          <w:szCs w:val="20"/>
        </w:rPr>
      </w:pPr>
      <w:r>
        <w:rPr>
          <w:sz w:val="20"/>
          <w:szCs w:val="20"/>
        </w:rPr>
        <w:t>What did James and John want Jesus to let them do? [10:35-37]</w:t>
      </w:r>
    </w:p>
    <w:p w14:paraId="000001B5" w14:textId="7237980D" w:rsidR="00043488" w:rsidRDefault="004F69BA">
      <w:pPr>
        <w:ind w:left="720"/>
        <w:rPr>
          <w:sz w:val="20"/>
          <w:szCs w:val="20"/>
        </w:rPr>
      </w:pPr>
      <w:r>
        <w:rPr>
          <w:sz w:val="20"/>
          <w:szCs w:val="20"/>
        </w:rPr>
        <w:t xml:space="preserve">They wanted him to let them sit </w:t>
      </w:r>
      <w:r w:rsidR="001940EF">
        <w:rPr>
          <w:sz w:val="20"/>
          <w:szCs w:val="20"/>
        </w:rPr>
        <w:t xml:space="preserve">on each side of </w:t>
      </w:r>
      <w:r>
        <w:rPr>
          <w:sz w:val="20"/>
          <w:szCs w:val="20"/>
        </w:rPr>
        <w:t>him in his glory.</w:t>
      </w:r>
    </w:p>
    <w:p w14:paraId="000001B6" w14:textId="77777777" w:rsidR="00043488" w:rsidRDefault="00043488">
      <w:pPr>
        <w:ind w:left="720"/>
        <w:rPr>
          <w:sz w:val="20"/>
          <w:szCs w:val="20"/>
        </w:rPr>
      </w:pPr>
    </w:p>
    <w:p w14:paraId="000001B7" w14:textId="77777777" w:rsidR="00043488" w:rsidRDefault="004F69BA">
      <w:pPr>
        <w:numPr>
          <w:ilvl w:val="0"/>
          <w:numId w:val="8"/>
        </w:numPr>
        <w:rPr>
          <w:sz w:val="20"/>
          <w:szCs w:val="20"/>
        </w:rPr>
      </w:pPr>
      <w:r>
        <w:rPr>
          <w:sz w:val="20"/>
          <w:szCs w:val="20"/>
        </w:rPr>
        <w:t>Why do you think James and John asked this? [10:37]</w:t>
      </w:r>
    </w:p>
    <w:p w14:paraId="000001B8" w14:textId="55EFEADB" w:rsidR="00043488" w:rsidRDefault="006D065D">
      <w:pPr>
        <w:ind w:left="720"/>
        <w:rPr>
          <w:sz w:val="20"/>
          <w:szCs w:val="20"/>
        </w:rPr>
      </w:pPr>
      <w:r w:rsidRPr="006D065D">
        <w:rPr>
          <w:i/>
          <w:iCs/>
          <w:sz w:val="20"/>
          <w:szCs w:val="20"/>
        </w:rPr>
        <w:t>(Answer may vary.)</w:t>
      </w:r>
      <w:r>
        <w:rPr>
          <w:sz w:val="20"/>
          <w:szCs w:val="20"/>
        </w:rPr>
        <w:t xml:space="preserve"> </w:t>
      </w:r>
      <w:r w:rsidR="00C26FE6">
        <w:rPr>
          <w:sz w:val="20"/>
          <w:szCs w:val="20"/>
        </w:rPr>
        <w:t>Because</w:t>
      </w:r>
      <w:r w:rsidR="001940EF">
        <w:rPr>
          <w:sz w:val="20"/>
          <w:szCs w:val="20"/>
        </w:rPr>
        <w:t xml:space="preserve"> sitting beside a rule is an honorable position and is for those who share the ruling, p</w:t>
      </w:r>
      <w:r w:rsidR="004F69BA">
        <w:rPr>
          <w:sz w:val="20"/>
          <w:szCs w:val="20"/>
        </w:rPr>
        <w:t>erhaps they wanted to share in Jesus’ glory. Perhaps they wanted to be powerful and to rule with him.</w:t>
      </w:r>
      <w:r w:rsidR="001940EF">
        <w:rPr>
          <w:sz w:val="20"/>
          <w:szCs w:val="20"/>
        </w:rPr>
        <w:t xml:space="preserve"> Since the other disciples got angry, perhaps the disciples were in competition to get the best positions in Jesus</w:t>
      </w:r>
      <w:r w:rsidR="00C26FE6">
        <w:rPr>
          <w:sz w:val="20"/>
          <w:szCs w:val="20"/>
        </w:rPr>
        <w:t>’</w:t>
      </w:r>
      <w:r w:rsidR="001940EF">
        <w:rPr>
          <w:sz w:val="20"/>
          <w:szCs w:val="20"/>
        </w:rPr>
        <w:t xml:space="preserve"> new kingdom.</w:t>
      </w:r>
    </w:p>
    <w:p w14:paraId="000001B9" w14:textId="77777777" w:rsidR="00043488" w:rsidRDefault="00043488">
      <w:pPr>
        <w:ind w:left="720"/>
        <w:rPr>
          <w:sz w:val="20"/>
          <w:szCs w:val="20"/>
        </w:rPr>
      </w:pPr>
    </w:p>
    <w:p w14:paraId="000001BA" w14:textId="77777777" w:rsidR="00043488" w:rsidRDefault="004F69BA">
      <w:pPr>
        <w:numPr>
          <w:ilvl w:val="0"/>
          <w:numId w:val="8"/>
        </w:numPr>
        <w:rPr>
          <w:sz w:val="20"/>
          <w:szCs w:val="20"/>
        </w:rPr>
      </w:pPr>
      <w:r>
        <w:rPr>
          <w:sz w:val="20"/>
          <w:szCs w:val="20"/>
        </w:rPr>
        <w:t>What did Jesus ask James and John? [10:38]</w:t>
      </w:r>
    </w:p>
    <w:p w14:paraId="000001BB" w14:textId="323971C0" w:rsidR="00043488" w:rsidRDefault="004F69BA">
      <w:pPr>
        <w:ind w:left="720"/>
        <w:rPr>
          <w:sz w:val="20"/>
          <w:szCs w:val="20"/>
        </w:rPr>
      </w:pPr>
      <w:r>
        <w:rPr>
          <w:sz w:val="20"/>
          <w:szCs w:val="20"/>
        </w:rPr>
        <w:t xml:space="preserve">Jesus asked if they were able to drink the cup </w:t>
      </w:r>
      <w:r w:rsidR="00C26FE6">
        <w:rPr>
          <w:sz w:val="20"/>
          <w:szCs w:val="20"/>
        </w:rPr>
        <w:t>that</w:t>
      </w:r>
      <w:r>
        <w:rPr>
          <w:sz w:val="20"/>
          <w:szCs w:val="20"/>
        </w:rPr>
        <w:t xml:space="preserve"> he would </w:t>
      </w:r>
      <w:r w:rsidR="001940EF">
        <w:rPr>
          <w:sz w:val="20"/>
          <w:szCs w:val="20"/>
        </w:rPr>
        <w:t xml:space="preserve">drink and be baptized with </w:t>
      </w:r>
      <w:r w:rsidR="00C26FE6">
        <w:rPr>
          <w:sz w:val="20"/>
          <w:szCs w:val="20"/>
        </w:rPr>
        <w:t>the</w:t>
      </w:r>
      <w:r w:rsidR="001940EF">
        <w:rPr>
          <w:sz w:val="20"/>
          <w:szCs w:val="20"/>
        </w:rPr>
        <w:t xml:space="preserve"> </w:t>
      </w:r>
      <w:r w:rsidR="00C26FE6">
        <w:rPr>
          <w:sz w:val="20"/>
          <w:szCs w:val="20"/>
        </w:rPr>
        <w:t xml:space="preserve">same </w:t>
      </w:r>
      <w:r w:rsidR="001940EF">
        <w:rPr>
          <w:sz w:val="20"/>
          <w:szCs w:val="20"/>
        </w:rPr>
        <w:t>baptis</w:t>
      </w:r>
      <w:r w:rsidR="00C26FE6">
        <w:rPr>
          <w:sz w:val="20"/>
          <w:szCs w:val="20"/>
        </w:rPr>
        <w:t>m</w:t>
      </w:r>
      <w:r w:rsidR="00B95FC9">
        <w:rPr>
          <w:sz w:val="20"/>
          <w:szCs w:val="20"/>
        </w:rPr>
        <w:t>.</w:t>
      </w:r>
    </w:p>
    <w:p w14:paraId="375ECE4C" w14:textId="77777777" w:rsidR="00B95FC9" w:rsidRDefault="00B95FC9" w:rsidP="00B95FC9">
      <w:pPr>
        <w:ind w:left="360"/>
        <w:rPr>
          <w:sz w:val="20"/>
          <w:szCs w:val="20"/>
        </w:rPr>
      </w:pPr>
    </w:p>
    <w:p w14:paraId="000001BD" w14:textId="434E8C07" w:rsidR="00043488" w:rsidRDefault="00B95FC9">
      <w:pPr>
        <w:numPr>
          <w:ilvl w:val="0"/>
          <w:numId w:val="8"/>
        </w:numPr>
        <w:rPr>
          <w:sz w:val="20"/>
          <w:szCs w:val="20"/>
        </w:rPr>
      </w:pPr>
      <w:r>
        <w:rPr>
          <w:sz w:val="20"/>
          <w:szCs w:val="20"/>
        </w:rPr>
        <w:t>What do you think Jesus was talking about w</w:t>
      </w:r>
      <w:r w:rsidR="004F69BA">
        <w:rPr>
          <w:sz w:val="20"/>
          <w:szCs w:val="20"/>
        </w:rPr>
        <w:t xml:space="preserve">hen </w:t>
      </w:r>
      <w:r>
        <w:rPr>
          <w:sz w:val="20"/>
          <w:szCs w:val="20"/>
        </w:rPr>
        <w:t>he</w:t>
      </w:r>
      <w:r w:rsidR="004F69BA">
        <w:rPr>
          <w:sz w:val="20"/>
          <w:szCs w:val="20"/>
        </w:rPr>
        <w:t xml:space="preserve"> spoke about drinking the cup he would drink or being baptized as he would be baptized</w:t>
      </w:r>
      <w:r>
        <w:rPr>
          <w:sz w:val="20"/>
          <w:szCs w:val="20"/>
        </w:rPr>
        <w:t>?</w:t>
      </w:r>
      <w:r w:rsidR="004F69BA">
        <w:rPr>
          <w:sz w:val="20"/>
          <w:szCs w:val="20"/>
        </w:rPr>
        <w:t xml:space="preserve"> [10:38]</w:t>
      </w:r>
    </w:p>
    <w:p w14:paraId="000001BE" w14:textId="6C8502B0" w:rsidR="00043488" w:rsidRDefault="006D065D">
      <w:pPr>
        <w:ind w:left="720"/>
        <w:rPr>
          <w:sz w:val="20"/>
          <w:szCs w:val="20"/>
        </w:rPr>
      </w:pPr>
      <w:r w:rsidRPr="006D065D">
        <w:rPr>
          <w:i/>
          <w:iCs/>
          <w:sz w:val="20"/>
          <w:szCs w:val="20"/>
        </w:rPr>
        <w:t>(Answer may vary.)</w:t>
      </w:r>
      <w:r>
        <w:rPr>
          <w:sz w:val="20"/>
          <w:szCs w:val="20"/>
        </w:rPr>
        <w:t xml:space="preserve"> </w:t>
      </w:r>
      <w:r w:rsidR="001940EF">
        <w:rPr>
          <w:sz w:val="20"/>
          <w:szCs w:val="20"/>
        </w:rPr>
        <w:t xml:space="preserve">Jesus had just told them that he was going to be mistreated and killed and then rise, </w:t>
      </w:r>
      <w:r w:rsidR="00075481">
        <w:rPr>
          <w:sz w:val="20"/>
          <w:szCs w:val="20"/>
        </w:rPr>
        <w:t xml:space="preserve">so </w:t>
      </w:r>
      <w:r w:rsidR="001940EF">
        <w:rPr>
          <w:sz w:val="20"/>
          <w:szCs w:val="20"/>
        </w:rPr>
        <w:t>pe</w:t>
      </w:r>
      <w:r w:rsidR="004F69BA">
        <w:rPr>
          <w:sz w:val="20"/>
          <w:szCs w:val="20"/>
        </w:rPr>
        <w:t>rhaps Jesus was talking about the suffering and death he would endure before he would sit in glory.</w:t>
      </w:r>
    </w:p>
    <w:p w14:paraId="71AB1A2F" w14:textId="77777777" w:rsidR="00075481" w:rsidRPr="00B95FC9" w:rsidRDefault="00075481" w:rsidP="00075481">
      <w:pPr>
        <w:pStyle w:val="Continuedline"/>
      </w:pPr>
      <w:r w:rsidRPr="00B95FC9">
        <w:lastRenderedPageBreak/>
        <w:t>Mark 10:35-45 continued</w:t>
      </w:r>
    </w:p>
    <w:p w14:paraId="000001BF" w14:textId="77777777" w:rsidR="00043488" w:rsidRDefault="00043488">
      <w:pPr>
        <w:ind w:left="720"/>
        <w:rPr>
          <w:sz w:val="20"/>
          <w:szCs w:val="20"/>
        </w:rPr>
      </w:pPr>
    </w:p>
    <w:p w14:paraId="000001C0" w14:textId="77777777" w:rsidR="00043488" w:rsidRDefault="004F69BA">
      <w:pPr>
        <w:numPr>
          <w:ilvl w:val="0"/>
          <w:numId w:val="8"/>
        </w:numPr>
        <w:rPr>
          <w:sz w:val="20"/>
          <w:szCs w:val="20"/>
        </w:rPr>
      </w:pPr>
      <w:r>
        <w:rPr>
          <w:sz w:val="20"/>
          <w:szCs w:val="20"/>
        </w:rPr>
        <w:t>What did Jesus say about who would sit at his left and right hand? [10:40]</w:t>
      </w:r>
    </w:p>
    <w:p w14:paraId="000001C1" w14:textId="425E7DCE" w:rsidR="00043488" w:rsidRDefault="004F69BA">
      <w:pPr>
        <w:ind w:left="720"/>
        <w:rPr>
          <w:sz w:val="20"/>
          <w:szCs w:val="20"/>
        </w:rPr>
      </w:pPr>
      <w:r>
        <w:rPr>
          <w:sz w:val="20"/>
          <w:szCs w:val="20"/>
        </w:rPr>
        <w:t>Jesus said that he was not the one to decide who would sit at his right hand or left hand</w:t>
      </w:r>
      <w:r w:rsidR="00075481">
        <w:rPr>
          <w:sz w:val="20"/>
          <w:szCs w:val="20"/>
        </w:rPr>
        <w:t>. Instead,</w:t>
      </w:r>
      <w:r w:rsidR="001940EF">
        <w:rPr>
          <w:sz w:val="20"/>
          <w:szCs w:val="20"/>
        </w:rPr>
        <w:t xml:space="preserve"> </w:t>
      </w:r>
      <w:r w:rsidR="00075481">
        <w:rPr>
          <w:sz w:val="20"/>
          <w:szCs w:val="20"/>
        </w:rPr>
        <w:t>these positions</w:t>
      </w:r>
      <w:r w:rsidR="001940EF">
        <w:rPr>
          <w:sz w:val="20"/>
          <w:szCs w:val="20"/>
        </w:rPr>
        <w:t xml:space="preserve"> belonged to those for whom </w:t>
      </w:r>
      <w:r w:rsidR="00075481">
        <w:rPr>
          <w:sz w:val="20"/>
          <w:szCs w:val="20"/>
        </w:rPr>
        <w:t>they</w:t>
      </w:r>
      <w:r w:rsidR="001940EF">
        <w:rPr>
          <w:sz w:val="20"/>
          <w:szCs w:val="20"/>
        </w:rPr>
        <w:t xml:space="preserve"> </w:t>
      </w:r>
      <w:proofErr w:type="gramStart"/>
      <w:r w:rsidR="001940EF">
        <w:rPr>
          <w:sz w:val="20"/>
          <w:szCs w:val="20"/>
        </w:rPr>
        <w:t>was</w:t>
      </w:r>
      <w:proofErr w:type="gramEnd"/>
      <w:r w:rsidR="001940EF">
        <w:rPr>
          <w:sz w:val="20"/>
          <w:szCs w:val="20"/>
        </w:rPr>
        <w:t xml:space="preserve"> prepared.</w:t>
      </w:r>
    </w:p>
    <w:p w14:paraId="000001C2" w14:textId="77777777" w:rsidR="00043488" w:rsidRDefault="00043488">
      <w:pPr>
        <w:ind w:left="720"/>
        <w:rPr>
          <w:sz w:val="20"/>
          <w:szCs w:val="20"/>
        </w:rPr>
      </w:pPr>
    </w:p>
    <w:p w14:paraId="000001C3" w14:textId="7BDF3B90" w:rsidR="00043488" w:rsidRDefault="004F69BA">
      <w:pPr>
        <w:numPr>
          <w:ilvl w:val="0"/>
          <w:numId w:val="8"/>
        </w:numPr>
        <w:rPr>
          <w:sz w:val="20"/>
          <w:szCs w:val="20"/>
        </w:rPr>
      </w:pPr>
      <w:r>
        <w:rPr>
          <w:sz w:val="20"/>
          <w:szCs w:val="20"/>
        </w:rPr>
        <w:t xml:space="preserve">What happened when the other </w:t>
      </w:r>
      <w:r w:rsidR="00075481">
        <w:rPr>
          <w:sz w:val="20"/>
          <w:szCs w:val="20"/>
        </w:rPr>
        <w:t>10</w:t>
      </w:r>
      <w:r>
        <w:rPr>
          <w:sz w:val="20"/>
          <w:szCs w:val="20"/>
        </w:rPr>
        <w:t xml:space="preserve"> disciples heard what James and John had requested? [10:41]</w:t>
      </w:r>
    </w:p>
    <w:p w14:paraId="000001C4" w14:textId="486A6DE9" w:rsidR="00043488" w:rsidRDefault="004F69BA">
      <w:pPr>
        <w:ind w:left="720"/>
        <w:rPr>
          <w:sz w:val="20"/>
          <w:szCs w:val="20"/>
        </w:rPr>
      </w:pPr>
      <w:r>
        <w:rPr>
          <w:sz w:val="20"/>
          <w:szCs w:val="20"/>
        </w:rPr>
        <w:t xml:space="preserve">They became very </w:t>
      </w:r>
      <w:r w:rsidR="00B95FC9">
        <w:rPr>
          <w:sz w:val="20"/>
          <w:szCs w:val="20"/>
        </w:rPr>
        <w:t>upset with James and John.</w:t>
      </w:r>
    </w:p>
    <w:p w14:paraId="000001C5" w14:textId="77777777" w:rsidR="00043488" w:rsidRDefault="00043488">
      <w:pPr>
        <w:ind w:left="720"/>
        <w:rPr>
          <w:sz w:val="20"/>
          <w:szCs w:val="20"/>
        </w:rPr>
      </w:pPr>
    </w:p>
    <w:p w14:paraId="000001C6" w14:textId="024122E5" w:rsidR="00043488" w:rsidRDefault="004F69BA">
      <w:pPr>
        <w:numPr>
          <w:ilvl w:val="0"/>
          <w:numId w:val="8"/>
        </w:numPr>
        <w:rPr>
          <w:sz w:val="20"/>
          <w:szCs w:val="20"/>
        </w:rPr>
      </w:pPr>
      <w:r>
        <w:rPr>
          <w:sz w:val="20"/>
          <w:szCs w:val="20"/>
        </w:rPr>
        <w:t>What did Jesus say abou</w:t>
      </w:r>
      <w:r w:rsidR="00057A6A">
        <w:rPr>
          <w:sz w:val="20"/>
          <w:szCs w:val="20"/>
        </w:rPr>
        <w:t xml:space="preserve">t </w:t>
      </w:r>
      <w:r>
        <w:rPr>
          <w:sz w:val="20"/>
          <w:szCs w:val="20"/>
        </w:rPr>
        <w:t>the Gentile rulers</w:t>
      </w:r>
      <w:r w:rsidR="00B95FC9">
        <w:rPr>
          <w:sz w:val="20"/>
          <w:szCs w:val="20"/>
        </w:rPr>
        <w:t xml:space="preserve"> and his disciple</w:t>
      </w:r>
      <w:r w:rsidR="00057A6A">
        <w:rPr>
          <w:sz w:val="20"/>
          <w:szCs w:val="20"/>
        </w:rPr>
        <w:t>s in verse 42</w:t>
      </w:r>
      <w:r>
        <w:rPr>
          <w:sz w:val="20"/>
          <w:szCs w:val="20"/>
        </w:rPr>
        <w:t>? [10:42]</w:t>
      </w:r>
    </w:p>
    <w:p w14:paraId="000001C7" w14:textId="7F5B3597" w:rsidR="00043488" w:rsidRDefault="004F69BA">
      <w:pPr>
        <w:ind w:left="720"/>
        <w:rPr>
          <w:sz w:val="20"/>
          <w:szCs w:val="20"/>
        </w:rPr>
      </w:pPr>
      <w:r>
        <w:rPr>
          <w:sz w:val="20"/>
          <w:szCs w:val="20"/>
        </w:rPr>
        <w:t>The rulers of the Gentiles dominate</w:t>
      </w:r>
      <w:r w:rsidR="00057A6A">
        <w:rPr>
          <w:sz w:val="20"/>
          <w:szCs w:val="20"/>
        </w:rPr>
        <w:t>d</w:t>
      </w:r>
      <w:r>
        <w:rPr>
          <w:sz w:val="20"/>
          <w:szCs w:val="20"/>
        </w:rPr>
        <w:t xml:space="preserve"> people and exercise</w:t>
      </w:r>
      <w:r w:rsidR="00057A6A">
        <w:rPr>
          <w:sz w:val="20"/>
          <w:szCs w:val="20"/>
        </w:rPr>
        <w:t>d</w:t>
      </w:r>
      <w:r>
        <w:rPr>
          <w:sz w:val="20"/>
          <w:szCs w:val="20"/>
        </w:rPr>
        <w:t xml:space="preserve"> authority over them</w:t>
      </w:r>
      <w:r w:rsidR="00B95FC9">
        <w:rPr>
          <w:sz w:val="20"/>
          <w:szCs w:val="20"/>
        </w:rPr>
        <w:t xml:space="preserve">, but the disciples </w:t>
      </w:r>
      <w:r w:rsidR="00057A6A">
        <w:rPr>
          <w:sz w:val="20"/>
          <w:szCs w:val="20"/>
        </w:rPr>
        <w:t xml:space="preserve">must </w:t>
      </w:r>
      <w:r w:rsidR="00B95FC9">
        <w:rPr>
          <w:sz w:val="20"/>
          <w:szCs w:val="20"/>
        </w:rPr>
        <w:t>not be like that.</w:t>
      </w:r>
    </w:p>
    <w:p w14:paraId="000001C8" w14:textId="77777777" w:rsidR="00043488" w:rsidRDefault="00043488" w:rsidP="00B95FC9">
      <w:pPr>
        <w:rPr>
          <w:sz w:val="20"/>
          <w:szCs w:val="20"/>
        </w:rPr>
      </w:pPr>
    </w:p>
    <w:p w14:paraId="000001C9" w14:textId="62E66630" w:rsidR="00043488" w:rsidRDefault="004F69BA">
      <w:pPr>
        <w:numPr>
          <w:ilvl w:val="0"/>
          <w:numId w:val="8"/>
        </w:numPr>
        <w:rPr>
          <w:sz w:val="20"/>
          <w:szCs w:val="20"/>
        </w:rPr>
      </w:pPr>
      <w:r>
        <w:rPr>
          <w:sz w:val="20"/>
          <w:szCs w:val="20"/>
        </w:rPr>
        <w:t xml:space="preserve">In what way </w:t>
      </w:r>
      <w:r w:rsidR="00057A6A">
        <w:rPr>
          <w:sz w:val="20"/>
          <w:szCs w:val="20"/>
        </w:rPr>
        <w:t>should</w:t>
      </w:r>
      <w:r>
        <w:rPr>
          <w:sz w:val="20"/>
          <w:szCs w:val="20"/>
        </w:rPr>
        <w:t xml:space="preserve"> the disciples be different from the Gentile rulers? [10:43-44]</w:t>
      </w:r>
    </w:p>
    <w:p w14:paraId="000001CA" w14:textId="09BD2F9F" w:rsidR="00043488" w:rsidRDefault="004F69BA">
      <w:pPr>
        <w:ind w:left="720"/>
        <w:rPr>
          <w:sz w:val="20"/>
          <w:szCs w:val="20"/>
        </w:rPr>
      </w:pPr>
      <w:r>
        <w:rPr>
          <w:sz w:val="20"/>
          <w:szCs w:val="20"/>
        </w:rPr>
        <w:t>Whoever wanted to be great among them must be a servant</w:t>
      </w:r>
      <w:r w:rsidR="00057A6A">
        <w:rPr>
          <w:sz w:val="20"/>
          <w:szCs w:val="20"/>
        </w:rPr>
        <w:t>. W</w:t>
      </w:r>
      <w:r>
        <w:rPr>
          <w:sz w:val="20"/>
          <w:szCs w:val="20"/>
        </w:rPr>
        <w:t xml:space="preserve">hoever wanted to be first must be </w:t>
      </w:r>
      <w:r w:rsidR="00D0249C">
        <w:rPr>
          <w:sz w:val="20"/>
          <w:szCs w:val="20"/>
        </w:rPr>
        <w:t xml:space="preserve">a </w:t>
      </w:r>
      <w:r>
        <w:rPr>
          <w:sz w:val="20"/>
          <w:szCs w:val="20"/>
        </w:rPr>
        <w:t>slave of all.</w:t>
      </w:r>
    </w:p>
    <w:p w14:paraId="000001CB" w14:textId="77777777" w:rsidR="00043488" w:rsidRDefault="00043488">
      <w:pPr>
        <w:ind w:left="720"/>
        <w:rPr>
          <w:sz w:val="20"/>
          <w:szCs w:val="20"/>
        </w:rPr>
      </w:pPr>
    </w:p>
    <w:p w14:paraId="62DF1524" w14:textId="3B6966E3" w:rsidR="00D0249C" w:rsidRDefault="00D0249C" w:rsidP="002B0BF2">
      <w:pPr>
        <w:pStyle w:val="ListParagraph"/>
        <w:numPr>
          <w:ilvl w:val="0"/>
          <w:numId w:val="8"/>
        </w:numPr>
        <w:rPr>
          <w:sz w:val="20"/>
          <w:szCs w:val="20"/>
        </w:rPr>
      </w:pPr>
      <w:r w:rsidRPr="00C7539E">
        <w:rPr>
          <w:sz w:val="20"/>
          <w:szCs w:val="20"/>
        </w:rPr>
        <w:t>What did Jesus say about the Son of Man? [10:45]</w:t>
      </w:r>
    </w:p>
    <w:p w14:paraId="31576CC1" w14:textId="3EC0E8C9" w:rsidR="002B0BF2" w:rsidRDefault="002B0BF2" w:rsidP="002B0BF2">
      <w:pPr>
        <w:pStyle w:val="ListParagraph"/>
        <w:ind w:left="360" w:firstLine="360"/>
        <w:rPr>
          <w:sz w:val="20"/>
          <w:szCs w:val="20"/>
        </w:rPr>
      </w:pPr>
      <w:r>
        <w:rPr>
          <w:sz w:val="20"/>
          <w:szCs w:val="20"/>
        </w:rPr>
        <w:t xml:space="preserve">He said that the Son of Man </w:t>
      </w:r>
      <w:r w:rsidR="00B95FC9">
        <w:rPr>
          <w:sz w:val="20"/>
          <w:szCs w:val="20"/>
        </w:rPr>
        <w:t>did not come to be</w:t>
      </w:r>
      <w:r>
        <w:rPr>
          <w:sz w:val="20"/>
          <w:szCs w:val="20"/>
        </w:rPr>
        <w:t xml:space="preserve"> served but to serve, and to give his life as a </w:t>
      </w:r>
      <w:r w:rsidR="00B95FC9">
        <w:rPr>
          <w:sz w:val="20"/>
          <w:szCs w:val="20"/>
        </w:rPr>
        <w:t xml:space="preserve">payment </w:t>
      </w:r>
      <w:r>
        <w:rPr>
          <w:sz w:val="20"/>
          <w:szCs w:val="20"/>
        </w:rPr>
        <w:t>for many.</w:t>
      </w:r>
    </w:p>
    <w:p w14:paraId="518E2683" w14:textId="77777777" w:rsidR="006D065D" w:rsidRDefault="006D065D" w:rsidP="002B0BF2">
      <w:pPr>
        <w:pStyle w:val="ListParagraph"/>
        <w:ind w:left="360" w:firstLine="360"/>
        <w:rPr>
          <w:sz w:val="20"/>
          <w:szCs w:val="20"/>
        </w:rPr>
      </w:pPr>
    </w:p>
    <w:p w14:paraId="0211CF83" w14:textId="514F7C76" w:rsidR="002B0BF2" w:rsidRPr="002B0BF2" w:rsidRDefault="002B0BF2" w:rsidP="002B0BF2">
      <w:pPr>
        <w:pStyle w:val="ListParagraph"/>
        <w:numPr>
          <w:ilvl w:val="0"/>
          <w:numId w:val="8"/>
        </w:numPr>
        <w:rPr>
          <w:sz w:val="20"/>
          <w:szCs w:val="20"/>
        </w:rPr>
      </w:pPr>
      <w:r>
        <w:rPr>
          <w:sz w:val="20"/>
          <w:szCs w:val="20"/>
        </w:rPr>
        <w:t xml:space="preserve">What do you think Jesus meant when he said </w:t>
      </w:r>
      <w:r w:rsidR="00057A6A">
        <w:rPr>
          <w:sz w:val="20"/>
          <w:szCs w:val="20"/>
        </w:rPr>
        <w:t xml:space="preserve">that </w:t>
      </w:r>
      <w:r>
        <w:rPr>
          <w:sz w:val="20"/>
          <w:szCs w:val="20"/>
        </w:rPr>
        <w:t>he would be a ransom for many? [10:45]</w:t>
      </w:r>
    </w:p>
    <w:p w14:paraId="000001D2" w14:textId="643E328D" w:rsidR="00043488" w:rsidRDefault="004F69BA">
      <w:pPr>
        <w:ind w:left="720"/>
        <w:rPr>
          <w:sz w:val="20"/>
          <w:szCs w:val="20"/>
        </w:rPr>
      </w:pPr>
      <w:r>
        <w:rPr>
          <w:sz w:val="20"/>
          <w:szCs w:val="20"/>
        </w:rPr>
        <w:t>Jesus</w:t>
      </w:r>
      <w:r w:rsidR="002B0BF2">
        <w:rPr>
          <w:sz w:val="20"/>
          <w:szCs w:val="20"/>
        </w:rPr>
        <w:t xml:space="preserve"> probably</w:t>
      </w:r>
      <w:r>
        <w:rPr>
          <w:sz w:val="20"/>
          <w:szCs w:val="20"/>
        </w:rPr>
        <w:t xml:space="preserve"> meant that his death on the cross would save many people</w:t>
      </w:r>
      <w:r w:rsidR="00C26205">
        <w:rPr>
          <w:sz w:val="20"/>
          <w:szCs w:val="20"/>
        </w:rPr>
        <w:t xml:space="preserve"> and pay for their sins</w:t>
      </w:r>
      <w:r>
        <w:rPr>
          <w:sz w:val="20"/>
          <w:szCs w:val="20"/>
        </w:rPr>
        <w:t>.</w:t>
      </w:r>
    </w:p>
    <w:p w14:paraId="000001D3" w14:textId="0C38CC79" w:rsidR="00043488" w:rsidRDefault="004F69BA" w:rsidP="00C81B0D">
      <w:pPr>
        <w:pStyle w:val="CommentSection"/>
      </w:pPr>
      <w:r>
        <w:t>Comment Section:</w:t>
      </w:r>
    </w:p>
    <w:p w14:paraId="622DAC37" w14:textId="77777777" w:rsidR="00C308BE" w:rsidRDefault="00C308BE">
      <w:pPr>
        <w:rPr>
          <w:b/>
          <w:sz w:val="40"/>
          <w:szCs w:val="44"/>
        </w:rPr>
      </w:pPr>
      <w:r>
        <w:rPr>
          <w:szCs w:val="44"/>
        </w:rPr>
        <w:br w:type="page"/>
      </w:r>
    </w:p>
    <w:p w14:paraId="000001D7" w14:textId="579DF786" w:rsidR="00043488" w:rsidRPr="004279FF" w:rsidRDefault="004F69BA">
      <w:pPr>
        <w:pStyle w:val="Heading1"/>
        <w:keepNext w:val="0"/>
        <w:keepLines w:val="0"/>
        <w:rPr>
          <w:b/>
          <w:bCs/>
          <w:szCs w:val="44"/>
        </w:rPr>
      </w:pPr>
      <w:bookmarkStart w:id="16" w:name="_Toc207006071"/>
      <w:r w:rsidRPr="004279FF">
        <w:rPr>
          <w:b/>
          <w:bCs/>
          <w:szCs w:val="44"/>
        </w:rPr>
        <w:lastRenderedPageBreak/>
        <w:t>12:35-40</w:t>
      </w:r>
      <w:bookmarkEnd w:id="16"/>
      <w:r w:rsidRPr="004279FF">
        <w:rPr>
          <w:b/>
          <w:bCs/>
          <w:szCs w:val="44"/>
        </w:rPr>
        <w:t xml:space="preserve"> </w:t>
      </w:r>
    </w:p>
    <w:p w14:paraId="19A0FF40" w14:textId="77777777" w:rsidR="00261534" w:rsidRPr="007B69FD" w:rsidRDefault="00261534" w:rsidP="00261534">
      <w:pPr>
        <w:pStyle w:val="Background"/>
      </w:pPr>
      <w:r w:rsidRPr="48114252">
        <w:rPr>
          <w:b/>
          <w:lang w:val="en-US"/>
        </w:rPr>
        <w:t>Background</w:t>
      </w:r>
      <w:r w:rsidRPr="48114252">
        <w:rPr>
          <w:lang w:val="en-US"/>
        </w:rPr>
        <w:t xml:space="preserve">: Jesus and his disciples were in Jerusalem, and Jesus was teaching the people. During this time many Jewish leaders come to test Jesus by asking him questions. Some of the Jewish leaders were called scribes. These were men who taught the law of Moses to the people. </w:t>
      </w:r>
    </w:p>
    <w:p w14:paraId="506D0541" w14:textId="77777777" w:rsidR="00261534" w:rsidRPr="007B69FD" w:rsidRDefault="00261534" w:rsidP="00261534">
      <w:pPr>
        <w:pStyle w:val="Background"/>
      </w:pPr>
      <w:r w:rsidRPr="007B69FD">
        <w:t>This passage mentions David, an important king of Israel, who was Jesus’ ancestor. Some of David’s words were prophecies.</w:t>
      </w:r>
    </w:p>
    <w:p w14:paraId="016F61A3" w14:textId="77777777" w:rsidR="00261534" w:rsidRPr="00170DC8" w:rsidRDefault="00261534" w:rsidP="00261534">
      <w:pPr>
        <w:pStyle w:val="Background"/>
        <w:rPr>
          <w:b/>
          <w:bCs w:val="0"/>
          <w:i/>
          <w:iCs/>
        </w:rPr>
      </w:pPr>
      <w:r w:rsidRPr="00170DC8">
        <w:rPr>
          <w:b/>
          <w:bCs w:val="0"/>
          <w:i/>
          <w:iCs/>
        </w:rPr>
        <w:t>Read the passage.</w:t>
      </w:r>
    </w:p>
    <w:p w14:paraId="29016795" w14:textId="77777777" w:rsidR="00261534" w:rsidRPr="007B69FD" w:rsidRDefault="00261534" w:rsidP="00261534">
      <w:pPr>
        <w:pStyle w:val="Part1"/>
      </w:pPr>
      <w:r w:rsidRPr="007B69FD">
        <w:t>Part 1</w:t>
      </w:r>
    </w:p>
    <w:p w14:paraId="35EF8FE7" w14:textId="77777777" w:rsidR="00261534" w:rsidRPr="007B69FD" w:rsidRDefault="00261534" w:rsidP="00261534">
      <w:pPr>
        <w:pStyle w:val="Answerortell0"/>
      </w:pPr>
      <w:r w:rsidRPr="007B69FD">
        <w:t xml:space="preserve">Tell in your own words what you just read in </w:t>
      </w:r>
      <w:r>
        <w:t>this passage</w:t>
      </w:r>
      <w:r w:rsidRPr="007B69FD">
        <w:t>.</w:t>
      </w:r>
    </w:p>
    <w:p w14:paraId="42706EEA" w14:textId="77777777" w:rsidR="00261534" w:rsidRPr="007B69FD" w:rsidRDefault="00261534" w:rsidP="00261534">
      <w:pPr>
        <w:pStyle w:val="Checklist"/>
      </w:pPr>
      <w:r w:rsidRPr="007B69FD">
        <w:t>Jesus asked why the scribes called Christ the Son of David. [12:35-37]</w:t>
      </w:r>
    </w:p>
    <w:p w14:paraId="6E5BEF01" w14:textId="77777777" w:rsidR="00261534" w:rsidRPr="007B69FD" w:rsidRDefault="00261534" w:rsidP="00261534">
      <w:pPr>
        <w:pStyle w:val="Checklist"/>
      </w:pPr>
      <w:r w:rsidRPr="007B69FD">
        <w:t>Jesus quoted words that David had said about the Christ. [12:36]</w:t>
      </w:r>
    </w:p>
    <w:p w14:paraId="57ECFE0F" w14:textId="77777777" w:rsidR="00261534" w:rsidRPr="007B69FD" w:rsidRDefault="00261534" w:rsidP="00261534">
      <w:pPr>
        <w:pStyle w:val="Checklist"/>
      </w:pPr>
      <w:r w:rsidRPr="007B69FD">
        <w:t>Jesus asked how Christ could be David’s son. [12:37]</w:t>
      </w:r>
    </w:p>
    <w:p w14:paraId="39DB79AA" w14:textId="77777777" w:rsidR="00261534" w:rsidRPr="007B69FD" w:rsidRDefault="00261534" w:rsidP="00261534">
      <w:pPr>
        <w:pStyle w:val="Checklist"/>
      </w:pPr>
      <w:r w:rsidRPr="007B69FD">
        <w:t>Jesus told the people to beware of the scribes. [12:38-40]</w:t>
      </w:r>
    </w:p>
    <w:p w14:paraId="33D73E08" w14:textId="77777777" w:rsidR="00261534" w:rsidRPr="00E52444" w:rsidRDefault="00261534" w:rsidP="00E52444">
      <w:pPr>
        <w:pStyle w:val="Part2"/>
      </w:pPr>
      <w:r w:rsidRPr="00E52444">
        <w:t>Part 2</w:t>
      </w:r>
    </w:p>
    <w:p w14:paraId="6373997D" w14:textId="77777777" w:rsidR="00261534" w:rsidRPr="007B69FD" w:rsidRDefault="00261534" w:rsidP="00261534">
      <w:pPr>
        <w:pStyle w:val="Answerortell0"/>
      </w:pPr>
      <w:r>
        <w:t>Answer the following questions from the specified verses.</w:t>
      </w:r>
    </w:p>
    <w:p w14:paraId="64D42F6B" w14:textId="7E65375F" w:rsidR="00261534" w:rsidRPr="007B69FD" w:rsidRDefault="00261534" w:rsidP="00261534">
      <w:pPr>
        <w:numPr>
          <w:ilvl w:val="0"/>
          <w:numId w:val="9"/>
        </w:numPr>
        <w:rPr>
          <w:sz w:val="20"/>
          <w:szCs w:val="20"/>
        </w:rPr>
      </w:pPr>
      <w:r w:rsidRPr="007B69FD">
        <w:rPr>
          <w:sz w:val="20"/>
          <w:szCs w:val="20"/>
        </w:rPr>
        <w:t>[12:35]</w:t>
      </w:r>
      <w:r>
        <w:rPr>
          <w:sz w:val="20"/>
          <w:szCs w:val="20"/>
        </w:rPr>
        <w:t xml:space="preserve">   </w:t>
      </w:r>
      <w:r w:rsidRPr="007B69FD">
        <w:rPr>
          <w:sz w:val="20"/>
          <w:szCs w:val="20"/>
        </w:rPr>
        <w:t xml:space="preserve">What did Jesus ask while he was teaching in the temple courts? </w:t>
      </w:r>
    </w:p>
    <w:p w14:paraId="3B2C0200" w14:textId="77777777" w:rsidR="00261534" w:rsidRPr="007B69FD" w:rsidRDefault="00261534" w:rsidP="00261534">
      <w:pPr>
        <w:ind w:left="720"/>
        <w:rPr>
          <w:sz w:val="20"/>
          <w:szCs w:val="20"/>
        </w:rPr>
      </w:pPr>
      <w:r w:rsidRPr="007B69FD">
        <w:rPr>
          <w:sz w:val="20"/>
          <w:szCs w:val="20"/>
        </w:rPr>
        <w:t>Jesus asked how the scribes could say that the Christ is the son of David.</w:t>
      </w:r>
    </w:p>
    <w:p w14:paraId="22558395" w14:textId="77777777" w:rsidR="00261534" w:rsidRPr="007B69FD" w:rsidRDefault="00261534" w:rsidP="00261534">
      <w:pPr>
        <w:ind w:left="720"/>
        <w:rPr>
          <w:sz w:val="20"/>
          <w:szCs w:val="20"/>
        </w:rPr>
      </w:pPr>
    </w:p>
    <w:p w14:paraId="45A5ACD7" w14:textId="13E95459" w:rsidR="00261534" w:rsidRPr="007B69FD" w:rsidRDefault="00261534" w:rsidP="00261534">
      <w:pPr>
        <w:numPr>
          <w:ilvl w:val="0"/>
          <w:numId w:val="9"/>
        </w:numPr>
        <w:rPr>
          <w:sz w:val="20"/>
          <w:szCs w:val="20"/>
        </w:rPr>
      </w:pPr>
      <w:r w:rsidRPr="007B69FD">
        <w:rPr>
          <w:sz w:val="20"/>
          <w:szCs w:val="20"/>
        </w:rPr>
        <w:t>[12:36-37]</w:t>
      </w:r>
      <w:r>
        <w:rPr>
          <w:sz w:val="20"/>
          <w:szCs w:val="20"/>
        </w:rPr>
        <w:t xml:space="preserve">   </w:t>
      </w:r>
      <w:r w:rsidRPr="007B69FD">
        <w:rPr>
          <w:sz w:val="20"/>
          <w:szCs w:val="20"/>
        </w:rPr>
        <w:t xml:space="preserve">What did Jesus ask about David and the Christ? </w:t>
      </w:r>
    </w:p>
    <w:p w14:paraId="7FE49968" w14:textId="77777777" w:rsidR="00261534" w:rsidRPr="007B69FD" w:rsidRDefault="00261534" w:rsidP="00261534">
      <w:pPr>
        <w:ind w:left="720"/>
        <w:rPr>
          <w:sz w:val="20"/>
          <w:szCs w:val="20"/>
        </w:rPr>
      </w:pPr>
      <w:r w:rsidRPr="007B69FD">
        <w:rPr>
          <w:sz w:val="20"/>
          <w:szCs w:val="20"/>
        </w:rPr>
        <w:t>If David called the Christ “Lord,” Jesus asked, how could the Christ be David’s son?</w:t>
      </w:r>
    </w:p>
    <w:p w14:paraId="7FDE1ACC" w14:textId="77777777" w:rsidR="00261534" w:rsidRPr="007B69FD" w:rsidRDefault="00261534" w:rsidP="00261534">
      <w:pPr>
        <w:ind w:left="720"/>
        <w:rPr>
          <w:sz w:val="20"/>
          <w:szCs w:val="20"/>
        </w:rPr>
      </w:pPr>
    </w:p>
    <w:p w14:paraId="06B6F33B" w14:textId="1C136ECF" w:rsidR="00261534" w:rsidRPr="007B69FD" w:rsidRDefault="00261534" w:rsidP="00261534">
      <w:pPr>
        <w:numPr>
          <w:ilvl w:val="0"/>
          <w:numId w:val="9"/>
        </w:numPr>
        <w:rPr>
          <w:sz w:val="20"/>
          <w:szCs w:val="20"/>
        </w:rPr>
      </w:pPr>
      <w:r w:rsidRPr="007B69FD">
        <w:rPr>
          <w:sz w:val="20"/>
          <w:szCs w:val="20"/>
        </w:rPr>
        <w:t>[12:37</w:t>
      </w:r>
      <w:r>
        <w:rPr>
          <w:sz w:val="20"/>
          <w:szCs w:val="20"/>
        </w:rPr>
        <w:t xml:space="preserve">]   </w:t>
      </w:r>
      <w:r w:rsidRPr="007B69FD">
        <w:rPr>
          <w:sz w:val="20"/>
          <w:szCs w:val="20"/>
        </w:rPr>
        <w:t xml:space="preserve">How did the crowd respond to Jesus? </w:t>
      </w:r>
    </w:p>
    <w:p w14:paraId="339DE04C" w14:textId="77777777" w:rsidR="00261534" w:rsidRPr="007B69FD" w:rsidRDefault="00261534" w:rsidP="00261534">
      <w:pPr>
        <w:ind w:left="720"/>
        <w:rPr>
          <w:sz w:val="20"/>
          <w:szCs w:val="20"/>
        </w:rPr>
      </w:pPr>
      <w:r w:rsidRPr="007B69FD">
        <w:rPr>
          <w:sz w:val="20"/>
          <w:szCs w:val="20"/>
        </w:rPr>
        <w:t>The crowd gladly listened to him.</w:t>
      </w:r>
    </w:p>
    <w:p w14:paraId="4AB2907C" w14:textId="77777777" w:rsidR="00261534" w:rsidRPr="007B69FD" w:rsidRDefault="00261534" w:rsidP="00261534">
      <w:pPr>
        <w:ind w:left="720"/>
        <w:rPr>
          <w:sz w:val="20"/>
          <w:szCs w:val="20"/>
        </w:rPr>
      </w:pPr>
    </w:p>
    <w:p w14:paraId="3F5DCCD3" w14:textId="7A7D3546" w:rsidR="00261534" w:rsidRPr="007B69FD" w:rsidRDefault="00261534" w:rsidP="00261534">
      <w:pPr>
        <w:numPr>
          <w:ilvl w:val="0"/>
          <w:numId w:val="9"/>
        </w:numPr>
        <w:rPr>
          <w:sz w:val="20"/>
          <w:szCs w:val="20"/>
        </w:rPr>
      </w:pPr>
      <w:r w:rsidRPr="007B69FD">
        <w:rPr>
          <w:sz w:val="20"/>
          <w:szCs w:val="20"/>
        </w:rPr>
        <w:t>[12:38-40]</w:t>
      </w:r>
      <w:r>
        <w:rPr>
          <w:sz w:val="20"/>
          <w:szCs w:val="20"/>
        </w:rPr>
        <w:t xml:space="preserve">   </w:t>
      </w:r>
      <w:r w:rsidRPr="007B69FD">
        <w:rPr>
          <w:sz w:val="20"/>
          <w:szCs w:val="20"/>
        </w:rPr>
        <w:t xml:space="preserve">Why did Jesus tell the crowd that they should beware of the scribes? </w:t>
      </w:r>
    </w:p>
    <w:p w14:paraId="0C878416" w14:textId="77777777" w:rsidR="00261534" w:rsidRPr="007B69FD" w:rsidRDefault="00261534" w:rsidP="00261534">
      <w:pPr>
        <w:pStyle w:val="ListParagraph"/>
        <w:rPr>
          <w:sz w:val="20"/>
          <w:szCs w:val="20"/>
        </w:rPr>
      </w:pPr>
      <w:r w:rsidRPr="007B69FD">
        <w:rPr>
          <w:sz w:val="20"/>
          <w:szCs w:val="20"/>
        </w:rPr>
        <w:t>The scribes liked to be honored for being scribes, but they robbed widows, and they made long prayers just so that other people would think they were righteous. The scribes would be condemned more than others.</w:t>
      </w:r>
    </w:p>
    <w:p w14:paraId="45E2F3C5" w14:textId="77777777" w:rsidR="00261534" w:rsidRPr="007B69FD" w:rsidRDefault="00261534" w:rsidP="00261534">
      <w:pPr>
        <w:ind w:left="360"/>
        <w:rPr>
          <w:sz w:val="20"/>
          <w:szCs w:val="20"/>
        </w:rPr>
      </w:pPr>
    </w:p>
    <w:p w14:paraId="2EAE93C0" w14:textId="05CFC4E4" w:rsidR="00261534" w:rsidRPr="007B69FD" w:rsidRDefault="00261534" w:rsidP="00261534">
      <w:pPr>
        <w:numPr>
          <w:ilvl w:val="0"/>
          <w:numId w:val="9"/>
        </w:numPr>
        <w:rPr>
          <w:sz w:val="20"/>
          <w:szCs w:val="20"/>
        </w:rPr>
      </w:pPr>
      <w:r w:rsidRPr="007B69FD">
        <w:rPr>
          <w:sz w:val="20"/>
          <w:szCs w:val="20"/>
        </w:rPr>
        <w:t>[12:40]</w:t>
      </w:r>
      <w:r>
        <w:rPr>
          <w:sz w:val="20"/>
          <w:szCs w:val="20"/>
        </w:rPr>
        <w:t xml:space="preserve">   </w:t>
      </w:r>
      <w:r w:rsidRPr="007B69FD">
        <w:rPr>
          <w:sz w:val="20"/>
          <w:szCs w:val="20"/>
        </w:rPr>
        <w:t xml:space="preserve">Why do you think these things would make the scribes be more condemned than others? </w:t>
      </w:r>
    </w:p>
    <w:p w14:paraId="7A66F5A7" w14:textId="77777777" w:rsidR="00261534" w:rsidRPr="007B69FD" w:rsidRDefault="00261534" w:rsidP="00261534">
      <w:pPr>
        <w:ind w:left="720"/>
        <w:rPr>
          <w:sz w:val="20"/>
          <w:szCs w:val="20"/>
          <w:lang w:val="en-US"/>
        </w:rPr>
      </w:pPr>
      <w:r w:rsidRPr="48114252">
        <w:rPr>
          <w:i/>
          <w:iCs/>
          <w:sz w:val="20"/>
          <w:szCs w:val="20"/>
          <w:lang w:val="en-US"/>
        </w:rPr>
        <w:t xml:space="preserve">(Answer may vary.) </w:t>
      </w:r>
      <w:r w:rsidRPr="48114252">
        <w:rPr>
          <w:sz w:val="20"/>
          <w:szCs w:val="20"/>
          <w:lang w:val="en-US"/>
        </w:rPr>
        <w:t>Maybe they would be condemned more because they did these things while they were leaders.</w:t>
      </w:r>
    </w:p>
    <w:p w14:paraId="000001EF" w14:textId="77777777" w:rsidR="00043488" w:rsidRDefault="004F69BA" w:rsidP="00C81B0D">
      <w:pPr>
        <w:pStyle w:val="CommentSection"/>
      </w:pPr>
      <w:r>
        <w:t>Comment Section:</w:t>
      </w:r>
    </w:p>
    <w:p w14:paraId="000001F0" w14:textId="77777777" w:rsidR="00043488" w:rsidRDefault="00043488">
      <w:pPr>
        <w:spacing w:before="240" w:after="240"/>
        <w:rPr>
          <w:sz w:val="20"/>
          <w:szCs w:val="20"/>
        </w:rPr>
      </w:pPr>
    </w:p>
    <w:p w14:paraId="000001F1" w14:textId="7A1845B9" w:rsidR="00043488" w:rsidRDefault="004F69BA">
      <w:pPr>
        <w:spacing w:before="240" w:after="240"/>
        <w:rPr>
          <w:b/>
          <w:sz w:val="44"/>
          <w:szCs w:val="44"/>
        </w:rPr>
      </w:pPr>
      <w:r>
        <w:br w:type="page"/>
      </w:r>
    </w:p>
    <w:p w14:paraId="000001F2" w14:textId="7A1845B9" w:rsidR="00043488" w:rsidRPr="004279FF" w:rsidRDefault="004F69BA">
      <w:pPr>
        <w:pStyle w:val="Heading1"/>
        <w:spacing w:before="240" w:after="240"/>
        <w:rPr>
          <w:b/>
          <w:bCs/>
          <w:szCs w:val="44"/>
        </w:rPr>
      </w:pPr>
      <w:bookmarkStart w:id="17" w:name="_Toc207006072"/>
      <w:r w:rsidRPr="004279FF">
        <w:rPr>
          <w:b/>
          <w:bCs/>
          <w:szCs w:val="44"/>
        </w:rPr>
        <w:lastRenderedPageBreak/>
        <w:t>14:12-26</w:t>
      </w:r>
      <w:bookmarkEnd w:id="17"/>
      <w:r w:rsidRPr="004279FF">
        <w:rPr>
          <w:b/>
          <w:bCs/>
          <w:szCs w:val="44"/>
        </w:rPr>
        <w:t xml:space="preserve"> </w:t>
      </w:r>
    </w:p>
    <w:p w14:paraId="22CC3DF9" w14:textId="77777777" w:rsidR="00CA4E37" w:rsidRPr="007B69FD" w:rsidRDefault="00CA4E37" w:rsidP="00CA4E37">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10723BB2" w14:textId="77777777" w:rsidR="00CA4E37" w:rsidRPr="00170DC8" w:rsidRDefault="00CA4E37" w:rsidP="00CA4E37">
      <w:pPr>
        <w:pStyle w:val="Background"/>
        <w:rPr>
          <w:b/>
          <w:bCs w:val="0"/>
          <w:i/>
          <w:iCs/>
        </w:rPr>
      </w:pPr>
      <w:r w:rsidRPr="00170DC8">
        <w:rPr>
          <w:b/>
          <w:bCs w:val="0"/>
          <w:i/>
          <w:iCs/>
        </w:rPr>
        <w:t>Read the passage.</w:t>
      </w:r>
    </w:p>
    <w:p w14:paraId="0968E506" w14:textId="77777777" w:rsidR="00CA4E37" w:rsidRPr="007B69FD" w:rsidRDefault="00CA4E37" w:rsidP="00CA4E37">
      <w:pPr>
        <w:pStyle w:val="Part1"/>
      </w:pPr>
      <w:r w:rsidRPr="007B69FD">
        <w:t>Part 1</w:t>
      </w:r>
    </w:p>
    <w:p w14:paraId="1826C3FD" w14:textId="77777777" w:rsidR="00CA4E37" w:rsidRPr="007B69FD" w:rsidRDefault="00CA4E37" w:rsidP="00CA4E37">
      <w:pPr>
        <w:pStyle w:val="Answerortell0"/>
      </w:pPr>
      <w:r w:rsidRPr="007B69FD">
        <w:t xml:space="preserve">Tell in your own words what you just read in </w:t>
      </w:r>
      <w:r>
        <w:t>this passage</w:t>
      </w:r>
      <w:r w:rsidRPr="007B69FD">
        <w:t>.</w:t>
      </w:r>
    </w:p>
    <w:p w14:paraId="22398C37" w14:textId="77777777" w:rsidR="00CA4E37" w:rsidRPr="007B69FD" w:rsidRDefault="00CA4E37" w:rsidP="00CA4E37">
      <w:pPr>
        <w:pStyle w:val="Checklist"/>
      </w:pPr>
      <w:r w:rsidRPr="007B69FD">
        <w:t>The disciples prepared the Passover meal in a large upper room. [14:16]</w:t>
      </w:r>
    </w:p>
    <w:p w14:paraId="14C4E284" w14:textId="77777777" w:rsidR="00CA4E37" w:rsidRPr="007B69FD" w:rsidRDefault="00CA4E37" w:rsidP="00CA4E37">
      <w:pPr>
        <w:pStyle w:val="Checklist"/>
      </w:pPr>
      <w:r w:rsidRPr="007B69FD">
        <w:t>Jesus told the disciples that one of them would betray him. [14:18]</w:t>
      </w:r>
    </w:p>
    <w:p w14:paraId="60328ED5" w14:textId="77777777" w:rsidR="00CA4E37" w:rsidRPr="007B69FD" w:rsidRDefault="00CA4E37" w:rsidP="00CA4E37">
      <w:pPr>
        <w:pStyle w:val="Checklist"/>
      </w:pPr>
      <w:r w:rsidRPr="007B69FD">
        <w:t>Jesus blessed the bread and the wine and said that the bread was his body, and the wine was the blood of the covenant. [14:22-25]</w:t>
      </w:r>
    </w:p>
    <w:p w14:paraId="0E9E7A04" w14:textId="77777777" w:rsidR="00CA4E37" w:rsidRPr="007B69FD" w:rsidRDefault="00CA4E37" w:rsidP="00CA4E37">
      <w:pPr>
        <w:pStyle w:val="Checklist"/>
      </w:pPr>
      <w:r w:rsidRPr="007B69FD">
        <w:t>After the Passover meal, Jesus and the disciples went to the Mount of Olives. [14:26]</w:t>
      </w:r>
    </w:p>
    <w:p w14:paraId="70BBAFDC" w14:textId="77777777" w:rsidR="00CA4E37" w:rsidRPr="00E52444" w:rsidRDefault="00CA4E37" w:rsidP="00E52444">
      <w:pPr>
        <w:pStyle w:val="Part2"/>
      </w:pPr>
      <w:r w:rsidRPr="00E52444">
        <w:t>Part 2</w:t>
      </w:r>
    </w:p>
    <w:p w14:paraId="6B5684E7" w14:textId="77777777" w:rsidR="00CA4E37" w:rsidRPr="007B69FD" w:rsidRDefault="00CA4E37" w:rsidP="00CA4E37">
      <w:pPr>
        <w:pStyle w:val="Answerortell0"/>
      </w:pPr>
      <w:r>
        <w:t>Answer the following questions from the specified verses.</w:t>
      </w:r>
    </w:p>
    <w:p w14:paraId="71358707" w14:textId="526F9F29" w:rsidR="00CA4E37" w:rsidRPr="007B69FD" w:rsidRDefault="00CA4E37" w:rsidP="00EF2999">
      <w:pPr>
        <w:numPr>
          <w:ilvl w:val="0"/>
          <w:numId w:val="11"/>
        </w:numPr>
        <w:rPr>
          <w:sz w:val="20"/>
          <w:szCs w:val="20"/>
          <w:lang w:val="en-US"/>
        </w:rPr>
      </w:pPr>
      <w:r w:rsidRPr="48114252">
        <w:rPr>
          <w:sz w:val="20"/>
          <w:szCs w:val="20"/>
          <w:lang w:val="en-US"/>
        </w:rPr>
        <w:t xml:space="preserve">[14:12-15] </w:t>
      </w:r>
      <w:r>
        <w:rPr>
          <w:sz w:val="20"/>
          <w:szCs w:val="20"/>
          <w:lang w:val="en-US"/>
        </w:rPr>
        <w:t xml:space="preserve">  </w:t>
      </w:r>
      <w:r w:rsidRPr="48114252">
        <w:rPr>
          <w:sz w:val="20"/>
          <w:szCs w:val="20"/>
          <w:lang w:val="en-US"/>
        </w:rPr>
        <w:t xml:space="preserve">How did the disciples find the place where they would all eat the Passover? </w:t>
      </w:r>
    </w:p>
    <w:p w14:paraId="2D8A1426" w14:textId="77777777" w:rsidR="00CA4E37" w:rsidRPr="007B69FD" w:rsidRDefault="00CA4E37" w:rsidP="00CA4E37">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2533D258" w14:textId="77777777" w:rsidR="00CA4E37" w:rsidRPr="007B69FD" w:rsidRDefault="00CA4E37" w:rsidP="00CA4E37">
      <w:pPr>
        <w:ind w:left="720"/>
        <w:rPr>
          <w:sz w:val="20"/>
          <w:szCs w:val="20"/>
        </w:rPr>
      </w:pPr>
    </w:p>
    <w:p w14:paraId="501939F5" w14:textId="19191F6D" w:rsidR="00CA4E37" w:rsidRPr="007B69FD" w:rsidRDefault="00CA4E37" w:rsidP="00EF2999">
      <w:pPr>
        <w:pStyle w:val="ListParagraph"/>
        <w:numPr>
          <w:ilvl w:val="0"/>
          <w:numId w:val="11"/>
        </w:numPr>
        <w:rPr>
          <w:sz w:val="20"/>
          <w:szCs w:val="20"/>
        </w:rPr>
      </w:pPr>
      <w:r w:rsidRPr="007B69FD">
        <w:rPr>
          <w:sz w:val="20"/>
          <w:szCs w:val="20"/>
        </w:rPr>
        <w:t>[14:16]</w:t>
      </w:r>
      <w:r>
        <w:rPr>
          <w:sz w:val="20"/>
          <w:szCs w:val="20"/>
        </w:rPr>
        <w:t xml:space="preserve">   </w:t>
      </w:r>
      <w:r w:rsidRPr="007B69FD">
        <w:rPr>
          <w:sz w:val="20"/>
          <w:szCs w:val="20"/>
        </w:rPr>
        <w:t xml:space="preserve">What happened when the disciples obeyed Jesus? </w:t>
      </w:r>
    </w:p>
    <w:p w14:paraId="72D14A7C" w14:textId="77777777" w:rsidR="00CA4E37" w:rsidRPr="007B69FD" w:rsidRDefault="00CA4E37" w:rsidP="00CA4E37">
      <w:pPr>
        <w:pStyle w:val="ListParagraph"/>
        <w:ind w:left="360" w:firstLine="360"/>
        <w:rPr>
          <w:sz w:val="20"/>
          <w:szCs w:val="20"/>
        </w:rPr>
      </w:pPr>
      <w:r w:rsidRPr="007B69FD">
        <w:rPr>
          <w:sz w:val="20"/>
          <w:szCs w:val="20"/>
        </w:rPr>
        <w:t>The disciples found everything as Jesus had said, and they prepared the Passover.</w:t>
      </w:r>
    </w:p>
    <w:p w14:paraId="6223791F" w14:textId="77777777" w:rsidR="00CA4E37" w:rsidRPr="007B69FD" w:rsidRDefault="00CA4E37" w:rsidP="00CA4E37">
      <w:pPr>
        <w:ind w:left="720"/>
        <w:rPr>
          <w:sz w:val="20"/>
          <w:szCs w:val="20"/>
        </w:rPr>
      </w:pPr>
    </w:p>
    <w:p w14:paraId="05EA80B1" w14:textId="27FBAADB" w:rsidR="00CA4E37" w:rsidRPr="007B69FD" w:rsidRDefault="00CA4E37" w:rsidP="00EF2999">
      <w:pPr>
        <w:numPr>
          <w:ilvl w:val="0"/>
          <w:numId w:val="11"/>
        </w:numPr>
        <w:rPr>
          <w:sz w:val="20"/>
          <w:szCs w:val="20"/>
        </w:rPr>
      </w:pPr>
      <w:r w:rsidRPr="007B69FD">
        <w:rPr>
          <w:sz w:val="20"/>
          <w:szCs w:val="20"/>
        </w:rPr>
        <w:t>[14:17-18]</w:t>
      </w:r>
      <w:r>
        <w:rPr>
          <w:sz w:val="20"/>
          <w:szCs w:val="20"/>
        </w:rPr>
        <w:t xml:space="preserve">   </w:t>
      </w:r>
      <w:r w:rsidRPr="007B69FD">
        <w:rPr>
          <w:sz w:val="20"/>
          <w:szCs w:val="20"/>
        </w:rPr>
        <w:t xml:space="preserve">That night, when they were there at the table, what did Jesus say to the twelve disciples? </w:t>
      </w:r>
    </w:p>
    <w:p w14:paraId="1057C565" w14:textId="77777777" w:rsidR="00CA4E37" w:rsidRPr="007B69FD" w:rsidRDefault="00CA4E37" w:rsidP="00CA4E37">
      <w:pPr>
        <w:ind w:left="720"/>
        <w:rPr>
          <w:sz w:val="20"/>
          <w:szCs w:val="20"/>
        </w:rPr>
      </w:pPr>
      <w:r w:rsidRPr="007B69FD">
        <w:rPr>
          <w:sz w:val="20"/>
          <w:szCs w:val="20"/>
        </w:rPr>
        <w:t xml:space="preserve">He said one of the disciples eating with him would betray him. </w:t>
      </w:r>
    </w:p>
    <w:p w14:paraId="123C64EC" w14:textId="77777777" w:rsidR="00CA4E37" w:rsidRPr="007B69FD" w:rsidRDefault="00CA4E37" w:rsidP="00CA4E37">
      <w:pPr>
        <w:ind w:left="720"/>
        <w:rPr>
          <w:sz w:val="20"/>
          <w:szCs w:val="20"/>
        </w:rPr>
      </w:pPr>
    </w:p>
    <w:p w14:paraId="31F8722D" w14:textId="164B23E6" w:rsidR="00CA4E37" w:rsidRPr="007B69FD" w:rsidRDefault="00CA4E37" w:rsidP="00EF2999">
      <w:pPr>
        <w:numPr>
          <w:ilvl w:val="0"/>
          <w:numId w:val="11"/>
        </w:numPr>
        <w:rPr>
          <w:sz w:val="20"/>
          <w:szCs w:val="20"/>
        </w:rPr>
      </w:pPr>
      <w:r w:rsidRPr="007B69FD">
        <w:rPr>
          <w:sz w:val="20"/>
          <w:szCs w:val="20"/>
        </w:rPr>
        <w:t>[14:19]</w:t>
      </w:r>
      <w:r>
        <w:rPr>
          <w:sz w:val="20"/>
          <w:szCs w:val="20"/>
        </w:rPr>
        <w:t xml:space="preserve">   </w:t>
      </w:r>
      <w:r w:rsidRPr="007B69FD">
        <w:rPr>
          <w:sz w:val="20"/>
          <w:szCs w:val="20"/>
        </w:rPr>
        <w:t xml:space="preserve">What did the disciples say to Jesus? </w:t>
      </w:r>
    </w:p>
    <w:p w14:paraId="2340E3EB" w14:textId="77777777" w:rsidR="00CA4E37" w:rsidRPr="007B69FD" w:rsidRDefault="00CA4E37" w:rsidP="00CA4E37">
      <w:pPr>
        <w:ind w:left="720"/>
        <w:rPr>
          <w:sz w:val="20"/>
          <w:szCs w:val="20"/>
          <w:lang w:val="en-US"/>
        </w:rPr>
      </w:pPr>
      <w:r w:rsidRPr="48114252">
        <w:rPr>
          <w:sz w:val="20"/>
          <w:szCs w:val="20"/>
          <w:lang w:val="en-US"/>
        </w:rPr>
        <w:t>Each one asked if he was the one who would betray Jesus.</w:t>
      </w:r>
    </w:p>
    <w:p w14:paraId="0B74715C" w14:textId="77777777" w:rsidR="00CA4E37" w:rsidRPr="007B69FD" w:rsidRDefault="00CA4E37" w:rsidP="00CA4E37">
      <w:pPr>
        <w:ind w:left="720"/>
        <w:rPr>
          <w:sz w:val="20"/>
          <w:szCs w:val="20"/>
        </w:rPr>
      </w:pPr>
    </w:p>
    <w:p w14:paraId="0D2D98BD" w14:textId="052FD7B2" w:rsidR="00CA4E37" w:rsidRPr="007B69FD" w:rsidRDefault="00CA4E37" w:rsidP="00EF2999">
      <w:pPr>
        <w:numPr>
          <w:ilvl w:val="0"/>
          <w:numId w:val="11"/>
        </w:numPr>
        <w:rPr>
          <w:sz w:val="20"/>
          <w:szCs w:val="20"/>
        </w:rPr>
      </w:pPr>
      <w:r w:rsidRPr="007B69FD">
        <w:rPr>
          <w:sz w:val="20"/>
          <w:szCs w:val="20"/>
        </w:rPr>
        <w:t>[14:20]</w:t>
      </w:r>
      <w:r>
        <w:rPr>
          <w:sz w:val="20"/>
          <w:szCs w:val="20"/>
        </w:rPr>
        <w:t xml:space="preserve">   </w:t>
      </w:r>
      <w:r w:rsidRPr="007B69FD">
        <w:rPr>
          <w:sz w:val="20"/>
          <w:szCs w:val="20"/>
        </w:rPr>
        <w:t xml:space="preserve">Who did Jesus say would betray him? </w:t>
      </w:r>
    </w:p>
    <w:p w14:paraId="2949349F" w14:textId="77777777" w:rsidR="00CA4E37" w:rsidRPr="007B69FD" w:rsidRDefault="00CA4E37" w:rsidP="00CA4E37">
      <w:pPr>
        <w:ind w:left="720"/>
        <w:rPr>
          <w:sz w:val="20"/>
          <w:szCs w:val="20"/>
        </w:rPr>
      </w:pPr>
      <w:r w:rsidRPr="007B69FD">
        <w:rPr>
          <w:sz w:val="20"/>
          <w:szCs w:val="20"/>
        </w:rPr>
        <w:t>Jesus said that it was one of the twelve, the one who was dipping bread into the bowl with him.</w:t>
      </w:r>
    </w:p>
    <w:p w14:paraId="787486CF" w14:textId="77777777" w:rsidR="00CA4E37" w:rsidRPr="007B69FD" w:rsidRDefault="00CA4E37" w:rsidP="00CA4E37">
      <w:pPr>
        <w:ind w:left="720"/>
        <w:rPr>
          <w:sz w:val="20"/>
          <w:szCs w:val="20"/>
        </w:rPr>
      </w:pPr>
    </w:p>
    <w:p w14:paraId="2964A53E" w14:textId="1D7E23BC" w:rsidR="00CA4E37" w:rsidRPr="007B69FD" w:rsidRDefault="00CA4E37" w:rsidP="00EF2999">
      <w:pPr>
        <w:numPr>
          <w:ilvl w:val="0"/>
          <w:numId w:val="11"/>
        </w:numPr>
        <w:rPr>
          <w:sz w:val="20"/>
          <w:szCs w:val="20"/>
        </w:rPr>
      </w:pPr>
      <w:r w:rsidRPr="007B69FD">
        <w:rPr>
          <w:sz w:val="20"/>
          <w:szCs w:val="20"/>
        </w:rPr>
        <w:t>[14:21]</w:t>
      </w:r>
      <w:r>
        <w:rPr>
          <w:sz w:val="20"/>
          <w:szCs w:val="20"/>
        </w:rPr>
        <w:t xml:space="preserve">   </w:t>
      </w:r>
      <w:r w:rsidRPr="007B69FD">
        <w:rPr>
          <w:sz w:val="20"/>
          <w:szCs w:val="20"/>
        </w:rPr>
        <w:t xml:space="preserve">What did Jesus say about the one who would betray him? </w:t>
      </w:r>
    </w:p>
    <w:p w14:paraId="15240089" w14:textId="77777777" w:rsidR="00CA4E37" w:rsidRPr="007B69FD" w:rsidRDefault="00CA4E37" w:rsidP="00CA4E37">
      <w:pPr>
        <w:ind w:left="720"/>
        <w:rPr>
          <w:sz w:val="20"/>
          <w:szCs w:val="20"/>
        </w:rPr>
      </w:pPr>
      <w:r w:rsidRPr="007B69FD">
        <w:rPr>
          <w:sz w:val="20"/>
          <w:szCs w:val="20"/>
        </w:rPr>
        <w:t>Jesus said that it would have been better for him if he had not been born.</w:t>
      </w:r>
    </w:p>
    <w:p w14:paraId="21354669" w14:textId="77777777" w:rsidR="00CA4E37" w:rsidRPr="007B69FD" w:rsidRDefault="00CA4E37" w:rsidP="00CA4E37">
      <w:pPr>
        <w:ind w:left="720"/>
        <w:rPr>
          <w:sz w:val="20"/>
          <w:szCs w:val="20"/>
        </w:rPr>
      </w:pPr>
    </w:p>
    <w:p w14:paraId="13DAFE4B" w14:textId="3A30015B" w:rsidR="00CA4E37" w:rsidRPr="007B69FD" w:rsidRDefault="00CA4E37" w:rsidP="00EF2999">
      <w:pPr>
        <w:numPr>
          <w:ilvl w:val="0"/>
          <w:numId w:val="11"/>
        </w:numPr>
        <w:rPr>
          <w:sz w:val="20"/>
          <w:szCs w:val="20"/>
        </w:rPr>
      </w:pPr>
      <w:r w:rsidRPr="007B69FD">
        <w:rPr>
          <w:sz w:val="20"/>
          <w:szCs w:val="20"/>
        </w:rPr>
        <w:t>[14:22]</w:t>
      </w:r>
      <w:r>
        <w:rPr>
          <w:sz w:val="20"/>
          <w:szCs w:val="20"/>
        </w:rPr>
        <w:t xml:space="preserve">   </w:t>
      </w:r>
      <w:r w:rsidRPr="007B69FD">
        <w:rPr>
          <w:sz w:val="20"/>
          <w:szCs w:val="20"/>
        </w:rPr>
        <w:t xml:space="preserve">What did Jesus do as they were eating? </w:t>
      </w:r>
    </w:p>
    <w:p w14:paraId="535A360C" w14:textId="77777777" w:rsidR="00CA4E37" w:rsidRPr="007B69FD" w:rsidRDefault="00CA4E37" w:rsidP="00CA4E37">
      <w:pPr>
        <w:ind w:left="720"/>
        <w:rPr>
          <w:sz w:val="20"/>
          <w:szCs w:val="20"/>
        </w:rPr>
      </w:pPr>
      <w:r w:rsidRPr="007B69FD">
        <w:rPr>
          <w:sz w:val="20"/>
          <w:szCs w:val="20"/>
        </w:rPr>
        <w:t>He took bread, blessed it, broke it, and gave it to them, saying, “Take this. This is my body.”</w:t>
      </w:r>
    </w:p>
    <w:p w14:paraId="46D84A0B" w14:textId="77777777" w:rsidR="00CA4E37" w:rsidRPr="007B69FD" w:rsidRDefault="00CA4E37" w:rsidP="00CA4E37">
      <w:pPr>
        <w:ind w:left="720"/>
        <w:rPr>
          <w:sz w:val="20"/>
          <w:szCs w:val="20"/>
        </w:rPr>
      </w:pPr>
    </w:p>
    <w:p w14:paraId="729D601C" w14:textId="127888E2" w:rsidR="00CA4E37" w:rsidRPr="007B69FD" w:rsidRDefault="00CA4E37" w:rsidP="00EF2999">
      <w:pPr>
        <w:numPr>
          <w:ilvl w:val="0"/>
          <w:numId w:val="11"/>
        </w:numPr>
        <w:rPr>
          <w:sz w:val="20"/>
          <w:szCs w:val="20"/>
        </w:rPr>
      </w:pPr>
      <w:r w:rsidRPr="007B69FD">
        <w:rPr>
          <w:sz w:val="20"/>
          <w:szCs w:val="20"/>
        </w:rPr>
        <w:t>[14:23-24]</w:t>
      </w:r>
      <w:r>
        <w:rPr>
          <w:sz w:val="20"/>
          <w:szCs w:val="20"/>
        </w:rPr>
        <w:t xml:space="preserve">   </w:t>
      </w:r>
      <w:r w:rsidRPr="007B69FD">
        <w:rPr>
          <w:sz w:val="20"/>
          <w:szCs w:val="20"/>
        </w:rPr>
        <w:t xml:space="preserve">What did he say after he had taken a cup and given thanks? </w:t>
      </w:r>
    </w:p>
    <w:p w14:paraId="1A7D0364" w14:textId="77777777" w:rsidR="00CA4E37" w:rsidRPr="007B69FD" w:rsidRDefault="00CA4E37" w:rsidP="00CA4E37">
      <w:pPr>
        <w:ind w:left="720"/>
        <w:rPr>
          <w:sz w:val="20"/>
          <w:szCs w:val="20"/>
        </w:rPr>
      </w:pPr>
      <w:r w:rsidRPr="007B69FD">
        <w:rPr>
          <w:sz w:val="20"/>
          <w:szCs w:val="20"/>
        </w:rPr>
        <w:t>Jesus said to them, “This is my blood of the covenant, which is poured out for many.”</w:t>
      </w:r>
    </w:p>
    <w:p w14:paraId="36F7BB5D" w14:textId="77777777" w:rsidR="00C308BE" w:rsidRDefault="00C308BE" w:rsidP="00C308BE">
      <w:pPr>
        <w:pStyle w:val="Continuedline"/>
      </w:pPr>
      <w:r>
        <w:lastRenderedPageBreak/>
        <w:t>Mark 14:12-26 continued</w:t>
      </w:r>
    </w:p>
    <w:p w14:paraId="66EF1672" w14:textId="77777777" w:rsidR="00604FF6" w:rsidRDefault="00604FF6">
      <w:pPr>
        <w:ind w:left="720"/>
        <w:rPr>
          <w:sz w:val="20"/>
          <w:szCs w:val="20"/>
        </w:rPr>
      </w:pPr>
    </w:p>
    <w:p w14:paraId="69ECE244" w14:textId="7CE4FA82" w:rsidR="00CA4E37" w:rsidRPr="007B69FD" w:rsidRDefault="00CA4E37" w:rsidP="00EF2999">
      <w:pPr>
        <w:numPr>
          <w:ilvl w:val="0"/>
          <w:numId w:val="11"/>
        </w:numPr>
        <w:rPr>
          <w:sz w:val="20"/>
          <w:szCs w:val="20"/>
        </w:rPr>
      </w:pPr>
      <w:r w:rsidRPr="007B69FD">
        <w:rPr>
          <w:sz w:val="20"/>
          <w:szCs w:val="20"/>
        </w:rPr>
        <w:t>[14:25]</w:t>
      </w:r>
      <w:r>
        <w:rPr>
          <w:sz w:val="20"/>
          <w:szCs w:val="20"/>
        </w:rPr>
        <w:t xml:space="preserve">   </w:t>
      </w:r>
      <w:r w:rsidRPr="007B69FD">
        <w:rPr>
          <w:sz w:val="20"/>
          <w:szCs w:val="20"/>
        </w:rPr>
        <w:t xml:space="preserve">What did Jesus say about when he would drink the fruit of the vine again with his disciples? </w:t>
      </w:r>
    </w:p>
    <w:p w14:paraId="3FB13181" w14:textId="77777777" w:rsidR="00CA4E37" w:rsidRPr="007B69FD" w:rsidRDefault="00CA4E37" w:rsidP="00CA4E37">
      <w:pPr>
        <w:ind w:left="720"/>
        <w:rPr>
          <w:sz w:val="20"/>
          <w:szCs w:val="20"/>
        </w:rPr>
      </w:pPr>
      <w:r w:rsidRPr="007B69FD">
        <w:rPr>
          <w:sz w:val="20"/>
          <w:szCs w:val="20"/>
        </w:rPr>
        <w:t>He would not drink from the fruit of the vine until he would drink it in the kingdom of God.</w:t>
      </w:r>
    </w:p>
    <w:p w14:paraId="0BC503CC" w14:textId="77777777" w:rsidR="00CA4E37" w:rsidRPr="007B69FD" w:rsidRDefault="00CA4E37" w:rsidP="00CA4E37"/>
    <w:p w14:paraId="202F6C19" w14:textId="79B7524D" w:rsidR="00CA4E37" w:rsidRPr="007B69FD" w:rsidRDefault="00CA4E37" w:rsidP="00EF2999">
      <w:pPr>
        <w:numPr>
          <w:ilvl w:val="0"/>
          <w:numId w:val="11"/>
        </w:numPr>
        <w:rPr>
          <w:sz w:val="20"/>
          <w:szCs w:val="20"/>
        </w:rPr>
      </w:pPr>
      <w:r w:rsidRPr="007B69FD">
        <w:rPr>
          <w:sz w:val="20"/>
          <w:szCs w:val="20"/>
        </w:rPr>
        <w:t>[14:25]</w:t>
      </w:r>
      <w:r>
        <w:rPr>
          <w:sz w:val="20"/>
          <w:szCs w:val="20"/>
        </w:rPr>
        <w:t xml:space="preserve">   </w:t>
      </w:r>
      <w:r w:rsidRPr="007B69FD">
        <w:rPr>
          <w:sz w:val="20"/>
          <w:szCs w:val="20"/>
        </w:rPr>
        <w:t xml:space="preserve">What do you think was in the cup that Jesus gave to his disciples? </w:t>
      </w:r>
    </w:p>
    <w:p w14:paraId="5652BD64" w14:textId="77777777" w:rsidR="00CA4E37" w:rsidRPr="007B69FD" w:rsidRDefault="00CA4E37" w:rsidP="00CA4E37">
      <w:pPr>
        <w:ind w:left="720"/>
        <w:rPr>
          <w:sz w:val="20"/>
          <w:szCs w:val="20"/>
        </w:rPr>
      </w:pPr>
      <w:r w:rsidRPr="007B69FD">
        <w:rPr>
          <w:sz w:val="20"/>
          <w:szCs w:val="20"/>
        </w:rPr>
        <w:t>Jesus called it the fruit of the vine. It was probably either wine or grape juice.</w:t>
      </w:r>
    </w:p>
    <w:p w14:paraId="3F389C04" w14:textId="77777777" w:rsidR="00CA4E37" w:rsidRPr="007B69FD" w:rsidRDefault="00CA4E37" w:rsidP="00CA4E37">
      <w:pPr>
        <w:ind w:left="720"/>
        <w:rPr>
          <w:sz w:val="20"/>
          <w:szCs w:val="20"/>
        </w:rPr>
      </w:pPr>
    </w:p>
    <w:p w14:paraId="79C61480" w14:textId="47C07CA1" w:rsidR="00CA4E37" w:rsidRPr="007B69FD" w:rsidRDefault="00CA4E37" w:rsidP="00EF2999">
      <w:pPr>
        <w:numPr>
          <w:ilvl w:val="0"/>
          <w:numId w:val="11"/>
        </w:numPr>
        <w:rPr>
          <w:sz w:val="20"/>
          <w:szCs w:val="20"/>
        </w:rPr>
      </w:pPr>
      <w:r w:rsidRPr="007B69FD">
        <w:rPr>
          <w:sz w:val="20"/>
          <w:szCs w:val="20"/>
        </w:rPr>
        <w:t>[14:26]</w:t>
      </w:r>
      <w:r>
        <w:rPr>
          <w:sz w:val="20"/>
          <w:szCs w:val="20"/>
        </w:rPr>
        <w:t xml:space="preserve">   </w:t>
      </w:r>
      <w:r w:rsidRPr="007B69FD">
        <w:rPr>
          <w:sz w:val="20"/>
          <w:szCs w:val="20"/>
        </w:rPr>
        <w:t xml:space="preserve">What did Jesus and the disciples do after they sang a hymn? </w:t>
      </w:r>
    </w:p>
    <w:p w14:paraId="3F0D648B" w14:textId="77777777" w:rsidR="00CA4E37" w:rsidRPr="007B69FD" w:rsidRDefault="00CA4E37" w:rsidP="00CA4E37">
      <w:pPr>
        <w:ind w:left="720"/>
        <w:rPr>
          <w:sz w:val="20"/>
          <w:szCs w:val="20"/>
        </w:rPr>
      </w:pPr>
      <w:r w:rsidRPr="007B69FD">
        <w:rPr>
          <w:sz w:val="20"/>
          <w:szCs w:val="20"/>
        </w:rPr>
        <w:t>They went out to the Mount of Olives.</w:t>
      </w:r>
    </w:p>
    <w:p w14:paraId="0000021F" w14:textId="69EA7805" w:rsidR="00043488" w:rsidRDefault="004F69BA" w:rsidP="00C81B0D">
      <w:pPr>
        <w:pStyle w:val="CommentSection"/>
      </w:pPr>
      <w:r>
        <w:t>Comment Section:</w:t>
      </w:r>
    </w:p>
    <w:p w14:paraId="008E8091" w14:textId="77777777" w:rsidR="00C308BE" w:rsidRDefault="00C308BE">
      <w:pPr>
        <w:rPr>
          <w:b/>
          <w:sz w:val="40"/>
          <w:szCs w:val="44"/>
        </w:rPr>
      </w:pPr>
      <w:bookmarkStart w:id="18" w:name="_zbmhxlkg6q2d" w:colFirst="0" w:colLast="0"/>
      <w:bookmarkEnd w:id="18"/>
      <w:r>
        <w:rPr>
          <w:szCs w:val="44"/>
        </w:rPr>
        <w:br w:type="page"/>
      </w:r>
    </w:p>
    <w:p w14:paraId="00000221" w14:textId="58DBBA7F" w:rsidR="00043488" w:rsidRPr="004279FF" w:rsidRDefault="004F69BA">
      <w:pPr>
        <w:pStyle w:val="Heading1"/>
        <w:keepNext w:val="0"/>
        <w:keepLines w:val="0"/>
        <w:rPr>
          <w:b/>
          <w:bCs/>
          <w:szCs w:val="44"/>
        </w:rPr>
      </w:pPr>
      <w:bookmarkStart w:id="19" w:name="_Toc207006073"/>
      <w:r w:rsidRPr="004279FF">
        <w:rPr>
          <w:b/>
          <w:bCs/>
          <w:szCs w:val="44"/>
        </w:rPr>
        <w:lastRenderedPageBreak/>
        <w:t>15:1-15</w:t>
      </w:r>
      <w:bookmarkEnd w:id="19"/>
      <w:r w:rsidRPr="004279FF">
        <w:rPr>
          <w:b/>
          <w:bCs/>
          <w:szCs w:val="44"/>
        </w:rPr>
        <w:t xml:space="preserve"> </w:t>
      </w:r>
    </w:p>
    <w:p w14:paraId="74958418" w14:textId="77777777" w:rsidR="00C02922" w:rsidRPr="007B69FD" w:rsidRDefault="00C02922" w:rsidP="00C02922">
      <w:pPr>
        <w:pStyle w:val="Background"/>
      </w:pPr>
      <w:r w:rsidRPr="007B69FD">
        <w:rPr>
          <w:b/>
        </w:rPr>
        <w:t>Background</w:t>
      </w:r>
      <w:r w:rsidRPr="007B69FD">
        <w:t>: The Jewish leaders arrested Jesus. They said that Jesus blasphemed against God and deserved to die. Verse 1 of this passage refers to a man named Pilate. Pilate was the Roman governor over Judea. He had the authority to judge people and condemn them to death.</w:t>
      </w:r>
    </w:p>
    <w:p w14:paraId="26F983E5" w14:textId="77777777" w:rsidR="00C02922" w:rsidRPr="00170DC8" w:rsidRDefault="00C02922" w:rsidP="00C02922">
      <w:pPr>
        <w:pStyle w:val="Background"/>
        <w:rPr>
          <w:b/>
          <w:bCs w:val="0"/>
          <w:i/>
          <w:iCs/>
        </w:rPr>
      </w:pPr>
      <w:r w:rsidRPr="00170DC8">
        <w:rPr>
          <w:b/>
          <w:bCs w:val="0"/>
          <w:i/>
          <w:iCs/>
        </w:rPr>
        <w:t>Read the passage.</w:t>
      </w:r>
    </w:p>
    <w:p w14:paraId="4D45AAF4" w14:textId="77777777" w:rsidR="00C02922" w:rsidRPr="007B69FD" w:rsidRDefault="00C02922" w:rsidP="00C02922">
      <w:pPr>
        <w:pStyle w:val="Part1"/>
      </w:pPr>
      <w:r w:rsidRPr="007B69FD">
        <w:t>Part 1</w:t>
      </w:r>
    </w:p>
    <w:p w14:paraId="04BC266A" w14:textId="77777777" w:rsidR="00C02922" w:rsidRPr="007B69FD" w:rsidRDefault="00C02922" w:rsidP="00C02922">
      <w:pPr>
        <w:pStyle w:val="Answerortell0"/>
      </w:pPr>
      <w:r w:rsidRPr="007B69FD">
        <w:t xml:space="preserve">Tell in your own words what you just read in </w:t>
      </w:r>
      <w:r>
        <w:t>this passage</w:t>
      </w:r>
      <w:r w:rsidRPr="007B69FD">
        <w:t>.</w:t>
      </w:r>
    </w:p>
    <w:p w14:paraId="411A66D5" w14:textId="77777777" w:rsidR="00C02922" w:rsidRPr="007B69FD" w:rsidRDefault="00C02922" w:rsidP="00E52444">
      <w:pPr>
        <w:pStyle w:val="Checklist"/>
      </w:pPr>
      <w:r w:rsidRPr="007B69FD">
        <w:t>The chief priests and the council handed Jesus over to Pilate. [15:1]</w:t>
      </w:r>
    </w:p>
    <w:p w14:paraId="2CE7C74E" w14:textId="77777777" w:rsidR="00C02922" w:rsidRPr="007B69FD" w:rsidRDefault="00C02922" w:rsidP="00E52444">
      <w:pPr>
        <w:pStyle w:val="Checklist"/>
      </w:pPr>
      <w:r w:rsidRPr="007B69FD">
        <w:t>Pilate asked Jesus about the accusations, but Jesus did not answer. [15:2-5]</w:t>
      </w:r>
    </w:p>
    <w:p w14:paraId="52D5D194" w14:textId="77777777" w:rsidR="00C02922" w:rsidRPr="007B69FD" w:rsidRDefault="00C02922" w:rsidP="00E52444">
      <w:pPr>
        <w:pStyle w:val="Checklist"/>
      </w:pPr>
      <w:r w:rsidRPr="007B69FD">
        <w:t>Pilate asked the crowd if they wanted him to release the King of the Jews to them. [15:9]</w:t>
      </w:r>
    </w:p>
    <w:p w14:paraId="6FD5F739" w14:textId="77777777" w:rsidR="00C02922" w:rsidRPr="007B69FD" w:rsidRDefault="00C02922" w:rsidP="00E52444">
      <w:pPr>
        <w:pStyle w:val="Checklist"/>
      </w:pPr>
      <w:r w:rsidRPr="007B69FD">
        <w:t>The crowd told Pilate to release a criminal named Barabbas. [15:7-11]</w:t>
      </w:r>
    </w:p>
    <w:p w14:paraId="7E7A4B73" w14:textId="77777777" w:rsidR="00C02922" w:rsidRPr="007B69FD" w:rsidRDefault="00C02922" w:rsidP="00E52444">
      <w:pPr>
        <w:pStyle w:val="Checklist"/>
      </w:pPr>
      <w:r w:rsidRPr="007B69FD">
        <w:t>The crowd shouted that Jesus should be crucified. [15:13-14]</w:t>
      </w:r>
    </w:p>
    <w:p w14:paraId="34AD83D2" w14:textId="77777777" w:rsidR="00C02922" w:rsidRPr="007B69FD" w:rsidRDefault="00C02922" w:rsidP="00E52444">
      <w:pPr>
        <w:pStyle w:val="Checklist"/>
      </w:pPr>
      <w:r w:rsidRPr="007B69FD">
        <w:t>Pilate released Barabbas and handed Jesus over to be crucified. [15:15]</w:t>
      </w:r>
    </w:p>
    <w:p w14:paraId="7FA6F1AB" w14:textId="77777777" w:rsidR="00C02922" w:rsidRPr="00E52444" w:rsidRDefault="00C02922" w:rsidP="00E52444">
      <w:pPr>
        <w:pStyle w:val="Part2"/>
      </w:pPr>
      <w:r w:rsidRPr="00E52444">
        <w:t>Part 2</w:t>
      </w:r>
    </w:p>
    <w:p w14:paraId="429219EB" w14:textId="77777777" w:rsidR="00C02922" w:rsidRPr="007B69FD" w:rsidRDefault="00C02922" w:rsidP="00E52444">
      <w:pPr>
        <w:pStyle w:val="Answerortell0"/>
      </w:pPr>
      <w:r>
        <w:t>Answer the following questions from the specified verses.</w:t>
      </w:r>
    </w:p>
    <w:p w14:paraId="79F91C51" w14:textId="65122B39" w:rsidR="00C02922" w:rsidRPr="007B69FD" w:rsidRDefault="00C02922" w:rsidP="00C02922">
      <w:pPr>
        <w:numPr>
          <w:ilvl w:val="0"/>
          <w:numId w:val="10"/>
        </w:numPr>
        <w:rPr>
          <w:sz w:val="20"/>
          <w:szCs w:val="20"/>
        </w:rPr>
      </w:pPr>
      <w:r w:rsidRPr="007B69FD">
        <w:rPr>
          <w:sz w:val="20"/>
          <w:szCs w:val="20"/>
        </w:rPr>
        <w:t>[15:1]</w:t>
      </w:r>
      <w:r>
        <w:rPr>
          <w:sz w:val="20"/>
          <w:szCs w:val="20"/>
        </w:rPr>
        <w:t xml:space="preserve">   </w:t>
      </w:r>
      <w:r w:rsidRPr="007B69FD">
        <w:rPr>
          <w:sz w:val="20"/>
          <w:szCs w:val="20"/>
        </w:rPr>
        <w:t xml:space="preserve">What did the chief priests do in the morning? </w:t>
      </w:r>
    </w:p>
    <w:p w14:paraId="64C0485C" w14:textId="77777777" w:rsidR="00C02922" w:rsidRPr="007B69FD" w:rsidRDefault="00C02922" w:rsidP="00C02922">
      <w:pPr>
        <w:ind w:left="720"/>
        <w:rPr>
          <w:sz w:val="20"/>
          <w:szCs w:val="20"/>
        </w:rPr>
      </w:pPr>
      <w:r w:rsidRPr="007B69FD">
        <w:rPr>
          <w:sz w:val="20"/>
          <w:szCs w:val="20"/>
        </w:rPr>
        <w:t>They met with the elders, the scribes, and the whole council. Then they bound Jesus, and they handed him over to Pilate.</w:t>
      </w:r>
    </w:p>
    <w:p w14:paraId="3FA4D1B4" w14:textId="77777777" w:rsidR="00C02922" w:rsidRPr="007B69FD" w:rsidRDefault="00C02922" w:rsidP="00C02922">
      <w:pPr>
        <w:ind w:left="720"/>
        <w:rPr>
          <w:sz w:val="20"/>
          <w:szCs w:val="20"/>
        </w:rPr>
      </w:pPr>
    </w:p>
    <w:p w14:paraId="310DCFE4" w14:textId="5C0D9D06" w:rsidR="00C02922" w:rsidRPr="007B69FD" w:rsidRDefault="00C02922" w:rsidP="00C02922">
      <w:pPr>
        <w:numPr>
          <w:ilvl w:val="0"/>
          <w:numId w:val="10"/>
        </w:numPr>
        <w:rPr>
          <w:sz w:val="20"/>
          <w:szCs w:val="20"/>
        </w:rPr>
      </w:pPr>
      <w:r w:rsidRPr="007B69FD">
        <w:rPr>
          <w:sz w:val="20"/>
          <w:szCs w:val="20"/>
        </w:rPr>
        <w:t>[15:2]</w:t>
      </w:r>
      <w:r>
        <w:rPr>
          <w:sz w:val="20"/>
          <w:szCs w:val="20"/>
        </w:rPr>
        <w:t xml:space="preserve">   </w:t>
      </w:r>
      <w:r w:rsidRPr="007B69FD">
        <w:rPr>
          <w:sz w:val="20"/>
          <w:szCs w:val="20"/>
        </w:rPr>
        <w:t xml:space="preserve">What did Pilate ask Jesus? </w:t>
      </w:r>
    </w:p>
    <w:p w14:paraId="79ED2E13" w14:textId="77777777" w:rsidR="00C02922" w:rsidRPr="007B69FD" w:rsidRDefault="00C02922" w:rsidP="00C02922">
      <w:pPr>
        <w:ind w:left="720"/>
        <w:rPr>
          <w:sz w:val="20"/>
          <w:szCs w:val="20"/>
        </w:rPr>
      </w:pPr>
      <w:r w:rsidRPr="007B69FD">
        <w:rPr>
          <w:sz w:val="20"/>
          <w:szCs w:val="20"/>
        </w:rPr>
        <w:t>Pilate asked Jesus if he was the King of the Jews.</w:t>
      </w:r>
    </w:p>
    <w:p w14:paraId="1B0D7D59" w14:textId="77777777" w:rsidR="00C02922" w:rsidRPr="007B69FD" w:rsidRDefault="00C02922" w:rsidP="00C02922">
      <w:pPr>
        <w:ind w:left="720"/>
        <w:rPr>
          <w:sz w:val="20"/>
          <w:szCs w:val="20"/>
        </w:rPr>
      </w:pPr>
    </w:p>
    <w:p w14:paraId="6F8E8F21" w14:textId="1D0166DA" w:rsidR="00C02922" w:rsidRPr="007B69FD" w:rsidRDefault="00C02922" w:rsidP="00C02922">
      <w:pPr>
        <w:numPr>
          <w:ilvl w:val="0"/>
          <w:numId w:val="10"/>
        </w:numPr>
        <w:rPr>
          <w:sz w:val="20"/>
          <w:szCs w:val="20"/>
          <w:lang w:val="en-US"/>
        </w:rPr>
      </w:pPr>
      <w:r w:rsidRPr="48114252">
        <w:rPr>
          <w:sz w:val="20"/>
          <w:szCs w:val="20"/>
          <w:lang w:val="en-US"/>
        </w:rPr>
        <w:t xml:space="preserve">[15:2] </w:t>
      </w:r>
      <w:r>
        <w:rPr>
          <w:sz w:val="20"/>
          <w:szCs w:val="20"/>
          <w:lang w:val="en-US"/>
        </w:rPr>
        <w:t xml:space="preserve">  </w:t>
      </w:r>
      <w:r w:rsidRPr="48114252">
        <w:rPr>
          <w:sz w:val="20"/>
          <w:szCs w:val="20"/>
          <w:lang w:val="en-US"/>
        </w:rPr>
        <w:t xml:space="preserve">How did </w:t>
      </w:r>
      <w:proofErr w:type="gramStart"/>
      <w:r w:rsidRPr="48114252">
        <w:rPr>
          <w:sz w:val="20"/>
          <w:szCs w:val="20"/>
          <w:lang w:val="en-US"/>
        </w:rPr>
        <w:t>Jesus</w:t>
      </w:r>
      <w:proofErr w:type="gramEnd"/>
      <w:r w:rsidRPr="48114252">
        <w:rPr>
          <w:sz w:val="20"/>
          <w:szCs w:val="20"/>
          <w:lang w:val="en-US"/>
        </w:rPr>
        <w:t xml:space="preserve"> answer Pilate? </w:t>
      </w:r>
    </w:p>
    <w:p w14:paraId="4B15CFFC" w14:textId="77777777" w:rsidR="00C02922" w:rsidRPr="007B69FD" w:rsidRDefault="00C02922" w:rsidP="00C02922">
      <w:pPr>
        <w:ind w:left="720"/>
        <w:rPr>
          <w:sz w:val="20"/>
          <w:szCs w:val="20"/>
        </w:rPr>
      </w:pPr>
      <w:r w:rsidRPr="007B69FD">
        <w:rPr>
          <w:sz w:val="20"/>
          <w:szCs w:val="20"/>
        </w:rPr>
        <w:t xml:space="preserve">Jesus said that was what Pilate had said. </w:t>
      </w:r>
    </w:p>
    <w:p w14:paraId="1ED8DF13" w14:textId="77777777" w:rsidR="00C02922" w:rsidRPr="007B69FD" w:rsidRDefault="00C02922" w:rsidP="00C02922">
      <w:pPr>
        <w:ind w:left="720"/>
        <w:rPr>
          <w:sz w:val="20"/>
          <w:szCs w:val="20"/>
        </w:rPr>
      </w:pPr>
    </w:p>
    <w:p w14:paraId="00F29E4B" w14:textId="45B59D45" w:rsidR="00C02922" w:rsidRPr="007B69FD" w:rsidRDefault="00C02922" w:rsidP="00C02922">
      <w:pPr>
        <w:numPr>
          <w:ilvl w:val="0"/>
          <w:numId w:val="10"/>
        </w:numPr>
        <w:rPr>
          <w:sz w:val="20"/>
          <w:szCs w:val="20"/>
        </w:rPr>
      </w:pPr>
      <w:r w:rsidRPr="007B69FD">
        <w:rPr>
          <w:sz w:val="20"/>
          <w:szCs w:val="20"/>
        </w:rPr>
        <w:t>[15:3]</w:t>
      </w:r>
      <w:r>
        <w:rPr>
          <w:sz w:val="20"/>
          <w:szCs w:val="20"/>
        </w:rPr>
        <w:t xml:space="preserve">   </w:t>
      </w:r>
      <w:r w:rsidRPr="007B69FD">
        <w:rPr>
          <w:sz w:val="20"/>
          <w:szCs w:val="20"/>
        </w:rPr>
        <w:t xml:space="preserve">What did the chief priests do while Jesus was standing before Pilate? </w:t>
      </w:r>
    </w:p>
    <w:p w14:paraId="76AF542C" w14:textId="77777777" w:rsidR="00C02922" w:rsidRPr="007B69FD" w:rsidRDefault="00C02922" w:rsidP="00C02922">
      <w:pPr>
        <w:ind w:left="720"/>
        <w:rPr>
          <w:sz w:val="20"/>
          <w:szCs w:val="20"/>
        </w:rPr>
      </w:pPr>
      <w:r w:rsidRPr="007B69FD">
        <w:rPr>
          <w:sz w:val="20"/>
          <w:szCs w:val="20"/>
        </w:rPr>
        <w:t>The chief priests accused Jesus of many things.</w:t>
      </w:r>
    </w:p>
    <w:p w14:paraId="3F3D0D47" w14:textId="77777777" w:rsidR="00C02922" w:rsidRPr="007B69FD" w:rsidRDefault="00C02922" w:rsidP="00C02922">
      <w:pPr>
        <w:ind w:left="720"/>
        <w:rPr>
          <w:sz w:val="20"/>
          <w:szCs w:val="20"/>
        </w:rPr>
      </w:pPr>
    </w:p>
    <w:p w14:paraId="24333463" w14:textId="7DFCFCE7" w:rsidR="00C02922" w:rsidRPr="007B69FD" w:rsidRDefault="00C02922" w:rsidP="00C02922">
      <w:pPr>
        <w:numPr>
          <w:ilvl w:val="0"/>
          <w:numId w:val="10"/>
        </w:numPr>
        <w:rPr>
          <w:sz w:val="20"/>
          <w:szCs w:val="20"/>
        </w:rPr>
      </w:pPr>
      <w:r w:rsidRPr="007B69FD">
        <w:rPr>
          <w:sz w:val="20"/>
          <w:szCs w:val="20"/>
        </w:rPr>
        <w:t>[15:5]</w:t>
      </w:r>
      <w:r>
        <w:rPr>
          <w:sz w:val="20"/>
          <w:szCs w:val="20"/>
        </w:rPr>
        <w:t xml:space="preserve">   </w:t>
      </w:r>
      <w:r w:rsidRPr="007B69FD">
        <w:rPr>
          <w:sz w:val="20"/>
          <w:szCs w:val="20"/>
        </w:rPr>
        <w:t xml:space="preserve">What was Pilate’s response when Jesus did not answer the charges from the Jews? </w:t>
      </w:r>
    </w:p>
    <w:p w14:paraId="5B6D7A67" w14:textId="77777777" w:rsidR="00C02922" w:rsidRPr="007B69FD" w:rsidRDefault="00C02922" w:rsidP="00C02922">
      <w:pPr>
        <w:pStyle w:val="ListParagraph"/>
        <w:ind w:left="360" w:firstLine="360"/>
        <w:rPr>
          <w:sz w:val="20"/>
          <w:szCs w:val="20"/>
        </w:rPr>
      </w:pPr>
      <w:r w:rsidRPr="007B69FD">
        <w:rPr>
          <w:sz w:val="20"/>
          <w:szCs w:val="20"/>
        </w:rPr>
        <w:t>Pilate was amazed.</w:t>
      </w:r>
    </w:p>
    <w:p w14:paraId="11FDA35A" w14:textId="77777777" w:rsidR="00C02922" w:rsidRPr="007B69FD" w:rsidRDefault="00C02922" w:rsidP="00C02922">
      <w:pPr>
        <w:rPr>
          <w:sz w:val="20"/>
          <w:szCs w:val="20"/>
        </w:rPr>
      </w:pPr>
    </w:p>
    <w:p w14:paraId="4A7076AE" w14:textId="0D837120" w:rsidR="00C02922" w:rsidRPr="007B69FD" w:rsidRDefault="00C02922" w:rsidP="00C02922">
      <w:pPr>
        <w:numPr>
          <w:ilvl w:val="0"/>
          <w:numId w:val="10"/>
        </w:numPr>
        <w:rPr>
          <w:sz w:val="20"/>
          <w:szCs w:val="20"/>
        </w:rPr>
      </w:pPr>
      <w:r w:rsidRPr="007B69FD">
        <w:rPr>
          <w:sz w:val="20"/>
          <w:szCs w:val="20"/>
        </w:rPr>
        <w:t>[15:5]</w:t>
      </w:r>
      <w:r>
        <w:rPr>
          <w:sz w:val="20"/>
          <w:szCs w:val="20"/>
        </w:rPr>
        <w:t xml:space="preserve">   </w:t>
      </w:r>
      <w:r w:rsidRPr="007B69FD">
        <w:rPr>
          <w:sz w:val="20"/>
          <w:szCs w:val="20"/>
        </w:rPr>
        <w:t xml:space="preserve">Why do you think this amazed Pilate? </w:t>
      </w:r>
    </w:p>
    <w:p w14:paraId="5785D9E2" w14:textId="77777777" w:rsidR="00C02922" w:rsidRPr="007B69FD" w:rsidRDefault="00C02922" w:rsidP="00C02922">
      <w:pPr>
        <w:ind w:left="720"/>
        <w:rPr>
          <w:sz w:val="20"/>
          <w:szCs w:val="20"/>
          <w:lang w:val="en-US"/>
        </w:rPr>
      </w:pPr>
      <w:r w:rsidRPr="48114252">
        <w:rPr>
          <w:i/>
          <w:iCs/>
          <w:sz w:val="20"/>
          <w:szCs w:val="20"/>
          <w:lang w:val="en-US"/>
        </w:rPr>
        <w:t xml:space="preserve">(Answer may vary.) </w:t>
      </w:r>
      <w:r w:rsidRPr="48114252">
        <w:rPr>
          <w:sz w:val="20"/>
          <w:szCs w:val="20"/>
          <w:lang w:val="en-US"/>
        </w:rPr>
        <w:t>Perhaps Pilate usually heard prisoners telling their accusers they were innocent or begging to be released.</w:t>
      </w:r>
    </w:p>
    <w:p w14:paraId="4504A9CA" w14:textId="77777777" w:rsidR="00C02922" w:rsidRPr="007B69FD" w:rsidRDefault="00C02922" w:rsidP="00C02922">
      <w:pPr>
        <w:ind w:left="720"/>
        <w:rPr>
          <w:sz w:val="20"/>
          <w:szCs w:val="20"/>
        </w:rPr>
      </w:pPr>
    </w:p>
    <w:p w14:paraId="5EF2796E" w14:textId="61167AFB" w:rsidR="00C02922" w:rsidRPr="007B69FD" w:rsidRDefault="00C02922" w:rsidP="00C02922">
      <w:pPr>
        <w:numPr>
          <w:ilvl w:val="0"/>
          <w:numId w:val="10"/>
        </w:numPr>
        <w:rPr>
          <w:sz w:val="20"/>
          <w:szCs w:val="20"/>
        </w:rPr>
      </w:pPr>
      <w:r w:rsidRPr="007B69FD">
        <w:rPr>
          <w:sz w:val="20"/>
          <w:szCs w:val="20"/>
        </w:rPr>
        <w:t>[15:6]</w:t>
      </w:r>
      <w:r>
        <w:rPr>
          <w:sz w:val="20"/>
          <w:szCs w:val="20"/>
        </w:rPr>
        <w:t xml:space="preserve">   </w:t>
      </w:r>
      <w:r w:rsidRPr="007B69FD">
        <w:rPr>
          <w:sz w:val="20"/>
          <w:szCs w:val="20"/>
        </w:rPr>
        <w:t xml:space="preserve">What did Pilate do for the Jews every year at the feast? </w:t>
      </w:r>
    </w:p>
    <w:p w14:paraId="17296301" w14:textId="77777777" w:rsidR="00C02922" w:rsidRPr="007B69FD" w:rsidRDefault="00C02922" w:rsidP="00C02922">
      <w:pPr>
        <w:ind w:left="720"/>
        <w:rPr>
          <w:sz w:val="20"/>
          <w:szCs w:val="20"/>
          <w:lang w:val="en-US"/>
        </w:rPr>
      </w:pPr>
      <w:r w:rsidRPr="48114252">
        <w:rPr>
          <w:sz w:val="20"/>
          <w:szCs w:val="20"/>
          <w:lang w:val="en-US"/>
        </w:rPr>
        <w:t>Pilate released one prisoner that the Jews requested.</w:t>
      </w:r>
    </w:p>
    <w:p w14:paraId="29C7E260" w14:textId="77777777" w:rsidR="00C02922" w:rsidRDefault="00C02922" w:rsidP="00C02922">
      <w:pPr>
        <w:ind w:left="720"/>
        <w:rPr>
          <w:sz w:val="20"/>
          <w:szCs w:val="20"/>
        </w:rPr>
      </w:pPr>
    </w:p>
    <w:p w14:paraId="7502D79B" w14:textId="77777777" w:rsidR="000C2A1A" w:rsidRPr="007B69FD" w:rsidRDefault="000C2A1A" w:rsidP="00C02922">
      <w:pPr>
        <w:ind w:left="720"/>
        <w:rPr>
          <w:sz w:val="20"/>
          <w:szCs w:val="20"/>
        </w:rPr>
      </w:pPr>
    </w:p>
    <w:p w14:paraId="375A25AB" w14:textId="77777777" w:rsidR="000C2A1A" w:rsidRDefault="000C2A1A" w:rsidP="000C2A1A">
      <w:pPr>
        <w:pStyle w:val="Continuedline"/>
      </w:pPr>
      <w:r w:rsidRPr="009E2F80">
        <w:lastRenderedPageBreak/>
        <w:t>Mark 15:1-15 continued</w:t>
      </w:r>
    </w:p>
    <w:p w14:paraId="74443B83" w14:textId="364412D1" w:rsidR="00C02922" w:rsidRPr="007B69FD" w:rsidRDefault="00C02922" w:rsidP="00C02922">
      <w:pPr>
        <w:numPr>
          <w:ilvl w:val="0"/>
          <w:numId w:val="10"/>
        </w:numPr>
        <w:rPr>
          <w:sz w:val="20"/>
          <w:szCs w:val="20"/>
        </w:rPr>
      </w:pPr>
      <w:r w:rsidRPr="007B69FD">
        <w:rPr>
          <w:sz w:val="20"/>
          <w:szCs w:val="20"/>
        </w:rPr>
        <w:t>[15:7]</w:t>
      </w:r>
      <w:r>
        <w:rPr>
          <w:sz w:val="20"/>
          <w:szCs w:val="20"/>
        </w:rPr>
        <w:t xml:space="preserve">   </w:t>
      </w:r>
      <w:r w:rsidRPr="007B69FD">
        <w:rPr>
          <w:sz w:val="20"/>
          <w:szCs w:val="20"/>
        </w:rPr>
        <w:t xml:space="preserve">Who was Barabbas? </w:t>
      </w:r>
    </w:p>
    <w:p w14:paraId="78AC0B18" w14:textId="77777777" w:rsidR="00C02922" w:rsidRPr="007B69FD" w:rsidRDefault="00C02922" w:rsidP="00C02922">
      <w:pPr>
        <w:ind w:left="720"/>
        <w:rPr>
          <w:sz w:val="20"/>
          <w:szCs w:val="20"/>
        </w:rPr>
      </w:pPr>
      <w:r w:rsidRPr="007B69FD">
        <w:rPr>
          <w:sz w:val="20"/>
          <w:szCs w:val="20"/>
        </w:rPr>
        <w:t xml:space="preserve">Barabbas was one of the prisoners who had committed murder during a rebellion. </w:t>
      </w:r>
    </w:p>
    <w:p w14:paraId="3E78E42C" w14:textId="77777777" w:rsidR="009E2F80" w:rsidRPr="009E2F80" w:rsidRDefault="009E2F80" w:rsidP="00C7539E">
      <w:pPr>
        <w:pStyle w:val="ListParagraph"/>
        <w:ind w:left="360"/>
        <w:rPr>
          <w:b/>
          <w:sz w:val="20"/>
          <w:szCs w:val="20"/>
        </w:rPr>
      </w:pPr>
    </w:p>
    <w:p w14:paraId="5AC1BB89" w14:textId="2C90259E" w:rsidR="00C02922" w:rsidRPr="007B69FD" w:rsidRDefault="00C02922" w:rsidP="00C02922">
      <w:pPr>
        <w:numPr>
          <w:ilvl w:val="0"/>
          <w:numId w:val="10"/>
        </w:numPr>
        <w:rPr>
          <w:sz w:val="20"/>
          <w:szCs w:val="20"/>
        </w:rPr>
      </w:pPr>
      <w:r w:rsidRPr="007B69FD">
        <w:rPr>
          <w:sz w:val="20"/>
          <w:szCs w:val="20"/>
        </w:rPr>
        <w:t>[15:8-9]</w:t>
      </w:r>
      <w:r>
        <w:rPr>
          <w:sz w:val="20"/>
          <w:szCs w:val="20"/>
        </w:rPr>
        <w:t xml:space="preserve">   </w:t>
      </w:r>
      <w:r w:rsidRPr="007B69FD">
        <w:rPr>
          <w:sz w:val="20"/>
          <w:szCs w:val="20"/>
        </w:rPr>
        <w:t xml:space="preserve">What did the crowd ask Pilate to do, and what was his response? </w:t>
      </w:r>
    </w:p>
    <w:p w14:paraId="55446EBB" w14:textId="77777777" w:rsidR="00C02922" w:rsidRPr="007B69FD" w:rsidRDefault="00C02922" w:rsidP="00C02922">
      <w:pPr>
        <w:ind w:left="720"/>
        <w:rPr>
          <w:sz w:val="20"/>
          <w:szCs w:val="20"/>
        </w:rPr>
      </w:pPr>
      <w:r w:rsidRPr="007B69FD">
        <w:rPr>
          <w:sz w:val="20"/>
          <w:szCs w:val="20"/>
        </w:rPr>
        <w:t>The crowd asked Pilate to release a prisoner. Pilate asked them if he should release the King of the Jews.</w:t>
      </w:r>
    </w:p>
    <w:p w14:paraId="3D58CE5B" w14:textId="77777777" w:rsidR="00C02922" w:rsidRPr="007B69FD" w:rsidRDefault="00C02922" w:rsidP="00C02922">
      <w:pPr>
        <w:rPr>
          <w:sz w:val="20"/>
          <w:szCs w:val="20"/>
        </w:rPr>
      </w:pPr>
    </w:p>
    <w:p w14:paraId="12F14B68" w14:textId="15198E38" w:rsidR="00C02922" w:rsidRPr="007B69FD" w:rsidRDefault="00C02922" w:rsidP="00C02922">
      <w:pPr>
        <w:numPr>
          <w:ilvl w:val="0"/>
          <w:numId w:val="10"/>
        </w:numPr>
        <w:rPr>
          <w:sz w:val="20"/>
          <w:szCs w:val="20"/>
        </w:rPr>
      </w:pPr>
      <w:r>
        <w:rPr>
          <w:sz w:val="20"/>
          <w:szCs w:val="20"/>
        </w:rPr>
        <w:t>[</w:t>
      </w:r>
      <w:r w:rsidRPr="007B69FD">
        <w:rPr>
          <w:sz w:val="20"/>
          <w:szCs w:val="20"/>
        </w:rPr>
        <w:t>15:10]</w:t>
      </w:r>
      <w:r>
        <w:rPr>
          <w:sz w:val="20"/>
          <w:szCs w:val="20"/>
        </w:rPr>
        <w:t xml:space="preserve">   </w:t>
      </w:r>
      <w:r w:rsidRPr="007B69FD">
        <w:rPr>
          <w:sz w:val="20"/>
          <w:szCs w:val="20"/>
        </w:rPr>
        <w:t xml:space="preserve">What did Pilate understand about the chief priests' reason for handing Jesus over to him? </w:t>
      </w:r>
    </w:p>
    <w:p w14:paraId="4DE6A029" w14:textId="77777777" w:rsidR="00C02922" w:rsidRPr="007B69FD" w:rsidRDefault="00C02922" w:rsidP="00C02922">
      <w:pPr>
        <w:ind w:left="720"/>
        <w:rPr>
          <w:sz w:val="20"/>
          <w:szCs w:val="20"/>
        </w:rPr>
      </w:pPr>
      <w:r w:rsidRPr="007B69FD">
        <w:rPr>
          <w:sz w:val="20"/>
          <w:szCs w:val="20"/>
        </w:rPr>
        <w:t>Pilate understood that it was out of envy that the chief priests delivered Jesus to him.</w:t>
      </w:r>
    </w:p>
    <w:p w14:paraId="239B1465" w14:textId="77777777" w:rsidR="00C02922" w:rsidRPr="007B69FD" w:rsidRDefault="00C02922" w:rsidP="00C02922">
      <w:pPr>
        <w:ind w:left="720"/>
        <w:rPr>
          <w:sz w:val="20"/>
          <w:szCs w:val="20"/>
        </w:rPr>
      </w:pPr>
    </w:p>
    <w:p w14:paraId="0F6A35D2" w14:textId="37EBD03F" w:rsidR="00C02922" w:rsidRPr="007B69FD" w:rsidRDefault="00C02922" w:rsidP="00C02922">
      <w:pPr>
        <w:numPr>
          <w:ilvl w:val="0"/>
          <w:numId w:val="10"/>
        </w:numPr>
        <w:rPr>
          <w:sz w:val="20"/>
          <w:szCs w:val="20"/>
        </w:rPr>
      </w:pPr>
      <w:r w:rsidRPr="007B69FD">
        <w:rPr>
          <w:sz w:val="20"/>
          <w:szCs w:val="20"/>
        </w:rPr>
        <w:t>[15:11]</w:t>
      </w:r>
      <w:r>
        <w:rPr>
          <w:sz w:val="20"/>
          <w:szCs w:val="20"/>
        </w:rPr>
        <w:t xml:space="preserve">   </w:t>
      </w:r>
      <w:r w:rsidRPr="007B69FD">
        <w:rPr>
          <w:sz w:val="20"/>
          <w:szCs w:val="20"/>
        </w:rPr>
        <w:t xml:space="preserve">What did the chief priests get the crowd to do? </w:t>
      </w:r>
    </w:p>
    <w:p w14:paraId="789F6592" w14:textId="77777777" w:rsidR="00C02922" w:rsidRPr="007B69FD" w:rsidRDefault="00C02922" w:rsidP="00C02922">
      <w:pPr>
        <w:ind w:left="360" w:firstLine="360"/>
        <w:rPr>
          <w:sz w:val="20"/>
          <w:szCs w:val="20"/>
        </w:rPr>
      </w:pPr>
      <w:r w:rsidRPr="007B69FD">
        <w:rPr>
          <w:sz w:val="20"/>
          <w:szCs w:val="20"/>
        </w:rPr>
        <w:t>They got the crowd to ask for Barabbas to be released instead of Jesus.</w:t>
      </w:r>
    </w:p>
    <w:p w14:paraId="1608794B" w14:textId="77777777" w:rsidR="00C02922" w:rsidRPr="007B69FD" w:rsidRDefault="00C02922" w:rsidP="00C02922">
      <w:pPr>
        <w:ind w:left="360"/>
        <w:rPr>
          <w:sz w:val="20"/>
          <w:szCs w:val="20"/>
        </w:rPr>
      </w:pPr>
    </w:p>
    <w:p w14:paraId="5E21F142" w14:textId="2EA2F762" w:rsidR="00C02922" w:rsidRPr="007B69FD" w:rsidRDefault="00C02922" w:rsidP="00C02922">
      <w:pPr>
        <w:numPr>
          <w:ilvl w:val="0"/>
          <w:numId w:val="10"/>
        </w:numPr>
        <w:rPr>
          <w:sz w:val="20"/>
          <w:szCs w:val="20"/>
        </w:rPr>
      </w:pPr>
      <w:r w:rsidRPr="007B69FD">
        <w:rPr>
          <w:sz w:val="20"/>
          <w:szCs w:val="20"/>
        </w:rPr>
        <w:t>[15:12]</w:t>
      </w:r>
      <w:r>
        <w:rPr>
          <w:sz w:val="20"/>
          <w:szCs w:val="20"/>
        </w:rPr>
        <w:t xml:space="preserve">   </w:t>
      </w:r>
      <w:r w:rsidRPr="007B69FD">
        <w:rPr>
          <w:sz w:val="20"/>
          <w:szCs w:val="20"/>
        </w:rPr>
        <w:t xml:space="preserve">What did Pilate ask the crowd then? </w:t>
      </w:r>
    </w:p>
    <w:p w14:paraId="573167F6" w14:textId="77777777" w:rsidR="00C02922" w:rsidRPr="007B69FD" w:rsidRDefault="00C02922" w:rsidP="00C02922">
      <w:pPr>
        <w:ind w:left="360" w:firstLine="360"/>
        <w:rPr>
          <w:sz w:val="20"/>
          <w:szCs w:val="20"/>
        </w:rPr>
      </w:pPr>
      <w:r w:rsidRPr="007B69FD">
        <w:rPr>
          <w:sz w:val="20"/>
          <w:szCs w:val="20"/>
        </w:rPr>
        <w:t>He asked what he should do with the man they called the king of the Jews.</w:t>
      </w:r>
    </w:p>
    <w:p w14:paraId="1D6E334B" w14:textId="77777777" w:rsidR="00C02922" w:rsidRPr="007B69FD" w:rsidRDefault="00C02922" w:rsidP="00C02922">
      <w:pPr>
        <w:ind w:left="360"/>
        <w:rPr>
          <w:sz w:val="20"/>
          <w:szCs w:val="20"/>
        </w:rPr>
      </w:pPr>
    </w:p>
    <w:p w14:paraId="27B27F71" w14:textId="71F7B553" w:rsidR="00C02922" w:rsidRPr="007B69FD" w:rsidRDefault="00C02922" w:rsidP="00C02922">
      <w:pPr>
        <w:numPr>
          <w:ilvl w:val="0"/>
          <w:numId w:val="10"/>
        </w:numPr>
        <w:rPr>
          <w:sz w:val="20"/>
          <w:szCs w:val="20"/>
        </w:rPr>
      </w:pPr>
      <w:r w:rsidRPr="007B69FD">
        <w:rPr>
          <w:sz w:val="20"/>
          <w:szCs w:val="20"/>
        </w:rPr>
        <w:t>[15:13]</w:t>
      </w:r>
      <w:r>
        <w:rPr>
          <w:sz w:val="20"/>
          <w:szCs w:val="20"/>
        </w:rPr>
        <w:t xml:space="preserve">   </w:t>
      </w:r>
      <w:r w:rsidRPr="007B69FD">
        <w:rPr>
          <w:sz w:val="20"/>
          <w:szCs w:val="20"/>
        </w:rPr>
        <w:t xml:space="preserve">What did the crowd say should be done with Jesus? </w:t>
      </w:r>
    </w:p>
    <w:p w14:paraId="05CFD890" w14:textId="77777777" w:rsidR="00C02922" w:rsidRPr="007B69FD" w:rsidRDefault="00C02922" w:rsidP="00C02922">
      <w:pPr>
        <w:ind w:left="720"/>
        <w:rPr>
          <w:sz w:val="20"/>
          <w:szCs w:val="20"/>
        </w:rPr>
      </w:pPr>
      <w:r w:rsidRPr="007B69FD">
        <w:rPr>
          <w:sz w:val="20"/>
          <w:szCs w:val="20"/>
        </w:rPr>
        <w:t>They shouted that he should be crucified.</w:t>
      </w:r>
    </w:p>
    <w:p w14:paraId="11B3BCDF" w14:textId="77777777" w:rsidR="00C02922" w:rsidRPr="007B69FD" w:rsidRDefault="00C02922" w:rsidP="00C02922">
      <w:pPr>
        <w:ind w:left="720"/>
        <w:rPr>
          <w:sz w:val="20"/>
          <w:szCs w:val="20"/>
        </w:rPr>
      </w:pPr>
    </w:p>
    <w:p w14:paraId="37615F19" w14:textId="4BD9C044" w:rsidR="00C02922" w:rsidRPr="007B69FD" w:rsidRDefault="00C02922" w:rsidP="00C02922">
      <w:pPr>
        <w:numPr>
          <w:ilvl w:val="0"/>
          <w:numId w:val="10"/>
        </w:numPr>
        <w:rPr>
          <w:sz w:val="20"/>
          <w:szCs w:val="20"/>
        </w:rPr>
      </w:pPr>
      <w:r w:rsidRPr="007B69FD">
        <w:rPr>
          <w:sz w:val="20"/>
          <w:szCs w:val="20"/>
        </w:rPr>
        <w:t>[15:14]</w:t>
      </w:r>
      <w:r>
        <w:rPr>
          <w:sz w:val="20"/>
          <w:szCs w:val="20"/>
        </w:rPr>
        <w:t xml:space="preserve">   </w:t>
      </w:r>
      <w:r w:rsidRPr="007B69FD">
        <w:rPr>
          <w:sz w:val="20"/>
          <w:szCs w:val="20"/>
        </w:rPr>
        <w:t xml:space="preserve">What did the crowd do when Pilate asked what evil Jesus had done? </w:t>
      </w:r>
    </w:p>
    <w:p w14:paraId="2D8A22BE" w14:textId="77777777" w:rsidR="00C02922" w:rsidRPr="007B69FD" w:rsidRDefault="00C02922" w:rsidP="00C02922">
      <w:pPr>
        <w:ind w:left="720"/>
        <w:rPr>
          <w:sz w:val="20"/>
          <w:szCs w:val="20"/>
        </w:rPr>
      </w:pPr>
      <w:r w:rsidRPr="007B69FD">
        <w:rPr>
          <w:sz w:val="20"/>
          <w:szCs w:val="20"/>
        </w:rPr>
        <w:t>They shouted even more that he should be crucified.</w:t>
      </w:r>
    </w:p>
    <w:p w14:paraId="276392A4" w14:textId="77777777" w:rsidR="00C02922" w:rsidRPr="007B69FD" w:rsidRDefault="00C02922" w:rsidP="00C02922">
      <w:pPr>
        <w:ind w:left="360"/>
        <w:rPr>
          <w:sz w:val="20"/>
          <w:szCs w:val="20"/>
        </w:rPr>
      </w:pPr>
    </w:p>
    <w:p w14:paraId="31FD5939" w14:textId="27213862" w:rsidR="00C02922" w:rsidRPr="007B69FD" w:rsidRDefault="00C02922" w:rsidP="00C02922">
      <w:pPr>
        <w:numPr>
          <w:ilvl w:val="0"/>
          <w:numId w:val="10"/>
        </w:numPr>
        <w:rPr>
          <w:sz w:val="20"/>
          <w:szCs w:val="20"/>
        </w:rPr>
      </w:pPr>
      <w:r w:rsidRPr="007B69FD">
        <w:rPr>
          <w:sz w:val="20"/>
          <w:szCs w:val="20"/>
        </w:rPr>
        <w:t>[15:15]</w:t>
      </w:r>
      <w:r>
        <w:rPr>
          <w:sz w:val="20"/>
          <w:szCs w:val="20"/>
        </w:rPr>
        <w:t xml:space="preserve">   </w:t>
      </w:r>
      <w:r w:rsidRPr="007B69FD">
        <w:rPr>
          <w:sz w:val="20"/>
          <w:szCs w:val="20"/>
        </w:rPr>
        <w:t xml:space="preserve">What did Pilate do? </w:t>
      </w:r>
    </w:p>
    <w:p w14:paraId="5F54A9A9" w14:textId="77777777" w:rsidR="00C02922" w:rsidRPr="007B69FD" w:rsidRDefault="00C02922" w:rsidP="00C02922">
      <w:pPr>
        <w:ind w:left="720"/>
        <w:rPr>
          <w:sz w:val="20"/>
          <w:szCs w:val="20"/>
        </w:rPr>
      </w:pPr>
      <w:r w:rsidRPr="007B69FD">
        <w:rPr>
          <w:sz w:val="20"/>
          <w:szCs w:val="20"/>
        </w:rPr>
        <w:t>Pilate released Barabbas to them. He also scourged Jesus, and he handed Jesus over to be crucified.</w:t>
      </w:r>
    </w:p>
    <w:p w14:paraId="4DFD9CF3" w14:textId="77777777" w:rsidR="00C02922" w:rsidRPr="007B69FD" w:rsidRDefault="00C02922" w:rsidP="00C02922">
      <w:pPr>
        <w:ind w:left="720"/>
        <w:rPr>
          <w:sz w:val="20"/>
          <w:szCs w:val="20"/>
        </w:rPr>
      </w:pPr>
    </w:p>
    <w:p w14:paraId="157AE6FA" w14:textId="28D4DC79" w:rsidR="00C02922" w:rsidRPr="007B69FD" w:rsidRDefault="00C02922" w:rsidP="00C02922">
      <w:pPr>
        <w:numPr>
          <w:ilvl w:val="0"/>
          <w:numId w:val="10"/>
        </w:numPr>
        <w:rPr>
          <w:sz w:val="20"/>
          <w:szCs w:val="20"/>
        </w:rPr>
      </w:pPr>
      <w:r w:rsidRPr="007B69FD">
        <w:rPr>
          <w:sz w:val="20"/>
          <w:szCs w:val="20"/>
        </w:rPr>
        <w:t>[15:15]</w:t>
      </w:r>
      <w:r>
        <w:rPr>
          <w:sz w:val="20"/>
          <w:szCs w:val="20"/>
        </w:rPr>
        <w:t xml:space="preserve">   </w:t>
      </w:r>
      <w:r w:rsidRPr="007B69FD">
        <w:rPr>
          <w:sz w:val="20"/>
          <w:szCs w:val="20"/>
        </w:rPr>
        <w:t xml:space="preserve">What do you think it meant that Pilate scourged Jesus? </w:t>
      </w:r>
    </w:p>
    <w:p w14:paraId="26FBD05A" w14:textId="77777777" w:rsidR="00C02922" w:rsidRPr="007B69FD" w:rsidRDefault="00C02922" w:rsidP="00C02922">
      <w:pPr>
        <w:ind w:left="720"/>
        <w:rPr>
          <w:sz w:val="20"/>
          <w:szCs w:val="20"/>
          <w:lang w:val="en-US"/>
        </w:rPr>
      </w:pPr>
      <w:r w:rsidRPr="48114252">
        <w:rPr>
          <w:i/>
          <w:iCs/>
          <w:sz w:val="20"/>
          <w:szCs w:val="20"/>
          <w:lang w:val="en-US"/>
        </w:rPr>
        <w:t xml:space="preserve">(Answer may vary.) </w:t>
      </w:r>
      <w:r w:rsidRPr="48114252">
        <w:rPr>
          <w:sz w:val="20"/>
          <w:szCs w:val="20"/>
          <w:lang w:val="en-US"/>
        </w:rPr>
        <w:t>It probably meant that Pilate ordered his soldiers to strike Jesus many times with a whip.</w:t>
      </w:r>
    </w:p>
    <w:p w14:paraId="00000256" w14:textId="1C9BC37B" w:rsidR="00043488" w:rsidRDefault="004F69BA" w:rsidP="00C81B0D">
      <w:pPr>
        <w:pStyle w:val="CommentSection"/>
      </w:pPr>
      <w:r>
        <w:t>Comment Section:</w:t>
      </w:r>
    </w:p>
    <w:p w14:paraId="00000257" w14:textId="77777777" w:rsidR="00043488" w:rsidRDefault="00043488"/>
    <w:p w14:paraId="00000258" w14:textId="77777777" w:rsidR="00043488" w:rsidRDefault="00043488"/>
    <w:sectPr w:rsidR="00043488">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2C91D" w14:textId="77777777" w:rsidR="00500178" w:rsidRDefault="00500178">
      <w:r>
        <w:separator/>
      </w:r>
    </w:p>
  </w:endnote>
  <w:endnote w:type="continuationSeparator" w:id="0">
    <w:p w14:paraId="3D7EB128" w14:textId="77777777" w:rsidR="00500178" w:rsidRDefault="0050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C2AD1" w14:textId="6F5D8CC6" w:rsidR="00C938E0" w:rsidRDefault="00000000">
    <w:pPr>
      <w:pStyle w:val="Footer"/>
    </w:pPr>
    <w:sdt>
      <w:sdtPr>
        <w:id w:val="969400743"/>
        <w:placeholder>
          <w:docPart w:val="0F46571DDCF64CFDB7AD98D57B2AD3A6"/>
        </w:placeholder>
        <w:temporary/>
        <w:showingPlcHdr/>
        <w15:appearance w15:val="hidden"/>
      </w:sdtPr>
      <w:sdtContent>
        <w:r w:rsidR="00C938E0">
          <w:t>[Type here]</w:t>
        </w:r>
      </w:sdtContent>
    </w:sdt>
    <w:r w:rsidR="00C938E0">
      <w:ptab w:relativeTo="margin" w:alignment="center" w:leader="none"/>
    </w:r>
    <w:sdt>
      <w:sdtPr>
        <w:id w:val="969400748"/>
        <w:placeholder>
          <w:docPart w:val="0F46571DDCF64CFDB7AD98D57B2AD3A6"/>
        </w:placeholder>
        <w:temporary/>
        <w:showingPlcHdr/>
        <w15:appearance w15:val="hidden"/>
      </w:sdtPr>
      <w:sdtContent>
        <w:r w:rsidR="00C938E0">
          <w:t>[Type here]</w:t>
        </w:r>
      </w:sdtContent>
    </w:sdt>
    <w:r w:rsidR="00C938E0">
      <w:ptab w:relativeTo="margin" w:alignment="right" w:leader="none"/>
    </w:r>
    <w:sdt>
      <w:sdtPr>
        <w:id w:val="969400753"/>
        <w:placeholder>
          <w:docPart w:val="0F46571DDCF64CFDB7AD98D57B2AD3A6"/>
        </w:placeholder>
        <w:temporary/>
        <w:showingPlcHdr/>
        <w15:appearance w15:val="hidden"/>
      </w:sdtPr>
      <w:sdtContent>
        <w:r w:rsidR="00C938E0">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3DCE1" w14:textId="7F589147" w:rsidR="00C938E0" w:rsidRDefault="00C93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BF2DE" w14:textId="77777777" w:rsidR="00500178" w:rsidRDefault="00500178">
      <w:r>
        <w:separator/>
      </w:r>
    </w:p>
  </w:footnote>
  <w:footnote w:type="continuationSeparator" w:id="0">
    <w:p w14:paraId="7DBE36F4" w14:textId="77777777" w:rsidR="00500178" w:rsidRDefault="0050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9" w14:textId="7452AB2F" w:rsidR="00043488" w:rsidRDefault="00374014" w:rsidP="00374014">
    <w:pPr>
      <w:ind w:left="720"/>
      <w:jc w:val="center"/>
      <w:rPr>
        <w:sz w:val="20"/>
        <w:szCs w:val="20"/>
      </w:rPr>
    </w:pPr>
    <w:r>
      <w:t xml:space="preserve">                                                                     Mark                                                                                   </w:t>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A" w14:textId="77777777" w:rsidR="00043488" w:rsidRDefault="0004348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3745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B49C5"/>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1847B2"/>
    <w:multiLevelType w:val="multilevel"/>
    <w:tmpl w:val="7040C0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F92584"/>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BF66D4"/>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DE7A69"/>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4CE62C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4DF5458"/>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76177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5A055B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CC6A38"/>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B17A8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C2607C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DC00E39"/>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FC62F31"/>
    <w:multiLevelType w:val="multilevel"/>
    <w:tmpl w:val="429A6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04124DC"/>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17E10CA"/>
    <w:multiLevelType w:val="multilevel"/>
    <w:tmpl w:val="ABB022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220640F"/>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8075D48"/>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86868F8"/>
    <w:multiLevelType w:val="multilevel"/>
    <w:tmpl w:val="343C2912"/>
    <w:lvl w:ilvl="0">
      <w:start w:val="1"/>
      <w:numFmt w:val="decimal"/>
      <w:lvlText w:val="%1."/>
      <w:lvlJc w:val="left"/>
      <w:pPr>
        <w:ind w:left="36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C2240D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D223AAB"/>
    <w:multiLevelType w:val="multilevel"/>
    <w:tmpl w:val="003C34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DA00311"/>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019676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12477F9"/>
    <w:multiLevelType w:val="multilevel"/>
    <w:tmpl w:val="CF4E6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27B4F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2B92E8F"/>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4322353"/>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8195836"/>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88051FC"/>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7A4AC2"/>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B207456"/>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B33FC4"/>
    <w:multiLevelType w:val="multilevel"/>
    <w:tmpl w:val="F616443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DC15BE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0205E3D"/>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277164F"/>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43C47791"/>
    <w:multiLevelType w:val="hybridMultilevel"/>
    <w:tmpl w:val="90DE182C"/>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444E2FED"/>
    <w:multiLevelType w:val="hybridMultilevel"/>
    <w:tmpl w:val="BECAEBFE"/>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84A7B31"/>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86054AD"/>
    <w:multiLevelType w:val="multilevel"/>
    <w:tmpl w:val="C3529BDC"/>
    <w:lvl w:ilvl="0">
      <w:start w:val="1"/>
      <w:numFmt w:val="decimal"/>
      <w:lvlText w:val="%1."/>
      <w:lvlJc w:val="left"/>
      <w:pPr>
        <w:ind w:left="36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B7D3ADE"/>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4EB54596"/>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24E4E7A"/>
    <w:multiLevelType w:val="multilevel"/>
    <w:tmpl w:val="EBE0AA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3FA6BA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86F5B9B"/>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9834B5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59EE57C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2" w15:restartNumberingAfterBreak="0">
    <w:nsid w:val="5A663FBC"/>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A76336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5A972E15"/>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B772135"/>
    <w:multiLevelType w:val="multilevel"/>
    <w:tmpl w:val="FFFFFFFF"/>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6" w15:restartNumberingAfterBreak="0">
    <w:nsid w:val="5BF6239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C6F4D1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1321124"/>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1455F11"/>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8B18FA"/>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5DA1D1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5E6062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6656DF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9401C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96A46A3"/>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BC244C3"/>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4" w15:restartNumberingAfterBreak="0">
    <w:nsid w:val="6BC40939"/>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DE247F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F056F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2A15AA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325213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3B650A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51E4781"/>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648700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77571A8A"/>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8B7588D"/>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8DC5F62"/>
    <w:multiLevelType w:val="multilevel"/>
    <w:tmpl w:val="07B29D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B2D30A6"/>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7C1B5FCA"/>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E275FA2"/>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6"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405951">
    <w:abstractNumId w:val="54"/>
  </w:num>
  <w:num w:numId="2" w16cid:durableId="810634430">
    <w:abstractNumId w:val="6"/>
  </w:num>
  <w:num w:numId="3" w16cid:durableId="1078097223">
    <w:abstractNumId w:val="114"/>
  </w:num>
  <w:num w:numId="4" w16cid:durableId="1946033116">
    <w:abstractNumId w:val="17"/>
  </w:num>
  <w:num w:numId="5" w16cid:durableId="1835417747">
    <w:abstractNumId w:val="67"/>
  </w:num>
  <w:num w:numId="6" w16cid:durableId="527917835">
    <w:abstractNumId w:val="25"/>
  </w:num>
  <w:num w:numId="7" w16cid:durableId="998001809">
    <w:abstractNumId w:val="111"/>
  </w:num>
  <w:num w:numId="8" w16cid:durableId="1658338189">
    <w:abstractNumId w:val="52"/>
  </w:num>
  <w:num w:numId="9" w16cid:durableId="2009751754">
    <w:abstractNumId w:val="104"/>
  </w:num>
  <w:num w:numId="10" w16cid:durableId="2073697088">
    <w:abstractNumId w:val="87"/>
  </w:num>
  <w:num w:numId="11" w16cid:durableId="1544099745">
    <w:abstractNumId w:val="31"/>
  </w:num>
  <w:num w:numId="12" w16cid:durableId="867376705">
    <w:abstractNumId w:val="58"/>
  </w:num>
  <w:num w:numId="13" w16cid:durableId="2131511962">
    <w:abstractNumId w:val="18"/>
  </w:num>
  <w:num w:numId="14" w16cid:durableId="969939030">
    <w:abstractNumId w:val="51"/>
  </w:num>
  <w:num w:numId="15" w16cid:durableId="986477137">
    <w:abstractNumId w:val="113"/>
  </w:num>
  <w:num w:numId="16" w16cid:durableId="1252932129">
    <w:abstractNumId w:val="61"/>
  </w:num>
  <w:num w:numId="17" w16cid:durableId="1913929503">
    <w:abstractNumId w:val="112"/>
  </w:num>
  <w:num w:numId="18" w16cid:durableId="1135493042">
    <w:abstractNumId w:val="11"/>
  </w:num>
  <w:num w:numId="19" w16cid:durableId="250741265">
    <w:abstractNumId w:val="39"/>
  </w:num>
  <w:num w:numId="20" w16cid:durableId="1984697222">
    <w:abstractNumId w:val="91"/>
  </w:num>
  <w:num w:numId="21" w16cid:durableId="611016515">
    <w:abstractNumId w:val="55"/>
  </w:num>
  <w:num w:numId="22" w16cid:durableId="2082176490">
    <w:abstractNumId w:val="107"/>
  </w:num>
  <w:num w:numId="23" w16cid:durableId="1971666528">
    <w:abstractNumId w:val="33"/>
  </w:num>
  <w:num w:numId="24" w16cid:durableId="315380652">
    <w:abstractNumId w:val="47"/>
  </w:num>
  <w:num w:numId="25" w16cid:durableId="199317373">
    <w:abstractNumId w:val="103"/>
  </w:num>
  <w:num w:numId="26" w16cid:durableId="1029603271">
    <w:abstractNumId w:val="29"/>
  </w:num>
  <w:num w:numId="27" w16cid:durableId="1145929326">
    <w:abstractNumId w:val="20"/>
  </w:num>
  <w:num w:numId="28" w16cid:durableId="246156636">
    <w:abstractNumId w:val="24"/>
  </w:num>
  <w:num w:numId="29" w16cid:durableId="1928228280">
    <w:abstractNumId w:val="80"/>
  </w:num>
  <w:num w:numId="30" w16cid:durableId="39138158">
    <w:abstractNumId w:val="110"/>
  </w:num>
  <w:num w:numId="31" w16cid:durableId="13388547">
    <w:abstractNumId w:val="94"/>
  </w:num>
  <w:num w:numId="32" w16cid:durableId="1307780687">
    <w:abstractNumId w:val="96"/>
  </w:num>
  <w:num w:numId="33" w16cid:durableId="347801666">
    <w:abstractNumId w:val="70"/>
  </w:num>
  <w:num w:numId="34" w16cid:durableId="195696628">
    <w:abstractNumId w:val="95"/>
  </w:num>
  <w:num w:numId="35" w16cid:durableId="1269772587">
    <w:abstractNumId w:val="43"/>
  </w:num>
  <w:num w:numId="36" w16cid:durableId="1688754417">
    <w:abstractNumId w:val="106"/>
  </w:num>
  <w:num w:numId="37" w16cid:durableId="699936474">
    <w:abstractNumId w:val="75"/>
  </w:num>
  <w:num w:numId="38" w16cid:durableId="1769736045">
    <w:abstractNumId w:val="56"/>
  </w:num>
  <w:num w:numId="39" w16cid:durableId="1634166885">
    <w:abstractNumId w:val="115"/>
  </w:num>
  <w:num w:numId="40" w16cid:durableId="1756244022">
    <w:abstractNumId w:val="101"/>
  </w:num>
  <w:num w:numId="41" w16cid:durableId="2055226938">
    <w:abstractNumId w:val="77"/>
  </w:num>
  <w:num w:numId="42" w16cid:durableId="1694383087">
    <w:abstractNumId w:val="35"/>
  </w:num>
  <w:num w:numId="43" w16cid:durableId="1044216095">
    <w:abstractNumId w:val="73"/>
  </w:num>
  <w:num w:numId="44" w16cid:durableId="410858390">
    <w:abstractNumId w:val="16"/>
  </w:num>
  <w:num w:numId="45" w16cid:durableId="1854611117">
    <w:abstractNumId w:val="99"/>
  </w:num>
  <w:num w:numId="46" w16cid:durableId="188878375">
    <w:abstractNumId w:val="21"/>
  </w:num>
  <w:num w:numId="47" w16cid:durableId="615330352">
    <w:abstractNumId w:val="83"/>
  </w:num>
  <w:num w:numId="48" w16cid:durableId="118570620">
    <w:abstractNumId w:val="9"/>
  </w:num>
  <w:num w:numId="49" w16cid:durableId="1981956796">
    <w:abstractNumId w:val="2"/>
  </w:num>
  <w:num w:numId="50" w16cid:durableId="496386891">
    <w:abstractNumId w:val="81"/>
  </w:num>
  <w:num w:numId="51" w16cid:durableId="579828718">
    <w:abstractNumId w:val="71"/>
  </w:num>
  <w:num w:numId="52" w16cid:durableId="1084450073">
    <w:abstractNumId w:val="26"/>
  </w:num>
  <w:num w:numId="53" w16cid:durableId="1794249710">
    <w:abstractNumId w:val="84"/>
  </w:num>
  <w:num w:numId="54" w16cid:durableId="1329139857">
    <w:abstractNumId w:val="100"/>
  </w:num>
  <w:num w:numId="55" w16cid:durableId="178009606">
    <w:abstractNumId w:val="22"/>
  </w:num>
  <w:num w:numId="56" w16cid:durableId="1971931934">
    <w:abstractNumId w:val="68"/>
  </w:num>
  <w:num w:numId="57" w16cid:durableId="1579363082">
    <w:abstractNumId w:val="44"/>
  </w:num>
  <w:num w:numId="58" w16cid:durableId="1335646661">
    <w:abstractNumId w:val="86"/>
  </w:num>
  <w:num w:numId="59" w16cid:durableId="866796593">
    <w:abstractNumId w:val="15"/>
  </w:num>
  <w:num w:numId="60" w16cid:durableId="1826320053">
    <w:abstractNumId w:val="65"/>
  </w:num>
  <w:num w:numId="61" w16cid:durableId="1976445092">
    <w:abstractNumId w:val="76"/>
  </w:num>
  <w:num w:numId="62" w16cid:durableId="1373992326">
    <w:abstractNumId w:val="90"/>
  </w:num>
  <w:num w:numId="63" w16cid:durableId="345404277">
    <w:abstractNumId w:val="85"/>
  </w:num>
  <w:num w:numId="64" w16cid:durableId="1380209019">
    <w:abstractNumId w:val="1"/>
  </w:num>
  <w:num w:numId="65" w16cid:durableId="1639919872">
    <w:abstractNumId w:val="32"/>
  </w:num>
  <w:num w:numId="66" w16cid:durableId="1445462348">
    <w:abstractNumId w:val="93"/>
  </w:num>
  <w:num w:numId="67" w16cid:durableId="309796749">
    <w:abstractNumId w:val="69"/>
  </w:num>
  <w:num w:numId="68" w16cid:durableId="796484263">
    <w:abstractNumId w:val="50"/>
  </w:num>
  <w:num w:numId="69" w16cid:durableId="1871063568">
    <w:abstractNumId w:val="60"/>
  </w:num>
  <w:num w:numId="70" w16cid:durableId="973483814">
    <w:abstractNumId w:val="10"/>
  </w:num>
  <w:num w:numId="71" w16cid:durableId="65030411">
    <w:abstractNumId w:val="53"/>
  </w:num>
  <w:num w:numId="72" w16cid:durableId="1231620384">
    <w:abstractNumId w:val="48"/>
  </w:num>
  <w:num w:numId="73" w16cid:durableId="1330713787">
    <w:abstractNumId w:val="64"/>
  </w:num>
  <w:num w:numId="74" w16cid:durableId="123430496">
    <w:abstractNumId w:val="72"/>
  </w:num>
  <w:num w:numId="75" w16cid:durableId="574316998">
    <w:abstractNumId w:val="74"/>
  </w:num>
  <w:num w:numId="76" w16cid:durableId="1635601885">
    <w:abstractNumId w:val="13"/>
  </w:num>
  <w:num w:numId="77" w16cid:durableId="124475181">
    <w:abstractNumId w:val="12"/>
  </w:num>
  <w:num w:numId="78" w16cid:durableId="1176578668">
    <w:abstractNumId w:val="37"/>
  </w:num>
  <w:num w:numId="79" w16cid:durableId="2014456680">
    <w:abstractNumId w:val="46"/>
  </w:num>
  <w:num w:numId="80" w16cid:durableId="2119522366">
    <w:abstractNumId w:val="41"/>
  </w:num>
  <w:num w:numId="81" w16cid:durableId="376129920">
    <w:abstractNumId w:val="28"/>
  </w:num>
  <w:num w:numId="82" w16cid:durableId="1000889009">
    <w:abstractNumId w:val="3"/>
  </w:num>
  <w:num w:numId="83" w16cid:durableId="927546004">
    <w:abstractNumId w:val="36"/>
  </w:num>
  <w:num w:numId="84" w16cid:durableId="1656487977">
    <w:abstractNumId w:val="109"/>
  </w:num>
  <w:num w:numId="85" w16cid:durableId="1694258350">
    <w:abstractNumId w:val="7"/>
  </w:num>
  <w:num w:numId="86" w16cid:durableId="710767261">
    <w:abstractNumId w:val="14"/>
  </w:num>
  <w:num w:numId="87" w16cid:durableId="2122677404">
    <w:abstractNumId w:val="38"/>
  </w:num>
  <w:num w:numId="88" w16cid:durableId="1970547128">
    <w:abstractNumId w:val="19"/>
  </w:num>
  <w:num w:numId="89" w16cid:durableId="1371683998">
    <w:abstractNumId w:val="105"/>
  </w:num>
  <w:num w:numId="90" w16cid:durableId="1494104777">
    <w:abstractNumId w:val="49"/>
  </w:num>
  <w:num w:numId="91" w16cid:durableId="28144630">
    <w:abstractNumId w:val="23"/>
  </w:num>
  <w:num w:numId="92" w16cid:durableId="1789735112">
    <w:abstractNumId w:val="92"/>
  </w:num>
  <w:num w:numId="93" w16cid:durableId="1620725040">
    <w:abstractNumId w:val="78"/>
  </w:num>
  <w:num w:numId="94" w16cid:durableId="1244413605">
    <w:abstractNumId w:val="63"/>
  </w:num>
  <w:num w:numId="95" w16cid:durableId="1617365573">
    <w:abstractNumId w:val="66"/>
  </w:num>
  <w:num w:numId="96" w16cid:durableId="775760235">
    <w:abstractNumId w:val="59"/>
  </w:num>
  <w:num w:numId="97" w16cid:durableId="1874688975">
    <w:abstractNumId w:val="8"/>
  </w:num>
  <w:num w:numId="98" w16cid:durableId="2079939977">
    <w:abstractNumId w:val="4"/>
  </w:num>
  <w:num w:numId="99" w16cid:durableId="1422798554">
    <w:abstractNumId w:val="40"/>
  </w:num>
  <w:num w:numId="100" w16cid:durableId="1696154289">
    <w:abstractNumId w:val="62"/>
  </w:num>
  <w:num w:numId="101" w16cid:durableId="1121263025">
    <w:abstractNumId w:val="0"/>
  </w:num>
  <w:num w:numId="102" w16cid:durableId="93208695">
    <w:abstractNumId w:val="5"/>
  </w:num>
  <w:num w:numId="103" w16cid:durableId="874586805">
    <w:abstractNumId w:val="108"/>
  </w:num>
  <w:num w:numId="104" w16cid:durableId="664475401">
    <w:abstractNumId w:val="97"/>
  </w:num>
  <w:num w:numId="105" w16cid:durableId="1559317254">
    <w:abstractNumId w:val="27"/>
  </w:num>
  <w:num w:numId="106" w16cid:durableId="986938457">
    <w:abstractNumId w:val="98"/>
  </w:num>
  <w:num w:numId="107" w16cid:durableId="1043209103">
    <w:abstractNumId w:val="89"/>
  </w:num>
  <w:num w:numId="108" w16cid:durableId="602492712">
    <w:abstractNumId w:val="45"/>
  </w:num>
  <w:num w:numId="109" w16cid:durableId="782461593">
    <w:abstractNumId w:val="88"/>
  </w:num>
  <w:num w:numId="110" w16cid:durableId="2026981342">
    <w:abstractNumId w:val="34"/>
  </w:num>
  <w:num w:numId="111" w16cid:durableId="1422222365">
    <w:abstractNumId w:val="42"/>
  </w:num>
  <w:num w:numId="112" w16cid:durableId="664478275">
    <w:abstractNumId w:val="116"/>
  </w:num>
  <w:num w:numId="113" w16cid:durableId="1794401874">
    <w:abstractNumId w:val="30"/>
  </w:num>
  <w:num w:numId="114" w16cid:durableId="1074352623">
    <w:abstractNumId w:val="102"/>
  </w:num>
  <w:num w:numId="115" w16cid:durableId="857352954">
    <w:abstractNumId w:val="117"/>
  </w:num>
  <w:num w:numId="116" w16cid:durableId="1653440346">
    <w:abstractNumId w:val="82"/>
  </w:num>
  <w:num w:numId="117" w16cid:durableId="2075279703">
    <w:abstractNumId w:val="79"/>
  </w:num>
  <w:num w:numId="118" w16cid:durableId="1221089684">
    <w:abstractNumId w:val="5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88"/>
    <w:rsid w:val="00025E99"/>
    <w:rsid w:val="00027E1D"/>
    <w:rsid w:val="00036AFB"/>
    <w:rsid w:val="00043488"/>
    <w:rsid w:val="000565BA"/>
    <w:rsid w:val="00057A6A"/>
    <w:rsid w:val="00066032"/>
    <w:rsid w:val="0007265D"/>
    <w:rsid w:val="00075481"/>
    <w:rsid w:val="000857B8"/>
    <w:rsid w:val="00087B0D"/>
    <w:rsid w:val="000A0AD0"/>
    <w:rsid w:val="000A3946"/>
    <w:rsid w:val="000B4B19"/>
    <w:rsid w:val="000C2A1A"/>
    <w:rsid w:val="000D3E94"/>
    <w:rsid w:val="000F6172"/>
    <w:rsid w:val="00102782"/>
    <w:rsid w:val="001171ED"/>
    <w:rsid w:val="00122365"/>
    <w:rsid w:val="00153D15"/>
    <w:rsid w:val="00164176"/>
    <w:rsid w:val="001940EF"/>
    <w:rsid w:val="0019566E"/>
    <w:rsid w:val="0019795A"/>
    <w:rsid w:val="001A2FD0"/>
    <w:rsid w:val="001B52F5"/>
    <w:rsid w:val="001F12CC"/>
    <w:rsid w:val="00226B93"/>
    <w:rsid w:val="00245CDA"/>
    <w:rsid w:val="0025382A"/>
    <w:rsid w:val="00261534"/>
    <w:rsid w:val="00267860"/>
    <w:rsid w:val="00295FF5"/>
    <w:rsid w:val="002A144B"/>
    <w:rsid w:val="002A29BC"/>
    <w:rsid w:val="002B0BF2"/>
    <w:rsid w:val="002E7E99"/>
    <w:rsid w:val="00306A5E"/>
    <w:rsid w:val="0031000F"/>
    <w:rsid w:val="00340404"/>
    <w:rsid w:val="00374014"/>
    <w:rsid w:val="00384952"/>
    <w:rsid w:val="00396454"/>
    <w:rsid w:val="003A7DD3"/>
    <w:rsid w:val="003C2E99"/>
    <w:rsid w:val="003C5FC6"/>
    <w:rsid w:val="003F2C50"/>
    <w:rsid w:val="00421F0A"/>
    <w:rsid w:val="004250CC"/>
    <w:rsid w:val="004253A9"/>
    <w:rsid w:val="004279FF"/>
    <w:rsid w:val="00427FF9"/>
    <w:rsid w:val="004612ED"/>
    <w:rsid w:val="0046777E"/>
    <w:rsid w:val="00470DBB"/>
    <w:rsid w:val="004B5861"/>
    <w:rsid w:val="004C3841"/>
    <w:rsid w:val="004E1E00"/>
    <w:rsid w:val="004F69BA"/>
    <w:rsid w:val="00500178"/>
    <w:rsid w:val="00526DA6"/>
    <w:rsid w:val="00534C67"/>
    <w:rsid w:val="00543310"/>
    <w:rsid w:val="00545171"/>
    <w:rsid w:val="00550876"/>
    <w:rsid w:val="0057655C"/>
    <w:rsid w:val="005A6B63"/>
    <w:rsid w:val="005C4DB9"/>
    <w:rsid w:val="00604FF6"/>
    <w:rsid w:val="00615F0A"/>
    <w:rsid w:val="006320E7"/>
    <w:rsid w:val="00633E3E"/>
    <w:rsid w:val="0064700B"/>
    <w:rsid w:val="006603EF"/>
    <w:rsid w:val="00665498"/>
    <w:rsid w:val="006975E6"/>
    <w:rsid w:val="006A001E"/>
    <w:rsid w:val="006B19AE"/>
    <w:rsid w:val="006B22BF"/>
    <w:rsid w:val="006D065D"/>
    <w:rsid w:val="006F5F55"/>
    <w:rsid w:val="00703FB9"/>
    <w:rsid w:val="00712AA1"/>
    <w:rsid w:val="007265D2"/>
    <w:rsid w:val="007324E9"/>
    <w:rsid w:val="00733D59"/>
    <w:rsid w:val="007544C4"/>
    <w:rsid w:val="00784099"/>
    <w:rsid w:val="007845E7"/>
    <w:rsid w:val="007B241B"/>
    <w:rsid w:val="007B322A"/>
    <w:rsid w:val="007B7A13"/>
    <w:rsid w:val="007D2BD2"/>
    <w:rsid w:val="007F10D8"/>
    <w:rsid w:val="007F2B24"/>
    <w:rsid w:val="008052B3"/>
    <w:rsid w:val="008146A1"/>
    <w:rsid w:val="00837B5D"/>
    <w:rsid w:val="00850431"/>
    <w:rsid w:val="00883D41"/>
    <w:rsid w:val="00897246"/>
    <w:rsid w:val="008E65A3"/>
    <w:rsid w:val="008F0591"/>
    <w:rsid w:val="00905CD5"/>
    <w:rsid w:val="00914F2E"/>
    <w:rsid w:val="0097077E"/>
    <w:rsid w:val="009751D7"/>
    <w:rsid w:val="00993270"/>
    <w:rsid w:val="009A201D"/>
    <w:rsid w:val="009C5A26"/>
    <w:rsid w:val="009E2F80"/>
    <w:rsid w:val="009F6223"/>
    <w:rsid w:val="009F7468"/>
    <w:rsid w:val="00A04DAF"/>
    <w:rsid w:val="00A833EB"/>
    <w:rsid w:val="00AA237D"/>
    <w:rsid w:val="00AE6CDF"/>
    <w:rsid w:val="00AF639A"/>
    <w:rsid w:val="00AF6A36"/>
    <w:rsid w:val="00B069A5"/>
    <w:rsid w:val="00B33CF1"/>
    <w:rsid w:val="00B34108"/>
    <w:rsid w:val="00B42B9B"/>
    <w:rsid w:val="00B81AB5"/>
    <w:rsid w:val="00B93A94"/>
    <w:rsid w:val="00B95FC9"/>
    <w:rsid w:val="00BA6248"/>
    <w:rsid w:val="00BE1C93"/>
    <w:rsid w:val="00BE26B0"/>
    <w:rsid w:val="00BF2DBD"/>
    <w:rsid w:val="00BF6432"/>
    <w:rsid w:val="00C02922"/>
    <w:rsid w:val="00C02EF7"/>
    <w:rsid w:val="00C26205"/>
    <w:rsid w:val="00C26FE6"/>
    <w:rsid w:val="00C308BE"/>
    <w:rsid w:val="00C32B3E"/>
    <w:rsid w:val="00C33C5F"/>
    <w:rsid w:val="00C41639"/>
    <w:rsid w:val="00C51D17"/>
    <w:rsid w:val="00C7539E"/>
    <w:rsid w:val="00C77D48"/>
    <w:rsid w:val="00C81B0D"/>
    <w:rsid w:val="00C938E0"/>
    <w:rsid w:val="00CA4924"/>
    <w:rsid w:val="00CA4E37"/>
    <w:rsid w:val="00CB1642"/>
    <w:rsid w:val="00CC0DE7"/>
    <w:rsid w:val="00CC4CB1"/>
    <w:rsid w:val="00CD7759"/>
    <w:rsid w:val="00CE364D"/>
    <w:rsid w:val="00CF0BCF"/>
    <w:rsid w:val="00CF35C4"/>
    <w:rsid w:val="00D0249C"/>
    <w:rsid w:val="00D27277"/>
    <w:rsid w:val="00D30FFD"/>
    <w:rsid w:val="00D538C3"/>
    <w:rsid w:val="00D54DAC"/>
    <w:rsid w:val="00D71184"/>
    <w:rsid w:val="00D9759F"/>
    <w:rsid w:val="00DA21B8"/>
    <w:rsid w:val="00DB278D"/>
    <w:rsid w:val="00DD2551"/>
    <w:rsid w:val="00E23378"/>
    <w:rsid w:val="00E25EDD"/>
    <w:rsid w:val="00E448D3"/>
    <w:rsid w:val="00E52444"/>
    <w:rsid w:val="00E739DD"/>
    <w:rsid w:val="00E82187"/>
    <w:rsid w:val="00E8591F"/>
    <w:rsid w:val="00E95565"/>
    <w:rsid w:val="00EC5EB8"/>
    <w:rsid w:val="00EF1610"/>
    <w:rsid w:val="00EF2999"/>
    <w:rsid w:val="00F14136"/>
    <w:rsid w:val="00F15EB6"/>
    <w:rsid w:val="00F46837"/>
    <w:rsid w:val="00F51E89"/>
    <w:rsid w:val="00F655D4"/>
    <w:rsid w:val="00F70079"/>
    <w:rsid w:val="00F77BD4"/>
    <w:rsid w:val="00F81FCE"/>
    <w:rsid w:val="00FC66FB"/>
    <w:rsid w:val="00FE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8C1BD"/>
  <w15:docId w15:val="{DD963969-3644-9E42-A991-B81841BF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BD"/>
  </w:style>
  <w:style w:type="paragraph" w:styleId="Heading1">
    <w:name w:val="heading 1"/>
    <w:basedOn w:val="Normal"/>
    <w:next w:val="Normal"/>
    <w:uiPriority w:val="9"/>
    <w:qFormat/>
    <w:rsid w:val="00BF2DBD"/>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F2DB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F2DB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F2DB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F2DBD"/>
    <w:pPr>
      <w:keepNext/>
      <w:keepLines/>
      <w:spacing w:before="240" w:after="80"/>
      <w:outlineLvl w:val="4"/>
    </w:pPr>
    <w:rPr>
      <w:color w:val="666666"/>
    </w:rPr>
  </w:style>
  <w:style w:type="paragraph" w:styleId="Heading6">
    <w:name w:val="heading 6"/>
    <w:basedOn w:val="Normal"/>
    <w:next w:val="Normal"/>
    <w:uiPriority w:val="9"/>
    <w:semiHidden/>
    <w:unhideWhenUsed/>
    <w:qFormat/>
    <w:rsid w:val="00BF2DBD"/>
    <w:pPr>
      <w:keepNext/>
      <w:keepLines/>
      <w:spacing w:before="240" w:after="80"/>
      <w:outlineLvl w:val="5"/>
    </w:pPr>
    <w:rPr>
      <w:i/>
      <w:color w:val="666666"/>
    </w:rPr>
  </w:style>
  <w:style w:type="character" w:default="1" w:styleId="DefaultParagraphFont">
    <w:name w:val="Default Paragraph Font"/>
    <w:uiPriority w:val="1"/>
    <w:semiHidden/>
    <w:unhideWhenUsed/>
    <w:rsid w:val="00BF2D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2DBD"/>
  </w:style>
  <w:style w:type="paragraph" w:styleId="Title">
    <w:name w:val="Title"/>
    <w:basedOn w:val="Normal"/>
    <w:next w:val="Normal"/>
    <w:uiPriority w:val="10"/>
    <w:qFormat/>
    <w:rsid w:val="00BF2DBD"/>
    <w:pPr>
      <w:keepNext/>
      <w:keepLines/>
      <w:spacing w:after="60"/>
    </w:pPr>
    <w:rPr>
      <w:sz w:val="52"/>
      <w:szCs w:val="52"/>
    </w:rPr>
  </w:style>
  <w:style w:type="paragraph" w:styleId="Subtitle">
    <w:name w:val="Subtitle"/>
    <w:basedOn w:val="Normal"/>
    <w:next w:val="Normal"/>
    <w:uiPriority w:val="11"/>
    <w:qFormat/>
    <w:rsid w:val="00BF2DBD"/>
    <w:pPr>
      <w:keepNext/>
      <w:keepLines/>
      <w:spacing w:after="320"/>
    </w:pPr>
    <w:rPr>
      <w:color w:val="666666"/>
      <w:sz w:val="30"/>
      <w:szCs w:val="30"/>
    </w:rPr>
  </w:style>
  <w:style w:type="paragraph" w:styleId="Header">
    <w:name w:val="header"/>
    <w:basedOn w:val="Normal"/>
    <w:link w:val="HeaderChar"/>
    <w:uiPriority w:val="99"/>
    <w:unhideWhenUsed/>
    <w:rsid w:val="00BF2DBD"/>
    <w:pPr>
      <w:tabs>
        <w:tab w:val="center" w:pos="4680"/>
        <w:tab w:val="right" w:pos="9360"/>
      </w:tabs>
      <w:spacing w:line="240" w:lineRule="auto"/>
    </w:pPr>
  </w:style>
  <w:style w:type="character" w:customStyle="1" w:styleId="HeaderChar">
    <w:name w:val="Header Char"/>
    <w:basedOn w:val="DefaultParagraphFont"/>
    <w:link w:val="Header"/>
    <w:uiPriority w:val="99"/>
    <w:rsid w:val="00BF2DBD"/>
  </w:style>
  <w:style w:type="paragraph" w:styleId="Footer">
    <w:name w:val="footer"/>
    <w:basedOn w:val="Normal"/>
    <w:link w:val="FooterChar"/>
    <w:uiPriority w:val="99"/>
    <w:unhideWhenUsed/>
    <w:rsid w:val="00BF2DBD"/>
    <w:pPr>
      <w:tabs>
        <w:tab w:val="center" w:pos="4680"/>
        <w:tab w:val="right" w:pos="9360"/>
      </w:tabs>
      <w:spacing w:line="240" w:lineRule="auto"/>
    </w:pPr>
  </w:style>
  <w:style w:type="character" w:customStyle="1" w:styleId="FooterChar">
    <w:name w:val="Footer Char"/>
    <w:basedOn w:val="DefaultParagraphFont"/>
    <w:link w:val="Footer"/>
    <w:uiPriority w:val="99"/>
    <w:rsid w:val="00BF2DBD"/>
  </w:style>
  <w:style w:type="paragraph" w:styleId="Revision">
    <w:name w:val="Revision"/>
    <w:hidden/>
    <w:uiPriority w:val="99"/>
    <w:semiHidden/>
    <w:rsid w:val="00BF2DBD"/>
    <w:pPr>
      <w:spacing w:line="240" w:lineRule="auto"/>
    </w:pPr>
  </w:style>
  <w:style w:type="character" w:styleId="CommentReference">
    <w:name w:val="annotation reference"/>
    <w:basedOn w:val="DefaultParagraphFont"/>
    <w:uiPriority w:val="99"/>
    <w:semiHidden/>
    <w:unhideWhenUsed/>
    <w:rsid w:val="00BF2DBD"/>
    <w:rPr>
      <w:sz w:val="16"/>
      <w:szCs w:val="16"/>
    </w:rPr>
  </w:style>
  <w:style w:type="paragraph" w:styleId="CommentText">
    <w:name w:val="annotation text"/>
    <w:basedOn w:val="Normal"/>
    <w:link w:val="CommentTextChar"/>
    <w:uiPriority w:val="99"/>
    <w:unhideWhenUsed/>
    <w:rsid w:val="00BF2DBD"/>
    <w:pPr>
      <w:spacing w:line="240" w:lineRule="auto"/>
    </w:pPr>
    <w:rPr>
      <w:sz w:val="20"/>
      <w:szCs w:val="20"/>
    </w:rPr>
  </w:style>
  <w:style w:type="character" w:customStyle="1" w:styleId="CommentTextChar">
    <w:name w:val="Comment Text Char"/>
    <w:basedOn w:val="DefaultParagraphFont"/>
    <w:link w:val="CommentText"/>
    <w:uiPriority w:val="99"/>
    <w:rsid w:val="00BF2DBD"/>
    <w:rPr>
      <w:sz w:val="20"/>
      <w:szCs w:val="20"/>
    </w:rPr>
  </w:style>
  <w:style w:type="paragraph" w:styleId="CommentSubject">
    <w:name w:val="annotation subject"/>
    <w:basedOn w:val="CommentText"/>
    <w:next w:val="CommentText"/>
    <w:link w:val="CommentSubjectChar"/>
    <w:uiPriority w:val="99"/>
    <w:semiHidden/>
    <w:unhideWhenUsed/>
    <w:rsid w:val="00BF2DBD"/>
    <w:rPr>
      <w:b/>
      <w:bCs/>
    </w:rPr>
  </w:style>
  <w:style w:type="character" w:customStyle="1" w:styleId="CommentSubjectChar">
    <w:name w:val="Comment Subject Char"/>
    <w:basedOn w:val="CommentTextChar"/>
    <w:link w:val="CommentSubject"/>
    <w:uiPriority w:val="99"/>
    <w:semiHidden/>
    <w:rsid w:val="00BF2DBD"/>
    <w:rPr>
      <w:b/>
      <w:bCs/>
      <w:sz w:val="20"/>
      <w:szCs w:val="20"/>
    </w:rPr>
  </w:style>
  <w:style w:type="paragraph" w:styleId="ListParagraph">
    <w:name w:val="List Paragraph"/>
    <w:basedOn w:val="Normal"/>
    <w:uiPriority w:val="34"/>
    <w:qFormat/>
    <w:rsid w:val="00BF2DBD"/>
    <w:pPr>
      <w:ind w:left="720"/>
      <w:contextualSpacing/>
    </w:pPr>
  </w:style>
  <w:style w:type="paragraph" w:customStyle="1" w:styleId="Style1">
    <w:name w:val="Style1"/>
    <w:basedOn w:val="Normal"/>
    <w:qFormat/>
    <w:rsid w:val="00C308BE"/>
    <w:pPr>
      <w:spacing w:line="360" w:lineRule="auto"/>
    </w:pPr>
    <w:rPr>
      <w:sz w:val="20"/>
      <w:szCs w:val="20"/>
    </w:rPr>
  </w:style>
  <w:style w:type="paragraph" w:customStyle="1" w:styleId="Part">
    <w:name w:val="Part"/>
    <w:basedOn w:val="Normal"/>
    <w:qFormat/>
    <w:rsid w:val="00C308BE"/>
    <w:pPr>
      <w:spacing w:after="80" w:line="360" w:lineRule="auto"/>
    </w:pPr>
    <w:rPr>
      <w:b/>
      <w:sz w:val="32"/>
      <w:szCs w:val="32"/>
    </w:rPr>
  </w:style>
  <w:style w:type="paragraph" w:customStyle="1" w:styleId="AnswerorTell">
    <w:name w:val="Answer or Tell"/>
    <w:basedOn w:val="Normal"/>
    <w:qFormat/>
    <w:rsid w:val="00C308BE"/>
    <w:pPr>
      <w:spacing w:after="120" w:line="360" w:lineRule="auto"/>
    </w:pPr>
    <w:rPr>
      <w:sz w:val="20"/>
      <w:szCs w:val="20"/>
    </w:rPr>
  </w:style>
  <w:style w:type="paragraph" w:customStyle="1" w:styleId="Checklist">
    <w:name w:val="Checklist"/>
    <w:basedOn w:val="Normal"/>
    <w:qFormat/>
    <w:rsid w:val="00BF2DBD"/>
    <w:pPr>
      <w:numPr>
        <w:numId w:val="13"/>
      </w:numPr>
      <w:spacing w:after="80"/>
    </w:pPr>
    <w:rPr>
      <w:sz w:val="20"/>
      <w:szCs w:val="20"/>
    </w:rPr>
  </w:style>
  <w:style w:type="paragraph" w:customStyle="1" w:styleId="Continuedline">
    <w:name w:val="Continued line"/>
    <w:basedOn w:val="Normal"/>
    <w:qFormat/>
    <w:rsid w:val="00BF2DBD"/>
    <w:pPr>
      <w:pageBreakBefore/>
    </w:pPr>
    <w:rPr>
      <w:b/>
      <w:sz w:val="20"/>
      <w:szCs w:val="20"/>
    </w:rPr>
  </w:style>
  <w:style w:type="paragraph" w:customStyle="1" w:styleId="CommentSection">
    <w:name w:val="Comment Section"/>
    <w:basedOn w:val="Normal"/>
    <w:qFormat/>
    <w:rsid w:val="00BF2DBD"/>
    <w:pPr>
      <w:spacing w:before="240" w:after="240"/>
    </w:pPr>
    <w:rPr>
      <w:b/>
      <w:sz w:val="20"/>
      <w:szCs w:val="20"/>
    </w:rPr>
  </w:style>
  <w:style w:type="paragraph" w:customStyle="1" w:styleId="Style2">
    <w:name w:val="Style2"/>
    <w:basedOn w:val="Normal"/>
    <w:qFormat/>
    <w:rsid w:val="00C308BE"/>
    <w:pPr>
      <w:spacing w:before="240" w:after="240"/>
    </w:pPr>
    <w:rPr>
      <w:sz w:val="20"/>
      <w:szCs w:val="20"/>
    </w:rPr>
  </w:style>
  <w:style w:type="paragraph" w:styleId="TOC1">
    <w:name w:val="toc 1"/>
    <w:basedOn w:val="Normal"/>
    <w:next w:val="Normal"/>
    <w:autoRedefine/>
    <w:uiPriority w:val="39"/>
    <w:unhideWhenUsed/>
    <w:rsid w:val="00BF2DBD"/>
    <w:pPr>
      <w:tabs>
        <w:tab w:val="left" w:pos="8640"/>
      </w:tabs>
      <w:spacing w:after="100"/>
      <w:ind w:left="1440"/>
    </w:pPr>
  </w:style>
  <w:style w:type="character" w:styleId="Hyperlink">
    <w:name w:val="Hyperlink"/>
    <w:basedOn w:val="DefaultParagraphFont"/>
    <w:uiPriority w:val="99"/>
    <w:unhideWhenUsed/>
    <w:rsid w:val="00BF2DBD"/>
    <w:rPr>
      <w:color w:val="0000FF" w:themeColor="hyperlink"/>
      <w:u w:val="single"/>
    </w:rPr>
  </w:style>
  <w:style w:type="paragraph" w:customStyle="1" w:styleId="TitleofBook">
    <w:name w:val="Title of Book"/>
    <w:basedOn w:val="Normal"/>
    <w:qFormat/>
    <w:rsid w:val="00421F0A"/>
    <w:pPr>
      <w:spacing w:before="240" w:after="240"/>
      <w:jc w:val="center"/>
    </w:pPr>
    <w:rPr>
      <w:b/>
      <w:bCs/>
      <w:i/>
      <w:sz w:val="56"/>
      <w:szCs w:val="56"/>
    </w:rPr>
  </w:style>
  <w:style w:type="paragraph" w:customStyle="1" w:styleId="RGtitleline">
    <w:name w:val="RG title line"/>
    <w:basedOn w:val="Normal"/>
    <w:qFormat/>
    <w:rsid w:val="00421F0A"/>
    <w:pPr>
      <w:spacing w:before="240" w:after="240"/>
      <w:jc w:val="center"/>
    </w:pPr>
    <w:rPr>
      <w:rFonts w:eastAsia="Calibri"/>
      <w:b/>
      <w:sz w:val="52"/>
      <w:szCs w:val="52"/>
    </w:rPr>
  </w:style>
  <w:style w:type="paragraph" w:customStyle="1" w:styleId="WA">
    <w:name w:val="WA"/>
    <w:basedOn w:val="Normal"/>
    <w:qFormat/>
    <w:rsid w:val="00421F0A"/>
    <w:pPr>
      <w:spacing w:before="240" w:after="240"/>
      <w:jc w:val="center"/>
    </w:pPr>
    <w:rPr>
      <w:rFonts w:eastAsia="Calibri"/>
      <w:b/>
      <w:sz w:val="60"/>
      <w:szCs w:val="60"/>
    </w:rPr>
  </w:style>
  <w:style w:type="paragraph" w:styleId="TOC2">
    <w:name w:val="toc 2"/>
    <w:basedOn w:val="Normal"/>
    <w:next w:val="Normal"/>
    <w:autoRedefine/>
    <w:uiPriority w:val="39"/>
    <w:unhideWhenUsed/>
    <w:rsid w:val="00BF2DBD"/>
    <w:pPr>
      <w:spacing w:after="100"/>
      <w:ind w:left="220"/>
    </w:pPr>
  </w:style>
  <w:style w:type="character" w:customStyle="1" w:styleId="Heading2Char">
    <w:name w:val="Heading 2 Char"/>
    <w:basedOn w:val="DefaultParagraphFont"/>
    <w:link w:val="Heading2"/>
    <w:uiPriority w:val="9"/>
    <w:rsid w:val="00BF2DBD"/>
    <w:rPr>
      <w:sz w:val="32"/>
      <w:szCs w:val="32"/>
    </w:rPr>
  </w:style>
  <w:style w:type="paragraph" w:styleId="NoSpacing">
    <w:name w:val="No Spacing"/>
    <w:uiPriority w:val="1"/>
    <w:qFormat/>
    <w:rsid w:val="00BF2DBD"/>
    <w:pPr>
      <w:spacing w:line="240" w:lineRule="auto"/>
    </w:pPr>
    <w:rPr>
      <w:sz w:val="20"/>
      <w:lang w:eastAsia="ja-JP"/>
    </w:rPr>
  </w:style>
  <w:style w:type="character" w:styleId="PageNumber">
    <w:name w:val="page number"/>
    <w:basedOn w:val="DefaultParagraphFont"/>
    <w:uiPriority w:val="99"/>
    <w:semiHidden/>
    <w:unhideWhenUsed/>
    <w:rsid w:val="00BF2DBD"/>
  </w:style>
  <w:style w:type="paragraph" w:customStyle="1" w:styleId="Background">
    <w:name w:val="Background"/>
    <w:basedOn w:val="Normal"/>
    <w:qFormat/>
    <w:rsid w:val="00BF2DBD"/>
    <w:pPr>
      <w:spacing w:after="240"/>
    </w:pPr>
    <w:rPr>
      <w:bCs/>
      <w:sz w:val="20"/>
      <w:szCs w:val="20"/>
    </w:rPr>
  </w:style>
  <w:style w:type="paragraph" w:customStyle="1" w:styleId="Part1">
    <w:name w:val="Part 1"/>
    <w:basedOn w:val="Normal"/>
    <w:qFormat/>
    <w:rsid w:val="00BF2DBD"/>
    <w:pPr>
      <w:spacing w:line="360" w:lineRule="auto"/>
    </w:pPr>
    <w:rPr>
      <w:b/>
      <w:sz w:val="32"/>
      <w:szCs w:val="32"/>
    </w:rPr>
  </w:style>
  <w:style w:type="paragraph" w:customStyle="1" w:styleId="Answerortell0">
    <w:name w:val="Answer or tell"/>
    <w:basedOn w:val="Normal"/>
    <w:qFormat/>
    <w:rsid w:val="00BF2DBD"/>
    <w:pPr>
      <w:spacing w:after="80" w:line="360" w:lineRule="auto"/>
    </w:pPr>
    <w:rPr>
      <w:sz w:val="20"/>
      <w:szCs w:val="20"/>
    </w:rPr>
  </w:style>
  <w:style w:type="paragraph" w:customStyle="1" w:styleId="Part2">
    <w:name w:val="Part 2"/>
    <w:basedOn w:val="Part1"/>
    <w:qFormat/>
    <w:rsid w:val="00BF2DBD"/>
    <w:pPr>
      <w:spacing w:before="240"/>
    </w:pPr>
  </w:style>
  <w:style w:type="paragraph" w:customStyle="1" w:styleId="Readthepassage">
    <w:name w:val="Read the passage"/>
    <w:basedOn w:val="Normal"/>
    <w:qFormat/>
    <w:rsid w:val="00BF2DBD"/>
    <w:pPr>
      <w:pBdr>
        <w:top w:val="nil"/>
        <w:left w:val="nil"/>
        <w:bottom w:val="nil"/>
        <w:right w:val="nil"/>
        <w:between w:val="nil"/>
      </w:pBdr>
      <w:spacing w:after="240"/>
    </w:pPr>
    <w:rPr>
      <w:b/>
      <w:i/>
      <w:iCs/>
    </w:rPr>
  </w:style>
  <w:style w:type="paragraph" w:customStyle="1" w:styleId="Checklistmulti-line">
    <w:name w:val="Checklist multi-line"/>
    <w:basedOn w:val="Checklist"/>
    <w:qFormat/>
    <w:rsid w:val="00261534"/>
    <w:pPr>
      <w:numPr>
        <w:numId w:val="0"/>
      </w:numPr>
      <w:spacing w:after="60" w:line="240" w:lineRule="auto"/>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yellen/Library/Group%20Containers/UBF8T346G9.Office/User%20Content.localized/Templates.localized/Ultimate%20RG%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46571DDCF64CFDB7AD98D57B2AD3A6"/>
        <w:category>
          <w:name w:val="General"/>
          <w:gallery w:val="placeholder"/>
        </w:category>
        <w:types>
          <w:type w:val="bbPlcHdr"/>
        </w:types>
        <w:behaviors>
          <w:behavior w:val="content"/>
        </w:behaviors>
        <w:guid w:val="{3F6430BA-991C-493F-A359-D406330AD71E}"/>
      </w:docPartPr>
      <w:docPartBody>
        <w:p w:rsidR="009A6A9A" w:rsidRDefault="00397DC7" w:rsidP="00397DC7">
          <w:pPr>
            <w:pStyle w:val="0F46571DDCF64CFDB7AD98D57B2AD3A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C7"/>
    <w:rsid w:val="000050D7"/>
    <w:rsid w:val="00137E9C"/>
    <w:rsid w:val="0019795A"/>
    <w:rsid w:val="001A403E"/>
    <w:rsid w:val="002D61BA"/>
    <w:rsid w:val="00397DC7"/>
    <w:rsid w:val="00434BDD"/>
    <w:rsid w:val="004C6DF6"/>
    <w:rsid w:val="00631F64"/>
    <w:rsid w:val="006F5F55"/>
    <w:rsid w:val="00796934"/>
    <w:rsid w:val="007A551C"/>
    <w:rsid w:val="008947F2"/>
    <w:rsid w:val="00903C6E"/>
    <w:rsid w:val="009751D7"/>
    <w:rsid w:val="009A6A9A"/>
    <w:rsid w:val="009D0C41"/>
    <w:rsid w:val="009F7468"/>
    <w:rsid w:val="00A34B27"/>
    <w:rsid w:val="00B30ECA"/>
    <w:rsid w:val="00B473D1"/>
    <w:rsid w:val="00B558C2"/>
    <w:rsid w:val="00BF12EB"/>
    <w:rsid w:val="00C16E72"/>
    <w:rsid w:val="00D94F38"/>
    <w:rsid w:val="00E4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6571DDCF64CFDB7AD98D57B2AD3A6">
    <w:name w:val="0F46571DDCF64CFDB7AD98D57B2AD3A6"/>
    <w:rsid w:val="00397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6EB97-257B-4463-94D7-23B5FF08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Ultimate RG Template 2.dotx</Template>
  <TotalTime>3</TotalTime>
  <Pages>25</Pages>
  <Words>6143</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dc:creator>
  <cp:keywords/>
  <dc:description/>
  <cp:lastModifiedBy>MaryEllen Oliver</cp:lastModifiedBy>
  <cp:revision>3</cp:revision>
  <dcterms:created xsi:type="dcterms:W3CDTF">2025-08-25T14:58:00Z</dcterms:created>
  <dcterms:modified xsi:type="dcterms:W3CDTF">2025-08-25T15:33:00Z</dcterms:modified>
</cp:coreProperties>
</file>