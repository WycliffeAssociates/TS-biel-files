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word/footer1.xml" ContentType="application/vnd.openxmlformats-officedocument.wordprocessingml.footer+xml"/>
  <Override PartName="/customXml/itemProps1.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endnotes.xml" ContentType="application/vnd.openxmlformats-officedocument.wordprocessingml.endnotes+xml"/>
  <Override PartName="/word/header2.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870DB" w14:textId="51465F4C" w:rsidR="00555394" w:rsidRPr="007B69FD" w:rsidRDefault="00555394" w:rsidP="004B330E">
      <w:pPr xmlns:w="http://schemas.openxmlformats.org/wordprocessingml/2006/main">
        <w:pStyle w:val="WA"/>
      </w:pPr>
      <w:r xmlns:w="http://schemas.openxmlformats.org/wordprocessingml/2006/main" w:rsidRPr="007B69FD">
        <w:t xml:space="preserve">Wycliffe Associados</w:t>
      </w:r>
    </w:p>
    <w:p w14:paraId="0B5E3664" w14:textId="77777777" w:rsidR="00555394" w:rsidRPr="007B69FD" w:rsidRDefault="00555394" w:rsidP="004B330E">
      <w:pPr xmlns:w="http://schemas.openxmlformats.org/wordprocessingml/2006/main">
        <w:pStyle w:val="RGgeneraltitle"/>
      </w:pPr>
      <w:r xmlns:w="http://schemas.openxmlformats.org/wordprocessingml/2006/main" w:rsidRPr="007B69FD">
        <w:t xml:space="preserve">Guia para revisores de tradução da Bíblia</w:t>
      </w:r>
    </w:p>
    <w:p w14:paraId="3D1F04F8" w14:textId="726F5A84" w:rsidR="00555394" w:rsidRPr="007B69FD" w:rsidRDefault="00555394" w:rsidP="004B330E">
      <w:pPr xmlns:w="http://schemas.openxmlformats.org/wordprocessingml/2006/main">
        <w:pStyle w:val="RGbooktitle"/>
      </w:pPr>
      <w:r xmlns:w="http://schemas.openxmlformats.org/wordprocessingml/2006/main" w:rsidRPr="007B69FD">
        <w:t xml:space="preserve">Pesquisa do Novo Testamento</w:t>
      </w:r>
    </w:p>
    <w:p w14:paraId="535D59C2" w14:textId="708B1908" w:rsidR="006A5C23" w:rsidRDefault="006A5C23">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r xmlns:w="http://schemas.openxmlformats.org/wordprocessingml/2006/main">
        <w:rPr>
          <w:rFonts w:ascii="Calibri" w:eastAsia="Calibri" w:hAnsi="Calibri" w:cs="Calibri"/>
          <w:sz w:val="58"/>
          <w:szCs w:val="58"/>
        </w:rPr>
        <w:fldChar xmlns:w="http://schemas.openxmlformats.org/wordprocessingml/2006/main" w:fldCharType="begin"/>
      </w:r>
      <w:r xmlns:w="http://schemas.openxmlformats.org/wordprocessingml/2006/main">
        <w:rPr>
          <w:rFonts w:ascii="Calibri" w:eastAsia="Calibri" w:hAnsi="Calibri" w:cs="Calibri"/>
          <w:sz w:val="58"/>
          <w:szCs w:val="58"/>
        </w:rPr>
        <w:instrText xmlns:w="http://schemas.openxmlformats.org/wordprocessingml/2006/main" xml:space="preserve"> TOC \o "1-3" \h \z \u </w:instrText>
      </w:r>
      <w:r xmlns:w="http://schemas.openxmlformats.org/wordprocessingml/2006/main">
        <w:rPr>
          <w:rFonts w:ascii="Calibri" w:eastAsia="Calibri" w:hAnsi="Calibri" w:cs="Calibri"/>
          <w:sz w:val="58"/>
          <w:szCs w:val="58"/>
        </w:rPr>
        <w:fldChar xmlns:w="http://schemas.openxmlformats.org/wordprocessingml/2006/main" w:fldCharType="separate"/>
      </w:r>
      <w:hyperlink xmlns:w="http://schemas.openxmlformats.org/wordprocessingml/2006/main" w:anchor="_Toc166194235" w:history="1">
        <w:r xmlns:w="http://schemas.openxmlformats.org/wordprocessingml/2006/main" w:rsidRPr="00D805EE">
          <w:rPr>
            <w:rStyle w:val="Hyperlink"/>
            <w:bCs/>
            <w:noProof/>
          </w:rPr>
          <w:t xml:space="preserve">Mateus 2:1-12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_Toc166194235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166194235" w:history="1">
        <w:r xmlns:w="http://schemas.openxmlformats.org/wordprocessingml/2006/main">
          <w:rPr>
            <w:noProof/>
            <w:webHidden/>
          </w:rPr>
          <w:t xml:space="preserve">4</w:t>
        </w:r>
      </w:hyperlink>
      <w:r xmlns:w="http://schemas.openxmlformats.org/wordprocessingml/2006/main">
        <w:rPr>
          <w:noProof/>
          <w:webHidden/>
        </w:rPr>
        <w:fldChar xmlns:w="http://schemas.openxmlformats.org/wordprocessingml/2006/main" w:fldCharType="end"/>
      </w:r>
    </w:p>
    <w:p w14:paraId="3F495ADE" w14:textId="0B8FC00B"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36" w:history="1">
        <w:r xmlns:w="http://schemas.openxmlformats.org/wordprocessingml/2006/main" w:rsidR="006A5C23" w:rsidRPr="00D805EE">
          <w:rPr>
            <w:rStyle w:val="Hyperlink"/>
            <w:bCs/>
            <w:noProof/>
          </w:rPr>
          <w:t xml:space="preserve">Mateus 3:13-17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_Toc166194236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36" w:history="1">
        <w:r xmlns:w="http://schemas.openxmlformats.org/wordprocessingml/2006/main" w:rsidR="006A5C23">
          <w:rPr>
            <w:noProof/>
            <w:webHidden/>
          </w:rPr>
          <w:t xml:space="preserve">6</w:t>
        </w:r>
      </w:hyperlink>
      <w:r xmlns:w="http://schemas.openxmlformats.org/wordprocessingml/2006/main" w:rsidR="006A5C23">
        <w:rPr>
          <w:noProof/>
          <w:webHidden/>
        </w:rPr>
        <w:fldChar xmlns:w="http://schemas.openxmlformats.org/wordprocessingml/2006/main" w:fldCharType="end"/>
      </w:r>
    </w:p>
    <w:p w14:paraId="7C2FC5FF" w14:textId="50CCFB6B"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37" w:history="1">
        <w:r xmlns:w="http://schemas.openxmlformats.org/wordprocessingml/2006/main" w:rsidR="006A5C23" w:rsidRPr="00D805EE">
          <w:rPr>
            <w:rStyle w:val="Hyperlink"/>
            <w:noProof/>
          </w:rPr>
          <w:t xml:space="preserve">Mateus 4:1-11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_Toc166194237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37" w:history="1">
        <w:r xmlns:w="http://schemas.openxmlformats.org/wordprocessingml/2006/main" w:rsidR="006A5C23">
          <w:rPr>
            <w:noProof/>
            <w:webHidden/>
          </w:rPr>
          <w:t xml:space="preserve">7</w:t>
        </w:r>
      </w:hyperlink>
      <w:r xmlns:w="http://schemas.openxmlformats.org/wordprocessingml/2006/main" w:rsidR="006A5C23">
        <w:rPr>
          <w:noProof/>
          <w:webHidden/>
        </w:rPr>
        <w:fldChar xmlns:w="http://schemas.openxmlformats.org/wordprocessingml/2006/main" w:fldCharType="end"/>
      </w:r>
    </w:p>
    <w:p w14:paraId="4FCBAF30" w14:textId="1A4CA56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38" w:history="1">
        <w:r xmlns:w="http://schemas.openxmlformats.org/wordprocessingml/2006/main" w:rsidR="006A5C23" w:rsidRPr="00D805EE">
          <w:rPr>
            <w:rStyle w:val="Hyperlink"/>
            <w:bCs/>
            <w:noProof/>
          </w:rPr>
          <w:t xml:space="preserve">Mateus 5:1-12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_Toc166194238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38" w:history="1">
        <w:r xmlns:w="http://schemas.openxmlformats.org/wordprocessingml/2006/main" w:rsidR="006A5C23">
          <w:rPr>
            <w:noProof/>
            <w:webHidden/>
          </w:rPr>
          <w:t xml:space="preserve">9</w:t>
        </w:r>
      </w:hyperlink>
      <w:r xmlns:w="http://schemas.openxmlformats.org/wordprocessingml/2006/main" w:rsidR="006A5C23">
        <w:rPr>
          <w:noProof/>
          <w:webHidden/>
        </w:rPr>
        <w:fldChar xmlns:w="http://schemas.openxmlformats.org/wordprocessingml/2006/main" w:fldCharType="end"/>
      </w:r>
    </w:p>
    <w:p w14:paraId="540C9F79" w14:textId="16A21C9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39" w:history="1">
        <w:r xmlns:w="http://schemas.openxmlformats.org/wordprocessingml/2006/main" w:rsidR="006A5C23" w:rsidRPr="00D805EE">
          <w:rPr>
            <w:rStyle w:val="Hyperlink"/>
            <w:bCs/>
            <w:noProof/>
          </w:rPr>
          <w:t xml:space="preserve">Mateus 6:1-15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_Toc166194239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39" w:history="1">
        <w:r xmlns:w="http://schemas.openxmlformats.org/wordprocessingml/2006/main" w:rsidR="006A5C23">
          <w:rPr>
            <w:noProof/>
            <w:webHidden/>
          </w:rPr>
          <w:t xml:space="preserve">11</w:t>
        </w:r>
      </w:hyperlink>
      <w:r xmlns:w="http://schemas.openxmlformats.org/wordprocessingml/2006/main" w:rsidR="006A5C23">
        <w:rPr>
          <w:noProof/>
          <w:webHidden/>
        </w:rPr>
        <w:fldChar xmlns:w="http://schemas.openxmlformats.org/wordprocessingml/2006/main" w:fldCharType="end"/>
      </w:r>
    </w:p>
    <w:p w14:paraId="034ED966" w14:textId="5B234B9E"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0" w:history="1">
        <w:r xmlns:w="http://schemas.openxmlformats.org/wordprocessingml/2006/main" w:rsidR="006A5C23" w:rsidRPr="00D805EE">
          <w:rPr>
            <w:rStyle w:val="Hyperlink"/>
            <w:bCs/>
            <w:noProof/>
          </w:rPr>
          <w:t xml:space="preserve">Mateus 13:44-46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0" w:history="1">
        <w:r xmlns:w="http://schemas.openxmlformats.org/wordprocessingml/2006/main" w:rsidR="006A5C23">
          <w:rPr>
            <w:noProof/>
            <w:webHidden/>
          </w:rPr>
          <w:t xml:space="preserve">13</w:t>
        </w:r>
      </w:hyperlink>
      <w:r xmlns:w="http://schemas.openxmlformats.org/wordprocessingml/2006/main" w:rsidR="006A5C23">
        <w:rPr>
          <w:noProof/>
          <w:webHidden/>
        </w:rPr>
        <w:fldChar xmlns:w="http://schemas.openxmlformats.org/wordprocessingml/2006/main" w:fldCharType="end"/>
      </w:r>
    </w:p>
    <w:p w14:paraId="02F6DBE0" w14:textId="5E011D7D"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1" w:history="1">
        <w:r xmlns:w="http://schemas.openxmlformats.org/wordprocessingml/2006/main" w:rsidR="006A5C23" w:rsidRPr="00D805EE">
          <w:rPr>
            <w:rStyle w:val="Hyperlink"/>
            <w:bCs/>
            <w:noProof/>
          </w:rPr>
          <w:t xml:space="preserve">Mateus 14:13-21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1" w:history="1">
        <w:r xmlns:w="http://schemas.openxmlformats.org/wordprocessingml/2006/main" w:rsidR="006A5C23">
          <w:rPr>
            <w:noProof/>
            <w:webHidden/>
          </w:rPr>
          <w:t xml:space="preserve">14</w:t>
        </w:r>
      </w:hyperlink>
      <w:r xmlns:w="http://schemas.openxmlformats.org/wordprocessingml/2006/main" w:rsidR="006A5C23">
        <w:rPr>
          <w:noProof/>
          <w:webHidden/>
        </w:rPr>
        <w:fldChar xmlns:w="http://schemas.openxmlformats.org/wordprocessingml/2006/main" w:fldCharType="end"/>
      </w:r>
    </w:p>
    <w:p w14:paraId="535DCE3C" w14:textId="482942B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2" w:history="1">
        <w:r xmlns:w="http://schemas.openxmlformats.org/wordprocessingml/2006/main" w:rsidR="006A5C23" w:rsidRPr="00D805EE">
          <w:rPr>
            <w:rStyle w:val="Hyperlink"/>
            <w:noProof/>
          </w:rPr>
          <w:t xml:space="preserve">Mateus 14:22-36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2" w:history="1">
        <w:r xmlns:w="http://schemas.openxmlformats.org/wordprocessingml/2006/main" w:rsidR="006A5C23">
          <w:rPr>
            <w:noProof/>
            <w:webHidden/>
          </w:rPr>
          <w:t xml:space="preserve">16</w:t>
        </w:r>
      </w:hyperlink>
      <w:r xmlns:w="http://schemas.openxmlformats.org/wordprocessingml/2006/main" w:rsidR="006A5C23">
        <w:rPr>
          <w:noProof/>
          <w:webHidden/>
        </w:rPr>
        <w:fldChar xmlns:w="http://schemas.openxmlformats.org/wordprocessingml/2006/main" w:fldCharType="end"/>
      </w:r>
    </w:p>
    <w:p w14:paraId="50BDA490" w14:textId="5679972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3" w:history="1">
        <w:r xmlns:w="http://schemas.openxmlformats.org/wordprocessingml/2006/main" w:rsidR="006A5C23" w:rsidRPr="00D805EE">
          <w:rPr>
            <w:rStyle w:val="Hyperlink"/>
            <w:noProof/>
          </w:rPr>
          <w:t xml:space="preserve">Marcos 1:1-13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3" w:history="1">
        <w:r xmlns:w="http://schemas.openxmlformats.org/wordprocessingml/2006/main" w:rsidR="006A5C23">
          <w:rPr>
            <w:noProof/>
            <w:webHidden/>
          </w:rPr>
          <w:t xml:space="preserve">18</w:t>
        </w:r>
      </w:hyperlink>
      <w:r xmlns:w="http://schemas.openxmlformats.org/wordprocessingml/2006/main" w:rsidR="006A5C23">
        <w:rPr>
          <w:noProof/>
          <w:webHidden/>
        </w:rPr>
        <w:fldChar xmlns:w="http://schemas.openxmlformats.org/wordprocessingml/2006/main" w:fldCharType="end"/>
      </w:r>
    </w:p>
    <w:p w14:paraId="165F1988" w14:textId="2CACD66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4" w:history="1">
        <w:r xmlns:w="http://schemas.openxmlformats.org/wordprocessingml/2006/main" w:rsidR="006A5C23" w:rsidRPr="00D805EE">
          <w:rPr>
            <w:rStyle w:val="Hyperlink"/>
            <w:noProof/>
          </w:rPr>
          <w:t xml:space="preserve">Marcos 2:1-12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4" w:history="1">
        <w:r xmlns:w="http://schemas.openxmlformats.org/wordprocessingml/2006/main" w:rsidR="006A5C23">
          <w:rPr>
            <w:noProof/>
            <w:webHidden/>
          </w:rPr>
          <w:t xml:space="preserve">20</w:t>
        </w:r>
      </w:hyperlink>
      <w:r xmlns:w="http://schemas.openxmlformats.org/wordprocessingml/2006/main" w:rsidR="006A5C23">
        <w:rPr>
          <w:noProof/>
          <w:webHidden/>
        </w:rPr>
        <w:fldChar xmlns:w="http://schemas.openxmlformats.org/wordprocessingml/2006/main" w:fldCharType="end"/>
      </w:r>
    </w:p>
    <w:p w14:paraId="59633B7D" w14:textId="14E05211"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5" w:history="1">
        <w:r xmlns:w="http://schemas.openxmlformats.org/wordprocessingml/2006/main" w:rsidR="006A5C23" w:rsidRPr="00D805EE">
          <w:rPr>
            <w:rStyle w:val="Hyperlink"/>
            <w:noProof/>
          </w:rPr>
          <w:t xml:space="preserve">Marcos 2:23-3:6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5" w:history="1">
        <w:r xmlns:w="http://schemas.openxmlformats.org/wordprocessingml/2006/main" w:rsidR="006A5C23">
          <w:rPr>
            <w:noProof/>
            <w:webHidden/>
          </w:rPr>
          <w:t xml:space="preserve">22</w:t>
        </w:r>
      </w:hyperlink>
      <w:r xmlns:w="http://schemas.openxmlformats.org/wordprocessingml/2006/main" w:rsidR="006A5C23">
        <w:rPr>
          <w:noProof/>
          <w:webHidden/>
        </w:rPr>
        <w:fldChar xmlns:w="http://schemas.openxmlformats.org/wordprocessingml/2006/main" w:fldCharType="end"/>
      </w:r>
    </w:p>
    <w:p w14:paraId="4EEE1662" w14:textId="067AB7A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6" w:history="1">
        <w:r xmlns:w="http://schemas.openxmlformats.org/wordprocessingml/2006/main" w:rsidR="006A5C23" w:rsidRPr="00D805EE">
          <w:rPr>
            <w:rStyle w:val="Hyperlink"/>
            <w:noProof/>
          </w:rPr>
          <w:t xml:space="preserve">Marcos 9:2-13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6" w:history="1">
        <w:r xmlns:w="http://schemas.openxmlformats.org/wordprocessingml/2006/main" w:rsidR="006A5C23">
          <w:rPr>
            <w:noProof/>
            <w:webHidden/>
          </w:rPr>
          <w:t xml:space="preserve">24</w:t>
        </w:r>
      </w:hyperlink>
      <w:r xmlns:w="http://schemas.openxmlformats.org/wordprocessingml/2006/main" w:rsidR="006A5C23">
        <w:rPr>
          <w:noProof/>
          <w:webHidden/>
        </w:rPr>
        <w:fldChar xmlns:w="http://schemas.openxmlformats.org/wordprocessingml/2006/main" w:fldCharType="end"/>
      </w:r>
    </w:p>
    <w:p w14:paraId="1EDD7DA1" w14:textId="47632C57"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7" w:history="1">
        <w:r xmlns:w="http://schemas.openxmlformats.org/wordprocessingml/2006/main" w:rsidR="006A5C23" w:rsidRPr="00D805EE">
          <w:rPr>
            <w:rStyle w:val="Hyperlink"/>
            <w:noProof/>
          </w:rPr>
          <w:t xml:space="preserve">Marcos 12:35-40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7" w:history="1">
        <w:r xmlns:w="http://schemas.openxmlformats.org/wordprocessingml/2006/main" w:rsidR="006A5C23">
          <w:rPr>
            <w:noProof/>
            <w:webHidden/>
          </w:rPr>
          <w:t xml:space="preserve">26</w:t>
        </w:r>
      </w:hyperlink>
      <w:r xmlns:w="http://schemas.openxmlformats.org/wordprocessingml/2006/main" w:rsidR="006A5C23">
        <w:rPr>
          <w:noProof/>
          <w:webHidden/>
        </w:rPr>
        <w:fldChar xmlns:w="http://schemas.openxmlformats.org/wordprocessingml/2006/main" w:fldCharType="end"/>
      </w:r>
    </w:p>
    <w:p w14:paraId="32293CAA" w14:textId="080140ED"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8" w:history="1">
        <w:r xmlns:w="http://schemas.openxmlformats.org/wordprocessingml/2006/main" w:rsidR="006A5C23" w:rsidRPr="00D805EE">
          <w:rPr>
            <w:rStyle w:val="Hyperlink"/>
            <w:noProof/>
          </w:rPr>
          <w:t xml:space="preserve">Marcos 14:12-26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8" w:history="1">
        <w:r xmlns:w="http://schemas.openxmlformats.org/wordprocessingml/2006/main" w:rsidR="006A5C23">
          <w:rPr>
            <w:noProof/>
            <w:webHidden/>
          </w:rPr>
          <w:t xml:space="preserve">27</w:t>
        </w:r>
      </w:hyperlink>
      <w:r xmlns:w="http://schemas.openxmlformats.org/wordprocessingml/2006/main" w:rsidR="006A5C23">
        <w:rPr>
          <w:noProof/>
          <w:webHidden/>
        </w:rPr>
        <w:fldChar xmlns:w="http://schemas.openxmlformats.org/wordprocessingml/2006/main" w:fldCharType="end"/>
      </w:r>
    </w:p>
    <w:p w14:paraId="730921EB" w14:textId="59F1C8E7"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49" w:history="1">
        <w:r xmlns:w="http://schemas.openxmlformats.org/wordprocessingml/2006/main" w:rsidR="006A5C23" w:rsidRPr="00D805EE">
          <w:rPr>
            <w:rStyle w:val="Hyperlink"/>
            <w:noProof/>
          </w:rPr>
          <w:t xml:space="preserve">Marcos 15:1-15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_Toc166194249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49" w:history="1">
        <w:r xmlns:w="http://schemas.openxmlformats.org/wordprocessingml/2006/main" w:rsidR="006A5C23">
          <w:rPr>
            <w:noProof/>
            <w:webHidden/>
          </w:rPr>
          <w:t xml:space="preserve">29</w:t>
        </w:r>
      </w:hyperlink>
      <w:r xmlns:w="http://schemas.openxmlformats.org/wordprocessingml/2006/main" w:rsidR="006A5C23">
        <w:rPr>
          <w:noProof/>
          <w:webHidden/>
        </w:rPr>
        <w:fldChar xmlns:w="http://schemas.openxmlformats.org/wordprocessingml/2006/main" w:fldCharType="end"/>
      </w:r>
    </w:p>
    <w:p w14:paraId="40671E3F" w14:textId="5B3AB631"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0" w:history="1">
        <w:r xmlns:w="http://schemas.openxmlformats.org/wordprocessingml/2006/main" w:rsidR="006A5C23" w:rsidRPr="00D805EE">
          <w:rPr>
            <w:rStyle w:val="Hyperlink"/>
            <w:bCs/>
            <w:noProof/>
          </w:rPr>
          <w:t xml:space="preserve">Lucas 17:11-19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0" w:history="1">
        <w:r xmlns:w="http://schemas.openxmlformats.org/wordprocessingml/2006/main" w:rsidR="006A5C23">
          <w:rPr>
            <w:noProof/>
            <w:webHidden/>
          </w:rPr>
          <w:t xml:space="preserve">31</w:t>
        </w:r>
      </w:hyperlink>
      <w:r xmlns:w="http://schemas.openxmlformats.org/wordprocessingml/2006/main" w:rsidR="006A5C23">
        <w:rPr>
          <w:noProof/>
          <w:webHidden/>
        </w:rPr>
        <w:fldChar xmlns:w="http://schemas.openxmlformats.org/wordprocessingml/2006/main" w:fldCharType="end"/>
      </w:r>
    </w:p>
    <w:p w14:paraId="4F0023B0" w14:textId="2F38D3AF"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1" w:history="1">
        <w:r xmlns:w="http://schemas.openxmlformats.org/wordprocessingml/2006/main" w:rsidR="006A5C23" w:rsidRPr="00D805EE">
          <w:rPr>
            <w:rStyle w:val="Hyperlink"/>
            <w:bCs/>
            <w:noProof/>
          </w:rPr>
          <w:t xml:space="preserve">Lucas 18:9-14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1" w:history="1">
        <w:r xmlns:w="http://schemas.openxmlformats.org/wordprocessingml/2006/main" w:rsidR="006A5C23">
          <w:rPr>
            <w:noProof/>
            <w:webHidden/>
          </w:rPr>
          <w:t xml:space="preserve">33</w:t>
        </w:r>
      </w:hyperlink>
      <w:r xmlns:w="http://schemas.openxmlformats.org/wordprocessingml/2006/main" w:rsidR="006A5C23">
        <w:rPr>
          <w:noProof/>
          <w:webHidden/>
        </w:rPr>
        <w:fldChar xmlns:w="http://schemas.openxmlformats.org/wordprocessingml/2006/main" w:fldCharType="end"/>
      </w:r>
    </w:p>
    <w:p w14:paraId="5365F7BE" w14:textId="497DBDA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2" w:history="1">
        <w:r xmlns:w="http://schemas.openxmlformats.org/wordprocessingml/2006/main" w:rsidR="006A5C23" w:rsidRPr="00D805EE">
          <w:rPr>
            <w:rStyle w:val="Hyperlink"/>
            <w:bCs/>
            <w:noProof/>
          </w:rPr>
          <w:t xml:space="preserve">Lucas 19:28-48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2" w:history="1">
        <w:r xmlns:w="http://schemas.openxmlformats.org/wordprocessingml/2006/main" w:rsidR="006A5C23">
          <w:rPr>
            <w:noProof/>
            <w:webHidden/>
          </w:rPr>
          <w:t xml:space="preserve">34</w:t>
        </w:r>
      </w:hyperlink>
      <w:r xmlns:w="http://schemas.openxmlformats.org/wordprocessingml/2006/main" w:rsidR="006A5C23">
        <w:rPr>
          <w:noProof/>
          <w:webHidden/>
        </w:rPr>
        <w:fldChar xmlns:w="http://schemas.openxmlformats.org/wordprocessingml/2006/main" w:fldCharType="end"/>
      </w:r>
    </w:p>
    <w:p w14:paraId="09DE27F1" w14:textId="4C0070B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3" w:history="1">
        <w:r xmlns:w="http://schemas.openxmlformats.org/wordprocessingml/2006/main" w:rsidR="006A5C23" w:rsidRPr="00D805EE">
          <w:rPr>
            <w:rStyle w:val="Hyperlink"/>
            <w:bCs/>
            <w:noProof/>
          </w:rPr>
          <w:t xml:space="preserve">Lucas 23:26-47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3" w:history="1">
        <w:r xmlns:w="http://schemas.openxmlformats.org/wordprocessingml/2006/main" w:rsidR="006A5C23">
          <w:rPr>
            <w:noProof/>
            <w:webHidden/>
          </w:rPr>
          <w:t xml:space="preserve">37</w:t>
        </w:r>
      </w:hyperlink>
      <w:r xmlns:w="http://schemas.openxmlformats.org/wordprocessingml/2006/main" w:rsidR="006A5C23">
        <w:rPr>
          <w:noProof/>
          <w:webHidden/>
        </w:rPr>
        <w:fldChar xmlns:w="http://schemas.openxmlformats.org/wordprocessingml/2006/main" w:fldCharType="end"/>
      </w:r>
    </w:p>
    <w:p w14:paraId="2AAEFBF4" w14:textId="4589553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4" w:history="1">
        <w:r xmlns:w="http://schemas.openxmlformats.org/wordprocessingml/2006/main" w:rsidR="006A5C23" w:rsidRPr="00D805EE">
          <w:rPr>
            <w:rStyle w:val="Hyperlink"/>
            <w:noProof/>
          </w:rPr>
          <w:t xml:space="preserve">Lucas 24:36-53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4" w:history="1">
        <w:r xmlns:w="http://schemas.openxmlformats.org/wordprocessingml/2006/main" w:rsidR="006A5C23">
          <w:rPr>
            <w:noProof/>
            <w:webHidden/>
          </w:rPr>
          <w:t xml:space="preserve">40</w:t>
        </w:r>
      </w:hyperlink>
      <w:r xmlns:w="http://schemas.openxmlformats.org/wordprocessingml/2006/main" w:rsidR="006A5C23">
        <w:rPr>
          <w:noProof/>
          <w:webHidden/>
        </w:rPr>
        <w:fldChar xmlns:w="http://schemas.openxmlformats.org/wordprocessingml/2006/main" w:fldCharType="end"/>
      </w:r>
    </w:p>
    <w:p w14:paraId="16048A59" w14:textId="018A06DF"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5" w:history="1">
        <w:r xmlns:w="http://schemas.openxmlformats.org/wordprocessingml/2006/main" w:rsidR="006A5C23" w:rsidRPr="00D805EE">
          <w:rPr>
            <w:rStyle w:val="Hyperlink"/>
            <w:bCs/>
            <w:noProof/>
          </w:rPr>
          <w:t xml:space="preserve">João 1:1-4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5" w:history="1">
        <w:r xmlns:w="http://schemas.openxmlformats.org/wordprocessingml/2006/main" w:rsidR="006A5C23">
          <w:rPr>
            <w:noProof/>
            <w:webHidden/>
          </w:rPr>
          <w:t xml:space="preserve">42</w:t>
        </w:r>
      </w:hyperlink>
      <w:r xmlns:w="http://schemas.openxmlformats.org/wordprocessingml/2006/main" w:rsidR="006A5C23">
        <w:rPr>
          <w:noProof/>
          <w:webHidden/>
        </w:rPr>
        <w:fldChar xmlns:w="http://schemas.openxmlformats.org/wordprocessingml/2006/main" w:fldCharType="end"/>
      </w:r>
    </w:p>
    <w:p w14:paraId="473C2F7B" w14:textId="3812D26A"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6" w:history="1">
        <w:r xmlns:w="http://schemas.openxmlformats.org/wordprocessingml/2006/main" w:rsidR="006A5C23" w:rsidRPr="00D805EE">
          <w:rPr>
            <w:rStyle w:val="Hyperlink"/>
            <w:bCs/>
            <w:noProof/>
          </w:rPr>
          <w:t xml:space="preserve">João 1:14-18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6" w:history="1">
        <w:r xmlns:w="http://schemas.openxmlformats.org/wordprocessingml/2006/main" w:rsidR="006A5C23">
          <w:rPr>
            <w:noProof/>
            <w:webHidden/>
          </w:rPr>
          <w:t xml:space="preserve">43</w:t>
        </w:r>
      </w:hyperlink>
      <w:r xmlns:w="http://schemas.openxmlformats.org/wordprocessingml/2006/main" w:rsidR="006A5C23">
        <w:rPr>
          <w:noProof/>
          <w:webHidden/>
        </w:rPr>
        <w:fldChar xmlns:w="http://schemas.openxmlformats.org/wordprocessingml/2006/main" w:fldCharType="end"/>
      </w:r>
    </w:p>
    <w:p w14:paraId="6AF64F88" w14:textId="29D86FD4"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7" w:history="1">
        <w:r xmlns:w="http://schemas.openxmlformats.org/wordprocessingml/2006/main" w:rsidR="006A5C23" w:rsidRPr="00D805EE">
          <w:rPr>
            <w:rStyle w:val="Hyperlink"/>
            <w:bCs/>
            <w:noProof/>
          </w:rPr>
          <w:t xml:space="preserve">João 2:1-12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7" w:history="1">
        <w:r xmlns:w="http://schemas.openxmlformats.org/wordprocessingml/2006/main" w:rsidR="006A5C23">
          <w:rPr>
            <w:noProof/>
            <w:webHidden/>
          </w:rPr>
          <w:t xml:space="preserve">45</w:t>
        </w:r>
      </w:hyperlink>
      <w:r xmlns:w="http://schemas.openxmlformats.org/wordprocessingml/2006/main" w:rsidR="006A5C23">
        <w:rPr>
          <w:noProof/>
          <w:webHidden/>
        </w:rPr>
        <w:fldChar xmlns:w="http://schemas.openxmlformats.org/wordprocessingml/2006/main" w:fldCharType="end"/>
      </w:r>
    </w:p>
    <w:p w14:paraId="06560A0C" w14:textId="7A83C626"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8" w:history="1">
        <w:r xmlns:w="http://schemas.openxmlformats.org/wordprocessingml/2006/main" w:rsidR="006A5C23" w:rsidRPr="00D805EE">
          <w:rPr>
            <w:rStyle w:val="Hyperlink"/>
            <w:bCs/>
            <w:noProof/>
          </w:rPr>
          <w:t xml:space="preserve">João 14:16-17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8" w:history="1">
        <w:r xmlns:w="http://schemas.openxmlformats.org/wordprocessingml/2006/main" w:rsidR="006A5C23">
          <w:rPr>
            <w:noProof/>
            <w:webHidden/>
          </w:rPr>
          <w:t xml:space="preserve">47</w:t>
        </w:r>
      </w:hyperlink>
      <w:r xmlns:w="http://schemas.openxmlformats.org/wordprocessingml/2006/main" w:rsidR="006A5C23">
        <w:rPr>
          <w:noProof/>
          <w:webHidden/>
        </w:rPr>
        <w:fldChar xmlns:w="http://schemas.openxmlformats.org/wordprocessingml/2006/main" w:fldCharType="end"/>
      </w:r>
    </w:p>
    <w:p w14:paraId="2DCC28BB" w14:textId="1287A5DC"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59" w:history="1">
        <w:r xmlns:w="http://schemas.openxmlformats.org/wordprocessingml/2006/main" w:rsidR="006A5C23" w:rsidRPr="00D805EE">
          <w:rPr>
            <w:rStyle w:val="Hyperlink"/>
            <w:bCs/>
            <w:noProof/>
          </w:rPr>
          <w:t xml:space="preserve">João 15:1-8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_Toc166194259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59" w:history="1">
        <w:r xmlns:w="http://schemas.openxmlformats.org/wordprocessingml/2006/main" w:rsidR="006A5C23">
          <w:rPr>
            <w:noProof/>
            <w:webHidden/>
          </w:rPr>
          <w:t xml:space="preserve">48</w:t>
        </w:r>
      </w:hyperlink>
      <w:r xmlns:w="http://schemas.openxmlformats.org/wordprocessingml/2006/main" w:rsidR="006A5C23">
        <w:rPr>
          <w:noProof/>
          <w:webHidden/>
        </w:rPr>
        <w:fldChar xmlns:w="http://schemas.openxmlformats.org/wordprocessingml/2006/main" w:fldCharType="end"/>
      </w:r>
    </w:p>
    <w:p w14:paraId="0C435485" w14:textId="507FDA3E"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0" w:history="1">
        <w:r xmlns:w="http://schemas.openxmlformats.org/wordprocessingml/2006/main" w:rsidR="006A5C23" w:rsidRPr="00D805EE">
          <w:rPr>
            <w:rStyle w:val="Hyperlink"/>
            <w:bCs/>
            <w:noProof/>
          </w:rPr>
          <w:t xml:space="preserve">Atos 1:1-11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0" w:history="1">
        <w:r xmlns:w="http://schemas.openxmlformats.org/wordprocessingml/2006/main" w:rsidR="006A5C23">
          <w:rPr>
            <w:noProof/>
            <w:webHidden/>
          </w:rPr>
          <w:t xml:space="preserve">50</w:t>
        </w:r>
      </w:hyperlink>
      <w:r xmlns:w="http://schemas.openxmlformats.org/wordprocessingml/2006/main" w:rsidR="006A5C23">
        <w:rPr>
          <w:noProof/>
          <w:webHidden/>
        </w:rPr>
        <w:fldChar xmlns:w="http://schemas.openxmlformats.org/wordprocessingml/2006/main" w:fldCharType="end"/>
      </w:r>
    </w:p>
    <w:p w14:paraId="0E0E29D7" w14:textId="6433472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1" w:history="1">
        <w:r xmlns:w="http://schemas.openxmlformats.org/wordprocessingml/2006/main" w:rsidR="006A5C23" w:rsidRPr="00D805EE">
          <w:rPr>
            <w:rStyle w:val="Hyperlink"/>
            <w:bCs/>
            <w:noProof/>
          </w:rPr>
          <w:t xml:space="preserve">Atos 2:1-13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1" w:history="1">
        <w:r xmlns:w="http://schemas.openxmlformats.org/wordprocessingml/2006/main" w:rsidR="006A5C23">
          <w:rPr>
            <w:noProof/>
            <w:webHidden/>
          </w:rPr>
          <w:t xml:space="preserve">52</w:t>
        </w:r>
      </w:hyperlink>
      <w:r xmlns:w="http://schemas.openxmlformats.org/wordprocessingml/2006/main" w:rsidR="006A5C23">
        <w:rPr>
          <w:noProof/>
          <w:webHidden/>
        </w:rPr>
        <w:fldChar xmlns:w="http://schemas.openxmlformats.org/wordprocessingml/2006/main" w:fldCharType="end"/>
      </w:r>
    </w:p>
    <w:p w14:paraId="5067E76F" w14:textId="0201AB8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2" w:history="1">
        <w:r xmlns:w="http://schemas.openxmlformats.org/wordprocessingml/2006/main" w:rsidR="006A5C23" w:rsidRPr="00D805EE">
          <w:rPr>
            <w:rStyle w:val="Hyperlink"/>
            <w:bCs/>
            <w:noProof/>
          </w:rPr>
          <w:t xml:space="preserve">Atos 3:11-16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2" w:history="1">
        <w:r xmlns:w="http://schemas.openxmlformats.org/wordprocessingml/2006/main" w:rsidR="006A5C23">
          <w:rPr>
            <w:noProof/>
            <w:webHidden/>
          </w:rPr>
          <w:t xml:space="preserve">54</w:t>
        </w:r>
      </w:hyperlink>
      <w:r xmlns:w="http://schemas.openxmlformats.org/wordprocessingml/2006/main" w:rsidR="006A5C23">
        <w:rPr>
          <w:noProof/>
          <w:webHidden/>
        </w:rPr>
        <w:fldChar xmlns:w="http://schemas.openxmlformats.org/wordprocessingml/2006/main" w:fldCharType="end"/>
      </w:r>
    </w:p>
    <w:p w14:paraId="3D266E5B" w14:textId="41822BCE"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3" w:history="1">
        <w:r xmlns:w="http://schemas.openxmlformats.org/wordprocessingml/2006/main" w:rsidR="006A5C23" w:rsidRPr="00D805EE">
          <w:rPr>
            <w:rStyle w:val="Hyperlink"/>
            <w:bCs/>
            <w:noProof/>
          </w:rPr>
          <w:t xml:space="preserve">Atos 4:23-31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3" w:history="1">
        <w:r xmlns:w="http://schemas.openxmlformats.org/wordprocessingml/2006/main" w:rsidR="006A5C23">
          <w:rPr>
            <w:noProof/>
            <w:webHidden/>
          </w:rPr>
          <w:t xml:space="preserve">56</w:t>
        </w:r>
      </w:hyperlink>
      <w:r xmlns:w="http://schemas.openxmlformats.org/wordprocessingml/2006/main" w:rsidR="006A5C23">
        <w:rPr>
          <w:noProof/>
          <w:webHidden/>
        </w:rPr>
        <w:fldChar xmlns:w="http://schemas.openxmlformats.org/wordprocessingml/2006/main" w:fldCharType="end"/>
      </w:r>
    </w:p>
    <w:p w14:paraId="06647B85" w14:textId="7AB132C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4" w:history="1">
        <w:r xmlns:w="http://schemas.openxmlformats.org/wordprocessingml/2006/main" w:rsidR="006A5C23" w:rsidRPr="00D805EE">
          <w:rPr>
            <w:rStyle w:val="Hyperlink"/>
            <w:bCs/>
            <w:noProof/>
          </w:rPr>
          <w:t xml:space="preserve">Atos 16:11-15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4" w:history="1">
        <w:r xmlns:w="http://schemas.openxmlformats.org/wordprocessingml/2006/main" w:rsidR="006A5C23">
          <w:rPr>
            <w:noProof/>
            <w:webHidden/>
          </w:rPr>
          <w:t xml:space="preserve">58</w:t>
        </w:r>
      </w:hyperlink>
      <w:r xmlns:w="http://schemas.openxmlformats.org/wordprocessingml/2006/main" w:rsidR="006A5C23">
        <w:rPr>
          <w:noProof/>
          <w:webHidden/>
        </w:rPr>
        <w:fldChar xmlns:w="http://schemas.openxmlformats.org/wordprocessingml/2006/main" w:fldCharType="end"/>
      </w:r>
    </w:p>
    <w:p w14:paraId="57E3445A" w14:textId="663E88E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5" w:history="1">
        <w:r xmlns:w="http://schemas.openxmlformats.org/wordprocessingml/2006/main" w:rsidR="006A5C23" w:rsidRPr="00D805EE">
          <w:rPr>
            <w:rStyle w:val="Hyperlink"/>
            <w:bCs/>
            <w:noProof/>
          </w:rPr>
          <w:t xml:space="preserve">Romanos 3:9-26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5" w:history="1">
        <w:r xmlns:w="http://schemas.openxmlformats.org/wordprocessingml/2006/main" w:rsidR="006A5C23">
          <w:rPr>
            <w:noProof/>
            <w:webHidden/>
          </w:rPr>
          <w:t xml:space="preserve">59</w:t>
        </w:r>
      </w:hyperlink>
      <w:r xmlns:w="http://schemas.openxmlformats.org/wordprocessingml/2006/main" w:rsidR="006A5C23">
        <w:rPr>
          <w:noProof/>
          <w:webHidden/>
        </w:rPr>
        <w:fldChar xmlns:w="http://schemas.openxmlformats.org/wordprocessingml/2006/main" w:fldCharType="end"/>
      </w:r>
    </w:p>
    <w:p w14:paraId="44C222E3" w14:textId="5812DFC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6" w:history="1">
        <w:r xmlns:w="http://schemas.openxmlformats.org/wordprocessingml/2006/main" w:rsidR="006A5C23" w:rsidRPr="00D805EE">
          <w:rPr>
            <w:rStyle w:val="Hyperlink"/>
            <w:bCs/>
            <w:noProof/>
          </w:rPr>
          <w:t xml:space="preserve">Romanos 5:6-15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6" w:history="1">
        <w:r xmlns:w="http://schemas.openxmlformats.org/wordprocessingml/2006/main" w:rsidR="006A5C23">
          <w:rPr>
            <w:noProof/>
            <w:webHidden/>
          </w:rPr>
          <w:t xml:space="preserve">61</w:t>
        </w:r>
      </w:hyperlink>
      <w:r xmlns:w="http://schemas.openxmlformats.org/wordprocessingml/2006/main" w:rsidR="006A5C23">
        <w:rPr>
          <w:noProof/>
          <w:webHidden/>
        </w:rPr>
        <w:fldChar xmlns:w="http://schemas.openxmlformats.org/wordprocessingml/2006/main" w:fldCharType="end"/>
      </w:r>
    </w:p>
    <w:p w14:paraId="66C13169" w14:textId="72F3A6CB"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7" w:history="1">
        <w:r xmlns:w="http://schemas.openxmlformats.org/wordprocessingml/2006/main" w:rsidR="006A5C23" w:rsidRPr="00D805EE">
          <w:rPr>
            <w:rStyle w:val="Hyperlink"/>
            <w:bCs/>
            <w:noProof/>
          </w:rPr>
          <w:t xml:space="preserve">Romanos 6:8-14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7" w:history="1">
        <w:r xmlns:w="http://schemas.openxmlformats.org/wordprocessingml/2006/main" w:rsidR="006A5C23">
          <w:rPr>
            <w:noProof/>
            <w:webHidden/>
          </w:rPr>
          <w:t xml:space="preserve">63</w:t>
        </w:r>
      </w:hyperlink>
      <w:r xmlns:w="http://schemas.openxmlformats.org/wordprocessingml/2006/main" w:rsidR="006A5C23">
        <w:rPr>
          <w:noProof/>
          <w:webHidden/>
        </w:rPr>
        <w:fldChar xmlns:w="http://schemas.openxmlformats.org/wordprocessingml/2006/main" w:fldCharType="end"/>
      </w:r>
    </w:p>
    <w:p w14:paraId="1C9165E9" w14:textId="61D57E2D"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8" w:history="1">
        <w:r xmlns:w="http://schemas.openxmlformats.org/wordprocessingml/2006/main" w:rsidR="006A5C23" w:rsidRPr="00D805EE">
          <w:rPr>
            <w:rStyle w:val="Hyperlink"/>
            <w:bCs/>
            <w:noProof/>
          </w:rPr>
          <w:t xml:space="preserve">Romanos 9:30-33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8" w:history="1">
        <w:r xmlns:w="http://schemas.openxmlformats.org/wordprocessingml/2006/main" w:rsidR="006A5C23">
          <w:rPr>
            <w:noProof/>
            <w:webHidden/>
          </w:rPr>
          <w:t xml:space="preserve">65</w:t>
        </w:r>
      </w:hyperlink>
      <w:r xmlns:w="http://schemas.openxmlformats.org/wordprocessingml/2006/main" w:rsidR="006A5C23">
        <w:rPr>
          <w:noProof/>
          <w:webHidden/>
        </w:rPr>
        <w:fldChar xmlns:w="http://schemas.openxmlformats.org/wordprocessingml/2006/main" w:fldCharType="end"/>
      </w:r>
    </w:p>
    <w:p w14:paraId="10FF4A2E" w14:textId="3459181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69" w:history="1">
        <w:r xmlns:w="http://schemas.openxmlformats.org/wordprocessingml/2006/main" w:rsidR="006A5C23" w:rsidRPr="00D805EE">
          <w:rPr>
            <w:rStyle w:val="Hyperlink"/>
            <w:bCs/>
            <w:noProof/>
          </w:rPr>
          <w:t xml:space="preserve">Romanos 10:9-15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_Toc166194269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69" w:history="1">
        <w:r xmlns:w="http://schemas.openxmlformats.org/wordprocessingml/2006/main" w:rsidR="006A5C23">
          <w:rPr>
            <w:noProof/>
            <w:webHidden/>
          </w:rPr>
          <w:t xml:space="preserve">66</w:t>
        </w:r>
      </w:hyperlink>
      <w:r xmlns:w="http://schemas.openxmlformats.org/wordprocessingml/2006/main" w:rsidR="006A5C23">
        <w:rPr>
          <w:noProof/>
          <w:webHidden/>
        </w:rPr>
        <w:fldChar xmlns:w="http://schemas.openxmlformats.org/wordprocessingml/2006/main" w:fldCharType="end"/>
      </w:r>
    </w:p>
    <w:p w14:paraId="2CCD7278" w14:textId="2AA632C7"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0" w:history="1">
        <w:r xmlns:w="http://schemas.openxmlformats.org/wordprocessingml/2006/main" w:rsidR="006A5C23" w:rsidRPr="00D805EE">
          <w:rPr>
            <w:rStyle w:val="Hyperlink"/>
            <w:bCs/>
            <w:noProof/>
          </w:rPr>
          <w:t xml:space="preserve">Gálatas 1:6-10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0" w:history="1">
        <w:r xmlns:w="http://schemas.openxmlformats.org/wordprocessingml/2006/main" w:rsidR="006A5C23">
          <w:rPr>
            <w:noProof/>
            <w:webHidden/>
          </w:rPr>
          <w:t xml:space="preserve">68</w:t>
        </w:r>
      </w:hyperlink>
      <w:r xmlns:w="http://schemas.openxmlformats.org/wordprocessingml/2006/main" w:rsidR="006A5C23">
        <w:rPr>
          <w:noProof/>
          <w:webHidden/>
        </w:rPr>
        <w:fldChar xmlns:w="http://schemas.openxmlformats.org/wordprocessingml/2006/main" w:fldCharType="end"/>
      </w:r>
    </w:p>
    <w:p w14:paraId="60AD426E" w14:textId="01E2D59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1" w:history="1">
        <w:r xmlns:w="http://schemas.openxmlformats.org/wordprocessingml/2006/main" w:rsidR="006A5C23" w:rsidRPr="00D805EE">
          <w:rPr>
            <w:rStyle w:val="Hyperlink"/>
            <w:bCs/>
            <w:noProof/>
          </w:rPr>
          <w:t xml:space="preserve">Gálatas 2:6-10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1" w:history="1">
        <w:r xmlns:w="http://schemas.openxmlformats.org/wordprocessingml/2006/main" w:rsidR="006A5C23">
          <w:rPr>
            <w:noProof/>
            <w:webHidden/>
          </w:rPr>
          <w:t xml:space="preserve">69</w:t>
        </w:r>
      </w:hyperlink>
      <w:r xmlns:w="http://schemas.openxmlformats.org/wordprocessingml/2006/main" w:rsidR="006A5C23">
        <w:rPr>
          <w:noProof/>
          <w:webHidden/>
        </w:rPr>
        <w:fldChar xmlns:w="http://schemas.openxmlformats.org/wordprocessingml/2006/main" w:fldCharType="end"/>
      </w:r>
    </w:p>
    <w:p w14:paraId="71DA51D2" w14:textId="751BCD75"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2" w:history="1">
        <w:r xmlns:w="http://schemas.openxmlformats.org/wordprocessingml/2006/main" w:rsidR="006A5C23" w:rsidRPr="00D805EE">
          <w:rPr>
            <w:rStyle w:val="Hyperlink"/>
            <w:bCs/>
            <w:noProof/>
          </w:rPr>
          <w:t xml:space="preserve">Gálatas 3:15-25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2" w:history="1">
        <w:r xmlns:w="http://schemas.openxmlformats.org/wordprocessingml/2006/main" w:rsidR="006A5C23">
          <w:rPr>
            <w:noProof/>
            <w:webHidden/>
          </w:rPr>
          <w:t xml:space="preserve">70</w:t>
        </w:r>
      </w:hyperlink>
      <w:r xmlns:w="http://schemas.openxmlformats.org/wordprocessingml/2006/main" w:rsidR="006A5C23">
        <w:rPr>
          <w:noProof/>
          <w:webHidden/>
        </w:rPr>
        <w:fldChar xmlns:w="http://schemas.openxmlformats.org/wordprocessingml/2006/main" w:fldCharType="end"/>
      </w:r>
    </w:p>
    <w:p w14:paraId="5F81D9A7" w14:textId="5620B1B2"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3" w:history="1">
        <w:r xmlns:w="http://schemas.openxmlformats.org/wordprocessingml/2006/main" w:rsidR="006A5C23" w:rsidRPr="00D805EE">
          <w:rPr>
            <w:rStyle w:val="Hyperlink"/>
            <w:bCs/>
            <w:noProof/>
          </w:rPr>
          <w:t xml:space="preserve">Gálatas 4:1-7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3" w:history="1">
        <w:r xmlns:w="http://schemas.openxmlformats.org/wordprocessingml/2006/main" w:rsidR="006A5C23">
          <w:rPr>
            <w:noProof/>
            <w:webHidden/>
          </w:rPr>
          <w:t xml:space="preserve">72</w:t>
        </w:r>
      </w:hyperlink>
      <w:r xmlns:w="http://schemas.openxmlformats.org/wordprocessingml/2006/main" w:rsidR="006A5C23">
        <w:rPr>
          <w:noProof/>
          <w:webHidden/>
        </w:rPr>
        <w:fldChar xmlns:w="http://schemas.openxmlformats.org/wordprocessingml/2006/main" w:fldCharType="end"/>
      </w:r>
    </w:p>
    <w:p w14:paraId="1387B8F5" w14:textId="456F0D5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4" w:history="1">
        <w:r xmlns:w="http://schemas.openxmlformats.org/wordprocessingml/2006/main" w:rsidR="006A5C23" w:rsidRPr="00D805EE">
          <w:rPr>
            <w:rStyle w:val="Hyperlink"/>
            <w:noProof/>
          </w:rPr>
          <w:t xml:space="preserve">Gálatas 5:7-15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4" w:history="1">
        <w:r xmlns:w="http://schemas.openxmlformats.org/wordprocessingml/2006/main" w:rsidR="006A5C23">
          <w:rPr>
            <w:noProof/>
            <w:webHidden/>
          </w:rPr>
          <w:t xml:space="preserve">73</w:t>
        </w:r>
      </w:hyperlink>
      <w:r xmlns:w="http://schemas.openxmlformats.org/wordprocessingml/2006/main" w:rsidR="006A5C23">
        <w:rPr>
          <w:noProof/>
          <w:webHidden/>
        </w:rPr>
        <w:fldChar xmlns:w="http://schemas.openxmlformats.org/wordprocessingml/2006/main" w:fldCharType="end"/>
      </w:r>
    </w:p>
    <w:p w14:paraId="58CF47F3" w14:textId="13FCFF51"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5" w:history="1">
        <w:r xmlns:w="http://schemas.openxmlformats.org/wordprocessingml/2006/main" w:rsidR="006A5C23" w:rsidRPr="00D805EE">
          <w:rPr>
            <w:rStyle w:val="Hyperlink"/>
            <w:bCs/>
            <w:noProof/>
          </w:rPr>
          <w:t xml:space="preserve">Gálatas 6:1-10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5" w:history="1">
        <w:r xmlns:w="http://schemas.openxmlformats.org/wordprocessingml/2006/main" w:rsidR="006A5C23">
          <w:rPr>
            <w:noProof/>
            <w:webHidden/>
          </w:rPr>
          <w:t xml:space="preserve">75</w:t>
        </w:r>
      </w:hyperlink>
      <w:r xmlns:w="http://schemas.openxmlformats.org/wordprocessingml/2006/main" w:rsidR="006A5C23">
        <w:rPr>
          <w:noProof/>
          <w:webHidden/>
        </w:rPr>
        <w:fldChar xmlns:w="http://schemas.openxmlformats.org/wordprocessingml/2006/main" w:fldCharType="end"/>
      </w:r>
    </w:p>
    <w:p w14:paraId="230810EB" w14:textId="3F421FA8"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6" w:history="1">
        <w:r xmlns:w="http://schemas.openxmlformats.org/wordprocessingml/2006/main" w:rsidR="006A5C23" w:rsidRPr="00D805EE">
          <w:rPr>
            <w:rStyle w:val="Hyperlink"/>
            <w:bCs/>
            <w:noProof/>
          </w:rPr>
          <w:t xml:space="preserve">Efésios 1:3-14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6" w:history="1">
        <w:r xmlns:w="http://schemas.openxmlformats.org/wordprocessingml/2006/main" w:rsidR="006A5C23">
          <w:rPr>
            <w:noProof/>
            <w:webHidden/>
          </w:rPr>
          <w:t xml:space="preserve">77</w:t>
        </w:r>
      </w:hyperlink>
      <w:r xmlns:w="http://schemas.openxmlformats.org/wordprocessingml/2006/main" w:rsidR="006A5C23">
        <w:rPr>
          <w:noProof/>
          <w:webHidden/>
        </w:rPr>
        <w:fldChar xmlns:w="http://schemas.openxmlformats.org/wordprocessingml/2006/main" w:fldCharType="end"/>
      </w:r>
    </w:p>
    <w:p w14:paraId="077DC078" w14:textId="7AFBE1F4"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7" w:history="1">
        <w:r xmlns:w="http://schemas.openxmlformats.org/wordprocessingml/2006/main" w:rsidR="006A5C23" w:rsidRPr="00D805EE">
          <w:rPr>
            <w:rStyle w:val="Hyperlink"/>
            <w:noProof/>
          </w:rPr>
          <w:t xml:space="preserve">Colossenses 1:1-12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7" w:history="1">
        <w:r xmlns:w="http://schemas.openxmlformats.org/wordprocessingml/2006/main" w:rsidR="006A5C23">
          <w:rPr>
            <w:noProof/>
            <w:webHidden/>
          </w:rPr>
          <w:t xml:space="preserve">79</w:t>
        </w:r>
      </w:hyperlink>
      <w:r xmlns:w="http://schemas.openxmlformats.org/wordprocessingml/2006/main" w:rsidR="006A5C23">
        <w:rPr>
          <w:noProof/>
          <w:webHidden/>
        </w:rPr>
        <w:fldChar xmlns:w="http://schemas.openxmlformats.org/wordprocessingml/2006/main" w:fldCharType="end"/>
      </w:r>
    </w:p>
    <w:p w14:paraId="7E4D7ECD" w14:textId="79EFD03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8" w:history="1">
        <w:r xmlns:w="http://schemas.openxmlformats.org/wordprocessingml/2006/main" w:rsidR="006A5C23" w:rsidRPr="00D805EE">
          <w:rPr>
            <w:rStyle w:val="Hyperlink"/>
            <w:noProof/>
          </w:rPr>
          <w:t xml:space="preserve">Colossenses 1:13-23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8" w:history="1">
        <w:r xmlns:w="http://schemas.openxmlformats.org/wordprocessingml/2006/main" w:rsidR="006A5C23">
          <w:rPr>
            <w:noProof/>
            <w:webHidden/>
          </w:rPr>
          <w:t xml:space="preserve">81</w:t>
        </w:r>
      </w:hyperlink>
      <w:r xmlns:w="http://schemas.openxmlformats.org/wordprocessingml/2006/main" w:rsidR="006A5C23">
        <w:rPr>
          <w:noProof/>
          <w:webHidden/>
        </w:rPr>
        <w:fldChar xmlns:w="http://schemas.openxmlformats.org/wordprocessingml/2006/main" w:fldCharType="end"/>
      </w:r>
    </w:p>
    <w:p w14:paraId="7E067C0D" w14:textId="27055DEA"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79" w:history="1">
        <w:r xmlns:w="http://schemas.openxmlformats.org/wordprocessingml/2006/main" w:rsidR="006A5C23" w:rsidRPr="00D805EE">
          <w:rPr>
            <w:rStyle w:val="Hyperlink"/>
            <w:noProof/>
          </w:rPr>
          <w:t xml:space="preserve">Colossenses 2:6-15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_Toc166194279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79" w:history="1">
        <w:r xmlns:w="http://schemas.openxmlformats.org/wordprocessingml/2006/main" w:rsidR="006A5C23">
          <w:rPr>
            <w:noProof/>
            <w:webHidden/>
          </w:rPr>
          <w:t xml:space="preserve">83</w:t>
        </w:r>
      </w:hyperlink>
      <w:r xmlns:w="http://schemas.openxmlformats.org/wordprocessingml/2006/main" w:rsidR="006A5C23">
        <w:rPr>
          <w:noProof/>
          <w:webHidden/>
        </w:rPr>
        <w:fldChar xmlns:w="http://schemas.openxmlformats.org/wordprocessingml/2006/main" w:fldCharType="end"/>
      </w:r>
    </w:p>
    <w:p w14:paraId="59D1E90B" w14:textId="57999ED0"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0" w:history="1">
        <w:r xmlns:w="http://schemas.openxmlformats.org/wordprocessingml/2006/main" w:rsidR="006A5C23" w:rsidRPr="00D805EE">
          <w:rPr>
            <w:rStyle w:val="Hyperlink"/>
            <w:noProof/>
          </w:rPr>
          <w:t xml:space="preserve">Colossenses 3:1-17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0" w:history="1">
        <w:r xmlns:w="http://schemas.openxmlformats.org/wordprocessingml/2006/main" w:rsidR="006A5C23">
          <w:rPr>
            <w:noProof/>
            <w:webHidden/>
          </w:rPr>
          <w:t xml:space="preserve">85</w:t>
        </w:r>
      </w:hyperlink>
      <w:r xmlns:w="http://schemas.openxmlformats.org/wordprocessingml/2006/main" w:rsidR="006A5C23">
        <w:rPr>
          <w:noProof/>
          <w:webHidden/>
        </w:rPr>
        <w:fldChar xmlns:w="http://schemas.openxmlformats.org/wordprocessingml/2006/main" w:fldCharType="end"/>
      </w:r>
    </w:p>
    <w:p w14:paraId="64E6419B" w14:textId="0F5CDC87"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1" w:history="1">
        <w:r xmlns:w="http://schemas.openxmlformats.org/wordprocessingml/2006/main" w:rsidR="006A5C23" w:rsidRPr="00D805EE">
          <w:rPr>
            <w:rStyle w:val="Hyperlink"/>
            <w:noProof/>
          </w:rPr>
          <w:t xml:space="preserve">Colossenses 4:2-6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1" w:history="1">
        <w:r xmlns:w="http://schemas.openxmlformats.org/wordprocessingml/2006/main" w:rsidR="006A5C23">
          <w:rPr>
            <w:noProof/>
            <w:webHidden/>
          </w:rPr>
          <w:t xml:space="preserve">87</w:t>
        </w:r>
      </w:hyperlink>
      <w:r xmlns:w="http://schemas.openxmlformats.org/wordprocessingml/2006/main" w:rsidR="006A5C23">
        <w:rPr>
          <w:noProof/>
          <w:webHidden/>
        </w:rPr>
        <w:fldChar xmlns:w="http://schemas.openxmlformats.org/wordprocessingml/2006/main" w:fldCharType="end"/>
      </w:r>
    </w:p>
    <w:p w14:paraId="706FC5C0" w14:textId="3F0F8F17"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2" w:history="1">
        <w:r xmlns:w="http://schemas.openxmlformats.org/wordprocessingml/2006/main" w:rsidR="006A5C23" w:rsidRPr="00D805EE">
          <w:rPr>
            <w:rStyle w:val="Hyperlink"/>
            <w:bCs/>
            <w:noProof/>
          </w:rPr>
          <w:t xml:space="preserve">Hebreus 3:1-6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2" w:history="1">
        <w:r xmlns:w="http://schemas.openxmlformats.org/wordprocessingml/2006/main" w:rsidR="006A5C23">
          <w:rPr>
            <w:noProof/>
            <w:webHidden/>
          </w:rPr>
          <w:t xml:space="preserve">88</w:t>
        </w:r>
      </w:hyperlink>
      <w:r xmlns:w="http://schemas.openxmlformats.org/wordprocessingml/2006/main" w:rsidR="006A5C23">
        <w:rPr>
          <w:noProof/>
          <w:webHidden/>
        </w:rPr>
        <w:fldChar xmlns:w="http://schemas.openxmlformats.org/wordprocessingml/2006/main" w:fldCharType="end"/>
      </w:r>
    </w:p>
    <w:p w14:paraId="0B024CEA" w14:textId="29B8A1FC"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3" w:history="1">
        <w:r xmlns:w="http://schemas.openxmlformats.org/wordprocessingml/2006/main" w:rsidR="006A5C23" w:rsidRPr="00D805EE">
          <w:rPr>
            <w:rStyle w:val="Hyperlink"/>
            <w:bCs/>
            <w:noProof/>
          </w:rPr>
          <w:t xml:space="preserve">Hebreus 4:12-16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3" w:history="1">
        <w:r xmlns:w="http://schemas.openxmlformats.org/wordprocessingml/2006/main" w:rsidR="006A5C23">
          <w:rPr>
            <w:noProof/>
            <w:webHidden/>
          </w:rPr>
          <w:t xml:space="preserve">90</w:t>
        </w:r>
      </w:hyperlink>
      <w:r xmlns:w="http://schemas.openxmlformats.org/wordprocessingml/2006/main" w:rsidR="006A5C23">
        <w:rPr>
          <w:noProof/>
          <w:webHidden/>
        </w:rPr>
        <w:fldChar xmlns:w="http://schemas.openxmlformats.org/wordprocessingml/2006/main" w:fldCharType="end"/>
      </w:r>
    </w:p>
    <w:p w14:paraId="724D71B7" w14:textId="5B9B8ED9"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4" w:history="1">
        <w:r xmlns:w="http://schemas.openxmlformats.org/wordprocessingml/2006/main" w:rsidR="006A5C23" w:rsidRPr="00D805EE">
          <w:rPr>
            <w:rStyle w:val="Hyperlink"/>
            <w:bCs/>
            <w:noProof/>
          </w:rPr>
          <w:t xml:space="preserve">Hebreus 5:11-14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4" w:history="1">
        <w:r xmlns:w="http://schemas.openxmlformats.org/wordprocessingml/2006/main" w:rsidR="006A5C23">
          <w:rPr>
            <w:noProof/>
            <w:webHidden/>
          </w:rPr>
          <w:t xml:space="preserve">92</w:t>
        </w:r>
      </w:hyperlink>
      <w:r xmlns:w="http://schemas.openxmlformats.org/wordprocessingml/2006/main" w:rsidR="006A5C23">
        <w:rPr>
          <w:noProof/>
          <w:webHidden/>
        </w:rPr>
        <w:fldChar xmlns:w="http://schemas.openxmlformats.org/wordprocessingml/2006/main" w:fldCharType="end"/>
      </w:r>
    </w:p>
    <w:p w14:paraId="201068FA" w14:textId="47A01733"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5" w:history="1">
        <w:r xmlns:w="http://schemas.openxmlformats.org/wordprocessingml/2006/main" w:rsidR="006A5C23" w:rsidRPr="00D805EE">
          <w:rPr>
            <w:rStyle w:val="Hyperlink"/>
            <w:bCs/>
            <w:noProof/>
          </w:rPr>
          <w:t xml:space="preserve">Hebreus 6:13-20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5" w:history="1">
        <w:r xmlns:w="http://schemas.openxmlformats.org/wordprocessingml/2006/main" w:rsidR="006A5C23">
          <w:rPr>
            <w:noProof/>
            <w:webHidden/>
          </w:rPr>
          <w:t xml:space="preserve">93</w:t>
        </w:r>
      </w:hyperlink>
      <w:r xmlns:w="http://schemas.openxmlformats.org/wordprocessingml/2006/main" w:rsidR="006A5C23">
        <w:rPr>
          <w:noProof/>
          <w:webHidden/>
        </w:rPr>
        <w:fldChar xmlns:w="http://schemas.openxmlformats.org/wordprocessingml/2006/main" w:fldCharType="end"/>
      </w:r>
    </w:p>
    <w:p w14:paraId="3097FD16" w14:textId="4D89A25C"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6" w:history="1">
        <w:r xmlns:w="http://schemas.openxmlformats.org/wordprocessingml/2006/main" w:rsidR="006A5C23" w:rsidRPr="00D805EE">
          <w:rPr>
            <w:rStyle w:val="Hyperlink"/>
            <w:bCs/>
            <w:noProof/>
          </w:rPr>
          <w:t xml:space="preserve">1 Pedro 1:1-12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6" w:history="1">
        <w:r xmlns:w="http://schemas.openxmlformats.org/wordprocessingml/2006/main" w:rsidR="006A5C23">
          <w:rPr>
            <w:noProof/>
            <w:webHidden/>
          </w:rPr>
          <w:t xml:space="preserve">95</w:t>
        </w:r>
      </w:hyperlink>
      <w:r xmlns:w="http://schemas.openxmlformats.org/wordprocessingml/2006/main" w:rsidR="006A5C23">
        <w:rPr>
          <w:noProof/>
          <w:webHidden/>
        </w:rPr>
        <w:fldChar xmlns:w="http://schemas.openxmlformats.org/wordprocessingml/2006/main" w:fldCharType="end"/>
      </w:r>
    </w:p>
    <w:p w14:paraId="51D50CA8" w14:textId="7401E7E1"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7" w:history="1">
        <w:r xmlns:w="http://schemas.openxmlformats.org/wordprocessingml/2006/main" w:rsidR="006A5C23" w:rsidRPr="00D805EE">
          <w:rPr>
            <w:rStyle w:val="Hyperlink"/>
            <w:bCs/>
            <w:noProof/>
          </w:rPr>
          <w:t xml:space="preserve">1 Pedro 1:13-25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7" w:history="1">
        <w:r xmlns:w="http://schemas.openxmlformats.org/wordprocessingml/2006/main" w:rsidR="006A5C23">
          <w:rPr>
            <w:noProof/>
            <w:webHidden/>
          </w:rPr>
          <w:t xml:space="preserve">97</w:t>
        </w:r>
      </w:hyperlink>
      <w:r xmlns:w="http://schemas.openxmlformats.org/wordprocessingml/2006/main" w:rsidR="006A5C23">
        <w:rPr>
          <w:noProof/>
          <w:webHidden/>
        </w:rPr>
        <w:fldChar xmlns:w="http://schemas.openxmlformats.org/wordprocessingml/2006/main" w:fldCharType="end"/>
      </w:r>
    </w:p>
    <w:p w14:paraId="755376CC" w14:textId="4AF987DD"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8" w:history="1">
        <w:r xmlns:w="http://schemas.openxmlformats.org/wordprocessingml/2006/main" w:rsidR="006A5C23" w:rsidRPr="00D805EE">
          <w:rPr>
            <w:rStyle w:val="Hyperlink"/>
            <w:bCs/>
            <w:noProof/>
          </w:rPr>
          <w:t xml:space="preserve">1 Pedro 2:1-12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_Toc166194288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8" w:history="1">
        <w:r xmlns:w="http://schemas.openxmlformats.org/wordprocessingml/2006/main" w:rsidR="006A5C23">
          <w:rPr>
            <w:noProof/>
            <w:webHidden/>
          </w:rPr>
          <w:t xml:space="preserve">99</w:t>
        </w:r>
      </w:hyperlink>
      <w:r xmlns:w="http://schemas.openxmlformats.org/wordprocessingml/2006/main" w:rsidR="006A5C23">
        <w:rPr>
          <w:noProof/>
          <w:webHidden/>
        </w:rPr>
        <w:fldChar xmlns:w="http://schemas.openxmlformats.org/wordprocessingml/2006/main" w:fldCharType="end"/>
      </w:r>
    </w:p>
    <w:p w14:paraId="1E017449" w14:textId="64BB5680"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89" w:history="1">
        <w:r xmlns:w="http://schemas.openxmlformats.org/wordprocessingml/2006/main" w:rsidR="006A5C23" w:rsidRPr="00D805EE">
          <w:rPr>
            <w:rStyle w:val="Hyperlink"/>
            <w:bCs/>
            <w:noProof/>
          </w:rPr>
          <w:t xml:space="preserve">1 Pedro 2:13-25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_Toc166194289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89" w:history="1">
        <w:r xmlns:w="http://schemas.openxmlformats.org/wordprocessingml/2006/main" w:rsidR="006A5C23">
          <w:rPr>
            <w:noProof/>
            <w:webHidden/>
          </w:rPr>
          <w:t xml:space="preserve">101</w:t>
        </w:r>
      </w:hyperlink>
      <w:r xmlns:w="http://schemas.openxmlformats.org/wordprocessingml/2006/main" w:rsidR="006A5C23">
        <w:rPr>
          <w:noProof/>
          <w:webHidden/>
        </w:rPr>
        <w:fldChar xmlns:w="http://schemas.openxmlformats.org/wordprocessingml/2006/main" w:fldCharType="end"/>
      </w:r>
    </w:p>
    <w:p w14:paraId="38D6D7E1" w14:textId="684970A6"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0" w:history="1">
        <w:r xmlns:w="http://schemas.openxmlformats.org/wordprocessingml/2006/main" w:rsidR="006A5C23" w:rsidRPr="00D805EE">
          <w:rPr>
            <w:rStyle w:val="Hyperlink"/>
            <w:bCs/>
            <w:noProof/>
          </w:rPr>
          <w:t xml:space="preserve">1 João 4:1-6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_Toc166194290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0" w:history="1">
        <w:r xmlns:w="http://schemas.openxmlformats.org/wordprocessingml/2006/main" w:rsidR="006A5C23">
          <w:rPr>
            <w:noProof/>
            <w:webHidden/>
          </w:rPr>
          <w:t xml:space="preserve">103</w:t>
        </w:r>
      </w:hyperlink>
      <w:r xmlns:w="http://schemas.openxmlformats.org/wordprocessingml/2006/main" w:rsidR="006A5C23">
        <w:rPr>
          <w:noProof/>
          <w:webHidden/>
        </w:rPr>
        <w:fldChar xmlns:w="http://schemas.openxmlformats.org/wordprocessingml/2006/main" w:fldCharType="end"/>
      </w:r>
    </w:p>
    <w:p w14:paraId="2524B7E5" w14:textId="24B4E494"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1" w:history="1">
        <w:r xmlns:w="http://schemas.openxmlformats.org/wordprocessingml/2006/main" w:rsidR="006A5C23" w:rsidRPr="00D805EE">
          <w:rPr>
            <w:rStyle w:val="Hyperlink"/>
            <w:bCs/>
            <w:noProof/>
          </w:rPr>
          <w:t xml:space="preserve">1 João 4:7-21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_Toc166194291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1" w:history="1">
        <w:r xmlns:w="http://schemas.openxmlformats.org/wordprocessingml/2006/main" w:rsidR="006A5C23">
          <w:rPr>
            <w:noProof/>
            <w:webHidden/>
          </w:rPr>
          <w:t xml:space="preserve">104</w:t>
        </w:r>
      </w:hyperlink>
      <w:r xmlns:w="http://schemas.openxmlformats.org/wordprocessingml/2006/main" w:rsidR="006A5C23">
        <w:rPr>
          <w:noProof/>
          <w:webHidden/>
        </w:rPr>
        <w:fldChar xmlns:w="http://schemas.openxmlformats.org/wordprocessingml/2006/main" w:fldCharType="end"/>
      </w:r>
    </w:p>
    <w:p w14:paraId="0CAF87EA" w14:textId="509361B6"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2" w:history="1">
        <w:r xmlns:w="http://schemas.openxmlformats.org/wordprocessingml/2006/main" w:rsidR="006A5C23" w:rsidRPr="00D805EE">
          <w:rPr>
            <w:rStyle w:val="Hyperlink"/>
            <w:bCs/>
            <w:noProof/>
          </w:rPr>
          <w:t xml:space="preserve">1 João 5:1-12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_Toc166194292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2" w:history="1">
        <w:r xmlns:w="http://schemas.openxmlformats.org/wordprocessingml/2006/main" w:rsidR="006A5C23">
          <w:rPr>
            <w:noProof/>
            <w:webHidden/>
          </w:rPr>
          <w:t xml:space="preserve">106</w:t>
        </w:r>
      </w:hyperlink>
      <w:r xmlns:w="http://schemas.openxmlformats.org/wordprocessingml/2006/main" w:rsidR="006A5C23">
        <w:rPr>
          <w:noProof/>
          <w:webHidden/>
        </w:rPr>
        <w:fldChar xmlns:w="http://schemas.openxmlformats.org/wordprocessingml/2006/main" w:fldCharType="end"/>
      </w:r>
    </w:p>
    <w:p w14:paraId="44FDC691" w14:textId="4D8112F8"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3" w:history="1">
        <w:r xmlns:w="http://schemas.openxmlformats.org/wordprocessingml/2006/main" w:rsidR="006A5C23" w:rsidRPr="00D805EE">
          <w:rPr>
            <w:rStyle w:val="Hyperlink"/>
            <w:bCs/>
            <w:noProof/>
          </w:rPr>
          <w:t xml:space="preserve">Apocalipse 1:4-8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_Toc166194293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3" w:history="1">
        <w:r xmlns:w="http://schemas.openxmlformats.org/wordprocessingml/2006/main" w:rsidR="006A5C23">
          <w:rPr>
            <w:noProof/>
            <w:webHidden/>
          </w:rPr>
          <w:t xml:space="preserve">108</w:t>
        </w:r>
      </w:hyperlink>
      <w:r xmlns:w="http://schemas.openxmlformats.org/wordprocessingml/2006/main" w:rsidR="006A5C23">
        <w:rPr>
          <w:noProof/>
          <w:webHidden/>
        </w:rPr>
        <w:fldChar xmlns:w="http://schemas.openxmlformats.org/wordprocessingml/2006/main" w:fldCharType="end"/>
      </w:r>
    </w:p>
    <w:p w14:paraId="56B7891C" w14:textId="56B7674F"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4" w:history="1">
        <w:r xmlns:w="http://schemas.openxmlformats.org/wordprocessingml/2006/main" w:rsidR="006A5C23" w:rsidRPr="00D805EE">
          <w:rPr>
            <w:rStyle w:val="Hyperlink"/>
            <w:bCs/>
            <w:noProof/>
          </w:rPr>
          <w:t xml:space="preserve">Apocalipse 2:8-11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_Toc166194294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4" w:history="1">
        <w:r xmlns:w="http://schemas.openxmlformats.org/wordprocessingml/2006/main" w:rsidR="006A5C23">
          <w:rPr>
            <w:noProof/>
            <w:webHidden/>
          </w:rPr>
          <w:t xml:space="preserve">109</w:t>
        </w:r>
      </w:hyperlink>
      <w:r xmlns:w="http://schemas.openxmlformats.org/wordprocessingml/2006/main" w:rsidR="006A5C23">
        <w:rPr>
          <w:noProof/>
          <w:webHidden/>
        </w:rPr>
        <w:fldChar xmlns:w="http://schemas.openxmlformats.org/wordprocessingml/2006/main" w:fldCharType="end"/>
      </w:r>
    </w:p>
    <w:p w14:paraId="5A13C83E" w14:textId="7CC58BDA"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5" w:history="1">
        <w:r xmlns:w="http://schemas.openxmlformats.org/wordprocessingml/2006/main" w:rsidR="006A5C23" w:rsidRPr="00D805EE">
          <w:rPr>
            <w:rStyle w:val="Hyperlink"/>
            <w:bCs/>
            <w:noProof/>
          </w:rPr>
          <w:t xml:space="preserve">Apocalipse 11:1-6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_Toc166194295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5" w:history="1">
        <w:r xmlns:w="http://schemas.openxmlformats.org/wordprocessingml/2006/main" w:rsidR="006A5C23">
          <w:rPr>
            <w:noProof/>
            <w:webHidden/>
          </w:rPr>
          <w:t xml:space="preserve">110</w:t>
        </w:r>
      </w:hyperlink>
      <w:r xmlns:w="http://schemas.openxmlformats.org/wordprocessingml/2006/main" w:rsidR="006A5C23">
        <w:rPr>
          <w:noProof/>
          <w:webHidden/>
        </w:rPr>
        <w:fldChar xmlns:w="http://schemas.openxmlformats.org/wordprocessingml/2006/main" w:fldCharType="end"/>
      </w:r>
    </w:p>
    <w:p w14:paraId="43F5E0E5" w14:textId="0CA6FDCF"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6" w:history="1">
        <w:r xmlns:w="http://schemas.openxmlformats.org/wordprocessingml/2006/main" w:rsidR="006A5C23" w:rsidRPr="00D805EE">
          <w:rPr>
            <w:rStyle w:val="Hyperlink"/>
            <w:bCs/>
            <w:noProof/>
          </w:rPr>
          <w:t xml:space="preserve">Apocalipse 12:1-9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_Toc166194296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6" w:history="1">
        <w:r xmlns:w="http://schemas.openxmlformats.org/wordprocessingml/2006/main" w:rsidR="006A5C23">
          <w:rPr>
            <w:noProof/>
            <w:webHidden/>
          </w:rPr>
          <w:t xml:space="preserve">111</w:t>
        </w:r>
      </w:hyperlink>
      <w:r xmlns:w="http://schemas.openxmlformats.org/wordprocessingml/2006/main" w:rsidR="006A5C23">
        <w:rPr>
          <w:noProof/>
          <w:webHidden/>
        </w:rPr>
        <w:fldChar xmlns:w="http://schemas.openxmlformats.org/wordprocessingml/2006/main" w:fldCharType="end"/>
      </w:r>
    </w:p>
    <w:p w14:paraId="4AC17A05" w14:textId="19336EAD" w:rsidR="006A5C23" w:rsidRDefault="00000000">
      <w:pPr xmlns:w="http://schemas.openxmlformats.org/wordprocessingml/2006/main" xmlns:w14="http://schemas.microsoft.com/office/word/2010/wordml">
        <w:pStyle w:val="TOC1"/>
        <w:tabs>
          <w:tab w:val="right" w:pos="9350"/>
        </w:tabs>
        <w:rPr>
          <w:rFonts w:asciiTheme="minorHAnsi" w:eastAsiaTheme="minorEastAsia" w:hAnsiTheme="minorHAnsi" w:cstheme="minorBidi"/>
          <w:b w:val="0"/>
          <w:noProof/>
          <w:kern w:val="2"/>
          <w:sz w:val="24"/>
          <w:szCs w:val="24"/>
          <w:lang w:val="en-US"/>
          <w14:ligatures w14:val="standardContextual"/>
        </w:rPr>
      </w:pPr>
      <w:hyperlink xmlns:w="http://schemas.openxmlformats.org/wordprocessingml/2006/main" w:anchor="_Toc166194297" w:history="1">
        <w:r xmlns:w="http://schemas.openxmlformats.org/wordprocessingml/2006/main" w:rsidR="006A5C23" w:rsidRPr="00D805EE">
          <w:rPr>
            <w:rStyle w:val="Hyperlink"/>
            <w:bCs/>
            <w:noProof/>
          </w:rPr>
          <w:t xml:space="preserve">Apocalipse 22:12-16 </w:t>
        </w:r>
      </w:hyperlink>
      <w:r xmlns:w="http://schemas.openxmlformats.org/wordprocessingml/2006/main" w:rsidR="006A5C23">
        <w:rPr>
          <w:noProof/>
          <w:webHidden/>
        </w:rPr>
        <w:tab xmlns:w="http://schemas.openxmlformats.org/wordprocessingml/2006/main"/>
      </w:r>
      <w:r xmlns:w="http://schemas.openxmlformats.org/wordprocessingml/2006/main" w:rsidR="006A5C23">
        <w:rPr>
          <w:noProof/>
          <w:webHidden/>
        </w:rPr>
        <w:fldChar xmlns:w="http://schemas.openxmlformats.org/wordprocessingml/2006/main" w:fldCharType="begin"/>
      </w:r>
      <w:r xmlns:w="http://schemas.openxmlformats.org/wordprocessingml/2006/main" w:rsidR="006A5C23">
        <w:rPr>
          <w:noProof/>
          <w:webHidden/>
        </w:rPr>
        <w:instrText xmlns:w="http://schemas.openxmlformats.org/wordprocessingml/2006/main" xml:space="preserve"> PAGEREF _Toc166194297 \h </w:instrText>
      </w:r>
      <w:r xmlns:w="http://schemas.openxmlformats.org/wordprocessingml/2006/main" w:rsidR="006A5C23">
        <w:rPr>
          <w:noProof/>
          <w:webHidden/>
        </w:rPr>
        <w:fldChar xmlns:w="http://schemas.openxmlformats.org/wordprocessingml/2006/main" w:fldCharType="separate"/>
      </w:r>
      <w:hyperlink xmlns:w="http://schemas.openxmlformats.org/wordprocessingml/2006/main" w:anchor="_Toc166194297" w:history="1">
        <w:r xmlns:w="http://schemas.openxmlformats.org/wordprocessingml/2006/main" w:rsidR="006A5C23">
          <w:rPr>
            <w:noProof/>
            <w:webHidden/>
          </w:rPr>
          <w:t xml:space="preserve">113</w:t>
        </w:r>
      </w:hyperlink>
      <w:r xmlns:w="http://schemas.openxmlformats.org/wordprocessingml/2006/main" w:rsidR="006A5C23">
        <w:rPr>
          <w:noProof/>
          <w:webHidden/>
        </w:rPr>
        <w:fldChar xmlns:w="http://schemas.openxmlformats.org/wordprocessingml/2006/main" w:fldCharType="end"/>
      </w:r>
    </w:p>
    <w:p w14:paraId="21C5DC1D" w14:textId="242A5DA5" w:rsidR="007B69FD" w:rsidRPr="007B69FD" w:rsidRDefault="006A5C23" w:rsidP="009D150D">
      <w:pPr xmlns:w="http://schemas.openxmlformats.org/wordprocessingml/2006/main">
        <w:jc w:val="center"/>
        <w:rPr>
          <w:b/>
          <w:bCs/>
          <w:sz w:val="24"/>
          <w:szCs w:val="24"/>
        </w:rPr>
      </w:pPr>
      <w:r xmlns:w="http://schemas.openxmlformats.org/wordprocessingml/2006/main">
        <w:rPr>
          <w:rFonts w:ascii="Calibri" w:eastAsia="Calibri" w:hAnsi="Calibri" w:cs="Calibri"/>
          <w:sz w:val="58"/>
          <w:szCs w:val="58"/>
        </w:rPr>
        <w:fldChar xmlns:w="http://schemas.openxmlformats.org/wordprocessingml/2006/main" w:fldCharType="end"/>
      </w:r>
      <w:r xmlns:w="http://schemas.openxmlformats.org/wordprocessingml/2006/main" w:rsidR="007B69FD" w:rsidRPr="007B69FD">
        <w:rPr>
          <w:b/>
          <w:bCs/>
          <w:sz w:val="24"/>
          <w:szCs w:val="24"/>
        </w:rPr>
        <w:t xml:space="preserve">Revise as instruções do líder</w:t>
      </w:r>
    </w:p>
    <w:p w14:paraId="3E9A0B91" w14:textId="77777777" w:rsidR="007B69FD" w:rsidRPr="007B69FD" w:rsidRDefault="007B69FD" w:rsidP="007B69FD">
      <w:pPr xmlns:w="http://schemas.openxmlformats.org/wordprocessingml/2006/main">
        <w:rPr>
          <w:b/>
          <w:bCs/>
          <w:sz w:val="21"/>
          <w:szCs w:val="21"/>
        </w:rPr>
      </w:pPr>
      <w:r xmlns:w="http://schemas.openxmlformats.org/wordprocessingml/2006/main" w:rsidRPr="007B69FD">
        <w:rPr>
          <w:b/>
          <w:bCs/>
          <w:sz w:val="21"/>
          <w:szCs w:val="21"/>
        </w:rPr>
        <w:t xml:space="preserve">Preparar</w:t>
      </w:r>
    </w:p>
    <w:p w14:paraId="36BA9B02" w14:textId="77777777" w:rsidR="007B69FD" w:rsidRPr="007B69FD" w:rsidRDefault="007B69FD" w:rsidP="0099152C">
      <w:pPr xmlns:w="http://schemas.openxmlformats.org/wordprocessingml/2006/main">
        <w:pStyle w:val="ListParagraph"/>
        <w:numPr>
          <w:ilvl w:val="0"/>
          <w:numId w:val="73"/>
        </w:numPr>
        <w:spacing w:line="240" w:lineRule="auto"/>
        <w:rPr>
          <w:sz w:val="21"/>
          <w:szCs w:val="21"/>
        </w:rPr>
      </w:pPr>
      <w:r xmlns:w="http://schemas.openxmlformats.org/wordprocessingml/2006/main" w:rsidRPr="007B69FD">
        <w:rPr>
          <w:sz w:val="21"/>
          <w:szCs w:val="21"/>
        </w:rPr>
        <w:t xml:space="preserve">Encontre um lugar para se encontrar.</w:t>
      </w:r>
    </w:p>
    <w:p w14:paraId="2FD973B2" w14:textId="6AFC897A" w:rsidR="007B69FD" w:rsidRPr="007B69FD" w:rsidRDefault="007B69FD" w:rsidP="0099152C">
      <w:pPr xmlns:w="http://schemas.openxmlformats.org/wordprocessingml/2006/main">
        <w:pStyle w:val="ListParagraph"/>
        <w:numPr>
          <w:ilvl w:val="0"/>
          <w:numId w:val="73"/>
        </w:numPr>
        <w:spacing w:line="240" w:lineRule="auto"/>
        <w:rPr>
          <w:sz w:val="21"/>
          <w:szCs w:val="21"/>
        </w:rPr>
      </w:pPr>
      <w:r xmlns:w="http://schemas.openxmlformats.org/wordprocessingml/2006/main" w:rsidRPr="007B69FD">
        <w:rPr>
          <w:sz w:val="21"/>
          <w:szCs w:val="21"/>
        </w:rPr>
        <w:t xml:space="preserve">Encontre de 2 a 4 crentes para revisar suas passagens traduzidas. Diga a eles quando e onde se encontrar.</w:t>
      </w:r>
    </w:p>
    <w:p w14:paraId="44383095" w14:textId="77777777" w:rsidR="007B69FD" w:rsidRPr="007B69FD" w:rsidRDefault="007B69FD" w:rsidP="0099152C">
      <w:pPr xmlns:w="http://schemas.openxmlformats.org/wordprocessingml/2006/main">
        <w:pStyle w:val="ListParagraph"/>
        <w:numPr>
          <w:ilvl w:val="0"/>
          <w:numId w:val="73"/>
        </w:numPr>
        <w:spacing w:line="240" w:lineRule="auto"/>
        <w:rPr>
          <w:sz w:val="21"/>
          <w:szCs w:val="21"/>
        </w:rPr>
      </w:pPr>
      <w:r xmlns:w="http://schemas.openxmlformats.org/wordprocessingml/2006/main" w:rsidRPr="007B69FD">
        <w:rPr>
          <w:sz w:val="21"/>
          <w:szCs w:val="21"/>
        </w:rPr>
        <w:t xml:space="preserve">Imprima este documento. Prepare também uma caneta ou lápis e papel extra para escrever.</w:t>
      </w:r>
    </w:p>
    <w:p w14:paraId="3AAC9175" w14:textId="77777777" w:rsidR="007B69FD" w:rsidRPr="007B69FD" w:rsidRDefault="007B69FD" w:rsidP="0099152C">
      <w:pPr xmlns:w="http://schemas.openxmlformats.org/wordprocessingml/2006/main">
        <w:pStyle w:val="ListParagraph"/>
        <w:numPr>
          <w:ilvl w:val="0"/>
          <w:numId w:val="73"/>
        </w:numPr>
        <w:spacing w:line="240" w:lineRule="auto"/>
        <w:rPr>
          <w:sz w:val="21"/>
          <w:szCs w:val="21"/>
        </w:rPr>
      </w:pPr>
      <w:r xmlns:w="http://schemas.openxmlformats.org/wordprocessingml/2006/main" w:rsidRPr="007B69FD">
        <w:rPr>
          <w:sz w:val="21"/>
          <w:szCs w:val="21"/>
        </w:rPr>
        <w:t xml:space="preserve">Prepare a passagem traduzida. Se possível, faça cópias – uma para cada revisor.</w:t>
      </w:r>
    </w:p>
    <w:p w14:paraId="0954FA5E" w14:textId="77777777" w:rsidR="007B69FD" w:rsidRPr="007B69FD" w:rsidRDefault="007B69FD" w:rsidP="007B69FD">
      <w:pPr>
        <w:rPr>
          <w:b/>
          <w:bCs/>
          <w:sz w:val="21"/>
          <w:szCs w:val="21"/>
        </w:rPr>
      </w:pPr>
    </w:p>
    <w:p w14:paraId="1C1598DB" w14:textId="311B50BA" w:rsidR="007B69FD" w:rsidRPr="007B69FD" w:rsidRDefault="007B69FD" w:rsidP="007B69FD">
      <w:pPr xmlns:w="http://schemas.openxmlformats.org/wordprocessingml/2006/main">
        <w:rPr>
          <w:b/>
          <w:bCs/>
          <w:sz w:val="21"/>
          <w:szCs w:val="21"/>
        </w:rPr>
      </w:pPr>
      <w:r xmlns:w="http://schemas.openxmlformats.org/wordprocessingml/2006/main" w:rsidRPr="007B69FD">
        <w:rPr>
          <w:b/>
          <w:bCs/>
          <w:sz w:val="21"/>
          <w:szCs w:val="21"/>
        </w:rPr>
        <w:t xml:space="preserve">Iniciar sessão de revisão</w:t>
      </w:r>
    </w:p>
    <w:p w14:paraId="0395BF96" w14:textId="77777777" w:rsidR="007B69FD" w:rsidRPr="007B69FD" w:rsidRDefault="007B69FD" w:rsidP="0099152C">
      <w:pPr xmlns:w="http://schemas.openxmlformats.org/wordprocessingml/2006/main">
        <w:pStyle w:val="ListParagraph"/>
        <w:numPr>
          <w:ilvl w:val="0"/>
          <w:numId w:val="70"/>
        </w:numPr>
        <w:spacing w:line="240" w:lineRule="auto"/>
        <w:rPr>
          <w:sz w:val="21"/>
          <w:szCs w:val="21"/>
          <w:lang w:val="en-US"/>
        </w:rPr>
      </w:pPr>
      <w:r xmlns:w="http://schemas.openxmlformats.org/wordprocessingml/2006/main" w:rsidRPr="48114252">
        <w:rPr>
          <w:sz w:val="21"/>
          <w:szCs w:val="21"/>
          <w:lang w:val="en-US"/>
        </w:rPr>
        <w:t xml:space="preserve">Traga tudo que você preparou.</w:t>
      </w:r>
    </w:p>
    <w:p w14:paraId="22E38F8C" w14:textId="77777777" w:rsidR="007B69FD" w:rsidRPr="007B69FD" w:rsidRDefault="007B69FD" w:rsidP="0099152C">
      <w:pPr xmlns:w="http://schemas.openxmlformats.org/wordprocessingml/2006/main">
        <w:pStyle w:val="ListParagraph"/>
        <w:numPr>
          <w:ilvl w:val="0"/>
          <w:numId w:val="70"/>
        </w:numPr>
        <w:spacing w:line="240" w:lineRule="auto"/>
        <w:rPr>
          <w:sz w:val="21"/>
          <w:szCs w:val="21"/>
        </w:rPr>
      </w:pPr>
      <w:r xmlns:w="http://schemas.openxmlformats.org/wordprocessingml/2006/main" w:rsidRPr="007B69FD">
        <w:rPr>
          <w:sz w:val="21"/>
          <w:szCs w:val="21"/>
        </w:rPr>
        <w:t xml:space="preserve">Bem-vindos revisores. Orem juntos.</w:t>
      </w:r>
    </w:p>
    <w:p w14:paraId="0F06AE3A" w14:textId="77777777" w:rsidR="007B69FD" w:rsidRPr="007B69FD" w:rsidRDefault="007B69FD" w:rsidP="0099152C">
      <w:pPr xmlns:w="http://schemas.openxmlformats.org/wordprocessingml/2006/main">
        <w:pStyle w:val="ListParagraph"/>
        <w:numPr>
          <w:ilvl w:val="0"/>
          <w:numId w:val="70"/>
        </w:numPr>
        <w:spacing w:line="240" w:lineRule="auto"/>
        <w:rPr>
          <w:sz w:val="21"/>
          <w:szCs w:val="21"/>
        </w:rPr>
      </w:pPr>
      <w:r xmlns:w="http://schemas.openxmlformats.org/wordprocessingml/2006/main" w:rsidRPr="007B69FD">
        <w:rPr>
          <w:sz w:val="21"/>
          <w:szCs w:val="21"/>
        </w:rPr>
        <w:t xml:space="preserve">Diga-lhes: “As perguntas desta revisão não têm como objetivo testar seu conhecimento bíblico. Em vez disso, o objetivo é testar a clareza da tradução. Quando eu fizer perguntas, responda com base no que encontrar nas palavras da tradução.”</w:t>
      </w:r>
    </w:p>
    <w:p w14:paraId="0E569BAC" w14:textId="77777777" w:rsidR="007B69FD" w:rsidRPr="007B69FD" w:rsidRDefault="007B69FD" w:rsidP="0099152C">
      <w:pPr xmlns:w="http://schemas.openxmlformats.org/wordprocessingml/2006/main">
        <w:pStyle w:val="ListParagraph"/>
        <w:numPr>
          <w:ilvl w:val="0"/>
          <w:numId w:val="70"/>
        </w:numPr>
        <w:spacing w:line="240" w:lineRule="auto"/>
        <w:rPr>
          <w:sz w:val="21"/>
          <w:szCs w:val="21"/>
          <w:lang w:val="en-US"/>
        </w:rPr>
      </w:pPr>
      <w:r xmlns:w="http://schemas.openxmlformats.org/wordprocessingml/2006/main" w:rsidRPr="48114252">
        <w:rPr>
          <w:sz w:val="21"/>
          <w:szCs w:val="21"/>
          <w:lang w:val="en-US"/>
        </w:rPr>
        <w:t xml:space="preserve">Dê aos revisores cópias das passagens traduzidas, se as tiver.</w:t>
      </w:r>
    </w:p>
    <w:p w14:paraId="2B9EDC98" w14:textId="77777777" w:rsidR="007B69FD" w:rsidRPr="007B69FD" w:rsidRDefault="007B69FD" w:rsidP="007B69FD">
      <w:pPr>
        <w:rPr>
          <w:sz w:val="21"/>
          <w:szCs w:val="21"/>
        </w:rPr>
      </w:pPr>
    </w:p>
    <w:p w14:paraId="08817529" w14:textId="77777777" w:rsidR="007B69FD" w:rsidRPr="007B69FD" w:rsidRDefault="007B69FD" w:rsidP="007B69FD">
      <w:pPr xmlns:w="http://schemas.openxmlformats.org/wordprocessingml/2006/main">
        <w:rPr>
          <w:b/>
          <w:bCs/>
          <w:sz w:val="21"/>
          <w:szCs w:val="21"/>
        </w:rPr>
      </w:pPr>
      <w:r xmlns:w="http://schemas.openxmlformats.org/wordprocessingml/2006/main" w:rsidRPr="007B69FD">
        <w:rPr>
          <w:b/>
          <w:bCs/>
          <w:sz w:val="21"/>
          <w:szCs w:val="21"/>
        </w:rPr>
        <w:t xml:space="preserve">Conduzir revisão para cada passagem</w:t>
      </w:r>
    </w:p>
    <w:p w14:paraId="69785360" w14:textId="77777777" w:rsidR="007B69FD" w:rsidRPr="007B69FD" w:rsidRDefault="007B69FD" w:rsidP="0099152C">
      <w:pPr xmlns:w="http://schemas.openxmlformats.org/wordprocessingml/2006/main">
        <w:pStyle w:val="ListParagraph"/>
        <w:numPr>
          <w:ilvl w:val="0"/>
          <w:numId w:val="71"/>
        </w:numPr>
        <w:spacing w:line="240" w:lineRule="auto"/>
        <w:rPr>
          <w:sz w:val="21"/>
          <w:szCs w:val="21"/>
        </w:rPr>
      </w:pPr>
      <w:r xmlns:w="http://schemas.openxmlformats.org/wordprocessingml/2006/main" w:rsidRPr="007B69FD">
        <w:rPr>
          <w:sz w:val="21"/>
          <w:szCs w:val="21"/>
        </w:rPr>
        <w:t xml:space="preserve">Leia (em voz alta) qualquer </w:t>
      </w:r>
      <w:r xmlns:w="http://schemas.openxmlformats.org/wordprocessingml/2006/main" w:rsidRPr="007B69FD">
        <w:rPr>
          <w:b/>
          <w:bCs/>
          <w:sz w:val="21"/>
          <w:szCs w:val="21"/>
        </w:rPr>
        <w:t xml:space="preserve">contexto </w:t>
      </w:r>
      <w:r xmlns:w="http://schemas.openxmlformats.org/wordprocessingml/2006/main" w:rsidRPr="007B69FD">
        <w:rPr>
          <w:sz w:val="21"/>
          <w:szCs w:val="21"/>
        </w:rPr>
        <w:t xml:space="preserve">da passagem.</w:t>
      </w:r>
    </w:p>
    <w:p w14:paraId="48236D88" w14:textId="77777777" w:rsidR="007B69FD" w:rsidRPr="007B69FD" w:rsidRDefault="007B69FD" w:rsidP="0099152C">
      <w:pPr xmlns:w="http://schemas.openxmlformats.org/wordprocessingml/2006/main">
        <w:pStyle w:val="ListParagraph"/>
        <w:numPr>
          <w:ilvl w:val="0"/>
          <w:numId w:val="71"/>
        </w:numPr>
        <w:spacing w:line="240" w:lineRule="auto"/>
        <w:rPr>
          <w:sz w:val="21"/>
          <w:szCs w:val="21"/>
        </w:rPr>
      </w:pPr>
      <w:r xmlns:w="http://schemas.openxmlformats.org/wordprocessingml/2006/main" w:rsidRPr="007B69FD">
        <w:rPr>
          <w:sz w:val="21"/>
          <w:szCs w:val="21"/>
        </w:rPr>
        <w:t xml:space="preserve">Leia (em voz alta) a passagem. Se os revisores tiverem cópias, eles deverão examiná-las enquanto você lê.</w:t>
      </w:r>
    </w:p>
    <w:p w14:paraId="122DC437" w14:textId="77777777" w:rsidR="007B69FD" w:rsidRPr="007B69FD" w:rsidRDefault="007B69FD" w:rsidP="0099152C">
      <w:pPr xmlns:w="http://schemas.openxmlformats.org/wordprocessingml/2006/main">
        <w:pStyle w:val="ListParagraph"/>
        <w:numPr>
          <w:ilvl w:val="0"/>
          <w:numId w:val="71"/>
        </w:numPr>
        <w:spacing w:line="240" w:lineRule="auto"/>
        <w:rPr>
          <w:sz w:val="21"/>
          <w:szCs w:val="21"/>
        </w:rPr>
      </w:pPr>
      <w:r xmlns:w="http://schemas.openxmlformats.org/wordprocessingml/2006/main" w:rsidRPr="007B69FD">
        <w:rPr>
          <w:sz w:val="21"/>
          <w:szCs w:val="21"/>
        </w:rPr>
        <w:t xml:space="preserve">Peça aos revisores que recontem a passagem, usando suas próprias palavras. Eles podem olhar para a passagem enquanto a recontam.</w:t>
      </w:r>
    </w:p>
    <w:p w14:paraId="00CD223D" w14:textId="77777777" w:rsidR="007B69FD" w:rsidRPr="007B69FD" w:rsidRDefault="007B69FD" w:rsidP="0099152C">
      <w:pPr xmlns:w="http://schemas.openxmlformats.org/wordprocessingml/2006/main">
        <w:pStyle w:val="ListParagraph"/>
        <w:numPr>
          <w:ilvl w:val="1"/>
          <w:numId w:val="71"/>
        </w:numPr>
        <w:spacing w:line="240" w:lineRule="auto"/>
        <w:rPr>
          <w:sz w:val="21"/>
          <w:szCs w:val="21"/>
        </w:rPr>
      </w:pPr>
      <w:r xmlns:w="http://schemas.openxmlformats.org/wordprocessingml/2006/main" w:rsidRPr="007B69FD">
        <w:rPr>
          <w:sz w:val="21"/>
          <w:szCs w:val="21"/>
        </w:rPr>
        <w:t xml:space="preserve">Ao ouvir, marque a caixa ao lado de cada item </w:t>
      </w:r>
      <w:r xmlns:w="http://schemas.openxmlformats.org/wordprocessingml/2006/main" w:rsidRPr="007B69FD">
        <w:rPr>
          <w:b/>
          <w:bCs/>
          <w:sz w:val="21"/>
          <w:szCs w:val="21"/>
        </w:rPr>
        <w:t xml:space="preserve">da Parte 1 </w:t>
      </w:r>
      <w:r xmlns:w="http://schemas.openxmlformats.org/wordprocessingml/2006/main" w:rsidRPr="007B69FD">
        <w:rPr>
          <w:sz w:val="21"/>
          <w:szCs w:val="21"/>
        </w:rPr>
        <w:t xml:space="preserve">se for compreensível pela forma como os revisores recontam a passagem.</w:t>
      </w:r>
    </w:p>
    <w:p w14:paraId="58A730BC" w14:textId="77777777" w:rsidR="007B69FD" w:rsidRPr="007B69FD" w:rsidRDefault="007B69FD" w:rsidP="0099152C">
      <w:pPr xmlns:w="http://schemas.openxmlformats.org/wordprocessingml/2006/main">
        <w:pStyle w:val="ListParagraph"/>
        <w:numPr>
          <w:ilvl w:val="1"/>
          <w:numId w:val="71"/>
        </w:numPr>
        <w:spacing w:line="240" w:lineRule="auto"/>
        <w:rPr>
          <w:sz w:val="21"/>
          <w:szCs w:val="21"/>
        </w:rPr>
      </w:pPr>
      <w:r xmlns:w="http://schemas.openxmlformats.org/wordprocessingml/2006/main" w:rsidRPr="007B69FD">
        <w:rPr>
          <w:sz w:val="21"/>
          <w:szCs w:val="21"/>
        </w:rPr>
        <w:t xml:space="preserve">Escreva notas neste documento sobre o que eles entendem e o que não entendem.</w:t>
      </w:r>
    </w:p>
    <w:p w14:paraId="21058D71" w14:textId="0A2E7BD5" w:rsidR="007B69FD" w:rsidRPr="007B69FD" w:rsidRDefault="007B69FD" w:rsidP="0099152C">
      <w:pPr xmlns:w="http://schemas.openxmlformats.org/wordprocessingml/2006/main">
        <w:pStyle w:val="ListParagraph"/>
        <w:numPr>
          <w:ilvl w:val="0"/>
          <w:numId w:val="71"/>
        </w:numPr>
        <w:spacing w:line="240" w:lineRule="auto"/>
        <w:rPr>
          <w:sz w:val="21"/>
          <w:szCs w:val="21"/>
        </w:rPr>
      </w:pPr>
      <w:r xmlns:w="http://schemas.openxmlformats.org/wordprocessingml/2006/main" w:rsidRPr="007B69FD">
        <w:rPr>
          <w:sz w:val="21"/>
          <w:szCs w:val="21"/>
        </w:rPr>
        <w:t xml:space="preserve">Faça perguntas </w:t>
      </w:r>
      <w:r xmlns:w="http://schemas.openxmlformats.org/wordprocessingml/2006/main" w:rsidRPr="007B69FD">
        <w:rPr>
          <w:b/>
          <w:bCs/>
          <w:sz w:val="21"/>
          <w:szCs w:val="21"/>
        </w:rPr>
        <w:t xml:space="preserve">da Parte 2 </w:t>
      </w:r>
      <w:r xmlns:w="http://schemas.openxmlformats.org/wordprocessingml/2006/main" w:rsidRPr="007B69FD">
        <w:rPr>
          <w:sz w:val="21"/>
          <w:szCs w:val="21"/>
        </w:rPr>
        <w:t xml:space="preserve">aos revisores. Eles podem olhar os versículos enquanto respondem.</w:t>
      </w:r>
    </w:p>
    <w:p w14:paraId="6D0FF1A1" w14:textId="77777777" w:rsidR="007B69FD" w:rsidRPr="007B69FD" w:rsidRDefault="007B69FD" w:rsidP="0099152C">
      <w:pPr xmlns:w="http://schemas.openxmlformats.org/wordprocessingml/2006/main">
        <w:pStyle w:val="ListParagraph"/>
        <w:numPr>
          <w:ilvl w:val="1"/>
          <w:numId w:val="71"/>
        </w:numPr>
        <w:spacing w:line="240" w:lineRule="auto"/>
        <w:rPr>
          <w:sz w:val="21"/>
          <w:szCs w:val="21"/>
        </w:rPr>
      </w:pPr>
      <w:r xmlns:w="http://schemas.openxmlformats.org/wordprocessingml/2006/main" w:rsidRPr="007B69FD">
        <w:rPr>
          <w:sz w:val="21"/>
          <w:szCs w:val="21"/>
        </w:rPr>
        <w:t xml:space="preserve">Enquanto ouve, marque cada item da </w:t>
      </w:r>
      <w:r xmlns:w="http://schemas.openxmlformats.org/wordprocessingml/2006/main" w:rsidRPr="007B69FD">
        <w:rPr>
          <w:b/>
          <w:bCs/>
          <w:sz w:val="21"/>
          <w:szCs w:val="21"/>
        </w:rPr>
        <w:t xml:space="preserve">Parte 2 </w:t>
      </w:r>
      <w:r xmlns:w="http://schemas.openxmlformats.org/wordprocessingml/2006/main" w:rsidRPr="007B69FD">
        <w:rPr>
          <w:sz w:val="21"/>
          <w:szCs w:val="21"/>
        </w:rPr>
        <w:t xml:space="preserve">se for compreensível a partir de como os revisores respondem à pergunta. Os revisores não precisam citar diretamente.</w:t>
      </w:r>
    </w:p>
    <w:p w14:paraId="17B59591" w14:textId="31EFD0B8" w:rsidR="007B69FD" w:rsidRDefault="007B69FD" w:rsidP="0099152C">
      <w:pPr xmlns:w="http://schemas.openxmlformats.org/wordprocessingml/2006/main">
        <w:pStyle w:val="ListParagraph"/>
        <w:numPr>
          <w:ilvl w:val="1"/>
          <w:numId w:val="71"/>
        </w:numPr>
        <w:spacing w:line="240" w:lineRule="auto"/>
        <w:rPr>
          <w:sz w:val="21"/>
          <w:szCs w:val="21"/>
          <w:lang w:val="en-US"/>
        </w:rPr>
      </w:pPr>
      <w:r xmlns:w="http://schemas.openxmlformats.org/wordprocessingml/2006/main" w:rsidRPr="48114252">
        <w:rPr>
          <w:sz w:val="21"/>
          <w:szCs w:val="21"/>
          <w:lang w:val="en-US"/>
        </w:rPr>
        <w:t xml:space="preserve">Conforme necessário, faça perguntas adicionais para esclarecer. (Por exemplo, peça aos revisores que mostrem ou digam quais palavras nos versículos levaram à sua resposta.)</w:t>
      </w:r>
    </w:p>
    <w:p w14:paraId="7D8EA621" w14:textId="60A0ABEF" w:rsidR="006925C8" w:rsidRPr="00D00CD6" w:rsidRDefault="00D00CD6" w:rsidP="00D00CD6">
      <w:pPr xmlns:w="http://schemas.openxmlformats.org/wordprocessingml/2006/main">
        <w:pStyle w:val="ListParagraph"/>
        <w:numPr>
          <w:ilvl w:val="1"/>
          <w:numId w:val="74"/>
        </w:numPr>
        <w:spacing w:line="240" w:lineRule="auto"/>
        <w:ind w:left="720"/>
        <w:rPr>
          <w:sz w:val="21"/>
          <w:szCs w:val="21"/>
          <w:lang w:val="en-US"/>
        </w:rPr>
      </w:pPr>
      <w:r xmlns:w="http://schemas.openxmlformats.org/wordprocessingml/2006/main" w:rsidRPr="00D00CD6">
        <w:rPr>
          <w:sz w:val="21"/>
          <w:szCs w:val="21"/>
          <w:lang w:val="en-US"/>
        </w:rPr>
        <w:t xml:space="preserve">Se os revisores disserem mais alguma coisa sobre a passagem, escreva o que eles dizem na </w:t>
      </w:r>
      <w:r xmlns:w="http://schemas.openxmlformats.org/wordprocessingml/2006/main" w:rsidRPr="00D00CD6">
        <w:rPr>
          <w:b/>
          <w:bCs/>
          <w:sz w:val="21"/>
          <w:szCs w:val="21"/>
          <w:lang w:val="en-US"/>
        </w:rPr>
        <w:t xml:space="preserve">seção de comentários. </w:t>
      </w:r>
      <w:r xmlns:w="http://schemas.openxmlformats.org/wordprocessingml/2006/main" w:rsidRPr="00D00CD6">
        <w:rPr>
          <w:sz w:val="21"/>
          <w:szCs w:val="21"/>
          <w:lang w:val="en-US"/>
        </w:rPr>
        <w:t xml:space="preserve">Você também pode escrever suas próprias anotações lá.</w:t>
      </w:r>
    </w:p>
    <w:p w14:paraId="2C379AB1" w14:textId="77777777" w:rsidR="007B69FD" w:rsidRPr="007B69FD" w:rsidRDefault="007B69FD" w:rsidP="007B69FD">
      <w:pPr>
        <w:rPr>
          <w:sz w:val="21"/>
          <w:szCs w:val="21"/>
        </w:rPr>
      </w:pPr>
    </w:p>
    <w:p w14:paraId="6C3648EC" w14:textId="36B80F44" w:rsidR="007B69FD" w:rsidRPr="007B69FD" w:rsidRDefault="007B69FD" w:rsidP="007B69FD">
      <w:pPr xmlns:w="http://schemas.openxmlformats.org/wordprocessingml/2006/main">
        <w:rPr>
          <w:b/>
          <w:bCs/>
          <w:sz w:val="21"/>
          <w:szCs w:val="21"/>
        </w:rPr>
      </w:pPr>
      <w:r xmlns:w="http://schemas.openxmlformats.org/wordprocessingml/2006/main" w:rsidRPr="007B69FD">
        <w:rPr>
          <w:b/>
          <w:bCs/>
          <w:sz w:val="21"/>
          <w:szCs w:val="21"/>
        </w:rPr>
        <w:t xml:space="preserve">Concluir sessão de revisão</w:t>
      </w:r>
    </w:p>
    <w:p w14:paraId="799870A7" w14:textId="77777777" w:rsidR="007B69FD" w:rsidRPr="007B69FD" w:rsidRDefault="007B69FD" w:rsidP="0099152C">
      <w:pPr xmlns:w="http://schemas.openxmlformats.org/wordprocessingml/2006/main">
        <w:pStyle w:val="ListParagraph"/>
        <w:numPr>
          <w:ilvl w:val="0"/>
          <w:numId w:val="72"/>
        </w:numPr>
        <w:spacing w:line="240" w:lineRule="auto"/>
        <w:rPr>
          <w:sz w:val="21"/>
          <w:szCs w:val="21"/>
        </w:rPr>
      </w:pPr>
      <w:r xmlns:w="http://schemas.openxmlformats.org/wordprocessingml/2006/main" w:rsidRPr="007B69FD">
        <w:rPr>
          <w:sz w:val="21"/>
          <w:szCs w:val="21"/>
        </w:rPr>
        <w:t xml:space="preserve">Orem juntos.</w:t>
      </w:r>
    </w:p>
    <w:p w14:paraId="6826BEA9" w14:textId="77777777" w:rsidR="007B69FD" w:rsidRPr="007B69FD" w:rsidRDefault="007B69FD" w:rsidP="0099152C">
      <w:pPr xmlns:w="http://schemas.openxmlformats.org/wordprocessingml/2006/main">
        <w:pStyle w:val="ListParagraph"/>
        <w:numPr>
          <w:ilvl w:val="0"/>
          <w:numId w:val="72"/>
        </w:numPr>
        <w:spacing w:line="240" w:lineRule="auto"/>
        <w:rPr>
          <w:sz w:val="21"/>
          <w:szCs w:val="21"/>
        </w:rPr>
      </w:pPr>
      <w:r xmlns:w="http://schemas.openxmlformats.org/wordprocessingml/2006/main" w:rsidRPr="007B69FD">
        <w:rPr>
          <w:sz w:val="21"/>
          <w:szCs w:val="21"/>
        </w:rPr>
        <w:t xml:space="preserve">Obrigado aos revisores.</w:t>
      </w:r>
    </w:p>
    <w:p w14:paraId="316D4D4F" w14:textId="77777777" w:rsidR="007B69FD" w:rsidRDefault="007B69FD" w:rsidP="0099152C">
      <w:pPr xmlns:w="http://schemas.openxmlformats.org/wordprocessingml/2006/main">
        <w:pStyle w:val="ListParagraph"/>
        <w:numPr>
          <w:ilvl w:val="0"/>
          <w:numId w:val="72"/>
        </w:numPr>
        <w:spacing w:line="240" w:lineRule="auto"/>
        <w:rPr>
          <w:sz w:val="21"/>
          <w:szCs w:val="21"/>
        </w:rPr>
      </w:pPr>
      <w:r xmlns:w="http://schemas.openxmlformats.org/wordprocessingml/2006/main" w:rsidRPr="007B69FD">
        <w:rPr>
          <w:sz w:val="21"/>
          <w:szCs w:val="21"/>
        </w:rPr>
        <w:t xml:space="preserve">Se necessário, converse sobre quando se reunir para revisar mais passagens.</w:t>
      </w:r>
    </w:p>
    <w:p w14:paraId="171CC1B4" w14:textId="57F95E2A" w:rsidR="00E60683" w:rsidRDefault="00E60683" w:rsidP="00E60683">
      <w:pPr>
        <w:spacing w:line="240" w:lineRule="auto"/>
        <w:rPr>
          <w:sz w:val="21"/>
          <w:szCs w:val="21"/>
        </w:rPr>
      </w:pPr>
    </w:p>
    <w:p w14:paraId="16CDDA1A" w14:textId="2CFF748F" w:rsidR="00E60683" w:rsidRPr="00E60683" w:rsidRDefault="00E60683" w:rsidP="00E60683">
      <w:pPr xmlns:w="http://schemas.openxmlformats.org/wordprocessingml/2006/main">
        <w:spacing w:line="240" w:lineRule="auto"/>
        <w:rPr>
          <w:b/>
          <w:bCs/>
          <w:sz w:val="21"/>
          <w:szCs w:val="21"/>
        </w:rPr>
      </w:pPr>
      <w:r xmlns:w="http://schemas.openxmlformats.org/wordprocessingml/2006/main" w:rsidRPr="00E60683">
        <w:rPr>
          <w:b/>
          <w:bCs/>
          <w:sz w:val="21"/>
          <w:szCs w:val="21"/>
        </w:rPr>
        <w:t xml:space="preserve">Após a revisão</w:t>
      </w:r>
    </w:p>
    <w:p w14:paraId="74119E66" w14:textId="684A3A62" w:rsidR="00E60683" w:rsidRPr="00E60683" w:rsidRDefault="00E60683" w:rsidP="00E60683">
      <w:pPr xmlns:w="http://schemas.openxmlformats.org/wordprocessingml/2006/main">
        <w:pStyle w:val="ListParagraph"/>
        <w:numPr>
          <w:ilvl w:val="0"/>
          <w:numId w:val="99"/>
        </w:numPr>
        <w:spacing w:line="240" w:lineRule="auto"/>
        <w:rPr>
          <w:sz w:val="21"/>
          <w:szCs w:val="21"/>
        </w:rPr>
      </w:pPr>
      <w:r xmlns:w="http://schemas.openxmlformats.org/wordprocessingml/2006/main" w:rsidRPr="00E60683">
        <w:rPr>
          <w:sz w:val="21"/>
          <w:szCs w:val="21"/>
        </w:rPr>
        <w:t xml:space="preserve">Marque um horário para se reunir com a equipe de tradução.</w:t>
      </w:r>
    </w:p>
    <w:p w14:paraId="46A16845" w14:textId="72D2A62B" w:rsidR="009D150D" w:rsidRDefault="009D150D" w:rsidP="00E60683">
      <w:pPr xmlns:w="http://schemas.openxmlformats.org/wordprocessingml/2006/main">
        <w:pStyle w:val="ListParagraph"/>
        <w:numPr>
          <w:ilvl w:val="0"/>
          <w:numId w:val="99"/>
        </w:numPr>
        <w:spacing w:line="240" w:lineRule="auto"/>
        <w:rPr>
          <w:sz w:val="21"/>
          <w:szCs w:val="21"/>
        </w:rPr>
      </w:pPr>
      <w:r xmlns:w="http://schemas.openxmlformats.org/wordprocessingml/2006/main">
        <w:rPr>
          <w:sz w:val="21"/>
          <w:szCs w:val="21"/>
        </w:rPr>
        <w:t xml:space="preserve">Nesse momento, leve todas as notas da sua Sessão de Revisão para a equipe de tradução.</w:t>
      </w:r>
    </w:p>
    <w:p w14:paraId="1D4ED5CC" w14:textId="4232514E" w:rsidR="00C5755B" w:rsidRPr="00E60683" w:rsidRDefault="009D150D" w:rsidP="00E60683">
      <w:pPr xmlns:w="http://schemas.openxmlformats.org/wordprocessingml/2006/main" xmlns:r="http://schemas.openxmlformats.org/officeDocument/2006/relationships">
        <w:pStyle w:val="ListParagraph"/>
        <w:numPr>
          <w:ilvl w:val="0"/>
          <w:numId w:val="99"/>
        </w:numPr>
        <w:spacing w:line="240" w:lineRule="auto"/>
        <w:rPr>
          <w:sz w:val="21"/>
          <w:szCs w:val="21"/>
        </w:rPr>
        <w:sectPr w:rsidR="00C5755B" w:rsidRPr="00E60683" w:rsidSect="00281947">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titlePg/>
        </w:sectPr>
      </w:pPr>
      <w:r xmlns:w="http://schemas.openxmlformats.org/wordprocessingml/2006/main">
        <w:rPr>
          <w:sz w:val="21"/>
          <w:szCs w:val="21"/>
        </w:rPr>
        <w:t xml:space="preserve">Mostre a eles o que foi encontrado pelos revisores. A equipe deve decidir o que mudar e como fazer isso.</w:t>
      </w:r>
    </w:p>
    <w:p w14:paraId="36EDF87F" w14:textId="01F07E86" w:rsidR="009D27FE" w:rsidRDefault="009D27FE" w:rsidP="009D27FE">
      <w:pPr xmlns:w="http://schemas.openxmlformats.org/wordprocessingml/2006/main">
        <w:pStyle w:val="Heading1"/>
        <w:keepNext w:val="0"/>
        <w:keepLines w:val="0"/>
        <w:spacing w:before="0"/>
        <w:rPr>
          <w:b/>
          <w:bCs/>
          <w:szCs w:val="44"/>
        </w:rPr>
      </w:pPr>
      <w:bookmarkStart xmlns:w="http://schemas.openxmlformats.org/wordprocessingml/2006/main" w:id="0" w:name="_Toc16619423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2:1-12</w:t>
      </w:r>
      <w:bookmarkEnd xmlns:w="http://schemas.openxmlformats.org/wordprocessingml/2006/main" w:id="0"/>
    </w:p>
    <w:p w14:paraId="77A6789B" w14:textId="3BD6C246"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262F960"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0A05BE88" w14:textId="1F64596B" w:rsidR="009D27FE" w:rsidRPr="007B69FD" w:rsidRDefault="009D27FE" w:rsidP="006D6990">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96B150A" w14:textId="5D2746E6" w:rsidR="009D27FE" w:rsidRPr="007B69FD" w:rsidRDefault="009D27FE" w:rsidP="008F6E25">
      <w:pPr xmlns:w="http://schemas.openxmlformats.org/wordprocessingml/2006/main">
        <w:pStyle w:val="Checklist"/>
      </w:pPr>
      <w:r xmlns:w="http://schemas.openxmlformats.org/wordprocessingml/2006/main" w:rsidRPr="007B69FD">
        <w:t xml:space="preserve">Homens sábios vieram do leste para Jerusalém em busca daquele que havia nascido rei dos judeus. [2:1-2]</w:t>
      </w:r>
    </w:p>
    <w:p w14:paraId="3C12EBDD" w14:textId="755802AC" w:rsidR="009D27FE" w:rsidRPr="007B69FD" w:rsidRDefault="009D27FE" w:rsidP="008F6E25">
      <w:pPr xmlns:w="http://schemas.openxmlformats.org/wordprocessingml/2006/main">
        <w:pStyle w:val="Checklist"/>
      </w:pPr>
      <w:r xmlns:w="http://schemas.openxmlformats.org/wordprocessingml/2006/main" w:rsidRPr="007B69FD">
        <w:t xml:space="preserve">Os principais sacerdotes e escribas disseram a Herodes que o Cristo nasceria em Belém, segundo as Escrituras. [2:5-6]</w:t>
      </w:r>
    </w:p>
    <w:p w14:paraId="3CEF3ED9" w14:textId="216FAA84" w:rsidR="009D27FE" w:rsidRPr="007B69FD" w:rsidRDefault="009D27FE" w:rsidP="006D6990">
      <w:pPr xmlns:w="http://schemas.openxmlformats.org/wordprocessingml/2006/main">
        <w:pStyle w:val="Checklist"/>
      </w:pPr>
      <w:r xmlns:w="http://schemas.openxmlformats.org/wordprocessingml/2006/main" w:rsidRPr="007B69FD">
        <w:t xml:space="preserve">Herodes enviou os magos a Belém. [2:7-8]</w:t>
      </w:r>
    </w:p>
    <w:p w14:paraId="414AE233" w14:textId="535D7988" w:rsidR="009D27FE" w:rsidRPr="007B69FD" w:rsidRDefault="009D27FE" w:rsidP="008F6E25">
      <w:pPr xmlns:w="http://schemas.openxmlformats.org/wordprocessingml/2006/main">
        <w:pStyle w:val="Checklist"/>
      </w:pPr>
      <w:r xmlns:w="http://schemas.openxmlformats.org/wordprocessingml/2006/main" w:rsidRPr="007B69FD">
        <w:t xml:space="preserve">Herodes ordenou que os magos voltassem, dizendo-lhes que também queria adorar o bebê. [2:8]</w:t>
      </w:r>
    </w:p>
    <w:p w14:paraId="70D4906C" w14:textId="2546B035" w:rsidR="009D27FE" w:rsidRPr="007B69FD" w:rsidRDefault="009D27FE" w:rsidP="008F6E25">
      <w:pPr xmlns:w="http://schemas.openxmlformats.org/wordprocessingml/2006/main">
        <w:pStyle w:val="Checklist"/>
      </w:pPr>
      <w:r xmlns:w="http://schemas.openxmlformats.org/wordprocessingml/2006/main" w:rsidRPr="007B69FD">
        <w:t xml:space="preserve">Os magos foram a Belém, encontraram o bebê, deram-lhe presentes e o adoraram. [2:11]</w:t>
      </w:r>
    </w:p>
    <w:p w14:paraId="3C37BC45" w14:textId="7D97C430" w:rsidR="009D27FE" w:rsidRPr="007B69FD" w:rsidRDefault="009D27FE" w:rsidP="006D6990">
      <w:pPr xmlns:w="http://schemas.openxmlformats.org/wordprocessingml/2006/main">
        <w:pStyle w:val="Checklist"/>
      </w:pPr>
      <w:r xmlns:w="http://schemas.openxmlformats.org/wordprocessingml/2006/main" w:rsidRPr="007B69FD">
        <w:t xml:space="preserve">Eles não voltaram para Herodes. [2:12]</w:t>
      </w:r>
    </w:p>
    <w:p w14:paraId="413E6FF1" w14:textId="64EAB271" w:rsidR="009D27FE" w:rsidRPr="007B69FD" w:rsidRDefault="009D27FE" w:rsidP="004B330E">
      <w:pPr xmlns:w="http://schemas.openxmlformats.org/wordprocessingml/2006/main">
        <w:pStyle w:val="Part2"/>
      </w:pPr>
      <w:r xmlns:w="http://schemas.openxmlformats.org/wordprocessingml/2006/main" w:rsidRPr="007B69FD">
        <w:t xml:space="preserve">Parte 2</w:t>
      </w:r>
    </w:p>
    <w:p w14:paraId="13595854" w14:textId="5BFB390A" w:rsidR="009D27FE" w:rsidRPr="007B69FD" w:rsidRDefault="003947E5" w:rsidP="006D6990">
      <w:pPr xmlns:w="http://schemas.openxmlformats.org/wordprocessingml/2006/main">
        <w:pStyle w:val="Answerortell"/>
      </w:pPr>
      <w:r xmlns:w="http://schemas.openxmlformats.org/wordprocessingml/2006/main">
        <w:t xml:space="preserve">Responda às seguintes perguntas nos versículos especificados.</w:t>
      </w:r>
    </w:p>
    <w:p w14:paraId="659E57F2" w14:textId="263DDBD0"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[2:1-2] </w:t>
      </w:r>
      <w:r xmlns:w="http://schemas.openxmlformats.org/wordprocessingml/2006/main" w:rsidR="008E02B0">
        <w:rPr>
          <w:sz w:val="20"/>
          <w:szCs w:val="20"/>
        </w:rPr>
        <w:tab xmlns:w="http://schemas.openxmlformats.org/wordprocessingml/2006/main"/>
      </w:r>
      <w:r xmlns:w="http://schemas.openxmlformats.org/wordprocessingml/2006/main" w:rsidR="003947E5">
        <w:rPr>
          <w:sz w:val="20"/>
          <w:szCs w:val="20"/>
        </w:rPr>
        <w:t xml:space="preserve">Depois que Jesus nasceu em Belém, por que alguns homens sábios foram para Jerusalém?</w:t>
      </w:r>
    </w:p>
    <w:p w14:paraId="06A0B90E"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Eles procuravam aquele que havia nascido Rei dos Judeus.</w:t>
      </w:r>
    </w:p>
    <w:p w14:paraId="5EE81544" w14:textId="77777777" w:rsidR="009D27FE" w:rsidRPr="007B69FD" w:rsidRDefault="009D27FE" w:rsidP="009D27FE">
      <w:pPr>
        <w:ind w:left="720"/>
        <w:rPr>
          <w:sz w:val="20"/>
          <w:szCs w:val="20"/>
        </w:rPr>
      </w:pPr>
    </w:p>
    <w:p w14:paraId="0884C0FA" w14:textId="5EC9DB3E"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[2:2]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Por que eles estavam procurando pelo Rei dos Judeus?</w:t>
      </w:r>
    </w:p>
    <w:p w14:paraId="67EBE02E"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Eles disseram que viram sua estrela e vieram adorá-lo.</w:t>
      </w:r>
    </w:p>
    <w:p w14:paraId="5F0428BD" w14:textId="77777777" w:rsidR="009D27FE" w:rsidRPr="007B69FD" w:rsidRDefault="009D27FE" w:rsidP="009D27FE">
      <w:pPr>
        <w:ind w:left="720"/>
        <w:rPr>
          <w:sz w:val="20"/>
          <w:szCs w:val="20"/>
        </w:rPr>
      </w:pPr>
    </w:p>
    <w:p w14:paraId="1DF9D655" w14:textId="462C92D1" w:rsidR="00B2263F" w:rsidRDefault="008E02B0" w:rsidP="004B330E">
      <w:pPr xmlns:w="http://schemas.openxmlformats.org/wordprocessingml/2006/main">
        <w:numPr>
          <w:ilvl w:val="0"/>
          <w:numId w:val="1"/>
        </w:numPr>
        <w:rPr>
          <w:sz w:val="20"/>
          <w:szCs w:val="20"/>
        </w:rPr>
      </w:pPr>
      <w:r xmlns:w="http://schemas.openxmlformats.org/wordprocessingml/2006/main">
        <w:rPr>
          <w:sz w:val="20"/>
          <w:szCs w:val="20"/>
        </w:rPr>
        <w:t xml:space="preserve">[2:3] </w:t>
      </w:r>
      <w:r xmlns:w="http://schemas.openxmlformats.org/wordprocessingml/2006/main">
        <w:rPr>
          <w:sz w:val="20"/>
          <w:szCs w:val="20"/>
        </w:rPr>
        <w:tab xmlns:w="http://schemas.openxmlformats.org/wordprocessingml/2006/main"/>
      </w:r>
      <w:r xmlns:w="http://schemas.openxmlformats.org/wordprocessingml/2006/main" w:rsidR="00B2263F">
        <w:rPr>
          <w:sz w:val="20"/>
          <w:szCs w:val="20"/>
        </w:rPr>
        <w:t xml:space="preserve">Por que você acha que Herodes ficou perturbado quando ouviu que os magos queriam encontrar o Rei dos Judeus que acabara de nascer?</w:t>
      </w:r>
    </w:p>
    <w:p w14:paraId="344B7BB1" w14:textId="0D7197F2" w:rsidR="00B2263F" w:rsidRDefault="00B2263F" w:rsidP="48114252">
      <w:pPr xmlns:w="http://schemas.openxmlformats.org/wordprocessingml/2006/main">
        <w:ind w:firstLine="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Herodes provavelmente estava preocupado com a possibilidade de um novo rei tirar sua posição como rei.</w:t>
      </w:r>
      <w:r xmlns:w="http://schemas.openxmlformats.org/wordprocessingml/2006/main">
        <w:br xmlns:w="http://schemas.openxmlformats.org/wordprocessingml/2006/main"/>
      </w:r>
      <w:r xmlns:w="http://schemas.openxmlformats.org/wordprocessingml/2006/main" w:rsidRPr="48114252">
        <w:rPr>
          <w:sz w:val="20"/>
          <w:szCs w:val="20"/>
          <w:lang w:val="en-US"/>
        </w:rPr>
        <w:t xml:space="preserve"> </w:t>
      </w:r>
    </w:p>
    <w:p w14:paraId="3D9BC74F" w14:textId="23F3E5F6"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[2:4]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Como Herodes descobriu onde o Cristo nasceria?</w:t>
      </w:r>
    </w:p>
    <w:p w14:paraId="1C39E3B7"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perguntou aos sacerdotes e escribas do povo judeu onde Cristo nasceria.</w:t>
      </w:r>
    </w:p>
    <w:p w14:paraId="73E197ED" w14:textId="77777777" w:rsidR="009D27FE" w:rsidRPr="007B69FD" w:rsidRDefault="009D27FE" w:rsidP="009D27FE">
      <w:pPr>
        <w:ind w:left="720"/>
        <w:rPr>
          <w:sz w:val="20"/>
          <w:szCs w:val="20"/>
        </w:rPr>
      </w:pPr>
    </w:p>
    <w:p w14:paraId="308E64FF" w14:textId="4BE834C9"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[2:5-6] </w:t>
      </w:r>
      <w:r xmlns:w="http://schemas.openxmlformats.org/wordprocessingml/2006/main" w:rsidR="008E02B0">
        <w:rPr>
          <w:sz w:val="20"/>
          <w:szCs w:val="20"/>
        </w:rPr>
        <w:tab xmlns:w="http://schemas.openxmlformats.org/wordprocessingml/2006/main"/>
      </w:r>
      <w:r xmlns:w="http://schemas.openxmlformats.org/wordprocessingml/2006/main" w:rsidR="003947E5">
        <w:rPr>
          <w:sz w:val="20"/>
          <w:szCs w:val="20"/>
        </w:rPr>
        <w:t xml:space="preserve">Como os sacerdotes e escribas sabiam onde Cristo nasceria?</w:t>
      </w:r>
    </w:p>
    <w:p w14:paraId="61C554E4"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As escrituras diziam que um governante viria de Belém.</w:t>
      </w:r>
    </w:p>
    <w:p w14:paraId="6A5688E4" w14:textId="77777777" w:rsidR="009D27FE" w:rsidRPr="007B69FD" w:rsidRDefault="009D27FE" w:rsidP="009D27FE">
      <w:pPr>
        <w:ind w:left="720"/>
        <w:rPr>
          <w:sz w:val="20"/>
          <w:szCs w:val="20"/>
        </w:rPr>
      </w:pPr>
    </w:p>
    <w:p w14:paraId="14CE7968" w14:textId="268B42B0"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[2:9-10]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Como os sábios encontraram aquele que nasceu rei dos judeus?</w:t>
      </w:r>
    </w:p>
    <w:p w14:paraId="501457CF"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Eles saíram de Jerusalém, e a estrela os guiou até a casa onde estava o menino.</w:t>
      </w:r>
    </w:p>
    <w:p w14:paraId="37796F8D" w14:textId="77777777" w:rsidR="009D27FE" w:rsidRPr="007B69FD" w:rsidRDefault="009D27FE" w:rsidP="009D27FE">
      <w:pPr>
        <w:ind w:left="720"/>
        <w:rPr>
          <w:sz w:val="20"/>
          <w:szCs w:val="20"/>
        </w:rPr>
      </w:pPr>
    </w:p>
    <w:p w14:paraId="48B93569" w14:textId="478A1E46"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[2:11]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que os magos fizeram quando encontraram a criança?</w:t>
      </w:r>
    </w:p>
    <w:p w14:paraId="0442D809" w14:textId="77777777"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se prostraram e o adoraram, e abriram seus presentes e os entregaram a ele.</w:t>
      </w:r>
    </w:p>
    <w:p w14:paraId="13669169" w14:textId="77777777" w:rsidR="009D27FE" w:rsidRPr="007B69FD" w:rsidRDefault="009D27FE" w:rsidP="009D27FE">
      <w:pPr>
        <w:ind w:left="720"/>
        <w:rPr>
          <w:sz w:val="20"/>
          <w:szCs w:val="20"/>
        </w:rPr>
      </w:pPr>
    </w:p>
    <w:p w14:paraId="60E52F33" w14:textId="18B83016" w:rsidR="009D27FE" w:rsidRPr="007B69FD" w:rsidRDefault="008F6E25" w:rsidP="004B330E">
      <w:pPr xmlns:w="http://schemas.openxmlformats.org/wordprocessingml/2006/main">
        <w:numPr>
          <w:ilvl w:val="0"/>
          <w:numId w:val="1"/>
        </w:numPr>
        <w:rPr>
          <w:sz w:val="20"/>
          <w:szCs w:val="20"/>
        </w:rPr>
      </w:pPr>
      <w:r xmlns:w="http://schemas.openxmlformats.org/wordprocessingml/2006/main" w:rsidRPr="007B69FD">
        <w:rPr>
          <w:sz w:val="20"/>
          <w:szCs w:val="20"/>
        </w:rPr>
        <w:t xml:space="preserve">[2:11]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Quem você acha que era a criança que eles estavam adorando?</w:t>
      </w:r>
    </w:p>
    <w:p w14:paraId="5350B15C" w14:textId="2AA199C5" w:rsidR="009D27FE" w:rsidRPr="007B69FD" w:rsidRDefault="009D27FE" w:rsidP="48114252">
      <w:pPr xmlns:w="http://schemas.openxmlformats.org/wordprocessingml/2006/main">
        <w:pStyle w:val="ListParagraph"/>
        <w:ind w:left="360" w:firstLine="360"/>
        <w:rPr>
          <w:sz w:val="20"/>
          <w:szCs w:val="20"/>
          <w:lang w:val="en-US"/>
        </w:rPr>
      </w:pPr>
      <w:r xmlns:w="http://schemas.openxmlformats.org/wordprocessingml/2006/main" w:rsidRPr="48114252">
        <w:rPr>
          <w:sz w:val="20"/>
          <w:szCs w:val="20"/>
          <w:lang w:val="en-US"/>
        </w:rPr>
        <w:t xml:space="preserve">Pelo restante da passagem, fica claro que a criança era Jesus.</w:t>
      </w:r>
    </w:p>
    <w:p w14:paraId="59B0FD99" w14:textId="77777777" w:rsidR="009D27FE" w:rsidRPr="007B69FD" w:rsidRDefault="009D27FE" w:rsidP="009D27FE">
      <w:pPr>
        <w:rPr>
          <w:sz w:val="20"/>
          <w:szCs w:val="20"/>
        </w:rPr>
      </w:pPr>
    </w:p>
    <w:p w14:paraId="75FDB4FD" w14:textId="6D19687F" w:rsidR="009D27FE" w:rsidRPr="007B69FD" w:rsidRDefault="008F6E25" w:rsidP="004B330E">
      <w:pPr xmlns:w="http://schemas.openxmlformats.org/wordprocessingml/2006/main">
        <w:numPr>
          <w:ilvl w:val="0"/>
          <w:numId w:val="1"/>
        </w:numPr>
        <w:rPr>
          <w:sz w:val="20"/>
          <w:szCs w:val="20"/>
        </w:rPr>
      </w:pPr>
      <w:r xmlns:w="http://schemas.openxmlformats.org/wordprocessingml/2006/main">
        <w:rPr>
          <w:sz w:val="20"/>
          <w:szCs w:val="20"/>
        </w:rPr>
        <w:t xml:space="preserve">[2:12]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Por que os magos não voltaram para Herodes?</w:t>
      </w:r>
    </w:p>
    <w:p w14:paraId="5BDF9060" w14:textId="64F2C9C1"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Eles foram avisados por Deus em sonho para não voltarem para Herodes.</w:t>
      </w:r>
    </w:p>
    <w:p w14:paraId="489F0913" w14:textId="31F5F7BE" w:rsidR="009D27FE" w:rsidRPr="007B69FD" w:rsidRDefault="008D2632" w:rsidP="008D2632">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2:1-12 </w:t>
      </w:r>
      <w:r xmlns:w="http://schemas.openxmlformats.org/wordprocessingml/2006/main" w:rsidR="00350308" w:rsidRPr="007B69FD">
        <w:t xml:space="preserve">continuação</w:t>
      </w:r>
      <w:r xmlns:w="http://schemas.openxmlformats.org/wordprocessingml/2006/main" w:rsidRPr="007B69FD">
        <w:br xmlns:w="http://schemas.openxmlformats.org/wordprocessingml/2006/main"/>
      </w:r>
    </w:p>
    <w:p w14:paraId="182C09F4" w14:textId="10B35C4A" w:rsidR="009D27FE" w:rsidRPr="007B69FD" w:rsidRDefault="008F6E25" w:rsidP="48114252">
      <w:pPr xmlns:w="http://schemas.openxmlformats.org/wordprocessingml/2006/main">
        <w:numPr>
          <w:ilvl w:val="0"/>
          <w:numId w:val="1"/>
        </w:numPr>
        <w:rPr>
          <w:sz w:val="20"/>
          <w:szCs w:val="20"/>
          <w:lang w:val="en-US"/>
        </w:rPr>
      </w:pPr>
      <w:r xmlns:w="http://schemas.openxmlformats.org/wordprocessingml/2006/main" w:rsidRPr="48114252">
        <w:rPr>
          <w:sz w:val="20"/>
          <w:szCs w:val="20"/>
          <w:lang w:val="en-US"/>
        </w:rPr>
        <w:t xml:space="preserve">[2:2-6] </w:t>
      </w:r>
      <w:r xmlns:w="http://schemas.openxmlformats.org/wordprocessingml/2006/main" w:rsidR="008E02B0">
        <w:rPr>
          <w:sz w:val="20"/>
          <w:szCs w:val="20"/>
          <w:lang w:val="en-US"/>
        </w:rPr>
        <w:tab xmlns:w="http://schemas.openxmlformats.org/wordprocessingml/2006/main"/>
      </w:r>
      <w:r xmlns:w="http://schemas.openxmlformats.org/wordprocessingml/2006/main" w:rsidR="003947E5">
        <w:rPr>
          <w:sz w:val="20"/>
          <w:szCs w:val="20"/>
          <w:lang w:val="en-US"/>
        </w:rPr>
        <w:t xml:space="preserve">Mateus </w:t>
      </w:r>
      <w:proofErr xmlns:w="http://schemas.openxmlformats.org/wordprocessingml/2006/main" w:type="gramStart"/>
      <w:r xmlns:w="http://schemas.openxmlformats.org/wordprocessingml/2006/main" w:rsidR="009D27FE" w:rsidRPr="48114252">
        <w:rPr>
          <w:sz w:val="20"/>
          <w:szCs w:val="20"/>
          <w:lang w:val="en-US"/>
        </w:rPr>
        <w:t xml:space="preserve">contou </w:t>
      </w:r>
      <w:proofErr xmlns:w="http://schemas.openxmlformats.org/wordprocessingml/2006/main" w:type="gramEnd"/>
      <w:r xmlns:w="http://schemas.openxmlformats.org/wordprocessingml/2006/main" w:rsidR="009D27FE" w:rsidRPr="48114252">
        <w:rPr>
          <w:sz w:val="20"/>
          <w:szCs w:val="20"/>
          <w:lang w:val="en-US"/>
        </w:rPr>
        <w:t xml:space="preserve">sobre os magos vindo adorar aquele que nasceu rei dos judeus, a profecia sobre o governante nascer em Belém e a estrela sobre a casa em Belém onde a criança estava. Por que você acha que Mateus </w:t>
      </w:r>
      <w:proofErr xmlns:w="http://schemas.openxmlformats.org/wordprocessingml/2006/main" w:type="gramStart"/>
      <w:r xmlns:w="http://schemas.openxmlformats.org/wordprocessingml/2006/main" w:rsidR="009D27FE" w:rsidRPr="48114252">
        <w:rPr>
          <w:sz w:val="20"/>
          <w:szCs w:val="20"/>
          <w:lang w:val="en-US"/>
        </w:rPr>
        <w:t xml:space="preserve">contou </w:t>
      </w:r>
      <w:proofErr xmlns:w="http://schemas.openxmlformats.org/wordprocessingml/2006/main" w:type="gramEnd"/>
      <w:r xmlns:w="http://schemas.openxmlformats.org/wordprocessingml/2006/main" w:rsidR="009D27FE" w:rsidRPr="48114252">
        <w:rPr>
          <w:sz w:val="20"/>
          <w:szCs w:val="20"/>
          <w:lang w:val="en-US"/>
        </w:rPr>
        <w:t xml:space="preserve">sobre esses eventos?</w:t>
      </w:r>
    </w:p>
    <w:p w14:paraId="6C868644" w14:textId="30096C0D" w:rsidR="009D27FE"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9D27FE" w:rsidRPr="48114252">
        <w:rPr>
          <w:sz w:val="20"/>
          <w:szCs w:val="20"/>
          <w:lang w:val="en-US"/>
        </w:rPr>
        <w:t xml:space="preserve">Mateus provavelmente </w:t>
      </w:r>
      <w:proofErr xmlns:w="http://schemas.openxmlformats.org/wordprocessingml/2006/main" w:type="gramStart"/>
      <w:r xmlns:w="http://schemas.openxmlformats.org/wordprocessingml/2006/main" w:rsidR="009D27FE" w:rsidRPr="48114252">
        <w:rPr>
          <w:sz w:val="20"/>
          <w:szCs w:val="20"/>
          <w:lang w:val="en-US"/>
        </w:rPr>
        <w:t xml:space="preserve">contou </w:t>
      </w:r>
      <w:proofErr xmlns:w="http://schemas.openxmlformats.org/wordprocessingml/2006/main" w:type="gramEnd"/>
      <w:r xmlns:w="http://schemas.openxmlformats.org/wordprocessingml/2006/main" w:rsidR="009D27FE" w:rsidRPr="48114252">
        <w:rPr>
          <w:sz w:val="20"/>
          <w:szCs w:val="20"/>
          <w:lang w:val="en-US"/>
        </w:rPr>
        <w:t xml:space="preserve">sobre esses eventos para mostrar que Jesus era aquele que o Antigo Testamento profetizou ser o Rei dos Judeus.</w:t>
      </w:r>
    </w:p>
    <w:p w14:paraId="7FD9DA7B"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5F8F0140" w14:textId="77777777" w:rsidR="008D2632" w:rsidRPr="007B69FD" w:rsidRDefault="008D2632">
      <w:pPr>
        <w:spacing w:line="240" w:lineRule="auto"/>
        <w:rPr>
          <w:sz w:val="40"/>
          <w:szCs w:val="44"/>
        </w:rPr>
      </w:pPr>
      <w:r w:rsidRPr="007B69FD">
        <w:rPr>
          <w:szCs w:val="44"/>
        </w:rPr>
        <w:br w:type="page"/>
      </w:r>
    </w:p>
    <w:p w14:paraId="34CA993B" w14:textId="3DF0F25F" w:rsidR="009D27FE" w:rsidRPr="007B69FD" w:rsidRDefault="009D27FE" w:rsidP="009D27FE">
      <w:pPr xmlns:w="http://schemas.openxmlformats.org/wordprocessingml/2006/main">
        <w:pStyle w:val="Heading1"/>
        <w:keepNext w:val="0"/>
        <w:keepLines w:val="0"/>
        <w:spacing w:before="480"/>
        <w:rPr>
          <w:b/>
          <w:bCs/>
          <w:szCs w:val="44"/>
        </w:rPr>
      </w:pPr>
      <w:bookmarkStart xmlns:w="http://schemas.openxmlformats.org/wordprocessingml/2006/main" w:id="1" w:name="_Toc166194236"/>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3:13-17</w:t>
      </w:r>
      <w:bookmarkEnd xmlns:w="http://schemas.openxmlformats.org/wordprocessingml/2006/main" w:id="1"/>
    </w:p>
    <w:p w14:paraId="549F5B9F" w14:textId="2A027EEA" w:rsidR="009D27FE" w:rsidRPr="007B69FD" w:rsidRDefault="009D27FE" w:rsidP="004B330E">
      <w:pPr xmlns:w="http://schemas.openxmlformats.org/wordprocessingml/2006/main">
        <w:pStyle w:val="Style3"/>
      </w:pPr>
      <w:r xmlns:w="http://schemas.openxmlformats.org/wordprocessingml/2006/main" w:rsidRPr="007B69FD">
        <w:rPr>
          <w:b/>
          <w:bCs/>
        </w:rPr>
        <w:t xml:space="preserve">Contexto: </w:t>
      </w:r>
      <w:r xmlns:w="http://schemas.openxmlformats.org/wordprocessingml/2006/main" w:rsidRPr="007B69FD">
        <w:t xml:space="preserve">Depois que Jesus cresceu, João Batista foi para o deserto e pregou que as pessoas deveriam parar de pecar e serem batizadas. João também ensinou que viria alguém mais poderoso do que ele, e essa pessoa julgaria as pessoas.</w:t>
      </w:r>
    </w:p>
    <w:p w14:paraId="759F0CC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08AC9A4"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67665B1D" w14:textId="001200A6" w:rsidR="009D27FE" w:rsidRPr="007B69FD" w:rsidRDefault="009D27FE" w:rsidP="006D6990">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CC24CC3" w14:textId="0ABA623E" w:rsidR="009D27FE" w:rsidRPr="007B69FD" w:rsidRDefault="009D27FE" w:rsidP="006D6990">
      <w:pPr xmlns:w="http://schemas.openxmlformats.org/wordprocessingml/2006/main">
        <w:pStyle w:val="Checklist"/>
      </w:pPr>
      <w:r xmlns:w="http://schemas.openxmlformats.org/wordprocessingml/2006/main" w:rsidRPr="007B69FD">
        <w:t xml:space="preserve">Jesus veio ao rio Jordão para ser batizado por João. [3:13]</w:t>
      </w:r>
    </w:p>
    <w:p w14:paraId="2507C95B" w14:textId="57064A4F" w:rsidR="009D27FE" w:rsidRPr="007B69FD" w:rsidRDefault="009D27FE" w:rsidP="006D6990">
      <w:pPr xmlns:w="http://schemas.openxmlformats.org/wordprocessingml/2006/main">
        <w:pStyle w:val="Checklist"/>
      </w:pPr>
      <w:r xmlns:w="http://schemas.openxmlformats.org/wordprocessingml/2006/main" w:rsidRPr="007B69FD">
        <w:t xml:space="preserve">João tentou impedir Jesus, mas Jesus disse que era certo que João o batizasse. [3:14-15]</w:t>
      </w:r>
    </w:p>
    <w:p w14:paraId="36C46CD8" w14:textId="46E34CCB" w:rsidR="009D27FE" w:rsidRPr="007B69FD" w:rsidRDefault="009D27FE" w:rsidP="006D6990">
      <w:pPr xmlns:w="http://schemas.openxmlformats.org/wordprocessingml/2006/main">
        <w:pStyle w:val="Checklist"/>
      </w:pPr>
      <w:r xmlns:w="http://schemas.openxmlformats.org/wordprocessingml/2006/main" w:rsidRPr="007B69FD">
        <w:t xml:space="preserve">Depois que João batizou Jesus, o Espírito de Deus desceu como uma pomba e pousou sobre Jesus. [3:16]</w:t>
      </w:r>
    </w:p>
    <w:p w14:paraId="47551D2F" w14:textId="1ADB5EE3" w:rsidR="009D27FE" w:rsidRPr="007B69FD" w:rsidRDefault="009D27FE" w:rsidP="006D6990">
      <w:pPr xmlns:w="http://schemas.openxmlformats.org/wordprocessingml/2006/main">
        <w:pStyle w:val="Checklist"/>
      </w:pPr>
      <w:r xmlns:w="http://schemas.openxmlformats.org/wordprocessingml/2006/main" w:rsidRPr="48114252">
        <w:rPr>
          <w:lang w:val="en-US"/>
        </w:rPr>
        <w:t xml:space="preserve">Uma voz do céu disse: “Este é meu Filho amado. Estou muito satisfeito com ele.” [3:17]</w:t>
      </w:r>
    </w:p>
    <w:p w14:paraId="274D6C1E" w14:textId="77777777" w:rsidR="009D27FE" w:rsidRPr="007B69FD" w:rsidRDefault="009D27FE" w:rsidP="004B330E">
      <w:pPr xmlns:w="http://schemas.openxmlformats.org/wordprocessingml/2006/main">
        <w:pStyle w:val="Part2"/>
      </w:pPr>
      <w:r xmlns:w="http://schemas.openxmlformats.org/wordprocessingml/2006/main" w:rsidRPr="007B69FD">
        <w:t xml:space="preserve">Parte 2</w:t>
      </w:r>
    </w:p>
    <w:p w14:paraId="60397EC8" w14:textId="4C0D8507" w:rsidR="009D27FE" w:rsidRPr="007B69FD" w:rsidRDefault="003947E5" w:rsidP="006D6990">
      <w:pPr xmlns:w="http://schemas.openxmlformats.org/wordprocessingml/2006/main">
        <w:pStyle w:val="Answerortell"/>
      </w:pPr>
      <w:r xmlns:w="http://schemas.openxmlformats.org/wordprocessingml/2006/main">
        <w:t xml:space="preserve">Responda às seguintes perguntas nos versículos especificados.</w:t>
      </w:r>
    </w:p>
    <w:p w14:paraId="18C1AE3A" w14:textId="6CD3F0D2" w:rsidR="009D27FE" w:rsidRPr="007B69FD" w:rsidRDefault="008F6E25" w:rsidP="004B330E">
      <w:pPr xmlns:w="http://schemas.openxmlformats.org/wordprocessingml/2006/main">
        <w:numPr>
          <w:ilvl w:val="0"/>
          <w:numId w:val="2"/>
        </w:numPr>
        <w:rPr>
          <w:sz w:val="20"/>
          <w:szCs w:val="20"/>
        </w:rPr>
      </w:pPr>
      <w:r xmlns:w="http://schemas.openxmlformats.org/wordprocessingml/2006/main" w:rsidRPr="007B69FD">
        <w:rPr>
          <w:sz w:val="20"/>
          <w:szCs w:val="20"/>
        </w:rPr>
        <w:t xml:space="preserve">[3:14]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Quando Jesus veio para ser batizado, o que João disse a Jesus?</w:t>
      </w:r>
    </w:p>
    <w:p w14:paraId="5945AC4E"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João disse a Jesus que ele precisava ser batizado por Jesus.</w:t>
      </w:r>
    </w:p>
    <w:p w14:paraId="60EFFFE1" w14:textId="77777777" w:rsidR="009D27FE" w:rsidRPr="007B69FD" w:rsidRDefault="009D27FE" w:rsidP="009D27FE">
      <w:pPr>
        <w:ind w:left="720"/>
        <w:rPr>
          <w:sz w:val="20"/>
          <w:szCs w:val="20"/>
        </w:rPr>
      </w:pPr>
    </w:p>
    <w:p w14:paraId="723848E1" w14:textId="19CA97A3" w:rsidR="009D27FE" w:rsidRPr="007B69FD" w:rsidRDefault="008F6E25" w:rsidP="004B330E">
      <w:pPr xmlns:w="http://schemas.openxmlformats.org/wordprocessingml/2006/main">
        <w:numPr>
          <w:ilvl w:val="0"/>
          <w:numId w:val="2"/>
        </w:numPr>
        <w:rPr>
          <w:sz w:val="20"/>
          <w:szCs w:val="20"/>
        </w:rPr>
      </w:pPr>
      <w:r xmlns:w="http://schemas.openxmlformats.org/wordprocessingml/2006/main" w:rsidRPr="007B69FD">
        <w:rPr>
          <w:sz w:val="20"/>
          <w:szCs w:val="20"/>
        </w:rPr>
        <w:t xml:space="preserve">[3:15]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Qual foi a razão pela qual Jesus disse que João deveria batizá-lo?</w:t>
      </w:r>
    </w:p>
    <w:p w14:paraId="7450E063"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Era certo que eles cumprissem toda a justiça.</w:t>
      </w:r>
    </w:p>
    <w:p w14:paraId="5DBD3185" w14:textId="77777777" w:rsidR="009D27FE" w:rsidRPr="007B69FD" w:rsidRDefault="009D27FE" w:rsidP="009D27FE">
      <w:pPr>
        <w:ind w:left="720"/>
        <w:rPr>
          <w:sz w:val="20"/>
          <w:szCs w:val="20"/>
        </w:rPr>
      </w:pPr>
    </w:p>
    <w:p w14:paraId="3E21A963" w14:textId="0C27F88C" w:rsidR="009D27FE" w:rsidRPr="007B69FD" w:rsidRDefault="008F6E25" w:rsidP="004B330E">
      <w:pPr xmlns:w="http://schemas.openxmlformats.org/wordprocessingml/2006/main">
        <w:numPr>
          <w:ilvl w:val="0"/>
          <w:numId w:val="2"/>
        </w:numPr>
        <w:rPr>
          <w:sz w:val="20"/>
          <w:szCs w:val="20"/>
        </w:rPr>
      </w:pPr>
      <w:r xmlns:w="http://schemas.openxmlformats.org/wordprocessingml/2006/main">
        <w:rPr>
          <w:sz w:val="20"/>
          <w:szCs w:val="20"/>
        </w:rPr>
        <w:t xml:space="preserve">[3:16]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que o Espírito de Deus fez quando Jesus saiu da água?</w:t>
      </w:r>
    </w:p>
    <w:p w14:paraId="2C6C0E49"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Espírito de Deus desceu e repousou sobre Jesus.</w:t>
      </w:r>
    </w:p>
    <w:p w14:paraId="486CDFC2" w14:textId="77777777" w:rsidR="009D27FE" w:rsidRPr="007B69FD" w:rsidRDefault="009D27FE" w:rsidP="009D27FE">
      <w:pPr>
        <w:ind w:left="720"/>
        <w:rPr>
          <w:sz w:val="20"/>
          <w:szCs w:val="20"/>
        </w:rPr>
      </w:pPr>
    </w:p>
    <w:p w14:paraId="13D0FC22" w14:textId="7476CC67" w:rsidR="009D27FE" w:rsidRPr="007B69FD" w:rsidRDefault="008F6E25" w:rsidP="004B330E">
      <w:pPr xmlns:w="http://schemas.openxmlformats.org/wordprocessingml/2006/main">
        <w:numPr>
          <w:ilvl w:val="0"/>
          <w:numId w:val="2"/>
        </w:numPr>
        <w:rPr>
          <w:sz w:val="20"/>
          <w:szCs w:val="20"/>
        </w:rPr>
      </w:pPr>
      <w:r xmlns:w="http://schemas.openxmlformats.org/wordprocessingml/2006/main">
        <w:rPr>
          <w:sz w:val="20"/>
          <w:szCs w:val="20"/>
        </w:rPr>
        <w:t xml:space="preserve">[3:17]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que a voz do céu disse depois que Jesus saiu da água?</w:t>
      </w:r>
    </w:p>
    <w:p w14:paraId="536551FB" w14:textId="52ADD2C4"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voz disse: “Este é meu Filho amado. Estou muito satisfeito com ele.”</w:t>
      </w:r>
    </w:p>
    <w:p w14:paraId="7106FBC6" w14:textId="77777777" w:rsidR="009D27FE" w:rsidRPr="007B69FD" w:rsidRDefault="009D27FE" w:rsidP="009D27FE">
      <w:pPr>
        <w:ind w:left="720"/>
        <w:rPr>
          <w:sz w:val="20"/>
          <w:szCs w:val="20"/>
        </w:rPr>
      </w:pPr>
    </w:p>
    <w:p w14:paraId="33F5C2DB" w14:textId="0C8C7871" w:rsidR="009D27FE" w:rsidRPr="007B69FD" w:rsidRDefault="008F6E25" w:rsidP="004B330E">
      <w:pPr xmlns:w="http://schemas.openxmlformats.org/wordprocessingml/2006/main">
        <w:numPr>
          <w:ilvl w:val="0"/>
          <w:numId w:val="2"/>
        </w:numPr>
        <w:rPr>
          <w:sz w:val="20"/>
          <w:szCs w:val="20"/>
        </w:rPr>
      </w:pPr>
      <w:r xmlns:w="http://schemas.openxmlformats.org/wordprocessingml/2006/main" w:rsidRPr="007B69FD">
        <w:rPr>
          <w:sz w:val="20"/>
          <w:szCs w:val="20"/>
        </w:rPr>
        <w:t xml:space="preserve">[3:17]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De quem você acha que estava falando?</w:t>
      </w:r>
    </w:p>
    <w:p w14:paraId="764122FF" w14:textId="22D3D0D4"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Ao dizer que a voz veio do céu, a passagem mostra que era a voz de Deus Pai.</w:t>
      </w:r>
    </w:p>
    <w:p w14:paraId="3BE88FDE" w14:textId="77777777" w:rsidR="009D27FE" w:rsidRPr="007B69FD" w:rsidRDefault="009D27FE" w:rsidP="009D27FE">
      <w:pPr>
        <w:ind w:left="720"/>
        <w:rPr>
          <w:sz w:val="20"/>
          <w:szCs w:val="20"/>
        </w:rPr>
      </w:pPr>
    </w:p>
    <w:p w14:paraId="63E3FB9B" w14:textId="03F5459F" w:rsidR="009D27FE" w:rsidRPr="007B69FD" w:rsidRDefault="008F6E25" w:rsidP="004B330E">
      <w:pPr xmlns:w="http://schemas.openxmlformats.org/wordprocessingml/2006/main">
        <w:numPr>
          <w:ilvl w:val="0"/>
          <w:numId w:val="2"/>
        </w:numPr>
        <w:rPr>
          <w:sz w:val="20"/>
          <w:szCs w:val="20"/>
        </w:rPr>
      </w:pPr>
      <w:r xmlns:w="http://schemas.openxmlformats.org/wordprocessingml/2006/main" w:rsidRPr="007B69FD">
        <w:rPr>
          <w:sz w:val="20"/>
          <w:szCs w:val="20"/>
        </w:rPr>
        <w:t xml:space="preserve">[3:17]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De quem você acha que Deus Pai estava falando no versículo 17?</w:t>
      </w:r>
    </w:p>
    <w:p w14:paraId="3C385FD9" w14:textId="0F280EC9"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A passagem mostra que ele estava falando sobre Jesus.</w:t>
      </w:r>
    </w:p>
    <w:p w14:paraId="7EBD0736" w14:textId="59C1C8F2"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bCs/>
          <w:sz w:val="20"/>
          <w:szCs w:val="20"/>
        </w:rPr>
        <w:t xml:space="preserve">Seção de comentários:</w:t>
      </w:r>
    </w:p>
    <w:p w14:paraId="410EF1B1" w14:textId="77777777" w:rsidR="008D2632" w:rsidRPr="007B69FD" w:rsidRDefault="008D2632">
      <w:pPr>
        <w:spacing w:line="240" w:lineRule="auto"/>
        <w:rPr>
          <w:bCs/>
          <w:sz w:val="40"/>
          <w:szCs w:val="40"/>
        </w:rPr>
      </w:pPr>
      <w:r w:rsidRPr="007B69FD">
        <w:rPr>
          <w:bCs/>
        </w:rPr>
        <w:br w:type="page"/>
      </w:r>
    </w:p>
    <w:p w14:paraId="7910E944" w14:textId="507C066A" w:rsidR="009D27FE" w:rsidRPr="007B69FD" w:rsidRDefault="009D27FE" w:rsidP="009D27FE">
      <w:pPr xmlns:w="http://schemas.openxmlformats.org/wordprocessingml/2006/main">
        <w:pStyle w:val="Heading1"/>
        <w:rPr>
          <w:b/>
          <w:sz w:val="22"/>
          <w:szCs w:val="22"/>
        </w:rPr>
      </w:pPr>
      <w:bookmarkStart xmlns:w="http://schemas.openxmlformats.org/wordprocessingml/2006/main" w:id="2" w:name="_Toc166194237"/>
      <w:r xmlns:w="http://schemas.openxmlformats.org/wordprocessingml/2006/main" w:rsidRPr="007B69FD">
        <w:rPr>
          <w:b/>
        </w:rPr>
        <w:lastRenderedPageBreak xmlns:w="http://schemas.openxmlformats.org/wordprocessingml/2006/main"/>
      </w:r>
      <w:r xmlns:w="http://schemas.openxmlformats.org/wordprocessingml/2006/main" w:rsidRPr="007B69FD">
        <w:rPr>
          <w:b/>
        </w:rPr>
        <w:t xml:space="preserve">Mateus 4:1-11</w:t>
      </w:r>
      <w:bookmarkEnd xmlns:w="http://schemas.openxmlformats.org/wordprocessingml/2006/main" w:id="2"/>
    </w:p>
    <w:p w14:paraId="71BA5156"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18D1C294"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42225865" w14:textId="61698C7C" w:rsidR="009D27FE" w:rsidRPr="007B69FD" w:rsidRDefault="009D27FE" w:rsidP="006D6990">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AA5F01C" w14:textId="1774CA66" w:rsidR="009D27FE" w:rsidRPr="007B69FD" w:rsidRDefault="009D27FE" w:rsidP="006D6990">
      <w:pPr xmlns:w="http://schemas.openxmlformats.org/wordprocessingml/2006/main">
        <w:pStyle w:val="Checklist"/>
      </w:pPr>
      <w:r xmlns:w="http://schemas.openxmlformats.org/wordprocessingml/2006/main" w:rsidRPr="48114252">
        <w:rPr>
          <w:lang w:val="en-US"/>
        </w:rPr>
        <w:t xml:space="preserve">O Espírito conduziu Jesus ao deserto. [4:1]</w:t>
      </w:r>
    </w:p>
    <w:p w14:paraId="0AF93EB6" w14:textId="64B09862" w:rsidR="009D27FE" w:rsidRPr="007B69FD" w:rsidRDefault="009D27FE" w:rsidP="006D6990">
      <w:pPr xmlns:w="http://schemas.openxmlformats.org/wordprocessingml/2006/main">
        <w:pStyle w:val="Checklist"/>
      </w:pPr>
      <w:r xmlns:w="http://schemas.openxmlformats.org/wordprocessingml/2006/main" w:rsidRPr="007B69FD">
        <w:t xml:space="preserve">Jesus jejuou e teve fome. [4:2]</w:t>
      </w:r>
    </w:p>
    <w:p w14:paraId="16E78C1C" w14:textId="2AE74065" w:rsidR="009D27FE" w:rsidRPr="007B69FD" w:rsidRDefault="009D27FE" w:rsidP="006D6990">
      <w:pPr xmlns:w="http://schemas.openxmlformats.org/wordprocessingml/2006/main">
        <w:pStyle w:val="Checklist"/>
      </w:pPr>
      <w:r xmlns:w="http://schemas.openxmlformats.org/wordprocessingml/2006/main" w:rsidRPr="007B69FD">
        <w:t xml:space="preserve">O diabo tentou Jesus três vezes. [4:3-10]</w:t>
      </w:r>
    </w:p>
    <w:p w14:paraId="4BF6C64B" w14:textId="67E47D33" w:rsidR="009D27FE" w:rsidRPr="007B69FD" w:rsidRDefault="009D27FE" w:rsidP="006D6990">
      <w:pPr xmlns:w="http://schemas.openxmlformats.org/wordprocessingml/2006/main">
        <w:pStyle w:val="Checklist"/>
      </w:pPr>
      <w:r xmlns:w="http://schemas.openxmlformats.org/wordprocessingml/2006/main" w:rsidRPr="007B69FD">
        <w:t xml:space="preserve">Cada vez, Jesus citava escrituras para o diabo. [4:4-10]</w:t>
      </w:r>
    </w:p>
    <w:p w14:paraId="1571CB6F" w14:textId="718150F3" w:rsidR="009D27FE" w:rsidRPr="007B69FD" w:rsidRDefault="009D27FE" w:rsidP="006D6990">
      <w:pPr xmlns:w="http://schemas.openxmlformats.org/wordprocessingml/2006/main">
        <w:pStyle w:val="Checklist"/>
      </w:pPr>
      <w:r xmlns:w="http://schemas.openxmlformats.org/wordprocessingml/2006/main" w:rsidRPr="007B69FD">
        <w:t xml:space="preserve">Depois que o diabo o deixou, anjos vieram e serviram a Jesus. [4:11]</w:t>
      </w:r>
    </w:p>
    <w:p w14:paraId="4996206A" w14:textId="77777777" w:rsidR="009D27FE" w:rsidRPr="007B69FD" w:rsidRDefault="009D27FE" w:rsidP="004B330E">
      <w:pPr xmlns:w="http://schemas.openxmlformats.org/wordprocessingml/2006/main">
        <w:pStyle w:val="Part2"/>
      </w:pPr>
      <w:r xmlns:w="http://schemas.openxmlformats.org/wordprocessingml/2006/main" w:rsidRPr="007B69FD">
        <w:t xml:space="preserve">Parte 2</w:t>
      </w:r>
    </w:p>
    <w:p w14:paraId="1F665A1A" w14:textId="6F7BB558" w:rsidR="009D27FE" w:rsidRPr="007B69FD" w:rsidRDefault="003947E5" w:rsidP="006D6990">
      <w:pPr xmlns:w="http://schemas.openxmlformats.org/wordprocessingml/2006/main">
        <w:pStyle w:val="Answerortell"/>
      </w:pPr>
      <w:r xmlns:w="http://schemas.openxmlformats.org/wordprocessingml/2006/main">
        <w:t xml:space="preserve">Responda às seguintes perguntas nos versículos especificados.</w:t>
      </w:r>
    </w:p>
    <w:p w14:paraId="349B57E2" w14:textId="090B7816"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[4:2] </w:t>
      </w:r>
      <w:r xmlns:w="http://schemas.openxmlformats.org/wordprocessingml/2006/main" w:rsidR="008E02B0">
        <w:rPr>
          <w:sz w:val="20"/>
          <w:szCs w:val="20"/>
        </w:rPr>
        <w:tab xmlns:w="http://schemas.openxmlformats.org/wordprocessingml/2006/main"/>
      </w:r>
      <w:r xmlns:w="http://schemas.openxmlformats.org/wordprocessingml/2006/main">
        <w:rPr>
          <w:sz w:val="20"/>
          <w:szCs w:val="20"/>
        </w:rPr>
        <w:t xml:space="preserve">Por quanto tempo Jesus jejuou?</w:t>
      </w:r>
    </w:p>
    <w:p w14:paraId="46875B08"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jejuou por quarenta dias.</w:t>
      </w:r>
    </w:p>
    <w:p w14:paraId="51BC2B41" w14:textId="180A9692" w:rsidR="009D27FE" w:rsidRPr="007B69FD" w:rsidRDefault="008E02B0" w:rsidP="009D27FE">
      <w:pPr>
        <w:ind w:left="720"/>
        <w:rPr>
          <w:sz w:val="20"/>
          <w:szCs w:val="20"/>
        </w:rPr>
      </w:pPr>
      <w:r>
        <w:rPr>
          <w:sz w:val="20"/>
          <w:szCs w:val="20"/>
        </w:rPr>
        <w:tab/>
      </w:r>
    </w:p>
    <w:p w14:paraId="3AD4454A" w14:textId="693F29D1"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[4:3] </w:t>
      </w:r>
      <w:r xmlns:w="http://schemas.openxmlformats.org/wordprocessingml/2006/main" w:rsidR="008E02B0">
        <w:rPr>
          <w:sz w:val="20"/>
          <w:szCs w:val="20"/>
        </w:rPr>
        <w:tab xmlns:w="http://schemas.openxmlformats.org/wordprocessingml/2006/main"/>
      </w:r>
      <w:r xmlns:w="http://schemas.openxmlformats.org/wordprocessingml/2006/main">
        <w:rPr>
          <w:sz w:val="20"/>
          <w:szCs w:val="20"/>
        </w:rPr>
        <w:t xml:space="preserve">O que o diabo primeiro tentou Jesus a fazer?</w:t>
      </w:r>
    </w:p>
    <w:p w14:paraId="7C72F834"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diabo tentou Jesus para ordenar que as pedras se transformassem em pães.</w:t>
      </w:r>
    </w:p>
    <w:p w14:paraId="61A8D84D" w14:textId="77777777" w:rsidR="009D27FE" w:rsidRPr="007B69FD" w:rsidRDefault="009D27FE" w:rsidP="009D27FE">
      <w:pPr>
        <w:ind w:left="720"/>
        <w:rPr>
          <w:sz w:val="20"/>
          <w:szCs w:val="20"/>
        </w:rPr>
      </w:pPr>
    </w:p>
    <w:p w14:paraId="257EF417" w14:textId="37341B68"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[4:4]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Como Jesus respondeu?</w:t>
      </w:r>
    </w:p>
    <w:p w14:paraId="1266E256"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citou o que estava escrito sobre não viver apenas de pão, mas de toda palavra que sai da boca de Deus.</w:t>
      </w:r>
    </w:p>
    <w:p w14:paraId="1005B7C4" w14:textId="77777777" w:rsidR="009D27FE" w:rsidRPr="007B69FD" w:rsidRDefault="009D27FE" w:rsidP="009D27FE">
      <w:pPr>
        <w:ind w:left="720"/>
        <w:rPr>
          <w:sz w:val="20"/>
          <w:szCs w:val="20"/>
        </w:rPr>
      </w:pPr>
    </w:p>
    <w:p w14:paraId="4667885C" w14:textId="650C2E82"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[4:4]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que você acha que significa viver da palavra de Deus?</w:t>
      </w:r>
    </w:p>
    <w:p w14:paraId="0CE70711" w14:textId="6B169BE1" w:rsidR="009D27FE" w:rsidRPr="007B69FD" w:rsidRDefault="00EF5212" w:rsidP="009D27FE">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9D27FE" w:rsidRPr="007B69FD">
        <w:rPr>
          <w:sz w:val="20"/>
          <w:szCs w:val="20"/>
        </w:rPr>
        <w:t xml:space="preserve">Pode significar acreditar na palavra de Deus e obedecê-la. Pode significar que as palavras de Deus são necessárias para todos, assim como o alimento.</w:t>
      </w:r>
    </w:p>
    <w:p w14:paraId="1606E242" w14:textId="77777777" w:rsidR="009D27FE" w:rsidRPr="007B69FD" w:rsidRDefault="009D27FE" w:rsidP="009D27FE">
      <w:pPr>
        <w:ind w:left="720"/>
        <w:rPr>
          <w:sz w:val="20"/>
          <w:szCs w:val="20"/>
        </w:rPr>
      </w:pPr>
    </w:p>
    <w:p w14:paraId="2122B19B" w14:textId="1F61273E"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[4:5-6]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que o diabo tentou Jesus a fazer em seguida?</w:t>
      </w:r>
    </w:p>
    <w:p w14:paraId="4B04408E" w14:textId="4A2352A3"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diabo tentou Jesus a atirar-se da parte mais alta do edifício do templo.</w:t>
      </w:r>
    </w:p>
    <w:p w14:paraId="7D2D58BB" w14:textId="77777777" w:rsidR="009D27FE" w:rsidRPr="007B69FD" w:rsidRDefault="009D27FE" w:rsidP="009D27FE">
      <w:pPr>
        <w:ind w:left="720"/>
        <w:rPr>
          <w:sz w:val="20"/>
          <w:szCs w:val="20"/>
        </w:rPr>
      </w:pPr>
    </w:p>
    <w:p w14:paraId="4FB1F345" w14:textId="6D2B2C38" w:rsidR="009D27FE" w:rsidRPr="007B69FD" w:rsidRDefault="008F6E25" w:rsidP="48114252">
      <w:pPr xmlns:w="http://schemas.openxmlformats.org/wordprocessingml/2006/main">
        <w:numPr>
          <w:ilvl w:val="0"/>
          <w:numId w:val="3"/>
        </w:numPr>
        <w:rPr>
          <w:sz w:val="20"/>
          <w:szCs w:val="20"/>
          <w:lang w:val="en-US"/>
        </w:rPr>
      </w:pPr>
      <w:r xmlns:w="http://schemas.openxmlformats.org/wordprocessingml/2006/main" w:rsidRPr="48114252">
        <w:rPr>
          <w:sz w:val="20"/>
          <w:szCs w:val="20"/>
          <w:lang w:val="en-US"/>
        </w:rPr>
        <w:t xml:space="preserve">[4:7] </w:t>
      </w:r>
      <w:r xmlns:w="http://schemas.openxmlformats.org/wordprocessingml/2006/main" w:rsidR="008E02B0">
        <w:rPr>
          <w:sz w:val="20"/>
          <w:szCs w:val="20"/>
          <w:lang w:val="en-US"/>
        </w:rPr>
        <w:tab xmlns:w="http://schemas.openxmlformats.org/wordprocessingml/2006/main"/>
      </w:r>
      <w:r xmlns:w="http://schemas.openxmlformats.org/wordprocessingml/2006/main" w:rsidR="009D27FE" w:rsidRPr="48114252">
        <w:rPr>
          <w:sz w:val="20"/>
          <w:szCs w:val="20"/>
          <w:lang w:val="en-US"/>
        </w:rPr>
        <w:t xml:space="preserve">Como Jesus respondeu?</w:t>
      </w:r>
    </w:p>
    <w:p w14:paraId="78CE8949"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citou o que estava escrito sobre não testar o Senhor Deus.</w:t>
      </w:r>
    </w:p>
    <w:p w14:paraId="2675B2F4" w14:textId="77777777" w:rsidR="009D27FE" w:rsidRPr="007B69FD" w:rsidRDefault="009D27FE" w:rsidP="009D27FE">
      <w:pPr>
        <w:ind w:left="720"/>
        <w:rPr>
          <w:sz w:val="20"/>
          <w:szCs w:val="20"/>
        </w:rPr>
      </w:pPr>
    </w:p>
    <w:p w14:paraId="0C5EF0D1" w14:textId="2C4C511D" w:rsidR="009D27FE" w:rsidRPr="007B69FD" w:rsidRDefault="009D27FE"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[4:3, 6] </w:t>
      </w:r>
      <w:r xmlns:w="http://schemas.openxmlformats.org/wordprocessingml/2006/main" w:rsidR="008E02B0">
        <w:rPr>
          <w:sz w:val="20"/>
          <w:szCs w:val="20"/>
        </w:rPr>
        <w:tab xmlns:w="http://schemas.openxmlformats.org/wordprocessingml/2006/main"/>
      </w:r>
      <w:r xmlns:w="http://schemas.openxmlformats.org/wordprocessingml/2006/main" w:rsidRPr="007B69FD">
        <w:rPr>
          <w:sz w:val="20"/>
          <w:szCs w:val="20"/>
        </w:rPr>
        <w:t xml:space="preserve">Quando o diabo tentou Jesus nas duas primeiras vezes, que parte do que ele disse era igual?</w:t>
      </w:r>
    </w:p>
    <w:p w14:paraId="314941EA"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Ambas as vezes o diabo disse: “Se você é o Filho de Deus”.</w:t>
      </w:r>
    </w:p>
    <w:p w14:paraId="62728C7E" w14:textId="77777777" w:rsidR="009D27FE" w:rsidRPr="007B69FD" w:rsidRDefault="009D27FE" w:rsidP="009D27FE">
      <w:pPr>
        <w:ind w:left="720"/>
        <w:rPr>
          <w:sz w:val="20"/>
          <w:szCs w:val="20"/>
        </w:rPr>
      </w:pPr>
    </w:p>
    <w:p w14:paraId="5F84997C" w14:textId="06D08740" w:rsidR="009D27FE" w:rsidRPr="007B69FD" w:rsidRDefault="008F6E25" w:rsidP="004B330E">
      <w:pPr xmlns:w="http://schemas.openxmlformats.org/wordprocessingml/2006/main">
        <w:numPr>
          <w:ilvl w:val="0"/>
          <w:numId w:val="3"/>
        </w:numPr>
        <w:rPr>
          <w:sz w:val="20"/>
          <w:szCs w:val="20"/>
        </w:rPr>
      </w:pPr>
      <w:r xmlns:w="http://schemas.openxmlformats.org/wordprocessingml/2006/main">
        <w:rPr>
          <w:sz w:val="20"/>
          <w:szCs w:val="20"/>
        </w:rPr>
        <w:t xml:space="preserve">[4:3-4]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Você acha que Jesus teria sido capaz de transformar pedras em pães? Por que você acha isso?</w:t>
      </w:r>
    </w:p>
    <w:p w14:paraId="7D011078" w14:textId="62536E17" w:rsidR="009D27FE"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F3229F" w:rsidRPr="48114252">
        <w:rPr>
          <w:sz w:val="20"/>
          <w:szCs w:val="20"/>
          <w:lang w:val="en-US"/>
        </w:rPr>
        <w:t xml:space="preserve">Provavelmente Jesus teria conseguido fazer isso porque era o Filho de Deus.</w:t>
      </w:r>
    </w:p>
    <w:p w14:paraId="2CE1D769" w14:textId="77777777" w:rsidR="009D27FE" w:rsidRPr="007B69FD" w:rsidRDefault="009D27FE" w:rsidP="009D27FE">
      <w:pPr>
        <w:ind w:left="720"/>
        <w:rPr>
          <w:sz w:val="20"/>
          <w:szCs w:val="20"/>
        </w:rPr>
      </w:pPr>
    </w:p>
    <w:p w14:paraId="6F11AEE2" w14:textId="08E16132"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[4:8-9]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 diabo disse que daria a Jesus os reinos do mundo se Jesus fizesse o quê?</w:t>
      </w:r>
    </w:p>
    <w:p w14:paraId="146F08D8" w14:textId="6353D361"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diabo disse que daria os reinos a Jesus se Jesus se prostrasse e o adorasse.</w:t>
      </w:r>
    </w:p>
    <w:p w14:paraId="44A09852" w14:textId="300A1984" w:rsidR="008D2632" w:rsidRPr="007B69FD" w:rsidRDefault="008D2632" w:rsidP="00350308">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4:1-11 continuação</w:t>
      </w:r>
      <w:r xmlns:w="http://schemas.openxmlformats.org/wordprocessingml/2006/main" w:rsidR="00350308" w:rsidRPr="007B69FD">
        <w:br xmlns:w="http://schemas.openxmlformats.org/wordprocessingml/2006/main"/>
      </w:r>
    </w:p>
    <w:p w14:paraId="272B8A96" w14:textId="495A5E74"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[4:10]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Como Jesus respondeu?</w:t>
      </w:r>
    </w:p>
    <w:p w14:paraId="4C7075E2"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disse a Satanás para ir embora e ele citou o que estava escrito sobre adorar somente o Senhor Deus.</w:t>
      </w:r>
    </w:p>
    <w:p w14:paraId="07DF9FD7" w14:textId="77777777" w:rsidR="009D27FE" w:rsidRPr="007B69FD" w:rsidRDefault="009D27FE" w:rsidP="009D27FE">
      <w:pPr>
        <w:ind w:left="360"/>
        <w:rPr>
          <w:sz w:val="20"/>
          <w:szCs w:val="20"/>
        </w:rPr>
      </w:pPr>
    </w:p>
    <w:p w14:paraId="2903BE9E" w14:textId="2AE67730"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[4:4, 7, 10]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Onde você acha que as palavras citadas por Jesus foram escritas?</w:t>
      </w:r>
    </w:p>
    <w:p w14:paraId="0FB48021" w14:textId="5818208D"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Aqui e em outras partes do Novo Testamento, as palavras “está escrito” indicam que foram escritas nas Escrituras – na parte da Bíblia agora chamada de Antigo Testamento.</w:t>
      </w:r>
    </w:p>
    <w:p w14:paraId="1AA42577" w14:textId="77777777" w:rsidR="009D27FE" w:rsidRPr="007B69FD" w:rsidRDefault="009D27FE" w:rsidP="009D27FE">
      <w:pPr>
        <w:ind w:left="720"/>
        <w:rPr>
          <w:sz w:val="20"/>
          <w:szCs w:val="20"/>
        </w:rPr>
      </w:pPr>
    </w:p>
    <w:p w14:paraId="263E17E7" w14:textId="66772741" w:rsidR="009D27FE" w:rsidRPr="007B69FD" w:rsidRDefault="008F6E25" w:rsidP="004B330E">
      <w:pPr xmlns:w="http://schemas.openxmlformats.org/wordprocessingml/2006/main">
        <w:numPr>
          <w:ilvl w:val="0"/>
          <w:numId w:val="3"/>
        </w:numPr>
        <w:rPr>
          <w:sz w:val="20"/>
          <w:szCs w:val="20"/>
        </w:rPr>
      </w:pPr>
      <w:r xmlns:w="http://schemas.openxmlformats.org/wordprocessingml/2006/main" w:rsidRPr="007B69FD">
        <w:rPr>
          <w:sz w:val="20"/>
          <w:szCs w:val="20"/>
        </w:rPr>
        <w:t xml:space="preserve">[4:4, 7, 10] </w:t>
      </w:r>
      <w:r xmlns:w="http://schemas.openxmlformats.org/wordprocessingml/2006/main" w:rsidR="008E02B0">
        <w:rPr>
          <w:sz w:val="20"/>
          <w:szCs w:val="20"/>
        </w:rPr>
        <w:tab xmlns:w="http://schemas.openxmlformats.org/wordprocessingml/2006/main"/>
      </w:r>
      <w:r xmlns:w="http://schemas.openxmlformats.org/wordprocessingml/2006/main" w:rsidR="009D27FE" w:rsidRPr="007B69FD">
        <w:rPr>
          <w:sz w:val="20"/>
          <w:szCs w:val="20"/>
        </w:rPr>
        <w:t xml:space="preserve">A quem ou o que Jesus obedeceu?</w:t>
      </w:r>
    </w:p>
    <w:p w14:paraId="3727D24F"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obedeceu a Deus e à sua palavra.</w:t>
      </w:r>
    </w:p>
    <w:p w14:paraId="0DBBEEEE"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200EDFA" w14:textId="68B65CD8" w:rsidR="009D27FE" w:rsidRPr="007B69FD" w:rsidRDefault="009D27FE">
      <w:pPr>
        <w:rPr>
          <w:b/>
          <w:sz w:val="20"/>
          <w:szCs w:val="20"/>
        </w:rPr>
      </w:pPr>
      <w:r w:rsidRPr="007B69FD">
        <w:rPr>
          <w:b/>
          <w:sz w:val="20"/>
          <w:szCs w:val="20"/>
        </w:rPr>
        <w:br w:type="page"/>
      </w:r>
    </w:p>
    <w:p w14:paraId="343E8527" w14:textId="09B3BFBD" w:rsidR="009D27FE" w:rsidRPr="007B69FD" w:rsidRDefault="009D27FE" w:rsidP="009D27FE">
      <w:pPr xmlns:w="http://schemas.openxmlformats.org/wordprocessingml/2006/main">
        <w:pStyle w:val="Heading1"/>
        <w:keepNext w:val="0"/>
        <w:keepLines w:val="0"/>
        <w:spacing w:before="480"/>
        <w:rPr>
          <w:b/>
          <w:bCs/>
          <w:szCs w:val="44"/>
        </w:rPr>
      </w:pPr>
      <w:bookmarkStart xmlns:w="http://schemas.openxmlformats.org/wordprocessingml/2006/main" w:id="3" w:name="_Toc166194238"/>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5:1-12</w:t>
      </w:r>
      <w:bookmarkEnd xmlns:w="http://schemas.openxmlformats.org/wordprocessingml/2006/main" w:id="3"/>
    </w:p>
    <w:p w14:paraId="1FEA1EEB" w14:textId="72FA21B5" w:rsidR="009D27FE" w:rsidRPr="007B69FD" w:rsidRDefault="009D27FE" w:rsidP="00350308">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Jesus andava ensinando as pessoas a se arrependerem porque o reino de Deus estava </w:t>
      </w:r>
      <w:proofErr xmlns:w="http://schemas.openxmlformats.org/wordprocessingml/2006/main" w:type="gramStart"/>
      <w:r xmlns:w="http://schemas.openxmlformats.org/wordprocessingml/2006/main" w:rsidRPr="48114252">
        <w:rPr>
          <w:lang w:val="en-US"/>
        </w:rPr>
        <w:t xml:space="preserve">próximo </w:t>
      </w:r>
      <w:proofErr xmlns:w="http://schemas.openxmlformats.org/wordprocessingml/2006/main" w:type="gramEnd"/>
      <w:r xmlns:w="http://schemas.openxmlformats.org/wordprocessingml/2006/main" w:rsidRPr="48114252">
        <w:rPr>
          <w:lang w:val="en-US"/>
        </w:rPr>
        <w:t xml:space="preserve">. Ele também disse a alguns homens que o seguissem e curou muitas pessoas. Grandes multidões seguiam Jesus.</w:t>
      </w:r>
    </w:p>
    <w:p w14:paraId="13CF33A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3B0F20A"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66424D36" w14:textId="0158BC64" w:rsidR="009D27FE" w:rsidRPr="007B69FD" w:rsidRDefault="009D27FE" w:rsidP="006D6990">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898F9E5" w14:textId="213EF4E7" w:rsidR="009D27FE" w:rsidRPr="007B69FD" w:rsidRDefault="009D27FE" w:rsidP="006D6990">
      <w:pPr xmlns:w="http://schemas.openxmlformats.org/wordprocessingml/2006/main">
        <w:pStyle w:val="Checklist"/>
      </w:pPr>
      <w:r xmlns:w="http://schemas.openxmlformats.org/wordprocessingml/2006/main" w:rsidRPr="007B69FD">
        <w:t xml:space="preserve">Jesus subiu a uma montanha e ensinou seus discípulos. [5:1-2]</w:t>
      </w:r>
    </w:p>
    <w:p w14:paraId="3FB78189" w14:textId="27198EFB" w:rsidR="009D27FE" w:rsidRPr="007B69FD" w:rsidRDefault="009D27FE" w:rsidP="006D6990">
      <w:pPr xmlns:w="http://schemas.openxmlformats.org/wordprocessingml/2006/main">
        <w:pStyle w:val="Checklist"/>
      </w:pPr>
      <w:r xmlns:w="http://schemas.openxmlformats.org/wordprocessingml/2006/main" w:rsidRPr="007B69FD">
        <w:t xml:space="preserve">Jesus descreveu pessoas que foram abençoadas e depois disse como elas seriam abençoadas. [5:2-12]</w:t>
      </w:r>
    </w:p>
    <w:p w14:paraId="7DF13936" w14:textId="7F06D39C" w:rsidR="009D27FE" w:rsidRPr="007B69FD" w:rsidRDefault="008F6E25" w:rsidP="006D6990">
      <w:pPr xmlns:w="http://schemas.openxmlformats.org/wordprocessingml/2006/main">
        <w:pStyle w:val="Checklist"/>
      </w:pPr>
      <w:r xmlns:w="http://schemas.openxmlformats.org/wordprocessingml/2006/main">
        <w:t xml:space="preserve">Jesus disse aos discípulos para se alegrarem quando fossem perseguidos por acreditarem nele. [5:11-12]</w:t>
      </w:r>
    </w:p>
    <w:p w14:paraId="2A2CC1A8" w14:textId="77777777" w:rsidR="009D27FE" w:rsidRPr="007B69FD" w:rsidRDefault="009D27FE" w:rsidP="0019643B">
      <w:pPr xmlns:w="http://schemas.openxmlformats.org/wordprocessingml/2006/main">
        <w:pStyle w:val="Part2"/>
      </w:pPr>
      <w:r xmlns:w="http://schemas.openxmlformats.org/wordprocessingml/2006/main" w:rsidRPr="007B69FD">
        <w:t xml:space="preserve">Parte 2</w:t>
      </w:r>
    </w:p>
    <w:p w14:paraId="120E1962" w14:textId="3C7C2D8C" w:rsidR="009D27FE"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41F085CA" w14:textId="56D4CAB7"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[5:1-2]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fez quando viu as multidões?</w:t>
      </w:r>
    </w:p>
    <w:p w14:paraId="43497145"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Jesus subiu a uma montanha e ensinou seus discípulos.</w:t>
      </w:r>
    </w:p>
    <w:p w14:paraId="738B4A91" w14:textId="77777777" w:rsidR="009D27FE" w:rsidRPr="007B69FD" w:rsidRDefault="009D27FE" w:rsidP="009D27FE">
      <w:pPr>
        <w:ind w:left="720"/>
        <w:rPr>
          <w:sz w:val="20"/>
          <w:szCs w:val="20"/>
        </w:rPr>
      </w:pPr>
    </w:p>
    <w:p w14:paraId="41B88919" w14:textId="3C71B1B0"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[5:3]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A quem pertence o reino dos céus?</w:t>
      </w:r>
    </w:p>
    <w:p w14:paraId="5F7057A0"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Pertence aos pobres de espírito.</w:t>
      </w:r>
    </w:p>
    <w:p w14:paraId="73DE8344" w14:textId="77777777" w:rsidR="009D27FE" w:rsidRPr="007B69FD" w:rsidRDefault="009D27FE" w:rsidP="009D27FE">
      <w:pPr>
        <w:ind w:left="720"/>
        <w:rPr>
          <w:sz w:val="20"/>
          <w:szCs w:val="20"/>
        </w:rPr>
      </w:pPr>
    </w:p>
    <w:p w14:paraId="3A5EC85B" w14:textId="70BA734B"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[5:4]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Quem será consolado?</w:t>
      </w:r>
    </w:p>
    <w:p w14:paraId="61392040"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Os que choram serão consolados.</w:t>
      </w:r>
    </w:p>
    <w:p w14:paraId="6797253E" w14:textId="77777777" w:rsidR="009D27FE" w:rsidRPr="007B69FD" w:rsidRDefault="009D27FE" w:rsidP="009D27FE">
      <w:pPr>
        <w:ind w:left="720"/>
        <w:rPr>
          <w:sz w:val="20"/>
          <w:szCs w:val="20"/>
        </w:rPr>
      </w:pPr>
    </w:p>
    <w:p w14:paraId="2C7CAE3D" w14:textId="3BE5F397" w:rsidR="009D27FE" w:rsidRPr="007B69FD" w:rsidRDefault="008F6E25" w:rsidP="0099152C">
      <w:pPr xmlns:w="http://schemas.openxmlformats.org/wordprocessingml/2006/main">
        <w:numPr>
          <w:ilvl w:val="0"/>
          <w:numId w:val="4"/>
        </w:numPr>
        <w:rPr>
          <w:sz w:val="20"/>
          <w:szCs w:val="20"/>
          <w:lang w:val="en-US"/>
        </w:rPr>
      </w:pPr>
      <w:r xmlns:w="http://schemas.openxmlformats.org/wordprocessingml/2006/main" w:rsidRPr="48114252">
        <w:rPr>
          <w:sz w:val="20"/>
          <w:szCs w:val="20"/>
          <w:lang w:val="en-US"/>
        </w:rPr>
        <w:t xml:space="preserve">[5:5]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Quem herdará a terra?</w:t>
      </w:r>
    </w:p>
    <w:p w14:paraId="46353785"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Os mansos herdarão a terra.</w:t>
      </w:r>
    </w:p>
    <w:p w14:paraId="029FCF99" w14:textId="77777777" w:rsidR="009D27FE" w:rsidRPr="007B69FD" w:rsidRDefault="009D27FE" w:rsidP="009D27FE">
      <w:pPr>
        <w:ind w:left="720"/>
        <w:rPr>
          <w:sz w:val="20"/>
          <w:szCs w:val="20"/>
        </w:rPr>
      </w:pPr>
    </w:p>
    <w:p w14:paraId="47EBD1BC" w14:textId="5DDBAC39" w:rsidR="009D27FE" w:rsidRPr="007B69FD" w:rsidRDefault="008F6E25" w:rsidP="0099152C">
      <w:pPr xmlns:w="http://schemas.openxmlformats.org/wordprocessingml/2006/main">
        <w:numPr>
          <w:ilvl w:val="0"/>
          <w:numId w:val="4"/>
        </w:numPr>
        <w:rPr>
          <w:sz w:val="20"/>
          <w:szCs w:val="20"/>
          <w:lang w:val="en-US"/>
        </w:rPr>
      </w:pPr>
      <w:r xmlns:w="http://schemas.openxmlformats.org/wordprocessingml/2006/main" w:rsidRPr="48114252">
        <w:rPr>
          <w:sz w:val="20"/>
          <w:szCs w:val="20"/>
          <w:lang w:val="en-US"/>
        </w:rPr>
        <w:t xml:space="preserve">[5:6]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Quem será preenchido?</w:t>
      </w:r>
    </w:p>
    <w:p w14:paraId="3CD9F922"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Aqueles que têm fome e sede de justiça serão saciados.</w:t>
      </w:r>
    </w:p>
    <w:p w14:paraId="1137640C" w14:textId="77777777" w:rsidR="009D27FE" w:rsidRPr="007B69FD" w:rsidRDefault="009D27FE" w:rsidP="009D27FE">
      <w:pPr>
        <w:ind w:left="720"/>
        <w:rPr>
          <w:sz w:val="20"/>
          <w:szCs w:val="20"/>
        </w:rPr>
      </w:pPr>
    </w:p>
    <w:p w14:paraId="1505D9E8" w14:textId="4F6AEB8F"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[5:6]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Do que você acha que aqueles que têm fome e sede de justiça serão saciados?</w:t>
      </w:r>
    </w:p>
    <w:p w14:paraId="1C855FF1" w14:textId="23390F68" w:rsidR="009D27FE"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6D4A5A" w:rsidRPr="48114252">
        <w:rPr>
          <w:sz w:val="20"/>
          <w:szCs w:val="20"/>
          <w:lang w:val="en-US"/>
        </w:rPr>
        <w:t xml:space="preserve">A passagem provavelmente significa que eles serão cheios de justiça.</w:t>
      </w:r>
    </w:p>
    <w:p w14:paraId="43BE5F0B" w14:textId="77777777" w:rsidR="009D27FE" w:rsidRPr="007B69FD" w:rsidRDefault="009D27FE" w:rsidP="009D27FE">
      <w:pPr>
        <w:ind w:left="720"/>
        <w:rPr>
          <w:sz w:val="20"/>
          <w:szCs w:val="20"/>
        </w:rPr>
      </w:pPr>
    </w:p>
    <w:p w14:paraId="7950EF33" w14:textId="53DBB985"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[5:7]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Quem receberá misericórdia?</w:t>
      </w:r>
    </w:p>
    <w:p w14:paraId="30F57F4C"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Os misericordiosos receberão misericórdia.</w:t>
      </w:r>
    </w:p>
    <w:p w14:paraId="5521658B" w14:textId="77777777" w:rsidR="009D27FE" w:rsidRPr="007B69FD" w:rsidRDefault="009D27FE" w:rsidP="009D27FE">
      <w:pPr>
        <w:ind w:left="720"/>
        <w:rPr>
          <w:sz w:val="20"/>
          <w:szCs w:val="20"/>
        </w:rPr>
      </w:pPr>
    </w:p>
    <w:p w14:paraId="7D4164A7" w14:textId="2F9FD86E" w:rsidR="009D27FE" w:rsidRPr="007B69FD" w:rsidRDefault="009D27FE" w:rsidP="0099152C">
      <w:pPr xmlns:w="http://schemas.openxmlformats.org/wordprocessingml/2006/main">
        <w:numPr>
          <w:ilvl w:val="0"/>
          <w:numId w:val="4"/>
        </w:numPr>
        <w:rPr>
          <w:sz w:val="20"/>
          <w:szCs w:val="20"/>
          <w:lang w:val="en-US"/>
        </w:rPr>
      </w:pPr>
      <w:r xmlns:w="http://schemas.openxmlformats.org/wordprocessingml/2006/main" w:rsidRPr="48114252">
        <w:rPr>
          <w:sz w:val="20"/>
          <w:szCs w:val="20"/>
          <w:lang w:val="en-US"/>
        </w:rPr>
        <w:t xml:space="preserve">[5:8] </w:t>
      </w:r>
      <w:r xmlns:w="http://schemas.openxmlformats.org/wordprocessingml/2006/main" w:rsidR="00E24C3B">
        <w:rPr>
          <w:sz w:val="20"/>
          <w:szCs w:val="20"/>
          <w:lang w:val="en-US"/>
        </w:rPr>
        <w:tab xmlns:w="http://schemas.openxmlformats.org/wordprocessingml/2006/main"/>
      </w:r>
      <w:r xmlns:w="http://schemas.openxmlformats.org/wordprocessingml/2006/main" w:rsidR="004F6027">
        <w:rPr>
          <w:sz w:val="20"/>
          <w:szCs w:val="20"/>
          <w:lang w:val="en-US"/>
        </w:rPr>
        <w:t xml:space="preserve">Quem verá a Deus?</w:t>
      </w:r>
    </w:p>
    <w:p w14:paraId="50BF4EBB"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Os puros de coração verão a Deus.</w:t>
      </w:r>
    </w:p>
    <w:p w14:paraId="563C43B5" w14:textId="77777777" w:rsidR="009D27FE" w:rsidRPr="007B69FD" w:rsidRDefault="009D27FE" w:rsidP="009D27FE">
      <w:pPr>
        <w:ind w:left="720"/>
        <w:rPr>
          <w:sz w:val="20"/>
          <w:szCs w:val="20"/>
        </w:rPr>
      </w:pPr>
    </w:p>
    <w:p w14:paraId="60FE668C" w14:textId="1E1511DD" w:rsidR="009D27FE" w:rsidRPr="007B69FD" w:rsidRDefault="008F6E25" w:rsidP="0099152C">
      <w:pPr xmlns:w="http://schemas.openxmlformats.org/wordprocessingml/2006/main">
        <w:numPr>
          <w:ilvl w:val="0"/>
          <w:numId w:val="4"/>
        </w:numPr>
        <w:rPr>
          <w:sz w:val="20"/>
          <w:szCs w:val="20"/>
          <w:lang w:val="en-US"/>
        </w:rPr>
      </w:pPr>
      <w:r xmlns:w="http://schemas.openxmlformats.org/wordprocessingml/2006/main" w:rsidRPr="48114252">
        <w:rPr>
          <w:sz w:val="20"/>
          <w:szCs w:val="20"/>
          <w:lang w:val="en-US"/>
        </w:rPr>
        <w:t xml:space="preserve">[5:9]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Quem serão chamados filhos de Deus?</w:t>
      </w:r>
    </w:p>
    <w:p w14:paraId="1AB0E300"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Os pacificadores serão chamados filhos de Deus.</w:t>
      </w:r>
    </w:p>
    <w:p w14:paraId="62A4F08A" w14:textId="77777777" w:rsidR="007503C1" w:rsidRPr="007B69FD" w:rsidRDefault="007503C1" w:rsidP="007503C1">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5:1-12 continuação</w:t>
      </w:r>
    </w:p>
    <w:p w14:paraId="0F013E2F" w14:textId="77777777" w:rsidR="009D27FE" w:rsidRPr="007B69FD" w:rsidRDefault="009D27FE" w:rsidP="009D27FE">
      <w:pPr>
        <w:ind w:left="720"/>
        <w:rPr>
          <w:sz w:val="20"/>
          <w:szCs w:val="20"/>
        </w:rPr>
      </w:pPr>
    </w:p>
    <w:p w14:paraId="3CD3CEED" w14:textId="295B0CA0"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[5:9]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você acha que os pacificadores serão chamados filhos de Deus?</w:t>
      </w:r>
    </w:p>
    <w:p w14:paraId="24B623D4" w14:textId="77753B5F" w:rsidR="009D27FE" w:rsidRPr="007B69FD" w:rsidRDefault="00EF5212" w:rsidP="009D27FE">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F3229F" w:rsidRPr="007B69FD">
        <w:rPr>
          <w:sz w:val="20"/>
          <w:szCs w:val="20"/>
        </w:rPr>
        <w:t xml:space="preserve">A passagem pode significar que, ao ajudar as pessoas a terem paz umas com as outras, elas refletirão o caráter de Deus, que permite que as pessoas tenham paz com ele.</w:t>
      </w:r>
    </w:p>
    <w:p w14:paraId="05573EF8" w14:textId="77777777" w:rsidR="009D27FE" w:rsidRPr="007B69FD" w:rsidRDefault="009D27FE" w:rsidP="009D27FE">
      <w:pPr>
        <w:rPr>
          <w:sz w:val="20"/>
          <w:szCs w:val="20"/>
        </w:rPr>
      </w:pPr>
    </w:p>
    <w:p w14:paraId="7F1763DE" w14:textId="25001897" w:rsidR="009D27FE" w:rsidRPr="007B69FD" w:rsidRDefault="009D27FE"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[5:10] </w:t>
      </w:r>
      <w:r xmlns:w="http://schemas.openxmlformats.org/wordprocessingml/2006/main" w:rsidR="00E24C3B">
        <w:rPr>
          <w:sz w:val="20"/>
          <w:szCs w:val="20"/>
        </w:rPr>
        <w:tab xmlns:w="http://schemas.openxmlformats.org/wordprocessingml/2006/main"/>
      </w:r>
      <w:r xmlns:w="http://schemas.openxmlformats.org/wordprocessingml/2006/main" w:rsidRPr="007B69FD">
        <w:rPr>
          <w:sz w:val="20"/>
          <w:szCs w:val="20"/>
        </w:rPr>
        <w:t xml:space="preserve">A quem pertence o reino dos céus?</w:t>
      </w:r>
    </w:p>
    <w:p w14:paraId="3F5F2932"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Pertence àqueles que são perseguidos por causa da justiça.</w:t>
      </w:r>
    </w:p>
    <w:p w14:paraId="40BC2C38" w14:textId="77777777" w:rsidR="009D27FE" w:rsidRPr="007B69FD" w:rsidRDefault="009D27FE" w:rsidP="009D27FE">
      <w:pPr>
        <w:ind w:left="720"/>
        <w:rPr>
          <w:sz w:val="20"/>
          <w:szCs w:val="20"/>
        </w:rPr>
      </w:pPr>
    </w:p>
    <w:p w14:paraId="0DF93E02" w14:textId="4C3A6429" w:rsidR="009D27FE" w:rsidRPr="007B69FD" w:rsidRDefault="008F6E25" w:rsidP="0099152C">
      <w:pPr xmlns:w="http://schemas.openxmlformats.org/wordprocessingml/2006/main">
        <w:numPr>
          <w:ilvl w:val="0"/>
          <w:numId w:val="4"/>
        </w:numPr>
        <w:rPr>
          <w:sz w:val="20"/>
          <w:szCs w:val="20"/>
        </w:rPr>
      </w:pPr>
      <w:r xmlns:w="http://schemas.openxmlformats.org/wordprocessingml/2006/main" w:rsidRPr="007B69FD">
        <w:rPr>
          <w:sz w:val="20"/>
          <w:szCs w:val="20"/>
        </w:rPr>
        <w:t xml:space="preserve">[5:11-12] </w:t>
      </w:r>
      <w:r xmlns:w="http://schemas.openxmlformats.org/wordprocessingml/2006/main" w:rsidR="00E24C3B">
        <w:rPr>
          <w:sz w:val="20"/>
          <w:szCs w:val="20"/>
        </w:rPr>
        <w:tab xmlns:w="http://schemas.openxmlformats.org/wordprocessingml/2006/main"/>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os discípulos seriam abençoados quando outros foram cruéis com eles?</w:t>
      </w:r>
    </w:p>
    <w:p w14:paraId="2DCC8827"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Eles foram abençoados porque sua recompensa seria grande no céu, embora estivessem sendo perseguidos como os profetas que viveram antes deles.</w:t>
      </w:r>
    </w:p>
    <w:p w14:paraId="1A900734"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8CFE2E5" w14:textId="77777777" w:rsidR="009D27FE" w:rsidRPr="007B69FD" w:rsidRDefault="009D27FE" w:rsidP="009D27FE">
      <w:pPr>
        <w:spacing w:before="240" w:after="240"/>
        <w:rPr>
          <w:b/>
          <w:sz w:val="20"/>
          <w:szCs w:val="20"/>
        </w:rPr>
      </w:pPr>
    </w:p>
    <w:p w14:paraId="2B31A5B3" w14:textId="46FE2C60" w:rsidR="009D27FE" w:rsidRPr="007B69FD" w:rsidRDefault="009D27FE">
      <w:r w:rsidRPr="007B69FD">
        <w:br w:type="page"/>
      </w:r>
    </w:p>
    <w:p w14:paraId="373DF370" w14:textId="48C1EED4" w:rsidR="009D27FE" w:rsidRPr="007B69FD" w:rsidRDefault="009D27FE" w:rsidP="009D27FE">
      <w:pPr xmlns:w="http://schemas.openxmlformats.org/wordprocessingml/2006/main">
        <w:pStyle w:val="Heading1"/>
        <w:keepNext w:val="0"/>
        <w:keepLines w:val="0"/>
        <w:spacing w:before="480"/>
        <w:rPr>
          <w:b/>
          <w:bCs/>
          <w:szCs w:val="44"/>
        </w:rPr>
      </w:pPr>
      <w:bookmarkStart xmlns:w="http://schemas.openxmlformats.org/wordprocessingml/2006/main" w:id="4" w:name="_Toc166194239"/>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6:1-15</w:t>
      </w:r>
      <w:bookmarkEnd xmlns:w="http://schemas.openxmlformats.org/wordprocessingml/2006/main" w:id="4"/>
    </w:p>
    <w:p w14:paraId="4271E36F" w14:textId="13A529EC" w:rsidR="009D27FE" w:rsidRPr="007B69FD" w:rsidRDefault="009D27FE" w:rsidP="00350308">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Jesus continuou a ensinar seus discípulos na montanha.</w:t>
      </w:r>
    </w:p>
    <w:p w14:paraId="0EFE28D3"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62EE7DA"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70815775" w14:textId="67BCC7B6" w:rsidR="009D27FE" w:rsidRPr="007B69FD" w:rsidRDefault="009D27FE"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D05055D" w14:textId="012695AA" w:rsidR="009D27FE" w:rsidRPr="007B69FD" w:rsidRDefault="009D27FE" w:rsidP="006D6990">
      <w:pPr xmlns:w="http://schemas.openxmlformats.org/wordprocessingml/2006/main">
        <w:pStyle w:val="Checklist"/>
      </w:pPr>
      <w:r xmlns:w="http://schemas.openxmlformats.org/wordprocessingml/2006/main" w:rsidRPr="48114252">
        <w:rPr>
          <w:lang w:val="en-US"/>
        </w:rPr>
        <w:t xml:space="preserve">Jesus ensinou as pessoas a não praticarem boas obras para serem vistas por outras pessoas. [6:1-4]</w:t>
      </w:r>
    </w:p>
    <w:p w14:paraId="34AB7CF4" w14:textId="707E5846" w:rsidR="009D27FE" w:rsidRPr="007B69FD" w:rsidRDefault="009D27FE" w:rsidP="006D6990">
      <w:pPr xmlns:w="http://schemas.openxmlformats.org/wordprocessingml/2006/main">
        <w:pStyle w:val="Checklist"/>
      </w:pPr>
      <w:r xmlns:w="http://schemas.openxmlformats.org/wordprocessingml/2006/main" w:rsidRPr="48114252">
        <w:rPr>
          <w:lang w:val="en-US"/>
        </w:rPr>
        <w:t xml:space="preserve">Jesus ensinou as pessoas a não orarem para serem vistas por outras pessoas. [6:5-8]</w:t>
      </w:r>
    </w:p>
    <w:p w14:paraId="31E57103" w14:textId="09D82BB9" w:rsidR="009D27FE" w:rsidRPr="007B69FD" w:rsidRDefault="008F6E25" w:rsidP="006D6990">
      <w:pPr xmlns:w="http://schemas.openxmlformats.org/wordprocessingml/2006/main">
        <w:pStyle w:val="Checklist"/>
      </w:pPr>
      <w:r xmlns:w="http://schemas.openxmlformats.org/wordprocessingml/2006/main">
        <w:t xml:space="preserve">Jesus ensinou as pessoas a orar. [6:9-13]</w:t>
      </w:r>
    </w:p>
    <w:p w14:paraId="4628306E" w14:textId="0422E44F" w:rsidR="009D27FE" w:rsidRPr="007B69FD" w:rsidRDefault="009D27FE" w:rsidP="006D6990">
      <w:pPr xmlns:w="http://schemas.openxmlformats.org/wordprocessingml/2006/main">
        <w:pStyle w:val="Checklist"/>
      </w:pPr>
      <w:r xmlns:w="http://schemas.openxmlformats.org/wordprocessingml/2006/main" w:rsidRPr="007B69FD">
        <w:t xml:space="preserve">Jesus ensinou sobre o perdão. [6:14-15]</w:t>
      </w:r>
    </w:p>
    <w:p w14:paraId="0ED6C534" w14:textId="77777777" w:rsidR="009D27FE" w:rsidRPr="007B69FD" w:rsidRDefault="009D27FE" w:rsidP="0019643B">
      <w:pPr xmlns:w="http://schemas.openxmlformats.org/wordprocessingml/2006/main">
        <w:pStyle w:val="Part2"/>
      </w:pPr>
      <w:r xmlns:w="http://schemas.openxmlformats.org/wordprocessingml/2006/main" w:rsidRPr="007B69FD">
        <w:t xml:space="preserve">Parte 2</w:t>
      </w:r>
    </w:p>
    <w:p w14:paraId="60581C2D" w14:textId="39A7BD71" w:rsidR="009D27FE"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2F3DE4B5" w14:textId="499D5602" w:rsidR="009D27FE" w:rsidRPr="007B69FD" w:rsidRDefault="008F6E25" w:rsidP="0099152C">
      <w:pPr xmlns:w="http://schemas.openxmlformats.org/wordprocessingml/2006/main">
        <w:numPr>
          <w:ilvl w:val="0"/>
          <w:numId w:val="5"/>
        </w:numPr>
        <w:rPr>
          <w:sz w:val="20"/>
          <w:szCs w:val="20"/>
        </w:rPr>
      </w:pPr>
      <w:r xmlns:w="http://schemas.openxmlformats.org/wordprocessingml/2006/main" w:rsidRPr="007B69FD">
        <w:rPr>
          <w:sz w:val="20"/>
          <w:szCs w:val="20"/>
        </w:rPr>
        <w:t xml:space="preserve">[6:1]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os advertiu contra fazer?</w:t>
      </w:r>
    </w:p>
    <w:p w14:paraId="747BBEFB" w14:textId="77777777"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os advertiu para não praticarem boas ações para serem vistos pelos outros.</w:t>
      </w:r>
    </w:p>
    <w:p w14:paraId="4A5A8B1C" w14:textId="77777777" w:rsidR="009D27FE" w:rsidRPr="007B69FD" w:rsidRDefault="009D27FE" w:rsidP="009D27FE">
      <w:pPr>
        <w:ind w:left="720"/>
        <w:rPr>
          <w:sz w:val="20"/>
          <w:szCs w:val="20"/>
        </w:rPr>
      </w:pPr>
    </w:p>
    <w:p w14:paraId="0E97889E" w14:textId="33F9641E" w:rsidR="009D27FE" w:rsidRPr="007B69FD" w:rsidRDefault="008F6E25" w:rsidP="0099152C">
      <w:pPr xmlns:w="http://schemas.openxmlformats.org/wordprocessingml/2006/main">
        <w:numPr>
          <w:ilvl w:val="0"/>
          <w:numId w:val="5"/>
        </w:numPr>
        <w:rPr>
          <w:sz w:val="20"/>
          <w:szCs w:val="20"/>
          <w:lang w:val="en-US"/>
        </w:rPr>
      </w:pPr>
      <w:r xmlns:w="http://schemas.openxmlformats.org/wordprocessingml/2006/main" w:rsidRPr="48114252">
        <w:rPr>
          <w:sz w:val="20"/>
          <w:szCs w:val="20"/>
          <w:lang w:val="en-US"/>
        </w:rPr>
        <w:t xml:space="preserve">[6:1]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Qual seria ele disse que seria o resultado de praticarem boas ações para serem vistos pelos outros?</w:t>
      </w:r>
    </w:p>
    <w:p w14:paraId="6660C7E6"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Seu Pai celestial não os recompensaria.</w:t>
      </w:r>
    </w:p>
    <w:p w14:paraId="29E1ACBB" w14:textId="77777777" w:rsidR="009D27FE" w:rsidRPr="007B69FD" w:rsidRDefault="009D27FE" w:rsidP="009D27FE">
      <w:pPr>
        <w:ind w:left="720"/>
        <w:rPr>
          <w:sz w:val="20"/>
          <w:szCs w:val="20"/>
        </w:rPr>
      </w:pPr>
    </w:p>
    <w:p w14:paraId="51AC442B" w14:textId="0182A121" w:rsidR="009D27FE" w:rsidRPr="007B69FD" w:rsidRDefault="008F6E25" w:rsidP="0099152C">
      <w:pPr xmlns:w="http://schemas.openxmlformats.org/wordprocessingml/2006/main">
        <w:numPr>
          <w:ilvl w:val="0"/>
          <w:numId w:val="5"/>
        </w:numPr>
        <w:rPr>
          <w:sz w:val="20"/>
          <w:szCs w:val="20"/>
          <w:lang w:val="en-US"/>
        </w:rPr>
      </w:pPr>
      <w:r xmlns:w="http://schemas.openxmlformats.org/wordprocessingml/2006/main" w:rsidRPr="48114252">
        <w:rPr>
          <w:sz w:val="20"/>
          <w:szCs w:val="20"/>
          <w:lang w:val="en-US"/>
        </w:rPr>
        <w:t xml:space="preserve">[6:1]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A quem você acha que Jesus se referia quando </w:t>
      </w:r>
      <w:proofErr xmlns:w="http://schemas.openxmlformats.org/wordprocessingml/2006/main" w:type="gramStart"/>
      <w:r xmlns:w="http://schemas.openxmlformats.org/wordprocessingml/2006/main" w:rsidR="009D27FE" w:rsidRPr="48114252">
        <w:rPr>
          <w:sz w:val="20"/>
          <w:szCs w:val="20"/>
          <w:lang w:val="en-US"/>
        </w:rPr>
        <w:t xml:space="preserve">falou </w:t>
      </w:r>
      <w:proofErr xmlns:w="http://schemas.openxmlformats.org/wordprocessingml/2006/main" w:type="gramEnd"/>
      <w:r xmlns:w="http://schemas.openxmlformats.org/wordprocessingml/2006/main" w:rsidR="009D27FE" w:rsidRPr="48114252">
        <w:rPr>
          <w:sz w:val="20"/>
          <w:szCs w:val="20"/>
          <w:lang w:val="en-US"/>
        </w:rPr>
        <w:t xml:space="preserve">do Pai deles no céu?</w:t>
      </w:r>
    </w:p>
    <w:p w14:paraId="58C01557" w14:textId="77777777"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É evidente que ele estava falando sobre Deus, o Pai.</w:t>
      </w:r>
    </w:p>
    <w:p w14:paraId="5BFF7DC6" w14:textId="77777777" w:rsidR="009D27FE" w:rsidRPr="007B69FD" w:rsidRDefault="009D27FE" w:rsidP="009D27FE">
      <w:pPr>
        <w:ind w:left="720"/>
        <w:rPr>
          <w:sz w:val="20"/>
          <w:szCs w:val="20"/>
        </w:rPr>
      </w:pPr>
    </w:p>
    <w:p w14:paraId="73890698" w14:textId="0B6C1462" w:rsidR="009D27FE" w:rsidRPr="007B69FD" w:rsidRDefault="008F6E25" w:rsidP="0099152C">
      <w:pPr xmlns:w="http://schemas.openxmlformats.org/wordprocessingml/2006/main">
        <w:numPr>
          <w:ilvl w:val="0"/>
          <w:numId w:val="5"/>
        </w:numPr>
        <w:rPr>
          <w:sz w:val="20"/>
          <w:szCs w:val="20"/>
        </w:rPr>
      </w:pPr>
      <w:r xmlns:w="http://schemas.openxmlformats.org/wordprocessingml/2006/main" w:rsidRPr="007B69FD">
        <w:rPr>
          <w:sz w:val="20"/>
          <w:szCs w:val="20"/>
        </w:rPr>
        <w:t xml:space="preserve">[6:2]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os hipócritas soaram uma trombeta quando deram aos pobres?</w:t>
      </w:r>
    </w:p>
    <w:p w14:paraId="6ACEE41C"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Porque eles queriam que outras pessoas os glorificassem.</w:t>
      </w:r>
    </w:p>
    <w:p w14:paraId="1E11FFC8" w14:textId="77777777" w:rsidR="009D27FE" w:rsidRPr="007B69FD" w:rsidRDefault="009D27FE" w:rsidP="009D27FE">
      <w:pPr>
        <w:ind w:left="720"/>
        <w:rPr>
          <w:sz w:val="20"/>
          <w:szCs w:val="20"/>
        </w:rPr>
      </w:pPr>
    </w:p>
    <w:p w14:paraId="338E6E01" w14:textId="4C569937" w:rsidR="009D27FE" w:rsidRPr="007B69FD" w:rsidRDefault="008F6E25" w:rsidP="0099152C">
      <w:pPr xmlns:w="http://schemas.openxmlformats.org/wordprocessingml/2006/main">
        <w:numPr>
          <w:ilvl w:val="0"/>
          <w:numId w:val="5"/>
        </w:numPr>
        <w:rPr>
          <w:sz w:val="20"/>
          <w:szCs w:val="20"/>
        </w:rPr>
      </w:pPr>
      <w:r xmlns:w="http://schemas.openxmlformats.org/wordprocessingml/2006/main">
        <w:rPr>
          <w:sz w:val="20"/>
          <w:szCs w:val="20"/>
        </w:rPr>
        <w:t xml:space="preserve">[6:3]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Quando Jesus disse para não deixar a mão esquerda saber o que a mão direita estava fazendo, o que você acha que ele quis dizer?</w:t>
      </w:r>
    </w:p>
    <w:p w14:paraId="7A1EE7BD" w14:textId="7E0B8F5A" w:rsidR="009D27FE"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9D27FE" w:rsidRPr="48114252">
        <w:rPr>
          <w:sz w:val="20"/>
          <w:szCs w:val="20"/>
          <w:lang w:val="en-US"/>
        </w:rPr>
        <w:t xml:space="preserve">Ele pode ter querido dizer que eles deveriam fazer suas boas obras tão secretamente que mesmo aqueles mais próximos a eles não saberiam disso. Ou talvez devesse tornar-se tão comum ou simples fazer um bom trabalho que eles nem se lembrassem de tê-lo feito.</w:t>
      </w:r>
    </w:p>
    <w:p w14:paraId="0EAD3387" w14:textId="77777777" w:rsidR="009D27FE" w:rsidRPr="007B69FD" w:rsidRDefault="009D27FE" w:rsidP="009D27FE">
      <w:pPr>
        <w:ind w:left="720"/>
        <w:rPr>
          <w:sz w:val="20"/>
          <w:szCs w:val="20"/>
        </w:rPr>
      </w:pPr>
    </w:p>
    <w:p w14:paraId="259E6AE1" w14:textId="3140BF5E" w:rsidR="009D27FE" w:rsidRPr="007B69FD" w:rsidRDefault="008F6E25" w:rsidP="0099152C">
      <w:pPr xmlns:w="http://schemas.openxmlformats.org/wordprocessingml/2006/main">
        <w:numPr>
          <w:ilvl w:val="0"/>
          <w:numId w:val="5"/>
        </w:numPr>
        <w:rPr>
          <w:sz w:val="20"/>
          <w:szCs w:val="20"/>
        </w:rPr>
      </w:pPr>
      <w:r xmlns:w="http://schemas.openxmlformats.org/wordprocessingml/2006/main">
        <w:rPr>
          <w:sz w:val="20"/>
          <w:szCs w:val="20"/>
        </w:rPr>
        <w:t xml:space="preserve">[6:4, 6]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disse sobre o Pai nos versículos 4 e 6?</w:t>
      </w:r>
    </w:p>
    <w:p w14:paraId="4977135A"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Pai vê quem dá e reza em segredo, e recompensará essas pessoas.</w:t>
      </w:r>
    </w:p>
    <w:p w14:paraId="782E46D3" w14:textId="77777777" w:rsidR="009D27FE" w:rsidRPr="007B69FD" w:rsidRDefault="009D27FE" w:rsidP="009D27FE">
      <w:pPr>
        <w:ind w:left="720"/>
        <w:rPr>
          <w:sz w:val="20"/>
          <w:szCs w:val="20"/>
        </w:rPr>
      </w:pPr>
    </w:p>
    <w:p w14:paraId="225FF268" w14:textId="1BFA35FE" w:rsidR="009D27FE" w:rsidRPr="007B69FD" w:rsidRDefault="008F6E25" w:rsidP="0099152C">
      <w:pPr xmlns:w="http://schemas.openxmlformats.org/wordprocessingml/2006/main">
        <w:numPr>
          <w:ilvl w:val="0"/>
          <w:numId w:val="5"/>
        </w:numPr>
        <w:rPr>
          <w:sz w:val="20"/>
          <w:szCs w:val="20"/>
          <w:lang w:val="en-US"/>
        </w:rPr>
      </w:pPr>
      <w:r xmlns:w="http://schemas.openxmlformats.org/wordprocessingml/2006/main" w:rsidRPr="48114252">
        <w:rPr>
          <w:sz w:val="20"/>
          <w:szCs w:val="20"/>
          <w:lang w:val="en-US"/>
        </w:rPr>
        <w:t xml:space="preserve">[6:8]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O que ele disse que o </w:t>
      </w:r>
      <w:proofErr xmlns:w="http://schemas.openxmlformats.org/wordprocessingml/2006/main" w:type="gramStart"/>
      <w:r xmlns:w="http://schemas.openxmlformats.org/wordprocessingml/2006/main" w:rsidR="009D27FE" w:rsidRPr="48114252">
        <w:rPr>
          <w:sz w:val="20"/>
          <w:szCs w:val="20"/>
          <w:lang w:val="en-US"/>
        </w:rPr>
        <w:t xml:space="preserve">Pai </w:t>
      </w:r>
      <w:proofErr xmlns:w="http://schemas.openxmlformats.org/wordprocessingml/2006/main" w:type="gramEnd"/>
      <w:r xmlns:w="http://schemas.openxmlformats.org/wordprocessingml/2006/main" w:rsidR="009D27FE" w:rsidRPr="48114252">
        <w:rPr>
          <w:sz w:val="20"/>
          <w:szCs w:val="20"/>
          <w:lang w:val="en-US"/>
        </w:rPr>
        <w:t xml:space="preserve">sabe no versículo 8?</w:t>
      </w:r>
    </w:p>
    <w:p w14:paraId="55E34D08"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sabe o que as pessoas precisam antes de pedirem.</w:t>
      </w:r>
    </w:p>
    <w:p w14:paraId="0C0F102A" w14:textId="77777777" w:rsidR="009D27FE" w:rsidRPr="007B69FD" w:rsidRDefault="009D27FE" w:rsidP="009D27FE">
      <w:pPr>
        <w:ind w:left="720"/>
        <w:rPr>
          <w:sz w:val="20"/>
          <w:szCs w:val="20"/>
        </w:rPr>
      </w:pPr>
    </w:p>
    <w:p w14:paraId="38EBD015" w14:textId="68F617A1" w:rsidR="009D27FE" w:rsidRPr="007B69FD" w:rsidRDefault="008F6E25" w:rsidP="0099152C">
      <w:pPr xmlns:w="http://schemas.openxmlformats.org/wordprocessingml/2006/main">
        <w:numPr>
          <w:ilvl w:val="0"/>
          <w:numId w:val="5"/>
        </w:numPr>
        <w:rPr>
          <w:sz w:val="20"/>
          <w:szCs w:val="20"/>
        </w:rPr>
      </w:pPr>
      <w:r xmlns:w="http://schemas.openxmlformats.org/wordprocessingml/2006/main" w:rsidRPr="007B69FD">
        <w:rPr>
          <w:sz w:val="20"/>
          <w:szCs w:val="20"/>
        </w:rPr>
        <w:t xml:space="preserve">[6:8]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disse aos seus discípulos para chamarem a Deus quando orassem?</w:t>
      </w:r>
    </w:p>
    <w:p w14:paraId="499A91A4"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disse-lhes para chamá-lo de pai.</w:t>
      </w:r>
    </w:p>
    <w:p w14:paraId="146365FE" w14:textId="77777777" w:rsidR="00350308" w:rsidRPr="007B69FD" w:rsidRDefault="00350308" w:rsidP="00350308">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6:1-15 continuação</w:t>
      </w:r>
    </w:p>
    <w:p w14:paraId="1495CE1F" w14:textId="77777777" w:rsidR="00617926" w:rsidRPr="007B69FD" w:rsidRDefault="00617926" w:rsidP="0019643B">
      <w:pPr>
        <w:rPr>
          <w:sz w:val="20"/>
          <w:szCs w:val="20"/>
        </w:rPr>
      </w:pPr>
    </w:p>
    <w:p w14:paraId="520421E6" w14:textId="43F56AD5" w:rsidR="009D27FE" w:rsidRPr="007B69FD" w:rsidRDefault="008F6E25" w:rsidP="0099152C">
      <w:pPr xmlns:w="http://schemas.openxmlformats.org/wordprocessingml/2006/main">
        <w:numPr>
          <w:ilvl w:val="0"/>
          <w:numId w:val="5"/>
        </w:numPr>
        <w:rPr>
          <w:sz w:val="20"/>
          <w:szCs w:val="20"/>
        </w:rPr>
      </w:pPr>
      <w:r xmlns:w="http://schemas.openxmlformats.org/wordprocessingml/2006/main" w:rsidRPr="007B69FD">
        <w:rPr>
          <w:sz w:val="20"/>
          <w:szCs w:val="20"/>
        </w:rPr>
        <w:t xml:space="preserve">[6:9-13]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Sobre quais coisas Jesus lhes disse para orar?</w:t>
      </w:r>
    </w:p>
    <w:p w14:paraId="0395518B"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disse para orar por:</w:t>
      </w:r>
    </w:p>
    <w:p w14:paraId="126604EF"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o nome do Pai seja honrado como santo</w:t>
      </w:r>
    </w:p>
    <w:p w14:paraId="6ED80A94"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seu reino está por vir</w:t>
      </w:r>
    </w:p>
    <w:p w14:paraId="711AD416"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sua vontade seja feita</w:t>
      </w:r>
    </w:p>
    <w:p w14:paraId="2D4747CE"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suas necessidades diárias</w:t>
      </w:r>
    </w:p>
    <w:p w14:paraId="229A6E66"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perdão</w:t>
      </w:r>
    </w:p>
    <w:p w14:paraId="1989FA40" w14:textId="77777777" w:rsidR="009D27FE" w:rsidRPr="007B69FD" w:rsidRDefault="009D27FE" w:rsidP="0099152C">
      <w:pPr xmlns:w="http://schemas.openxmlformats.org/wordprocessingml/2006/main">
        <w:numPr>
          <w:ilvl w:val="0"/>
          <w:numId w:val="6"/>
        </w:numPr>
        <w:ind w:left="900" w:hanging="180"/>
        <w:rPr>
          <w:sz w:val="20"/>
          <w:szCs w:val="20"/>
        </w:rPr>
      </w:pPr>
      <w:r xmlns:w="http://schemas.openxmlformats.org/wordprocessingml/2006/main" w:rsidRPr="007B69FD">
        <w:rPr>
          <w:sz w:val="20"/>
          <w:szCs w:val="20"/>
        </w:rPr>
        <w:t xml:space="preserve">proteção contra a tentação e o mal</w:t>
      </w:r>
    </w:p>
    <w:p w14:paraId="73AAE399" w14:textId="39104412" w:rsidR="009D27FE" w:rsidRPr="007B69FD" w:rsidRDefault="008F6E25" w:rsidP="0099152C">
      <w:pPr xmlns:w="http://schemas.openxmlformats.org/wordprocessingml/2006/main">
        <w:pStyle w:val="ListParagraph"/>
        <w:numPr>
          <w:ilvl w:val="0"/>
          <w:numId w:val="5"/>
        </w:numPr>
        <w:spacing w:before="240" w:after="240"/>
        <w:rPr>
          <w:bCs/>
          <w:sz w:val="20"/>
          <w:szCs w:val="20"/>
        </w:rPr>
      </w:pPr>
      <w:r xmlns:w="http://schemas.openxmlformats.org/wordprocessingml/2006/main" w:rsidRPr="007B69FD">
        <w:rPr>
          <w:bCs/>
          <w:sz w:val="20"/>
          <w:szCs w:val="20"/>
        </w:rPr>
        <w:t xml:space="preserve">[6:14] </w:t>
      </w:r>
      <w:r xmlns:w="http://schemas.openxmlformats.org/wordprocessingml/2006/main" w:rsidR="00E24C3B">
        <w:rPr>
          <w:bCs/>
          <w:sz w:val="20"/>
          <w:szCs w:val="20"/>
        </w:rPr>
        <w:tab xmlns:w="http://schemas.openxmlformats.org/wordprocessingml/2006/main"/>
      </w:r>
      <w:r xmlns:w="http://schemas.openxmlformats.org/wordprocessingml/2006/main" w:rsidR="009D27FE" w:rsidRPr="007B69FD">
        <w:rPr>
          <w:bCs/>
          <w:sz w:val="20"/>
          <w:szCs w:val="20"/>
        </w:rPr>
        <w:t xml:space="preserve">O que Jesus disse que o Pai faria se eles perdoassem outras pessoas?</w:t>
      </w:r>
    </w:p>
    <w:p w14:paraId="7DEA61DC" w14:textId="77777777" w:rsidR="009D27FE" w:rsidRPr="007B69FD" w:rsidRDefault="009D27FE" w:rsidP="000B185B">
      <w:pPr xmlns:w="http://schemas.openxmlformats.org/wordprocessingml/2006/main">
        <w:pStyle w:val="ListParagraph"/>
        <w:spacing w:before="240" w:after="240"/>
        <w:ind w:left="360" w:firstLine="360"/>
        <w:rPr>
          <w:bCs/>
          <w:sz w:val="20"/>
          <w:szCs w:val="20"/>
        </w:rPr>
      </w:pPr>
      <w:r xmlns:w="http://schemas.openxmlformats.org/wordprocessingml/2006/main" w:rsidRPr="007B69FD">
        <w:rPr>
          <w:bCs/>
          <w:sz w:val="20"/>
          <w:szCs w:val="20"/>
        </w:rPr>
        <w:t xml:space="preserve">Ele disse que o Pai os perdoaria.</w:t>
      </w:r>
    </w:p>
    <w:p w14:paraId="23B929BD" w14:textId="77777777" w:rsidR="009D27FE" w:rsidRPr="007B69FD" w:rsidRDefault="009D27FE" w:rsidP="009D27FE">
      <w:pPr>
        <w:pStyle w:val="ListParagraph"/>
        <w:spacing w:before="240" w:after="240"/>
        <w:ind w:left="360"/>
        <w:rPr>
          <w:b/>
          <w:sz w:val="20"/>
          <w:szCs w:val="20"/>
        </w:rPr>
      </w:pPr>
    </w:p>
    <w:p w14:paraId="1182F208" w14:textId="40104673" w:rsidR="009D27FE" w:rsidRPr="007B69FD" w:rsidRDefault="008F6E25" w:rsidP="0099152C">
      <w:pPr xmlns:w="http://schemas.openxmlformats.org/wordprocessingml/2006/main">
        <w:pStyle w:val="ListParagraph"/>
        <w:numPr>
          <w:ilvl w:val="0"/>
          <w:numId w:val="5"/>
        </w:numPr>
        <w:spacing w:before="240" w:after="240"/>
        <w:rPr>
          <w:sz w:val="20"/>
          <w:szCs w:val="20"/>
        </w:rPr>
      </w:pPr>
      <w:r xmlns:w="http://schemas.openxmlformats.org/wordprocessingml/2006/main" w:rsidRPr="007B69FD">
        <w:rPr>
          <w:sz w:val="20"/>
          <w:szCs w:val="20"/>
        </w:rPr>
        <w:t xml:space="preserve">[6:15]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aconteceria se eles não perdoassem os outros?</w:t>
      </w:r>
    </w:p>
    <w:p w14:paraId="678BE37D" w14:textId="77777777" w:rsidR="009D27FE" w:rsidRPr="007B69FD" w:rsidRDefault="009D27FE" w:rsidP="000B185B">
      <w:pPr xmlns:w="http://schemas.openxmlformats.org/wordprocessingml/2006/main">
        <w:pStyle w:val="ListParagraph"/>
        <w:spacing w:before="240" w:after="240"/>
        <w:ind w:left="360" w:firstLine="360"/>
        <w:rPr>
          <w:sz w:val="20"/>
          <w:szCs w:val="20"/>
        </w:rPr>
      </w:pPr>
      <w:r xmlns:w="http://schemas.openxmlformats.org/wordprocessingml/2006/main" w:rsidRPr="007B69FD">
        <w:rPr>
          <w:sz w:val="20"/>
          <w:szCs w:val="20"/>
        </w:rPr>
        <w:t xml:space="preserve">O Pai não os perdoaria.</w:t>
      </w:r>
    </w:p>
    <w:p w14:paraId="7CA3104B"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F9A91BC" w14:textId="17D5D275" w:rsidR="009D27FE" w:rsidRPr="007B69FD" w:rsidRDefault="009D27FE">
      <w:pPr>
        <w:rPr>
          <w:b/>
          <w:sz w:val="20"/>
          <w:szCs w:val="20"/>
        </w:rPr>
      </w:pPr>
      <w:r w:rsidRPr="007B69FD">
        <w:rPr>
          <w:b/>
          <w:sz w:val="20"/>
          <w:szCs w:val="20"/>
        </w:rPr>
        <w:br w:type="page"/>
      </w:r>
    </w:p>
    <w:p w14:paraId="7AA4FD56" w14:textId="50CAD94F" w:rsidR="009D27FE" w:rsidRPr="007B69FD" w:rsidRDefault="009D27FE" w:rsidP="009D27FE">
      <w:pPr xmlns:w="http://schemas.openxmlformats.org/wordprocessingml/2006/main">
        <w:pStyle w:val="Heading1"/>
        <w:keepNext w:val="0"/>
        <w:keepLines w:val="0"/>
        <w:spacing w:before="480"/>
        <w:rPr>
          <w:b/>
          <w:bCs/>
          <w:szCs w:val="44"/>
        </w:rPr>
      </w:pPr>
      <w:bookmarkStart xmlns:w="http://schemas.openxmlformats.org/wordprocessingml/2006/main" w:id="5" w:name="_Toc166194240"/>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13:44-46</w:t>
      </w:r>
      <w:bookmarkEnd xmlns:w="http://schemas.openxmlformats.org/wordprocessingml/2006/main" w:id="5"/>
    </w:p>
    <w:p w14:paraId="28EF9EB6" w14:textId="26907FD3" w:rsidR="009D27FE" w:rsidRPr="007B69FD" w:rsidRDefault="009D27FE" w:rsidP="00350308">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Jesus foi e sentou-se à beira-mar. Uma grande multidão reuniu-se ao seu redor e ele usou parábolas para ensiná-los sobre o reino de Deus.</w:t>
      </w:r>
    </w:p>
    <w:p w14:paraId="4770EA3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BA8764D"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58CF14B4" w14:textId="3B818825" w:rsidR="009D27FE" w:rsidRPr="007B69FD" w:rsidRDefault="009D27FE"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B5A2817" w14:textId="650409DA" w:rsidR="009D27FE" w:rsidRPr="007B69FD" w:rsidRDefault="009D27FE" w:rsidP="006D6990">
      <w:pPr xmlns:w="http://schemas.openxmlformats.org/wordprocessingml/2006/main">
        <w:pStyle w:val="Checklist"/>
      </w:pPr>
      <w:r xmlns:w="http://schemas.openxmlformats.org/wordprocessingml/2006/main" w:rsidRPr="007B69FD">
        <w:t xml:space="preserve">Jesus disse que o reino dos céus é como um tesouro escondido num campo. [13:44]</w:t>
      </w:r>
    </w:p>
    <w:p w14:paraId="6CC0C701" w14:textId="4E9FF6A0" w:rsidR="009D27FE" w:rsidRPr="007B69FD" w:rsidRDefault="009D27FE" w:rsidP="006D6990">
      <w:pPr xmlns:w="http://schemas.openxmlformats.org/wordprocessingml/2006/main">
        <w:pStyle w:val="Checklist"/>
      </w:pPr>
      <w:r xmlns:w="http://schemas.openxmlformats.org/wordprocessingml/2006/main" w:rsidRPr="007B69FD">
        <w:t xml:space="preserve">Jesus também disse que o reino dos céus é semelhante a um comerciante que procura pérolas valiosas. [13:45-46]</w:t>
      </w:r>
    </w:p>
    <w:p w14:paraId="3A9F6A99" w14:textId="77777777" w:rsidR="009D27FE" w:rsidRPr="007B69FD" w:rsidRDefault="009D27FE" w:rsidP="0019643B">
      <w:pPr xmlns:w="http://schemas.openxmlformats.org/wordprocessingml/2006/main">
        <w:pStyle w:val="Part2"/>
      </w:pPr>
      <w:r xmlns:w="http://schemas.openxmlformats.org/wordprocessingml/2006/main" w:rsidRPr="007B69FD">
        <w:t xml:space="preserve">Parte 2</w:t>
      </w:r>
    </w:p>
    <w:p w14:paraId="10C94587" w14:textId="7D9FAF80" w:rsidR="009D27FE"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147D0CA2" w14:textId="69C528D2" w:rsidR="009D27FE" w:rsidRPr="007B69FD" w:rsidRDefault="008F6E25" w:rsidP="0099152C">
      <w:pPr xmlns:w="http://schemas.openxmlformats.org/wordprocessingml/2006/main">
        <w:numPr>
          <w:ilvl w:val="0"/>
          <w:numId w:val="7"/>
        </w:numPr>
        <w:rPr>
          <w:sz w:val="20"/>
          <w:szCs w:val="20"/>
        </w:rPr>
      </w:pPr>
      <w:r xmlns:w="http://schemas.openxmlformats.org/wordprocessingml/2006/main" w:rsidRPr="007B69FD">
        <w:rPr>
          <w:sz w:val="20"/>
          <w:szCs w:val="20"/>
        </w:rPr>
        <w:t xml:space="preserve">[13:44]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Como Jesus descreveu o reino dos céus no versículo 44?</w:t>
      </w:r>
    </w:p>
    <w:p w14:paraId="1C5A6C5C" w14:textId="0DB14248"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É como um tesouro escondido num campo.</w:t>
      </w:r>
    </w:p>
    <w:p w14:paraId="53FBC02A" w14:textId="77777777" w:rsidR="009D27FE" w:rsidRPr="007B69FD" w:rsidRDefault="009D27FE" w:rsidP="009D27FE">
      <w:pPr>
        <w:ind w:left="720"/>
        <w:rPr>
          <w:sz w:val="20"/>
          <w:szCs w:val="20"/>
        </w:rPr>
      </w:pPr>
    </w:p>
    <w:p w14:paraId="7C07F4AE" w14:textId="4BBBF22E" w:rsidR="009D27FE" w:rsidRPr="007B69FD" w:rsidRDefault="008F6E25" w:rsidP="0099152C">
      <w:pPr xmlns:w="http://schemas.openxmlformats.org/wordprocessingml/2006/main">
        <w:numPr>
          <w:ilvl w:val="0"/>
          <w:numId w:val="7"/>
        </w:numPr>
        <w:rPr>
          <w:sz w:val="20"/>
          <w:szCs w:val="20"/>
        </w:rPr>
      </w:pPr>
      <w:r xmlns:w="http://schemas.openxmlformats.org/wordprocessingml/2006/main" w:rsidRPr="007B69FD">
        <w:rPr>
          <w:sz w:val="20"/>
          <w:szCs w:val="20"/>
        </w:rPr>
        <w:t xml:space="preserve">[13:44]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o homem fez quando encontrou o tesouro escondido no campo?</w:t>
      </w:r>
    </w:p>
    <w:p w14:paraId="5842A6DA"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homem escondeu o tesouro, vendeu todos os seus bens e comprou o campo.</w:t>
      </w:r>
    </w:p>
    <w:p w14:paraId="1007EBEA" w14:textId="77777777" w:rsidR="009D27FE" w:rsidRPr="007B69FD" w:rsidRDefault="009D27FE" w:rsidP="009D27FE">
      <w:pPr>
        <w:ind w:left="720"/>
        <w:rPr>
          <w:sz w:val="20"/>
          <w:szCs w:val="20"/>
        </w:rPr>
      </w:pPr>
    </w:p>
    <w:p w14:paraId="1AF22702" w14:textId="0446AC27" w:rsidR="009D27FE" w:rsidRPr="007B69FD" w:rsidRDefault="008F6E25" w:rsidP="0099152C">
      <w:pPr xmlns:w="http://schemas.openxmlformats.org/wordprocessingml/2006/main">
        <w:numPr>
          <w:ilvl w:val="0"/>
          <w:numId w:val="7"/>
        </w:numPr>
        <w:rPr>
          <w:sz w:val="20"/>
          <w:szCs w:val="20"/>
        </w:rPr>
      </w:pPr>
      <w:r xmlns:w="http://schemas.openxmlformats.org/wordprocessingml/2006/main" w:rsidRPr="007B69FD">
        <w:rPr>
          <w:sz w:val="20"/>
          <w:szCs w:val="20"/>
        </w:rPr>
        <w:t xml:space="preserve">[13:44]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você acha que o homem comprou o campo?</w:t>
      </w:r>
    </w:p>
    <w:p w14:paraId="56CF37A4" w14:textId="236453E6" w:rsidR="009D27FE" w:rsidRPr="007B69FD" w:rsidRDefault="006D4A5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provavelmente queria o tesouro que estava escondido no campo.</w:t>
      </w:r>
    </w:p>
    <w:p w14:paraId="66966618" w14:textId="77777777" w:rsidR="009D27FE" w:rsidRPr="007B69FD" w:rsidRDefault="009D27FE" w:rsidP="009D27FE">
      <w:pPr>
        <w:ind w:left="720"/>
        <w:rPr>
          <w:sz w:val="20"/>
          <w:szCs w:val="20"/>
        </w:rPr>
      </w:pPr>
    </w:p>
    <w:p w14:paraId="32D7868E" w14:textId="2646F4B0" w:rsidR="009D27FE" w:rsidRPr="007B69FD" w:rsidRDefault="008F6E25" w:rsidP="0099152C">
      <w:pPr xmlns:w="http://schemas.openxmlformats.org/wordprocessingml/2006/main">
        <w:numPr>
          <w:ilvl w:val="0"/>
          <w:numId w:val="7"/>
        </w:numPr>
        <w:rPr>
          <w:sz w:val="20"/>
          <w:szCs w:val="20"/>
        </w:rPr>
      </w:pPr>
      <w:r xmlns:w="http://schemas.openxmlformats.org/wordprocessingml/2006/main" w:rsidRPr="007B69FD">
        <w:rPr>
          <w:sz w:val="20"/>
          <w:szCs w:val="20"/>
        </w:rPr>
        <w:t xml:space="preserve">[13:45]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Como Jesus descreveu o reino dos céus no versículo 45?</w:t>
      </w:r>
    </w:p>
    <w:p w14:paraId="1151B547" w14:textId="70FF4716"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O reino dos céus é como um homem que era comerciante em busca de pérolas valiosas.</w:t>
      </w:r>
    </w:p>
    <w:p w14:paraId="06A42768" w14:textId="77777777" w:rsidR="009D27FE" w:rsidRPr="007B69FD" w:rsidRDefault="009D27FE" w:rsidP="009D27FE">
      <w:pPr>
        <w:ind w:left="720"/>
        <w:rPr>
          <w:sz w:val="20"/>
          <w:szCs w:val="20"/>
        </w:rPr>
      </w:pPr>
    </w:p>
    <w:p w14:paraId="6288869D" w14:textId="702FF047" w:rsidR="009D27FE" w:rsidRPr="007B69FD" w:rsidRDefault="008F6E25" w:rsidP="0099152C">
      <w:pPr xmlns:w="http://schemas.openxmlformats.org/wordprocessingml/2006/main">
        <w:numPr>
          <w:ilvl w:val="0"/>
          <w:numId w:val="7"/>
        </w:numPr>
        <w:rPr>
          <w:sz w:val="20"/>
          <w:szCs w:val="20"/>
          <w:lang w:val="en-US"/>
        </w:rPr>
      </w:pPr>
      <w:r xmlns:w="http://schemas.openxmlformats.org/wordprocessingml/2006/main" w:rsidRPr="48114252">
        <w:rPr>
          <w:sz w:val="20"/>
          <w:szCs w:val="20"/>
          <w:lang w:val="en-US"/>
        </w:rPr>
        <w:t xml:space="preserve">[13:46]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O que o homem fez quando encontrou uma pérola muito valiosa?</w:t>
      </w:r>
    </w:p>
    <w:p w14:paraId="2AA119F7" w14:textId="77777777"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foi e vendeu tudo o que possuía e comprou.</w:t>
      </w:r>
    </w:p>
    <w:p w14:paraId="016DE5E9" w14:textId="77777777" w:rsidR="009D27FE" w:rsidRPr="007B69FD" w:rsidRDefault="009D27FE" w:rsidP="009D27FE">
      <w:pPr>
        <w:ind w:left="720"/>
        <w:rPr>
          <w:sz w:val="20"/>
          <w:szCs w:val="20"/>
        </w:rPr>
      </w:pPr>
    </w:p>
    <w:p w14:paraId="7019D290" w14:textId="7A21D365" w:rsidR="009D27FE" w:rsidRPr="007B69FD" w:rsidRDefault="008F6E25" w:rsidP="0099152C">
      <w:pPr xmlns:w="http://schemas.openxmlformats.org/wordprocessingml/2006/main">
        <w:numPr>
          <w:ilvl w:val="0"/>
          <w:numId w:val="7"/>
        </w:numPr>
        <w:rPr>
          <w:sz w:val="20"/>
          <w:szCs w:val="20"/>
          <w:lang w:val="en-US"/>
        </w:rPr>
      </w:pPr>
      <w:r xmlns:w="http://schemas.openxmlformats.org/wordprocessingml/2006/main" w:rsidRPr="48114252">
        <w:rPr>
          <w:sz w:val="20"/>
          <w:szCs w:val="20"/>
          <w:lang w:val="en-US"/>
        </w:rPr>
        <w:t xml:space="preserve">[13:44-46] </w:t>
      </w:r>
      <w:r xmlns:w="http://schemas.openxmlformats.org/wordprocessingml/2006/main" w:rsidR="00E24C3B">
        <w:rPr>
          <w:sz w:val="20"/>
          <w:szCs w:val="20"/>
          <w:lang w:val="en-US"/>
        </w:rPr>
        <w:tab xmlns:w="http://schemas.openxmlformats.org/wordprocessingml/2006/main"/>
      </w:r>
      <w:r xmlns:w="http://schemas.openxmlformats.org/wordprocessingml/2006/main" w:rsidR="009D27FE" w:rsidRPr="48114252">
        <w:rPr>
          <w:sz w:val="20"/>
          <w:szCs w:val="20"/>
          <w:lang w:val="en-US"/>
        </w:rPr>
        <w:t xml:space="preserve">Por que você acha que os dois homens nas histórias venderam tudo o que possuíam?</w:t>
      </w:r>
    </w:p>
    <w:p w14:paraId="29AFE3FD" w14:textId="1A8D2FD3" w:rsidR="009D27FE" w:rsidRPr="007B69FD" w:rsidRDefault="006D4A5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Parece que venderam tudo para conseguir dinheiro suficiente para comprar o terreno e a pérola.</w:t>
      </w:r>
    </w:p>
    <w:p w14:paraId="5BCA21B9" w14:textId="77777777" w:rsidR="009D27FE" w:rsidRPr="007B69FD" w:rsidRDefault="009D27FE" w:rsidP="009D27FE">
      <w:pPr>
        <w:ind w:left="720"/>
        <w:rPr>
          <w:sz w:val="20"/>
          <w:szCs w:val="20"/>
        </w:rPr>
      </w:pPr>
    </w:p>
    <w:p w14:paraId="747C949D" w14:textId="7EB7BBCE" w:rsidR="009D27FE" w:rsidRPr="007B69FD" w:rsidRDefault="008F6E25" w:rsidP="0099152C">
      <w:pPr xmlns:w="http://schemas.openxmlformats.org/wordprocessingml/2006/main">
        <w:numPr>
          <w:ilvl w:val="0"/>
          <w:numId w:val="7"/>
        </w:numPr>
        <w:rPr>
          <w:sz w:val="20"/>
          <w:szCs w:val="20"/>
        </w:rPr>
      </w:pPr>
      <w:r xmlns:w="http://schemas.openxmlformats.org/wordprocessingml/2006/main" w:rsidRPr="007B69FD">
        <w:rPr>
          <w:sz w:val="20"/>
          <w:szCs w:val="20"/>
        </w:rPr>
        <w:t xml:space="preserve">[13:44-46]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Qual você acha que foi a razão de Jesus para dizer que o reino dos céus é como estas coisas?</w:t>
      </w:r>
    </w:p>
    <w:p w14:paraId="6A5E4624" w14:textId="54B81E0F" w:rsidR="009D27FE" w:rsidRPr="007B69FD" w:rsidRDefault="00AB54F1" w:rsidP="009D27FE">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Ele parece ter querido dizer que o reino dos Céus é mais importante do que qualquer outra coisa.</w:t>
      </w:r>
    </w:p>
    <w:p w14:paraId="3DB5BDB4"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0F7A168" w14:textId="77777777" w:rsidR="009D27FE" w:rsidRPr="007B69FD" w:rsidRDefault="009D27FE" w:rsidP="009D27FE">
      <w:pPr>
        <w:spacing w:before="240" w:after="240"/>
        <w:rPr>
          <w:b/>
          <w:sz w:val="20"/>
          <w:szCs w:val="20"/>
        </w:rPr>
      </w:pPr>
    </w:p>
    <w:p w14:paraId="1C9CC8ED" w14:textId="77777777" w:rsidR="009D27FE" w:rsidRPr="007B69FD" w:rsidRDefault="009D27FE" w:rsidP="009D27FE">
      <w:pPr>
        <w:ind w:left="720"/>
        <w:rPr>
          <w:sz w:val="20"/>
          <w:szCs w:val="20"/>
        </w:rPr>
      </w:pPr>
    </w:p>
    <w:p w14:paraId="45D4DED3" w14:textId="1899A0E4" w:rsidR="009D27FE" w:rsidRPr="007B69FD" w:rsidRDefault="009D27FE">
      <w:pPr>
        <w:rPr>
          <w:sz w:val="20"/>
          <w:szCs w:val="20"/>
        </w:rPr>
      </w:pPr>
      <w:r w:rsidRPr="007B69FD">
        <w:rPr>
          <w:sz w:val="20"/>
          <w:szCs w:val="20"/>
        </w:rPr>
        <w:br w:type="page"/>
      </w:r>
    </w:p>
    <w:p w14:paraId="0DEB4FD4" w14:textId="798921A8" w:rsidR="009D27FE" w:rsidRPr="007B69FD" w:rsidRDefault="009D27FE" w:rsidP="009D27FE">
      <w:pPr xmlns:w="http://schemas.openxmlformats.org/wordprocessingml/2006/main">
        <w:pStyle w:val="Heading1"/>
        <w:keepNext w:val="0"/>
        <w:keepLines w:val="0"/>
        <w:spacing w:before="480"/>
        <w:rPr>
          <w:b/>
          <w:bCs/>
          <w:sz w:val="38"/>
          <w:szCs w:val="38"/>
        </w:rPr>
      </w:pPr>
      <w:bookmarkStart xmlns:w="http://schemas.openxmlformats.org/wordprocessingml/2006/main" w:id="6" w:name="_Toc16619424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Mateus 14:13-21</w:t>
      </w:r>
      <w:bookmarkEnd xmlns:w="http://schemas.openxmlformats.org/wordprocessingml/2006/main" w:id="6"/>
    </w:p>
    <w:p w14:paraId="176227AC" w14:textId="77777777" w:rsidR="009D27FE" w:rsidRPr="007B69FD" w:rsidRDefault="009D27FE" w:rsidP="00350308">
      <w:pPr xmlns:w="http://schemas.openxmlformats.org/wordprocessingml/2006/main">
        <w:pStyle w:val="Background"/>
        <w:rPr>
          <w:b/>
          <w:sz w:val="32"/>
          <w:szCs w:val="32"/>
        </w:rPr>
      </w:pPr>
      <w:r xmlns:w="http://schemas.openxmlformats.org/wordprocessingml/2006/main" w:rsidRPr="007B69FD">
        <w:rPr>
          <w:b/>
        </w:rPr>
        <w:t xml:space="preserve">Antecedentes </w:t>
      </w:r>
      <w:r xmlns:w="http://schemas.openxmlformats.org/wordprocessingml/2006/main" w:rsidRPr="007B69FD">
        <w:t xml:space="preserve">: O rei Herodes matou o primo de Jesus, João Batista. Os discípulos de João foram e contaram isso a Jesus.</w:t>
      </w:r>
    </w:p>
    <w:p w14:paraId="51D6F9DB"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B98B90B" w14:textId="77777777" w:rsidR="009D27FE" w:rsidRPr="007B69FD" w:rsidRDefault="009D27FE" w:rsidP="006D6990">
      <w:pPr xmlns:w="http://schemas.openxmlformats.org/wordprocessingml/2006/main">
        <w:pStyle w:val="Part1"/>
      </w:pPr>
      <w:r xmlns:w="http://schemas.openxmlformats.org/wordprocessingml/2006/main" w:rsidRPr="007B69FD">
        <w:t xml:space="preserve">Parte 1</w:t>
      </w:r>
    </w:p>
    <w:p w14:paraId="1CFFA062" w14:textId="7FA36085" w:rsidR="009D27FE" w:rsidRPr="007B69FD" w:rsidRDefault="009D27FE"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5B88AB9" w14:textId="412FD661" w:rsidR="009D27FE" w:rsidRPr="007B69FD" w:rsidRDefault="009D27FE" w:rsidP="006D6990">
      <w:pPr xmlns:w="http://schemas.openxmlformats.org/wordprocessingml/2006/main">
        <w:pStyle w:val="Checklist"/>
      </w:pPr>
      <w:r xmlns:w="http://schemas.openxmlformats.org/wordprocessingml/2006/main" w:rsidRPr="007B69FD">
        <w:t xml:space="preserve">Jesus foi para um lugar longe das pessoas, mas as multidões o seguiram e ele teve compaixão delas. [14:13-14]</w:t>
      </w:r>
    </w:p>
    <w:p w14:paraId="63AE9ABF" w14:textId="7F82A087" w:rsidR="009D27FE" w:rsidRPr="007B69FD" w:rsidRDefault="009D27FE" w:rsidP="006D6990">
      <w:pPr xmlns:w="http://schemas.openxmlformats.org/wordprocessingml/2006/main">
        <w:pStyle w:val="Checklist"/>
      </w:pPr>
      <w:r xmlns:w="http://schemas.openxmlformats.org/wordprocessingml/2006/main" w:rsidRPr="007B69FD">
        <w:t xml:space="preserve">Jesus disse aos seus discípulos para alimentarem as pessoas, mas eles só conseguiram encontrar uma pequena quantidade de comida. [14:15-18]</w:t>
      </w:r>
    </w:p>
    <w:p w14:paraId="3C736C6D" w14:textId="72C59F6C" w:rsidR="009D27FE" w:rsidRPr="007B69FD" w:rsidRDefault="009D27FE" w:rsidP="006D6990">
      <w:pPr xmlns:w="http://schemas.openxmlformats.org/wordprocessingml/2006/main">
        <w:pStyle w:val="Checklist"/>
      </w:pPr>
      <w:r xmlns:w="http://schemas.openxmlformats.org/wordprocessingml/2006/main" w:rsidRPr="007B69FD">
        <w:t xml:space="preserve">Jesus abençoou a comida e deu aos discípulos, e eles deram ao povo. [14:19]</w:t>
      </w:r>
    </w:p>
    <w:p w14:paraId="094A2DAB" w14:textId="1C24B953" w:rsidR="009D27FE" w:rsidRPr="007B69FD" w:rsidRDefault="009D27FE" w:rsidP="006D6990">
      <w:pPr xmlns:w="http://schemas.openxmlformats.org/wordprocessingml/2006/main">
        <w:pStyle w:val="Checklist"/>
      </w:pPr>
      <w:r xmlns:w="http://schemas.openxmlformats.org/wordprocessingml/2006/main" w:rsidRPr="48114252">
        <w:rPr>
          <w:lang w:val="en-US"/>
        </w:rPr>
        <w:t xml:space="preserve">Houve o suficiente para mais de 5.000 pessoas. Depois que as pessoas comeram, sobrou muita comida. [14:20-21]</w:t>
      </w:r>
    </w:p>
    <w:p w14:paraId="7DC6A6F9" w14:textId="77777777" w:rsidR="009D27FE" w:rsidRPr="007B69FD" w:rsidRDefault="009D27FE" w:rsidP="0019643B">
      <w:pPr xmlns:w="http://schemas.openxmlformats.org/wordprocessingml/2006/main">
        <w:pStyle w:val="Part2"/>
      </w:pPr>
      <w:r xmlns:w="http://schemas.openxmlformats.org/wordprocessingml/2006/main" w:rsidRPr="007B69FD">
        <w:t xml:space="preserve">Parte 2</w:t>
      </w:r>
    </w:p>
    <w:p w14:paraId="4900A4F4" w14:textId="557C19E9" w:rsidR="009D27FE"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38C50047" w14:textId="47E65E53"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[14:13]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Para onde Jesus foi de barco?</w:t>
      </w:r>
    </w:p>
    <w:p w14:paraId="78A88340"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foi para um lugar longe das pessoas.</w:t>
      </w:r>
    </w:p>
    <w:p w14:paraId="73C017D2" w14:textId="77777777" w:rsidR="009D27FE" w:rsidRPr="007B69FD" w:rsidRDefault="009D27FE" w:rsidP="009D27FE">
      <w:pPr>
        <w:ind w:left="720"/>
        <w:rPr>
          <w:sz w:val="20"/>
          <w:szCs w:val="20"/>
        </w:rPr>
      </w:pPr>
    </w:p>
    <w:p w14:paraId="2B5ED0F2" w14:textId="6BBD6054"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[14:14]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fez quando viu a grande multidão de pessoas?</w:t>
      </w:r>
    </w:p>
    <w:p w14:paraId="6F829EEA" w14:textId="088B62F3"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teve compaixão deles e curou os enfermos.</w:t>
      </w:r>
    </w:p>
    <w:p w14:paraId="01177065" w14:textId="77777777" w:rsidR="009D27FE" w:rsidRPr="007B69FD" w:rsidRDefault="009D27FE" w:rsidP="009D27FE">
      <w:pPr>
        <w:ind w:left="720"/>
        <w:rPr>
          <w:sz w:val="20"/>
          <w:szCs w:val="20"/>
        </w:rPr>
      </w:pPr>
    </w:p>
    <w:p w14:paraId="7B3F900E" w14:textId="5B256FF9"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[14:15]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os discípulos queriam que Jesus mandasse embora as multidões?</w:t>
      </w:r>
    </w:p>
    <w:p w14:paraId="50866039" w14:textId="1EBDC24A"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Como já era tarde, os discípulos sabiam que as pessoas precisavam ir às aldeias para comprar comida.</w:t>
      </w:r>
    </w:p>
    <w:p w14:paraId="4E2648BE" w14:textId="77777777" w:rsidR="009D27FE" w:rsidRPr="007B69FD" w:rsidRDefault="009D27FE" w:rsidP="009D27FE">
      <w:pPr>
        <w:ind w:left="720"/>
        <w:rPr>
          <w:sz w:val="20"/>
          <w:szCs w:val="20"/>
        </w:rPr>
      </w:pPr>
    </w:p>
    <w:p w14:paraId="2DC1794A" w14:textId="46458E3B"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[14:16]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disse aos seus discípulos para fazerem?</w:t>
      </w:r>
    </w:p>
    <w:p w14:paraId="7256E4AC"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lhes disse para darem algo para o povo comer.</w:t>
      </w:r>
    </w:p>
    <w:p w14:paraId="0A8F7DB1" w14:textId="77777777" w:rsidR="009D27FE" w:rsidRPr="007B69FD" w:rsidRDefault="009D27FE" w:rsidP="009D27FE">
      <w:pPr>
        <w:ind w:left="720"/>
        <w:rPr>
          <w:sz w:val="20"/>
          <w:szCs w:val="20"/>
        </w:rPr>
      </w:pPr>
    </w:p>
    <w:p w14:paraId="3DD5B5A9" w14:textId="756E410D"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[14:17]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Como os discípulos responderam a Jesus?</w:t>
      </w:r>
    </w:p>
    <w:p w14:paraId="4AA6DD60"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Disseram que tinham apenas cinco pães e dois peixes.</w:t>
      </w:r>
    </w:p>
    <w:p w14:paraId="7E878290" w14:textId="77777777" w:rsidR="009D27FE" w:rsidRPr="007B69FD" w:rsidRDefault="009D27FE" w:rsidP="009D27FE">
      <w:pPr>
        <w:ind w:left="720"/>
        <w:rPr>
          <w:sz w:val="20"/>
          <w:szCs w:val="20"/>
        </w:rPr>
      </w:pPr>
    </w:p>
    <w:p w14:paraId="2FA8D496" w14:textId="21C284D6"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[14:17]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Por que você acha que os discípulos disseram isso a Jesus?</w:t>
      </w:r>
    </w:p>
    <w:p w14:paraId="7AF04525" w14:textId="1B747F25" w:rsidR="009D27FE" w:rsidRPr="007B69FD" w:rsidRDefault="009D27F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Parece que eles estavam dizendo a Jesus que não tinham comida suficiente para dar a tantas pessoas.</w:t>
      </w:r>
    </w:p>
    <w:p w14:paraId="6E99A7A8" w14:textId="77777777" w:rsidR="009D27FE" w:rsidRPr="007B69FD" w:rsidRDefault="009D27FE" w:rsidP="009D27FE">
      <w:pPr>
        <w:ind w:left="720"/>
        <w:rPr>
          <w:sz w:val="20"/>
          <w:szCs w:val="20"/>
        </w:rPr>
      </w:pPr>
    </w:p>
    <w:p w14:paraId="17C1C4C1" w14:textId="3E6EDBFC"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[14:19]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O que Jesus fez com a comida?</w:t>
      </w:r>
    </w:p>
    <w:p w14:paraId="7FA5E92A"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Ele olhou para o céu, abençoou a comida, partiu os pães e os deu aos seus discípulos.</w:t>
      </w:r>
    </w:p>
    <w:p w14:paraId="1AEEF449" w14:textId="77777777" w:rsidR="009D27FE" w:rsidRPr="007B69FD" w:rsidRDefault="009D27FE" w:rsidP="009D27FE">
      <w:pPr>
        <w:ind w:left="720"/>
        <w:rPr>
          <w:sz w:val="20"/>
          <w:szCs w:val="20"/>
        </w:rPr>
      </w:pPr>
    </w:p>
    <w:p w14:paraId="5C1E4A18" w14:textId="3DFA2F02"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[14:20]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Depois que todas as pessoas comeram, quanta comida sobrou?</w:t>
      </w:r>
    </w:p>
    <w:p w14:paraId="110D4FB1" w14:textId="77777777" w:rsidR="009D27FE" w:rsidRPr="007B69FD" w:rsidRDefault="009D27FE" w:rsidP="009D27FE">
      <w:pPr xmlns:w="http://schemas.openxmlformats.org/wordprocessingml/2006/main">
        <w:ind w:left="720"/>
        <w:rPr>
          <w:sz w:val="20"/>
          <w:szCs w:val="20"/>
        </w:rPr>
      </w:pPr>
      <w:r xmlns:w="http://schemas.openxmlformats.org/wordprocessingml/2006/main" w:rsidRPr="007B69FD">
        <w:rPr>
          <w:sz w:val="20"/>
          <w:szCs w:val="20"/>
        </w:rPr>
        <w:t xml:space="preserve">Sobrou doze cestos cheios de comida.</w:t>
      </w:r>
    </w:p>
    <w:p w14:paraId="46B6EC07" w14:textId="77777777" w:rsidR="009D27FE" w:rsidRPr="007B69FD" w:rsidRDefault="009D27FE" w:rsidP="009D27FE">
      <w:pPr>
        <w:ind w:left="720"/>
        <w:rPr>
          <w:sz w:val="20"/>
          <w:szCs w:val="20"/>
        </w:rPr>
      </w:pPr>
    </w:p>
    <w:p w14:paraId="7289A141" w14:textId="41EA3F1C" w:rsidR="009D27FE" w:rsidRPr="007B69FD" w:rsidRDefault="008F6E25" w:rsidP="0099152C">
      <w:pPr xmlns:w="http://schemas.openxmlformats.org/wordprocessingml/2006/main">
        <w:numPr>
          <w:ilvl w:val="0"/>
          <w:numId w:val="8"/>
        </w:numPr>
        <w:rPr>
          <w:sz w:val="20"/>
          <w:szCs w:val="20"/>
        </w:rPr>
      </w:pPr>
      <w:r xmlns:w="http://schemas.openxmlformats.org/wordprocessingml/2006/main">
        <w:rPr>
          <w:sz w:val="20"/>
          <w:szCs w:val="20"/>
        </w:rPr>
        <w:t xml:space="preserve">[14:21]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Quantas pessoas comeram a comida que Jesus forneceu?</w:t>
      </w:r>
    </w:p>
    <w:p w14:paraId="4B63563E" w14:textId="50807EC5" w:rsidR="0019643B" w:rsidRPr="007B69FD" w:rsidRDefault="009D27FE" w:rsidP="0019643B">
      <w:pPr xmlns:w="http://schemas.openxmlformats.org/wordprocessingml/2006/main">
        <w:ind w:left="720"/>
        <w:rPr>
          <w:sz w:val="20"/>
          <w:szCs w:val="20"/>
        </w:rPr>
      </w:pPr>
      <w:r xmlns:w="http://schemas.openxmlformats.org/wordprocessingml/2006/main" w:rsidRPr="007B69FD">
        <w:rPr>
          <w:sz w:val="20"/>
          <w:szCs w:val="20"/>
        </w:rPr>
        <w:t xml:space="preserve">Cerca de 5.000 homens, além de mulheres e crianças, comeram a comida.</w:t>
      </w:r>
    </w:p>
    <w:p w14:paraId="38607A9F" w14:textId="30CAEDB0" w:rsidR="00350308" w:rsidRPr="007B69FD" w:rsidRDefault="00350308" w:rsidP="00350308">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14:13-21 continuação</w:t>
      </w:r>
    </w:p>
    <w:p w14:paraId="733FA5EC" w14:textId="77777777" w:rsidR="00257891" w:rsidRPr="007B69FD" w:rsidRDefault="00257891" w:rsidP="0019643B">
      <w:pPr>
        <w:rPr>
          <w:sz w:val="20"/>
          <w:szCs w:val="20"/>
        </w:rPr>
      </w:pPr>
    </w:p>
    <w:p w14:paraId="570A2458" w14:textId="5283F7C7" w:rsidR="009D27FE" w:rsidRPr="007B69FD" w:rsidRDefault="008F6E25" w:rsidP="0099152C">
      <w:pPr xmlns:w="http://schemas.openxmlformats.org/wordprocessingml/2006/main">
        <w:numPr>
          <w:ilvl w:val="0"/>
          <w:numId w:val="8"/>
        </w:numPr>
        <w:rPr>
          <w:sz w:val="20"/>
          <w:szCs w:val="20"/>
        </w:rPr>
      </w:pPr>
      <w:r xmlns:w="http://schemas.openxmlformats.org/wordprocessingml/2006/main" w:rsidRPr="007B69FD">
        <w:rPr>
          <w:sz w:val="20"/>
          <w:szCs w:val="20"/>
        </w:rPr>
        <w:t xml:space="preserve">[14:15-21] </w:t>
      </w:r>
      <w:r xmlns:w="http://schemas.openxmlformats.org/wordprocessingml/2006/main" w:rsidR="00E24C3B">
        <w:rPr>
          <w:sz w:val="20"/>
          <w:szCs w:val="20"/>
        </w:rPr>
        <w:tab xmlns:w="http://schemas.openxmlformats.org/wordprocessingml/2006/main"/>
      </w:r>
      <w:r xmlns:w="http://schemas.openxmlformats.org/wordprocessingml/2006/main" w:rsidR="009D27FE" w:rsidRPr="007B69FD">
        <w:rPr>
          <w:sz w:val="20"/>
          <w:szCs w:val="20"/>
        </w:rPr>
        <w:t xml:space="preserve">Qual você acha que foi o motivo de Jesus alimentar a multidão?</w:t>
      </w:r>
    </w:p>
    <w:p w14:paraId="3B211A36" w14:textId="7BA02CAB" w:rsidR="009D27FE"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9D27FE" w:rsidRPr="48114252">
        <w:rPr>
          <w:sz w:val="20"/>
          <w:szCs w:val="20"/>
          <w:lang w:val="en-US"/>
        </w:rPr>
        <w:t xml:space="preserve">Ele tinha compaixão pela multidão. Talvez ele tenha feito esse milagre para mostrar-lhes sua glória e poder. Talvez ele quisesse que eles pensassem em como Deus proveu o seu povo.</w:t>
      </w:r>
    </w:p>
    <w:p w14:paraId="1F1ED3B3" w14:textId="77777777" w:rsidR="009D27FE" w:rsidRPr="007B69FD" w:rsidRDefault="009D27FE" w:rsidP="009D27F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E612BA3" w14:textId="77777777" w:rsidR="00350308" w:rsidRPr="007B69FD" w:rsidRDefault="00350308">
      <w:pPr>
        <w:spacing w:line="240" w:lineRule="auto"/>
        <w:rPr>
          <w:bCs/>
          <w:sz w:val="40"/>
          <w:szCs w:val="40"/>
        </w:rPr>
      </w:pPr>
      <w:r w:rsidRPr="007B69FD">
        <w:rPr>
          <w:bCs/>
        </w:rPr>
        <w:br w:type="page"/>
      </w:r>
    </w:p>
    <w:p w14:paraId="1E155E2D" w14:textId="740D541F" w:rsidR="003C3658" w:rsidRPr="007B69FD" w:rsidRDefault="003C3658" w:rsidP="003C3658">
      <w:pPr xmlns:w="http://schemas.openxmlformats.org/wordprocessingml/2006/main">
        <w:pStyle w:val="Heading1"/>
        <w:rPr>
          <w:b/>
        </w:rPr>
      </w:pPr>
      <w:bookmarkStart xmlns:w="http://schemas.openxmlformats.org/wordprocessingml/2006/main" w:id="7" w:name="_Toc166194242"/>
      <w:r xmlns:w="http://schemas.openxmlformats.org/wordprocessingml/2006/main" w:rsidRPr="007B69FD">
        <w:rPr>
          <w:b/>
        </w:rPr>
        <w:lastRenderedPageBreak xmlns:w="http://schemas.openxmlformats.org/wordprocessingml/2006/main"/>
      </w:r>
      <w:r xmlns:w="http://schemas.openxmlformats.org/wordprocessingml/2006/main" w:rsidRPr="007B69FD">
        <w:rPr>
          <w:b/>
        </w:rPr>
        <w:t xml:space="preserve">Mateus 14:22-36</w:t>
      </w:r>
      <w:bookmarkEnd xmlns:w="http://schemas.openxmlformats.org/wordprocessingml/2006/main" w:id="7"/>
    </w:p>
    <w:p w14:paraId="3F3C1C47"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34CA962D"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5AF00E2B" w14:textId="4F498DC9"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65C6EF2" w14:textId="44971352" w:rsidR="003C3658" w:rsidRPr="007B69FD" w:rsidRDefault="003C3658" w:rsidP="006D6990">
      <w:pPr xmlns:w="http://schemas.openxmlformats.org/wordprocessingml/2006/main">
        <w:pStyle w:val="Checklist"/>
      </w:pPr>
      <w:r xmlns:w="http://schemas.openxmlformats.org/wordprocessingml/2006/main" w:rsidRPr="007B69FD">
        <w:t xml:space="preserve">Os discípulos de Jesus entraram num barco e saíram para o mar. [14:22]</w:t>
      </w:r>
    </w:p>
    <w:p w14:paraId="63192642" w14:textId="3C2EA3A8" w:rsidR="003C3658" w:rsidRPr="007B69FD" w:rsidRDefault="003C3658" w:rsidP="006D6990">
      <w:pPr xmlns:w="http://schemas.openxmlformats.org/wordprocessingml/2006/main">
        <w:pStyle w:val="Checklist"/>
      </w:pPr>
      <w:r xmlns:w="http://schemas.openxmlformats.org/wordprocessingml/2006/main" w:rsidRPr="007B69FD">
        <w:t xml:space="preserve">À noite, Jesus caminhou sobre as águas até seus discípulos. Ele lhes disse para não terem medo. [14:25-27]</w:t>
      </w:r>
    </w:p>
    <w:p w14:paraId="56DDA4D7" w14:textId="262B7B9D" w:rsidR="003C3658" w:rsidRPr="007B69FD" w:rsidRDefault="003C3658" w:rsidP="006D6990">
      <w:pPr xmlns:w="http://schemas.openxmlformats.org/wordprocessingml/2006/main">
        <w:pStyle w:val="Checklist"/>
      </w:pPr>
      <w:r xmlns:w="http://schemas.openxmlformats.org/wordprocessingml/2006/main" w:rsidRPr="007B69FD">
        <w:t xml:space="preserve">Pedro caminhou em direção a Jesus sobre as águas, mas ele começou a afundar. Jesus o salvou. [14:29-31]</w:t>
      </w:r>
    </w:p>
    <w:p w14:paraId="1009B768" w14:textId="4E2C36A0" w:rsidR="003C3658" w:rsidRPr="007B69FD" w:rsidRDefault="003C3658" w:rsidP="006D6990">
      <w:pPr xmlns:w="http://schemas.openxmlformats.org/wordprocessingml/2006/main">
        <w:pStyle w:val="Checklist"/>
      </w:pPr>
      <w:r xmlns:w="http://schemas.openxmlformats.org/wordprocessingml/2006/main" w:rsidRPr="007B69FD">
        <w:t xml:space="preserve">O vento parou de soprar. [14:32]</w:t>
      </w:r>
    </w:p>
    <w:p w14:paraId="748FE267" w14:textId="18789AC6" w:rsidR="003C3658" w:rsidRPr="007B69FD" w:rsidRDefault="003C3658" w:rsidP="006D6990">
      <w:pPr xmlns:w="http://schemas.openxmlformats.org/wordprocessingml/2006/main">
        <w:pStyle w:val="Checklist"/>
      </w:pPr>
      <w:r xmlns:w="http://schemas.openxmlformats.org/wordprocessingml/2006/main" w:rsidRPr="007B69FD">
        <w:t xml:space="preserve">Os discípulos adoraram Jesus. [14:33]</w:t>
      </w:r>
    </w:p>
    <w:p w14:paraId="4EED8892" w14:textId="77777777" w:rsidR="003C3658" w:rsidRPr="007B69FD" w:rsidRDefault="003C3658" w:rsidP="0019643B">
      <w:pPr xmlns:w="http://schemas.openxmlformats.org/wordprocessingml/2006/main">
        <w:pStyle w:val="Part2"/>
      </w:pPr>
      <w:r xmlns:w="http://schemas.openxmlformats.org/wordprocessingml/2006/main" w:rsidRPr="007B69FD">
        <w:t xml:space="preserve">Parte 2</w:t>
      </w:r>
    </w:p>
    <w:p w14:paraId="099D2C53" w14:textId="7881642E" w:rsidR="003C3658"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6DBA131D" w14:textId="65D65467"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[14:23]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Jesus fez na montanha?</w:t>
      </w:r>
    </w:p>
    <w:p w14:paraId="167C2AC3"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orou.</w:t>
      </w:r>
    </w:p>
    <w:p w14:paraId="34812B9F" w14:textId="77777777" w:rsidR="003C3658" w:rsidRPr="007B69FD" w:rsidRDefault="003C3658" w:rsidP="003C3658">
      <w:pPr>
        <w:ind w:left="720"/>
        <w:rPr>
          <w:sz w:val="20"/>
          <w:szCs w:val="20"/>
        </w:rPr>
      </w:pPr>
    </w:p>
    <w:p w14:paraId="5A732FC1" w14:textId="6A70CF47"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[14:24]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aconteceu enquanto os discípulos estavam no barco?</w:t>
      </w:r>
    </w:p>
    <w:p w14:paraId="0FFBD36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 vento soprava forte contra eles e o barco era sacudido pelas ondas.</w:t>
      </w:r>
    </w:p>
    <w:p w14:paraId="4AEA23E2" w14:textId="77777777" w:rsidR="003C3658" w:rsidRPr="007B69FD" w:rsidRDefault="003C3658" w:rsidP="003C3658">
      <w:pPr>
        <w:ind w:left="720"/>
        <w:rPr>
          <w:sz w:val="20"/>
          <w:szCs w:val="20"/>
        </w:rPr>
      </w:pPr>
    </w:p>
    <w:p w14:paraId="136F6C8C" w14:textId="04CCCB29" w:rsidR="003C3658" w:rsidRPr="007B69FD" w:rsidRDefault="008F6E25" w:rsidP="0099152C">
      <w:pPr xmlns:w="http://schemas.openxmlformats.org/wordprocessingml/2006/main">
        <w:numPr>
          <w:ilvl w:val="0"/>
          <w:numId w:val="9"/>
        </w:numPr>
        <w:rPr>
          <w:sz w:val="20"/>
          <w:szCs w:val="20"/>
        </w:rPr>
      </w:pPr>
      <w:r xmlns:w="http://schemas.openxmlformats.org/wordprocessingml/2006/main">
        <w:rPr>
          <w:sz w:val="20"/>
          <w:szCs w:val="20"/>
        </w:rPr>
        <w:t xml:space="preserve">[14:25]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Que coisa incomum Jesus fez no versículo 25?</w:t>
      </w:r>
    </w:p>
    <w:p w14:paraId="34A3E95D"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caminhou até eles sobre as águas.</w:t>
      </w:r>
    </w:p>
    <w:p w14:paraId="0F3C5899" w14:textId="77777777" w:rsidR="003C3658" w:rsidRPr="007B69FD" w:rsidRDefault="003C3658" w:rsidP="003C3658">
      <w:pPr>
        <w:ind w:left="720"/>
        <w:rPr>
          <w:sz w:val="20"/>
          <w:szCs w:val="20"/>
        </w:rPr>
      </w:pPr>
    </w:p>
    <w:p w14:paraId="191FA7D2" w14:textId="3F9A9ABE" w:rsidR="003C3658" w:rsidRPr="007B69FD" w:rsidRDefault="008F6E25" w:rsidP="0099152C">
      <w:pPr xmlns:w="http://schemas.openxmlformats.org/wordprocessingml/2006/main">
        <w:numPr>
          <w:ilvl w:val="0"/>
          <w:numId w:val="9"/>
        </w:numPr>
        <w:rPr>
          <w:sz w:val="20"/>
          <w:szCs w:val="20"/>
        </w:rPr>
      </w:pPr>
      <w:r xmlns:w="http://schemas.openxmlformats.org/wordprocessingml/2006/main">
        <w:rPr>
          <w:sz w:val="20"/>
          <w:szCs w:val="20"/>
        </w:rPr>
        <w:t xml:space="preserve">[14:26]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Por que você acha que os discípulos pensaram que a pessoa que caminhava até eles no mar era um fantasma?</w:t>
      </w:r>
    </w:p>
    <w:p w14:paraId="6E75ECA4" w14:textId="0E422997"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Provavelmente pensaram isso porque as pessoas têm corpos que não podem andar sobre o mar.</w:t>
      </w:r>
    </w:p>
    <w:p w14:paraId="3D04491D" w14:textId="77777777" w:rsidR="003C3658" w:rsidRPr="007B69FD" w:rsidRDefault="003C3658" w:rsidP="003C3658">
      <w:pPr>
        <w:ind w:left="720"/>
        <w:rPr>
          <w:sz w:val="20"/>
          <w:szCs w:val="20"/>
        </w:rPr>
      </w:pPr>
    </w:p>
    <w:p w14:paraId="6875A8FC" w14:textId="292F435E" w:rsidR="003C3658" w:rsidRPr="007B69FD" w:rsidRDefault="008F6E25" w:rsidP="0099152C">
      <w:pPr xmlns:w="http://schemas.openxmlformats.org/wordprocessingml/2006/main">
        <w:numPr>
          <w:ilvl w:val="0"/>
          <w:numId w:val="9"/>
        </w:numPr>
        <w:rPr>
          <w:sz w:val="20"/>
          <w:szCs w:val="20"/>
        </w:rPr>
      </w:pPr>
      <w:r xmlns:w="http://schemas.openxmlformats.org/wordprocessingml/2006/main">
        <w:rPr>
          <w:sz w:val="20"/>
          <w:szCs w:val="20"/>
        </w:rPr>
        <w:t xml:space="preserve">[14:28]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Pedro pediu que Jesus fizesse para mostrar que realmente era ele andando sobre as águas?</w:t>
      </w:r>
    </w:p>
    <w:p w14:paraId="04E0C862"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Pedro pediu a Jesus que lhe ordenasse que fosse até ele sobre as águas.</w:t>
      </w:r>
    </w:p>
    <w:p w14:paraId="3E73FC3E" w14:textId="77777777" w:rsidR="003C3658" w:rsidRPr="007B69FD" w:rsidRDefault="003C3658" w:rsidP="003C3658">
      <w:pPr>
        <w:ind w:left="720"/>
        <w:rPr>
          <w:sz w:val="20"/>
          <w:szCs w:val="20"/>
        </w:rPr>
      </w:pPr>
    </w:p>
    <w:p w14:paraId="02A0A98C" w14:textId="1538268C" w:rsidR="003C3658" w:rsidRPr="007B69FD" w:rsidRDefault="008F6E25" w:rsidP="0099152C">
      <w:pPr xmlns:w="http://schemas.openxmlformats.org/wordprocessingml/2006/main">
        <w:numPr>
          <w:ilvl w:val="0"/>
          <w:numId w:val="9"/>
        </w:numPr>
        <w:rPr>
          <w:sz w:val="20"/>
          <w:szCs w:val="20"/>
        </w:rPr>
      </w:pPr>
      <w:r xmlns:w="http://schemas.openxmlformats.org/wordprocessingml/2006/main">
        <w:rPr>
          <w:sz w:val="20"/>
          <w:szCs w:val="20"/>
        </w:rPr>
        <w:t xml:space="preserve">[14:30]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aconteceu quando Pedro estava andando sobre as águas e viu o vento?</w:t>
      </w:r>
    </w:p>
    <w:p w14:paraId="68951D39" w14:textId="0A376B80"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Pedro ficou com medo e começou a afundar.</w:t>
      </w:r>
    </w:p>
    <w:p w14:paraId="3B8F0AD9" w14:textId="77777777" w:rsidR="003C3658" w:rsidRPr="007B69FD" w:rsidRDefault="003C3658" w:rsidP="003C3658">
      <w:pPr>
        <w:ind w:left="720"/>
        <w:rPr>
          <w:sz w:val="20"/>
          <w:szCs w:val="20"/>
        </w:rPr>
      </w:pPr>
    </w:p>
    <w:p w14:paraId="799FE9F7" w14:textId="262B8195"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[14:30]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Pedro fez quando começou a afundar?</w:t>
      </w:r>
    </w:p>
    <w:p w14:paraId="06DF9F5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clamou ao Senhor para salvá-lo.</w:t>
      </w:r>
    </w:p>
    <w:p w14:paraId="4BF0BB20" w14:textId="77777777" w:rsidR="003C3658" w:rsidRPr="007B69FD" w:rsidRDefault="003C3658" w:rsidP="003C3658">
      <w:pPr>
        <w:ind w:left="720"/>
        <w:rPr>
          <w:sz w:val="20"/>
          <w:szCs w:val="20"/>
        </w:rPr>
      </w:pPr>
    </w:p>
    <w:p w14:paraId="6D479164" w14:textId="7B09A54C"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[14:31-32]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Como Jesus salvou Pedro?</w:t>
      </w:r>
    </w:p>
    <w:p w14:paraId="6DA19034"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agarrou Pedro e eles entraram no barco.</w:t>
      </w:r>
    </w:p>
    <w:p w14:paraId="6A2603DD" w14:textId="77777777" w:rsidR="003C3658" w:rsidRPr="007B69FD" w:rsidRDefault="003C3658" w:rsidP="003C3658">
      <w:pPr>
        <w:ind w:left="720"/>
        <w:rPr>
          <w:sz w:val="20"/>
          <w:szCs w:val="20"/>
        </w:rPr>
      </w:pPr>
    </w:p>
    <w:p w14:paraId="4F6F218E" w14:textId="022F9EBF"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aconteceu quando Jesus e Pedro entraram no barco?</w:t>
      </w:r>
    </w:p>
    <w:p w14:paraId="7567307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 vento parou de soprar.</w:t>
      </w:r>
    </w:p>
    <w:p w14:paraId="12BBCE1B" w14:textId="77777777" w:rsidR="003C3658" w:rsidRPr="007B69FD" w:rsidRDefault="003C3658" w:rsidP="003C3658">
      <w:pPr>
        <w:ind w:left="720"/>
        <w:rPr>
          <w:sz w:val="20"/>
          <w:szCs w:val="20"/>
        </w:rPr>
      </w:pPr>
    </w:p>
    <w:p w14:paraId="49DE992E" w14:textId="77E9C78C" w:rsidR="003C3658" w:rsidRPr="007B69FD" w:rsidRDefault="003C3658"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[14:33] </w:t>
      </w:r>
      <w:r xmlns:w="http://schemas.openxmlformats.org/wordprocessingml/2006/main" w:rsidR="00E24C3B">
        <w:rPr>
          <w:sz w:val="20"/>
          <w:szCs w:val="20"/>
        </w:rPr>
        <w:tab xmlns:w="http://schemas.openxmlformats.org/wordprocessingml/2006/main"/>
      </w:r>
      <w:r xmlns:w="http://schemas.openxmlformats.org/wordprocessingml/2006/main" w:rsidRPr="007B69FD">
        <w:rPr>
          <w:sz w:val="20"/>
          <w:szCs w:val="20"/>
        </w:rPr>
        <w:t xml:space="preserve">Como os discípulos responderam?</w:t>
      </w:r>
    </w:p>
    <w:p w14:paraId="7BA75C77"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adoraram Jesus e reconheceram que Jesus é o Filho de Deus.</w:t>
      </w:r>
    </w:p>
    <w:p w14:paraId="77870465" w14:textId="77777777" w:rsidR="006D6990" w:rsidRPr="007B69FD" w:rsidRDefault="006D6990" w:rsidP="006D6990">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Mateus 14:22-36 continuação</w:t>
      </w:r>
    </w:p>
    <w:p w14:paraId="12751D5F" w14:textId="77777777" w:rsidR="009D27FE" w:rsidRPr="007B69FD" w:rsidRDefault="009D27FE" w:rsidP="009D27FE">
      <w:pPr>
        <w:ind w:left="720"/>
        <w:rPr>
          <w:sz w:val="20"/>
          <w:szCs w:val="20"/>
        </w:rPr>
      </w:pPr>
    </w:p>
    <w:p w14:paraId="78EB152E" w14:textId="5E992E9C"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[14:25-32]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Que eventos nesta passagem você acha que mostraram aos discípulos que Jesus era o Filho de Deus?</w:t>
      </w:r>
    </w:p>
    <w:p w14:paraId="6D98828A"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caminhou sobre o mar, Jesus permitiu que Pedro andasse sobre o mar e Jesus fez o vento parar de soprar.</w:t>
      </w:r>
    </w:p>
    <w:p w14:paraId="5C6E535D" w14:textId="77777777" w:rsidR="003C3658" w:rsidRPr="007B69FD" w:rsidRDefault="003C3658" w:rsidP="003C3658">
      <w:pPr>
        <w:ind w:left="720"/>
        <w:rPr>
          <w:sz w:val="20"/>
          <w:szCs w:val="20"/>
        </w:rPr>
      </w:pPr>
    </w:p>
    <w:p w14:paraId="0F80EDC8" w14:textId="359E04E4" w:rsidR="003C3658" w:rsidRPr="007B69FD" w:rsidRDefault="008F6E25" w:rsidP="0099152C">
      <w:pPr xmlns:w="http://schemas.openxmlformats.org/wordprocessingml/2006/main">
        <w:numPr>
          <w:ilvl w:val="0"/>
          <w:numId w:val="9"/>
        </w:numPr>
        <w:rPr>
          <w:sz w:val="20"/>
          <w:szCs w:val="20"/>
        </w:rPr>
      </w:pPr>
      <w:r xmlns:w="http://schemas.openxmlformats.org/wordprocessingml/2006/main">
        <w:rPr>
          <w:sz w:val="20"/>
          <w:szCs w:val="20"/>
        </w:rPr>
        <w:t xml:space="preserve">[14:34-35]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Quando o barco chegou à terra, o que os homens naquele lugar fizeram?</w:t>
      </w:r>
    </w:p>
    <w:p w14:paraId="602EC0B6" w14:textId="703F0C93"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enviaram mensagens para as redondezas e as pessoas levaram os doentes até Jesus.</w:t>
      </w:r>
    </w:p>
    <w:p w14:paraId="7CA3E2A6" w14:textId="77777777" w:rsidR="003C3658" w:rsidRPr="007B69FD" w:rsidRDefault="003C3658" w:rsidP="003C3658">
      <w:pPr>
        <w:ind w:left="720"/>
        <w:rPr>
          <w:sz w:val="20"/>
          <w:szCs w:val="20"/>
        </w:rPr>
      </w:pPr>
    </w:p>
    <w:p w14:paraId="363B0705" w14:textId="0A2E8017"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[14:36]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Qual você acha que foi a razão pela qual as pessoas queriam tocar a borda das vestes de Jesus?</w:t>
      </w:r>
    </w:p>
    <w:p w14:paraId="11892974" w14:textId="2DCDF192"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provavelmente acreditavam (tinham fé) que apenas tocar nas vestes de Jesus os curaria.</w:t>
      </w:r>
    </w:p>
    <w:p w14:paraId="56080A6D" w14:textId="77777777" w:rsidR="003C3658" w:rsidRPr="007B69FD" w:rsidRDefault="003C3658" w:rsidP="003C3658">
      <w:pPr>
        <w:ind w:left="720"/>
        <w:rPr>
          <w:sz w:val="20"/>
          <w:szCs w:val="20"/>
        </w:rPr>
      </w:pPr>
    </w:p>
    <w:p w14:paraId="0D84D5C9" w14:textId="34F49CFE" w:rsidR="003C3658" w:rsidRPr="007B69FD" w:rsidRDefault="008F6E25" w:rsidP="0099152C">
      <w:pPr xmlns:w="http://schemas.openxmlformats.org/wordprocessingml/2006/main">
        <w:numPr>
          <w:ilvl w:val="0"/>
          <w:numId w:val="9"/>
        </w:numPr>
        <w:rPr>
          <w:sz w:val="20"/>
          <w:szCs w:val="20"/>
        </w:rPr>
      </w:pPr>
      <w:r xmlns:w="http://schemas.openxmlformats.org/wordprocessingml/2006/main" w:rsidRPr="007B69FD">
        <w:rPr>
          <w:sz w:val="20"/>
          <w:szCs w:val="20"/>
        </w:rPr>
        <w:t xml:space="preserve">[14:36]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Quantos daqueles que tocaram nas vestes de Jesus foram curados?</w:t>
      </w:r>
    </w:p>
    <w:p w14:paraId="3C0A3FDC" w14:textId="335EF5D0"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Todas as pessoas que tocaram nele foram curadas.</w:t>
      </w:r>
    </w:p>
    <w:p w14:paraId="7040AB78" w14:textId="77777777" w:rsidR="003C3658" w:rsidRPr="007B69FD" w:rsidRDefault="003C3658" w:rsidP="003C3658">
      <w:pPr>
        <w:ind w:left="720"/>
        <w:rPr>
          <w:sz w:val="20"/>
          <w:szCs w:val="20"/>
        </w:rPr>
      </w:pPr>
    </w:p>
    <w:p w14:paraId="7BFEFE8B" w14:textId="77777777"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042B0E91" w14:textId="2D5D5303" w:rsidR="003C3658" w:rsidRPr="007B69FD" w:rsidRDefault="003C3658">
      <w:r w:rsidRPr="007B69FD">
        <w:br w:type="page"/>
      </w:r>
    </w:p>
    <w:p w14:paraId="57C39B30" w14:textId="2DD644DA" w:rsidR="003C3658" w:rsidRPr="007B69FD" w:rsidRDefault="003C3658" w:rsidP="003C3658">
      <w:pPr xmlns:w="http://schemas.openxmlformats.org/wordprocessingml/2006/main">
        <w:pStyle w:val="Heading1"/>
        <w:keepNext w:val="0"/>
        <w:keepLines w:val="0"/>
        <w:rPr>
          <w:b/>
        </w:rPr>
      </w:pPr>
      <w:bookmarkStart xmlns:w="http://schemas.openxmlformats.org/wordprocessingml/2006/main" w:id="8" w:name="_Toc166194243"/>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1:1-13</w:t>
      </w:r>
      <w:bookmarkEnd xmlns:w="http://schemas.openxmlformats.org/wordprocessingml/2006/main" w:id="8"/>
      <w:r xmlns:w="http://schemas.openxmlformats.org/wordprocessingml/2006/main" w:rsidRPr="007B69FD">
        <w:rPr>
          <w:b/>
        </w:rPr>
        <w:t xml:space="preserve"> </w:t>
      </w:r>
    </w:p>
    <w:p w14:paraId="0015A1D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6255915"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61D72988" w14:textId="1D24A311"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6613B5F" w14:textId="59C51F0D" w:rsidR="003C3658" w:rsidRPr="007B69FD" w:rsidRDefault="003C3658" w:rsidP="006D6990">
      <w:pPr xmlns:w="http://schemas.openxmlformats.org/wordprocessingml/2006/main">
        <w:pStyle w:val="Checklist"/>
      </w:pPr>
      <w:r xmlns:w="http://schemas.openxmlformats.org/wordprocessingml/2006/main" w:rsidRPr="48114252">
        <w:rPr>
          <w:lang w:val="en-US"/>
        </w:rPr>
        <w:t xml:space="preserve">O livro começou afirmando que Jesus Cristo é o Filho de Deus. [1:1]</w:t>
      </w:r>
    </w:p>
    <w:p w14:paraId="2B2F73BF" w14:textId="5F10BB1B" w:rsidR="003C3658" w:rsidRPr="007B69FD" w:rsidRDefault="003C3658" w:rsidP="006D6990">
      <w:pPr xmlns:w="http://schemas.openxmlformats.org/wordprocessingml/2006/main">
        <w:pStyle w:val="Checklist"/>
      </w:pPr>
      <w:r xmlns:w="http://schemas.openxmlformats.org/wordprocessingml/2006/main" w:rsidRPr="007B69FD">
        <w:t xml:space="preserve">João Batista prepararia o caminho para o Senhor, conforme profetizado no livro de Isaías. [1:2-3]</w:t>
      </w:r>
    </w:p>
    <w:p w14:paraId="56781DC2" w14:textId="755B3B81" w:rsidR="003C3658" w:rsidRPr="007B69FD" w:rsidRDefault="003C3658" w:rsidP="006D6990">
      <w:pPr xmlns:w="http://schemas.openxmlformats.org/wordprocessingml/2006/main">
        <w:pStyle w:val="Checklist"/>
      </w:pPr>
      <w:r xmlns:w="http://schemas.openxmlformats.org/wordprocessingml/2006/main" w:rsidRPr="007B69FD">
        <w:t xml:space="preserve">João apareceu no deserto e anunciou um batismo de arrependimento para o perdão dos pecados. [1:4]</w:t>
      </w:r>
    </w:p>
    <w:p w14:paraId="591A7E3B" w14:textId="1B0B82DE" w:rsidR="003C3658" w:rsidRPr="007B69FD" w:rsidRDefault="003C3658" w:rsidP="006D6990">
      <w:pPr xmlns:w="http://schemas.openxmlformats.org/wordprocessingml/2006/main">
        <w:pStyle w:val="Checklist"/>
      </w:pPr>
      <w:r xmlns:w="http://schemas.openxmlformats.org/wordprocessingml/2006/main" w:rsidRPr="007B69FD">
        <w:t xml:space="preserve">João disse que alguém com mais poder viria após ele, e essa pessoa batizaria com o Espírito Santo. [1:7-8]</w:t>
      </w:r>
    </w:p>
    <w:p w14:paraId="686986B5" w14:textId="45F79EB9" w:rsidR="003C3658" w:rsidRPr="007B69FD" w:rsidRDefault="003C3658" w:rsidP="006D6990">
      <w:pPr xmlns:w="http://schemas.openxmlformats.org/wordprocessingml/2006/main">
        <w:pStyle w:val="Checklist"/>
      </w:pPr>
      <w:r xmlns:w="http://schemas.openxmlformats.org/wordprocessingml/2006/main" w:rsidRPr="48114252">
        <w:rPr>
          <w:lang w:val="en-US"/>
        </w:rPr>
        <w:t xml:space="preserve">João batizou Jesus. Quando Jesus saiu da água, o Espírito desceu sobre ele. Uma voz veio do céu e disse: “Tu és meu Filho amado. Estou muito satisfeito com você.” [1:9-11]</w:t>
      </w:r>
    </w:p>
    <w:p w14:paraId="3361AF76" w14:textId="04F02BE1" w:rsidR="003C3658" w:rsidRPr="007B69FD" w:rsidRDefault="003C3658" w:rsidP="006D6990">
      <w:pPr xmlns:w="http://schemas.openxmlformats.org/wordprocessingml/2006/main">
        <w:pStyle w:val="Checklist"/>
      </w:pPr>
      <w:r xmlns:w="http://schemas.openxmlformats.org/wordprocessingml/2006/main" w:rsidRPr="007B69FD">
        <w:t xml:space="preserve">O Espírito conduziu Jesus ao deserto, onde foi tentado por Satanás durante quarenta dias. [1:12-13]</w:t>
      </w:r>
    </w:p>
    <w:p w14:paraId="45951650" w14:textId="77777777" w:rsidR="003C3658" w:rsidRPr="007B69FD" w:rsidRDefault="003C3658" w:rsidP="0019643B">
      <w:pPr xmlns:w="http://schemas.openxmlformats.org/wordprocessingml/2006/main">
        <w:pStyle w:val="Part2"/>
      </w:pPr>
      <w:r xmlns:w="http://schemas.openxmlformats.org/wordprocessingml/2006/main" w:rsidRPr="007B69FD">
        <w:t xml:space="preserve">Parte 2</w:t>
      </w:r>
    </w:p>
    <w:p w14:paraId="0385C9BE" w14:textId="22716001" w:rsidR="003C3658" w:rsidRPr="007B69FD" w:rsidRDefault="003947E5" w:rsidP="00350308">
      <w:pPr xmlns:w="http://schemas.openxmlformats.org/wordprocessingml/2006/main">
        <w:pStyle w:val="Answerortell"/>
        <w:rPr>
          <w:b/>
        </w:rPr>
      </w:pPr>
      <w:r xmlns:w="http://schemas.openxmlformats.org/wordprocessingml/2006/main">
        <w:t xml:space="preserve">Responda às seguintes perguntas nos versículos especificados.</w:t>
      </w:r>
    </w:p>
    <w:p w14:paraId="3E9926DC" w14:textId="0CD01408" w:rsidR="003C3658" w:rsidRPr="007B69FD" w:rsidRDefault="008F6E25" w:rsidP="0099152C">
      <w:pPr xmlns:w="http://schemas.openxmlformats.org/wordprocessingml/2006/main">
        <w:widowControl w:val="0"/>
        <w:numPr>
          <w:ilvl w:val="0"/>
          <w:numId w:val="10"/>
        </w:numPr>
        <w:rPr>
          <w:sz w:val="20"/>
          <w:szCs w:val="20"/>
        </w:rPr>
      </w:pPr>
      <w:r xmlns:w="http://schemas.openxmlformats.org/wordprocessingml/2006/main" w:rsidRPr="007B69FD">
        <w:rPr>
          <w:sz w:val="20"/>
          <w:szCs w:val="20"/>
        </w:rPr>
        <w:t xml:space="preserve">[1:1]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Como o Evangelho de Marcos começou?</w:t>
      </w:r>
    </w:p>
    <w:p w14:paraId="14749F8A" w14:textId="77777777" w:rsidR="003C3658" w:rsidRPr="007B69FD" w:rsidRDefault="003C3658" w:rsidP="003C3658">
      <w:pPr xmlns:w="http://schemas.openxmlformats.org/wordprocessingml/2006/main">
        <w:widowControl w:val="0"/>
        <w:spacing w:after="240"/>
        <w:ind w:left="720"/>
        <w:rPr>
          <w:sz w:val="20"/>
          <w:szCs w:val="20"/>
        </w:rPr>
      </w:pPr>
      <w:r xmlns:w="http://schemas.openxmlformats.org/wordprocessingml/2006/main" w:rsidRPr="007B69FD">
        <w:rPr>
          <w:sz w:val="20"/>
          <w:szCs w:val="20"/>
        </w:rPr>
        <w:t xml:space="preserve">O autor escreveu que este era o evangelho de Jesus Cristo, o Filho de Deus.</w:t>
      </w:r>
    </w:p>
    <w:p w14:paraId="59192DE6" w14:textId="4D9A713C" w:rsidR="003C3658" w:rsidRPr="007B69FD" w:rsidRDefault="008F6E25" w:rsidP="0099152C">
      <w:pPr xmlns:w="http://schemas.openxmlformats.org/wordprocessingml/2006/main">
        <w:widowControl w:val="0"/>
        <w:numPr>
          <w:ilvl w:val="0"/>
          <w:numId w:val="10"/>
        </w:numPr>
        <w:rPr>
          <w:sz w:val="20"/>
          <w:szCs w:val="20"/>
          <w:lang w:val="en-US"/>
        </w:rPr>
      </w:pPr>
      <w:r xmlns:w="http://schemas.openxmlformats.org/wordprocessingml/2006/main" w:rsidRPr="48114252">
        <w:rPr>
          <w:sz w:val="20"/>
          <w:szCs w:val="20"/>
          <w:lang w:val="en-US"/>
        </w:rPr>
        <w:t xml:space="preserve">[1:2] </w:t>
      </w:r>
      <w:r xmlns:w="http://schemas.openxmlformats.org/wordprocessingml/2006/main" w:rsidR="00E24C3B">
        <w:rPr>
          <w:sz w:val="20"/>
          <w:szCs w:val="20"/>
          <w:lang w:val="en-US"/>
        </w:rPr>
        <w:tab xmlns:w="http://schemas.openxmlformats.org/wordprocessingml/2006/main"/>
      </w:r>
      <w:r xmlns:w="http://schemas.openxmlformats.org/wordprocessingml/2006/main" w:rsidR="00E24C3B">
        <w:rPr>
          <w:sz w:val="20"/>
          <w:szCs w:val="20"/>
          <w:lang w:val="en-US"/>
        </w:rPr>
        <w:t xml:space="preserve">Eu </w:t>
      </w:r>
      <w:r xmlns:w="http://schemas.openxmlformats.org/wordprocessingml/2006/main" w:rsidR="003C3658" w:rsidRPr="48114252">
        <w:rPr>
          <w:sz w:val="20"/>
          <w:szCs w:val="20"/>
          <w:lang w:val="en-US"/>
        </w:rPr>
        <w:t xml:space="preserve">saiah escrevi sobre um mensageiro. O que o mensageiro faria?</w:t>
      </w:r>
    </w:p>
    <w:p w14:paraId="3602B64F" w14:textId="6295BA43" w:rsidR="003C3658" w:rsidRPr="007B69FD" w:rsidRDefault="003C3658" w:rsidP="003C3658">
      <w:pPr xmlns:w="http://schemas.openxmlformats.org/wordprocessingml/2006/main">
        <w:widowControl w:val="0"/>
        <w:spacing w:after="240"/>
        <w:ind w:left="720"/>
        <w:rPr>
          <w:sz w:val="20"/>
          <w:szCs w:val="20"/>
        </w:rPr>
      </w:pPr>
      <w:r xmlns:w="http://schemas.openxmlformats.org/wordprocessingml/2006/main" w:rsidRPr="007B69FD">
        <w:rPr>
          <w:sz w:val="20"/>
          <w:szCs w:val="20"/>
        </w:rPr>
        <w:t xml:space="preserve">O mensageiro prepararia o caminho de alguém.</w:t>
      </w:r>
    </w:p>
    <w:p w14:paraId="2118C1CD" w14:textId="38F6FBF0"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Onde o mensageiro clamaria?</w:t>
      </w:r>
    </w:p>
    <w:p w14:paraId="4DCFABCA" w14:textId="38607590" w:rsidR="003C3658" w:rsidRPr="007B69FD" w:rsidRDefault="003C3658" w:rsidP="003C3658">
      <w:pPr xmlns:w="http://schemas.openxmlformats.org/wordprocessingml/2006/main">
        <w:ind w:left="720"/>
        <w:rPr>
          <w:color w:val="FF0000"/>
          <w:sz w:val="20"/>
          <w:szCs w:val="20"/>
        </w:rPr>
      </w:pPr>
      <w:r xmlns:w="http://schemas.openxmlformats.org/wordprocessingml/2006/main" w:rsidRPr="007B69FD">
        <w:rPr>
          <w:sz w:val="20"/>
          <w:szCs w:val="20"/>
        </w:rPr>
        <w:t xml:space="preserve">O mensageiro clamaria no deserto.</w:t>
      </w:r>
    </w:p>
    <w:p w14:paraId="32FE47D0" w14:textId="77777777" w:rsidR="003C3658" w:rsidRPr="007B69FD" w:rsidRDefault="003C3658" w:rsidP="003C3658">
      <w:pPr>
        <w:ind w:left="720"/>
        <w:rPr>
          <w:sz w:val="20"/>
          <w:szCs w:val="20"/>
        </w:rPr>
      </w:pPr>
    </w:p>
    <w:p w14:paraId="6015D1D3" w14:textId="762C0AAA"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o mensageiro diria às pessoas para fazerem?</w:t>
      </w:r>
    </w:p>
    <w:p w14:paraId="401F6EA2" w14:textId="77813C5F"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diria às pessoas para prepararem o caminho do Senhor e endireitarem os caminhos do Senhor.</w:t>
      </w:r>
    </w:p>
    <w:p w14:paraId="10E414AC" w14:textId="77777777" w:rsidR="003C3658" w:rsidRPr="007B69FD" w:rsidRDefault="003C3658" w:rsidP="003C3658">
      <w:pPr>
        <w:ind w:left="720"/>
        <w:rPr>
          <w:sz w:val="20"/>
          <w:szCs w:val="20"/>
        </w:rPr>
      </w:pPr>
    </w:p>
    <w:p w14:paraId="18F9B978" w14:textId="12A20BDB"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[1:4]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João fez no deserto?</w:t>
      </w:r>
    </w:p>
    <w:p w14:paraId="3F4CDFCD" w14:textId="4EE6023B"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João batizou pessoas e pregou um batismo de arrependimento para o perdão dos pecados.</w:t>
      </w:r>
    </w:p>
    <w:p w14:paraId="03327F96" w14:textId="77777777" w:rsidR="003C3658" w:rsidRPr="007B69FD" w:rsidRDefault="003C3658" w:rsidP="003C3658">
      <w:pPr>
        <w:ind w:left="720"/>
        <w:rPr>
          <w:sz w:val="20"/>
          <w:szCs w:val="20"/>
        </w:rPr>
      </w:pPr>
    </w:p>
    <w:p w14:paraId="4355553D" w14:textId="6DAD79D7"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[1:5]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Quem foi até João no rio Jordão?</w:t>
      </w:r>
    </w:p>
    <w:p w14:paraId="3BB3E46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Pessoas da terra da Judéia e de toda Jerusalém foram ter com ele.</w:t>
      </w:r>
    </w:p>
    <w:p w14:paraId="7F4DE25C" w14:textId="77777777" w:rsidR="003C3658" w:rsidRPr="007B69FD" w:rsidRDefault="003C3658" w:rsidP="003C3658">
      <w:pPr>
        <w:ind w:left="720"/>
        <w:rPr>
          <w:sz w:val="20"/>
          <w:szCs w:val="20"/>
        </w:rPr>
      </w:pPr>
    </w:p>
    <w:p w14:paraId="69F1E44C" w14:textId="33283088"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[1:5]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as pessoas fizeram quando foram batizadas por João?</w:t>
      </w:r>
    </w:p>
    <w:p w14:paraId="7FD021A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 povo confessou seus pecados.</w:t>
      </w:r>
    </w:p>
    <w:p w14:paraId="6EA71E83" w14:textId="77777777" w:rsidR="003C3658" w:rsidRPr="007B69FD" w:rsidRDefault="003C3658" w:rsidP="003C3658">
      <w:pPr>
        <w:ind w:left="720"/>
        <w:rPr>
          <w:sz w:val="20"/>
          <w:szCs w:val="20"/>
        </w:rPr>
      </w:pPr>
    </w:p>
    <w:p w14:paraId="1C4A7FB4" w14:textId="27DA9BD0"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[1:6]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João vestiu e comeu?</w:t>
      </w:r>
    </w:p>
    <w:p w14:paraId="7111D67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John usava um casaco feito de pêlo de camelo e um cinto de couro. Ele comeu gafanhotos e mel silvestre.</w:t>
      </w:r>
    </w:p>
    <w:p w14:paraId="545D3DF0" w14:textId="18FE2103" w:rsidR="003C3658" w:rsidRPr="00D273B3" w:rsidRDefault="00D273B3" w:rsidP="00D273B3">
      <w:pPr xmlns:w="http://schemas.openxmlformats.org/wordprocessingml/2006/main">
        <w:pStyle w:val="Continuedline"/>
      </w:pPr>
      <w:r xmlns:w="http://schemas.openxmlformats.org/wordprocessingml/2006/main" w:rsidRPr="00D273B3">
        <w:lastRenderedPageBreak xmlns:w="http://schemas.openxmlformats.org/wordprocessingml/2006/main"/>
      </w:r>
      <w:r xmlns:w="http://schemas.openxmlformats.org/wordprocessingml/2006/main" w:rsidRPr="00D273B3">
        <w:t xml:space="preserve">Marcos 1:1-13 continuação</w:t>
      </w:r>
      <w:r xmlns:w="http://schemas.openxmlformats.org/wordprocessingml/2006/main">
        <w:br xmlns:w="http://schemas.openxmlformats.org/wordprocessingml/2006/main"/>
      </w:r>
    </w:p>
    <w:p w14:paraId="181E0EB6" w14:textId="08983C34"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[1:7]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João disse sobre aquele que viria depois dele?</w:t>
      </w:r>
    </w:p>
    <w:p w14:paraId="54270C8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João disse que aquele que viria depois dele era mais poderoso que ele. João disse que não era digno de se abaixar e desamarrar as sandálias daquele homem.</w:t>
      </w:r>
    </w:p>
    <w:p w14:paraId="4BEF069C" w14:textId="77777777" w:rsidR="00257891" w:rsidRPr="007B69FD" w:rsidRDefault="00257891"/>
    <w:p w14:paraId="77C338ED" w14:textId="534A4EDC"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[1:8]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João disse que aquele que viesse depois dele faria?</w:t>
      </w:r>
    </w:p>
    <w:p w14:paraId="176BD20A" w14:textId="77777777" w:rsidR="003C3658" w:rsidRPr="007B69FD" w:rsidRDefault="003C3658" w:rsidP="003C3658">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João disse que aquele que viesse depois dele batizaria com o Espírito Santo.</w:t>
      </w:r>
    </w:p>
    <w:p w14:paraId="4DDCADD5" w14:textId="5A9BD968" w:rsidR="003C3658" w:rsidRPr="007B69FD" w:rsidRDefault="003C3658" w:rsidP="003C3658">
      <w:pPr>
        <w:rPr>
          <w:sz w:val="20"/>
          <w:szCs w:val="20"/>
        </w:rPr>
      </w:pPr>
    </w:p>
    <w:p w14:paraId="2605A94F" w14:textId="64C0420F"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[1:9]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Quando ele veio para ser batizado, de que lugar Jesus veio?</w:t>
      </w:r>
    </w:p>
    <w:p w14:paraId="423D08E0"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veio de Nazaré para lá.</w:t>
      </w:r>
    </w:p>
    <w:p w14:paraId="3A8A56A9" w14:textId="77777777" w:rsidR="003C3658" w:rsidRPr="007B69FD" w:rsidRDefault="003C3658" w:rsidP="003C3658">
      <w:pPr>
        <w:rPr>
          <w:sz w:val="20"/>
          <w:szCs w:val="20"/>
        </w:rPr>
      </w:pPr>
    </w:p>
    <w:p w14:paraId="682B70B4" w14:textId="7443059C" w:rsidR="003C3658" w:rsidRPr="007B69FD" w:rsidRDefault="008F6E25" w:rsidP="0099152C">
      <w:pPr xmlns:w="http://schemas.openxmlformats.org/wordprocessingml/2006/main">
        <w:numPr>
          <w:ilvl w:val="0"/>
          <w:numId w:val="10"/>
        </w:numPr>
        <w:rPr>
          <w:sz w:val="20"/>
          <w:szCs w:val="20"/>
          <w:lang w:val="en-US"/>
        </w:rPr>
      </w:pPr>
      <w:r xmlns:w="http://schemas.openxmlformats.org/wordprocessingml/2006/main" w:rsidRPr="48114252">
        <w:rPr>
          <w:sz w:val="20"/>
          <w:szCs w:val="20"/>
          <w:lang w:val="en-US"/>
        </w:rPr>
        <w:t xml:space="preserve">[1:10]</w:t>
      </w:r>
      <w:r xmlns:w="http://schemas.openxmlformats.org/wordprocessingml/2006/main" w:rsidR="00E24C3B">
        <w:rPr>
          <w:sz w:val="20"/>
          <w:szCs w:val="20"/>
          <w:lang w:val="en-US"/>
        </w:rPr>
        <w:tab xmlns:w="http://schemas.openxmlformats.org/wordprocessingml/2006/main"/>
      </w:r>
      <w:r xmlns:w="http://schemas.openxmlformats.org/wordprocessingml/2006/main" w:rsidR="00E24C3B">
        <w:rPr>
          <w:sz w:val="20"/>
          <w:szCs w:val="20"/>
          <w:lang w:val="en-US"/>
        </w:rPr>
        <w:t xml:space="preserve"> </w:t>
      </w:r>
      <w:r xmlns:w="http://schemas.openxmlformats.org/wordprocessingml/2006/main" w:rsidR="00E24C3B">
        <w:rPr>
          <w:sz w:val="20"/>
          <w:szCs w:val="20"/>
          <w:lang w:val="en-US"/>
        </w:rPr>
        <w:tab xmlns:w="http://schemas.openxmlformats.org/wordprocessingml/2006/main"/>
      </w:r>
      <w:r xmlns:w="http://schemas.openxmlformats.org/wordprocessingml/2006/main" w:rsidR="003C3658" w:rsidRPr="48114252">
        <w:rPr>
          <w:sz w:val="20"/>
          <w:szCs w:val="20"/>
          <w:lang w:val="en-US"/>
        </w:rPr>
        <w:t xml:space="preserve">O que aconteceu quando Jesus foi batizado por João?</w:t>
      </w:r>
    </w:p>
    <w:p w14:paraId="658F8507" w14:textId="79F1BBDB"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saiu da água, o Espírito desceu sobre ele como uma pomba e uma voz do céu falou com ele.</w:t>
      </w:r>
    </w:p>
    <w:p w14:paraId="4DEF3D00" w14:textId="77777777" w:rsidR="003C3658" w:rsidRPr="007B69FD" w:rsidRDefault="003C3658" w:rsidP="003C3658">
      <w:pPr>
        <w:ind w:left="720"/>
        <w:rPr>
          <w:sz w:val="20"/>
          <w:szCs w:val="20"/>
        </w:rPr>
      </w:pPr>
    </w:p>
    <w:p w14:paraId="6E041292" w14:textId="4A3B3878"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[1:11]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 voz do céu disse sobre Jesus?</w:t>
      </w:r>
    </w:p>
    <w:p w14:paraId="2D49689F" w14:textId="16CA7145"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“Você é meu filho amado. Estou muito satisfeito com você.”</w:t>
      </w:r>
    </w:p>
    <w:p w14:paraId="743F5FB8" w14:textId="77777777" w:rsidR="003C3658" w:rsidRPr="007B69FD" w:rsidRDefault="003C3658" w:rsidP="003C3658">
      <w:pPr>
        <w:ind w:left="720"/>
        <w:rPr>
          <w:sz w:val="20"/>
          <w:szCs w:val="20"/>
        </w:rPr>
      </w:pPr>
    </w:p>
    <w:p w14:paraId="3E480C61" w14:textId="5CF224BD"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[1:11]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Quem estava falando?</w:t>
      </w:r>
    </w:p>
    <w:p w14:paraId="6D0FCCDD" w14:textId="75FD92E3"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A voz era Deus Pai.</w:t>
      </w:r>
    </w:p>
    <w:p w14:paraId="12331C25" w14:textId="77777777" w:rsidR="003C3658" w:rsidRPr="007B69FD" w:rsidRDefault="003C3658" w:rsidP="003C3658">
      <w:pPr>
        <w:ind w:left="720"/>
        <w:rPr>
          <w:sz w:val="20"/>
          <w:szCs w:val="20"/>
        </w:rPr>
      </w:pPr>
    </w:p>
    <w:p w14:paraId="4DCB739C" w14:textId="50785BFF"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[1:12]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Para onde o Espírito levou Jesus?</w:t>
      </w:r>
    </w:p>
    <w:p w14:paraId="111EFC0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 Espírito conduziu Jesus ao deserto.</w:t>
      </w:r>
    </w:p>
    <w:p w14:paraId="6CB7F9B3" w14:textId="77777777" w:rsidR="003C3658" w:rsidRPr="007B69FD" w:rsidRDefault="003C3658" w:rsidP="003C3658">
      <w:pPr>
        <w:ind w:left="720"/>
        <w:rPr>
          <w:sz w:val="20"/>
          <w:szCs w:val="20"/>
        </w:rPr>
      </w:pPr>
    </w:p>
    <w:p w14:paraId="68F341B5" w14:textId="346E30B6" w:rsidR="003C3658" w:rsidRPr="007B69FD" w:rsidRDefault="008F6E25" w:rsidP="0099152C">
      <w:pPr xmlns:w="http://schemas.openxmlformats.org/wordprocessingml/2006/main">
        <w:numPr>
          <w:ilvl w:val="0"/>
          <w:numId w:val="10"/>
        </w:numPr>
        <w:rPr>
          <w:sz w:val="20"/>
          <w:szCs w:val="20"/>
        </w:rPr>
      </w:pPr>
      <w:r xmlns:w="http://schemas.openxmlformats.org/wordprocessingml/2006/main" w:rsidRPr="007B69FD">
        <w:rPr>
          <w:sz w:val="20"/>
          <w:szCs w:val="20"/>
        </w:rPr>
        <w:t xml:space="preserve">[1:13]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aconteceu no deserto?</w:t>
      </w:r>
    </w:p>
    <w:p w14:paraId="572CBC5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Satanás tentou Jesus por quarenta dias. Jesus também estava com os animais selvagens, e os anjos o serviam.</w:t>
      </w:r>
    </w:p>
    <w:p w14:paraId="6A42D5B5" w14:textId="77777777" w:rsidR="003C3658" w:rsidRPr="007B69FD" w:rsidRDefault="003C3658" w:rsidP="003C3658">
      <w:pPr>
        <w:ind w:left="720"/>
        <w:rPr>
          <w:sz w:val="20"/>
          <w:szCs w:val="20"/>
        </w:rPr>
      </w:pPr>
    </w:p>
    <w:p w14:paraId="210D7B1D" w14:textId="024F7F40" w:rsidR="003C3658" w:rsidRPr="007B69FD" w:rsidRDefault="008F6E25" w:rsidP="0099152C">
      <w:pPr xmlns:w="http://schemas.openxmlformats.org/wordprocessingml/2006/main">
        <w:numPr>
          <w:ilvl w:val="0"/>
          <w:numId w:val="10"/>
        </w:numPr>
        <w:rPr>
          <w:sz w:val="20"/>
          <w:szCs w:val="20"/>
        </w:rPr>
      </w:pPr>
      <w:r xmlns:w="http://schemas.openxmlformats.org/wordprocessingml/2006/main">
        <w:rPr>
          <w:sz w:val="20"/>
          <w:szCs w:val="20"/>
        </w:rPr>
        <w:t xml:space="preserve">[1:1-13]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Como você acha que a profecia nos versículos 2 e 3 foi cumprida nesta passagem?</w:t>
      </w:r>
    </w:p>
    <w:p w14:paraId="1D38D2C4" w14:textId="25B2AA56"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passagem indica que João era o mensageiro que diria às pessoas para se prepararem para a vinda do Senhor. Também indica que Jesus é o Senhor que estava por vir.</w:t>
      </w:r>
    </w:p>
    <w:p w14:paraId="5791991B" w14:textId="77777777" w:rsidR="003C3658" w:rsidRPr="007B69FD" w:rsidRDefault="003C3658" w:rsidP="003C3658">
      <w:pPr>
        <w:rPr>
          <w:b/>
          <w:sz w:val="20"/>
          <w:szCs w:val="20"/>
        </w:rPr>
      </w:pPr>
    </w:p>
    <w:p w14:paraId="3EAE4CBC" w14:textId="35F3730D"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04DA774E" w14:textId="4C1F8E67" w:rsidR="003C3658" w:rsidRPr="007B69FD" w:rsidRDefault="003C3658">
      <w:pPr>
        <w:rPr>
          <w:b/>
          <w:sz w:val="20"/>
          <w:szCs w:val="20"/>
        </w:rPr>
      </w:pPr>
      <w:r w:rsidRPr="007B69FD">
        <w:rPr>
          <w:b/>
          <w:sz w:val="20"/>
          <w:szCs w:val="20"/>
        </w:rPr>
        <w:br w:type="page"/>
      </w:r>
    </w:p>
    <w:p w14:paraId="29DB3822" w14:textId="2CD361CC" w:rsidR="003C3658" w:rsidRPr="007B69FD" w:rsidRDefault="003C3658" w:rsidP="003C3658">
      <w:pPr xmlns:w="http://schemas.openxmlformats.org/wordprocessingml/2006/main">
        <w:pStyle w:val="Heading1"/>
        <w:keepNext w:val="0"/>
        <w:keepLines w:val="0"/>
        <w:rPr>
          <w:b/>
          <w:szCs w:val="44"/>
        </w:rPr>
      </w:pPr>
      <w:bookmarkStart xmlns:w="http://schemas.openxmlformats.org/wordprocessingml/2006/main" w:id="9" w:name="_Toc166194244"/>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2:1-12</w:t>
      </w:r>
      <w:bookmarkEnd xmlns:w="http://schemas.openxmlformats.org/wordprocessingml/2006/main" w:id="9"/>
      <w:r xmlns:w="http://schemas.openxmlformats.org/wordprocessingml/2006/main" w:rsidRPr="007B69FD">
        <w:rPr>
          <w:b/>
          <w:szCs w:val="44"/>
        </w:rPr>
        <w:t xml:space="preserve"> </w:t>
      </w:r>
    </w:p>
    <w:p w14:paraId="15782872" w14:textId="2925FA9E" w:rsidR="003C3658" w:rsidRPr="007B69FD" w:rsidRDefault="003C3658" w:rsidP="00350308">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Depois de Jesus estar no deserto por quarenta dias, ele chamou seus primeiros discípulos. Ele e seus discípulos foram para Cafarnaum, na Galiléia, e Jesus ensinou as pessoas e realizou milagres. Depois foram para outros lugares da Galileia, e Jesus pregou e realizou milagres nesses lugares. Em Marcos 2:1, eles voltaram para Cafarnaum.</w:t>
      </w:r>
    </w:p>
    <w:p w14:paraId="58EE8AF9"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3DB452D7"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49DAC923" w14:textId="428E6384"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963250B" w14:textId="34AB45BB" w:rsidR="003C3658" w:rsidRPr="007B69FD" w:rsidRDefault="003C3658" w:rsidP="00350308">
      <w:pPr xmlns:w="http://schemas.openxmlformats.org/wordprocessingml/2006/main">
        <w:pStyle w:val="Checklist"/>
      </w:pPr>
      <w:r xmlns:w="http://schemas.openxmlformats.org/wordprocessingml/2006/main" w:rsidRPr="007B69FD">
        <w:t xml:space="preserve">Alguns homens trouxeram um homem paralítico até Jesus. [2:1-4]</w:t>
      </w:r>
    </w:p>
    <w:p w14:paraId="1B911554" w14:textId="546E14DE" w:rsidR="003C3658" w:rsidRPr="007B69FD" w:rsidRDefault="003C3658" w:rsidP="00350308">
      <w:pPr xmlns:w="http://schemas.openxmlformats.org/wordprocessingml/2006/main">
        <w:pStyle w:val="Checklist"/>
      </w:pPr>
      <w:r xmlns:w="http://schemas.openxmlformats.org/wordprocessingml/2006/main" w:rsidRPr="007B69FD">
        <w:t xml:space="preserve">Jesus disse ao paralítico que seus pecados estavam perdoados. [2:5]</w:t>
      </w:r>
    </w:p>
    <w:p w14:paraId="27EBF46F" w14:textId="2C94D0DF" w:rsidR="003C3658" w:rsidRPr="007B69FD" w:rsidRDefault="003C3658" w:rsidP="00350308">
      <w:pPr xmlns:w="http://schemas.openxmlformats.org/wordprocessingml/2006/main">
        <w:pStyle w:val="Checklist"/>
      </w:pPr>
      <w:r xmlns:w="http://schemas.openxmlformats.org/wordprocessingml/2006/main" w:rsidRPr="007B69FD">
        <w:t xml:space="preserve">Alguns escribas pensaram que Jesus blasfemou quando disse isso. [2:6-7]</w:t>
      </w:r>
    </w:p>
    <w:p w14:paraId="220D13A7" w14:textId="57D0E547" w:rsidR="003C3658" w:rsidRPr="007B69FD" w:rsidRDefault="003C3658" w:rsidP="00350308">
      <w:pPr xmlns:w="http://schemas.openxmlformats.org/wordprocessingml/2006/main">
        <w:pStyle w:val="Checklist"/>
      </w:pPr>
      <w:r xmlns:w="http://schemas.openxmlformats.org/wordprocessingml/2006/main" w:rsidRPr="007B69FD">
        <w:t xml:space="preserve">Jesus disse ao homem que se levantasse, pegasse sua esteira e andasse. [2:10-11]</w:t>
      </w:r>
    </w:p>
    <w:p w14:paraId="6AB7B286" w14:textId="297FA3C1" w:rsidR="003C3658" w:rsidRPr="007B69FD" w:rsidRDefault="003C3658" w:rsidP="00350308">
      <w:pPr xmlns:w="http://schemas.openxmlformats.org/wordprocessingml/2006/main">
        <w:pStyle w:val="Checklist"/>
      </w:pPr>
      <w:r xmlns:w="http://schemas.openxmlformats.org/wordprocessingml/2006/main" w:rsidRPr="007B69FD">
        <w:t xml:space="preserve">O homem levantou-se, pegou sua esteira e saiu, e o povo louvou a Deus. [2:12]</w:t>
      </w:r>
    </w:p>
    <w:p w14:paraId="2448BC1D" w14:textId="77777777" w:rsidR="003C3658" w:rsidRPr="007B69FD" w:rsidRDefault="003C3658" w:rsidP="0019643B">
      <w:pPr xmlns:w="http://schemas.openxmlformats.org/wordprocessingml/2006/main">
        <w:pStyle w:val="Part2"/>
        <w:rPr>
          <w:sz w:val="20"/>
          <w:szCs w:val="20"/>
        </w:rPr>
      </w:pPr>
      <w:r xmlns:w="http://schemas.openxmlformats.org/wordprocessingml/2006/main" w:rsidRPr="007B69FD">
        <w:t xml:space="preserve">Parte 2</w:t>
      </w:r>
    </w:p>
    <w:p w14:paraId="6C4FF85D" w14:textId="369057AA" w:rsidR="003C3658"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52F7EE83" w14:textId="3C17448E"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[2:1-2] </w:t>
      </w:r>
      <w:r xmlns:w="http://schemas.openxmlformats.org/wordprocessingml/2006/main" w:rsidR="00E24C3B">
        <w:rPr>
          <w:sz w:val="20"/>
          <w:szCs w:val="20"/>
        </w:rPr>
        <w:tab xmlns:w="http://schemas.openxmlformats.org/wordprocessingml/2006/main"/>
      </w:r>
      <w:r xmlns:w="http://schemas.openxmlformats.org/wordprocessingml/2006/main" w:rsidR="00925797">
        <w:rPr>
          <w:sz w:val="20"/>
          <w:szCs w:val="20"/>
        </w:rPr>
        <w:t xml:space="preserve">O que aconteceu quando o povo soube que Jesus havia retornado para Cafarnaum?</w:t>
      </w:r>
    </w:p>
    <w:p w14:paraId="0C85F2A2"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Tantas pessoas se reuniram na casa onde Jesus estava pregando que não havia mais espaço na casa.</w:t>
      </w:r>
    </w:p>
    <w:p w14:paraId="09B9D891" w14:textId="77777777" w:rsidR="003C3658" w:rsidRPr="007B69FD" w:rsidRDefault="003C3658" w:rsidP="003C3658">
      <w:pPr>
        <w:ind w:left="720"/>
        <w:rPr>
          <w:sz w:val="20"/>
          <w:szCs w:val="20"/>
        </w:rPr>
      </w:pPr>
    </w:p>
    <w:p w14:paraId="39B5F07E" w14:textId="14F14A74"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[2:3]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os quatro homens fizeram no versículo 3?</w:t>
      </w:r>
    </w:p>
    <w:p w14:paraId="13D7E5FF"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Carregaram um homem paralítico, tentando levá-lo até Jesus.</w:t>
      </w:r>
    </w:p>
    <w:p w14:paraId="5C9F2168" w14:textId="77777777" w:rsidR="003C3658" w:rsidRPr="007B69FD" w:rsidRDefault="003C3658" w:rsidP="003C3658">
      <w:pPr>
        <w:ind w:left="720"/>
        <w:rPr>
          <w:sz w:val="20"/>
          <w:szCs w:val="20"/>
        </w:rPr>
      </w:pPr>
    </w:p>
    <w:p w14:paraId="5FD16E58" w14:textId="07C1F54C"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[2:4]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os quatro homens fizeram quando não conseguiram entrar na casa?</w:t>
      </w:r>
    </w:p>
    <w:p w14:paraId="0082FE77" w14:textId="5848953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Subiram no telhado da casa, retiraram parte do telhado e baixaram o homem para dentro da casa.</w:t>
      </w:r>
    </w:p>
    <w:p w14:paraId="3C68BC33" w14:textId="77777777" w:rsidR="003C3658" w:rsidRPr="007B69FD" w:rsidRDefault="003C3658" w:rsidP="003C3658">
      <w:pPr>
        <w:ind w:left="720"/>
        <w:rPr>
          <w:sz w:val="20"/>
          <w:szCs w:val="20"/>
        </w:rPr>
      </w:pPr>
    </w:p>
    <w:p w14:paraId="1908C760" w14:textId="36EC1E15"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[2:5]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Jesus disse quando viu a fé dos quatro amigos do paralítico?</w:t>
      </w:r>
    </w:p>
    <w:p w14:paraId="00D55A7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ao paralítico que seus pecados estavam perdoados.</w:t>
      </w:r>
    </w:p>
    <w:p w14:paraId="13FC1745" w14:textId="77777777" w:rsidR="003C3658" w:rsidRPr="007B69FD" w:rsidRDefault="003C3658" w:rsidP="003C3658">
      <w:pPr>
        <w:ind w:left="720"/>
        <w:rPr>
          <w:sz w:val="20"/>
          <w:szCs w:val="20"/>
        </w:rPr>
      </w:pPr>
    </w:p>
    <w:p w14:paraId="49156099" w14:textId="1B4ACB52"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[2:7]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os escribas pensaram quando Jesus perdoou os pecados do homem?</w:t>
      </w:r>
    </w:p>
    <w:p w14:paraId="5427AB34"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pensaram que Jesus blasfemou contra Deus porque somente Deus poderia perdoar pecados.</w:t>
      </w:r>
    </w:p>
    <w:p w14:paraId="10DFD557" w14:textId="77777777" w:rsidR="003C3658" w:rsidRPr="007B69FD" w:rsidRDefault="003C3658" w:rsidP="003C3658">
      <w:pPr>
        <w:ind w:left="720"/>
        <w:rPr>
          <w:sz w:val="20"/>
          <w:szCs w:val="20"/>
        </w:rPr>
      </w:pPr>
    </w:p>
    <w:p w14:paraId="76083036" w14:textId="63ADBD4C" w:rsidR="003C3658" w:rsidRPr="007B69FD" w:rsidRDefault="008F6E25" w:rsidP="0099152C">
      <w:pPr xmlns:w="http://schemas.openxmlformats.org/wordprocessingml/2006/main">
        <w:numPr>
          <w:ilvl w:val="0"/>
          <w:numId w:val="11"/>
        </w:numPr>
        <w:rPr>
          <w:sz w:val="20"/>
          <w:szCs w:val="20"/>
        </w:rPr>
      </w:pPr>
      <w:r xmlns:w="http://schemas.openxmlformats.org/wordprocessingml/2006/main">
        <w:rPr>
          <w:sz w:val="20"/>
          <w:szCs w:val="20"/>
        </w:rPr>
        <w:t xml:space="preserve">[2:8-9] </w:t>
      </w:r>
      <w:r xmlns:w="http://schemas.openxmlformats.org/wordprocessingml/2006/main" w:rsidR="00E24C3B">
        <w:rPr>
          <w:sz w:val="20"/>
          <w:szCs w:val="20"/>
        </w:rPr>
        <w:tab xmlns:w="http://schemas.openxmlformats.org/wordprocessingml/2006/main"/>
      </w:r>
      <w:r xmlns:w="http://schemas.openxmlformats.org/wordprocessingml/2006/main" w:rsidR="00925797">
        <w:rPr>
          <w:sz w:val="20"/>
          <w:szCs w:val="20"/>
        </w:rPr>
        <w:t xml:space="preserve">O que Jesus perguntou aos escribas quando soube em seu espírito o que eles estavam pensando?</w:t>
      </w:r>
    </w:p>
    <w:p w14:paraId="332E7E0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perguntou-lhes se era mais fácil dizer que os pecados do homem estavam perdoados ou dizer-lhe que pegasse na sua esteira e andasse.</w:t>
      </w:r>
    </w:p>
    <w:p w14:paraId="19A4C5E8" w14:textId="77777777" w:rsidR="003C3658" w:rsidRPr="007B69FD" w:rsidRDefault="003C3658" w:rsidP="003C3658">
      <w:pPr>
        <w:ind w:left="720"/>
        <w:rPr>
          <w:sz w:val="20"/>
          <w:szCs w:val="20"/>
        </w:rPr>
      </w:pPr>
    </w:p>
    <w:p w14:paraId="61490B14" w14:textId="1B43F1EA"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[2:8-9] </w:t>
      </w:r>
      <w:r xmlns:w="http://schemas.openxmlformats.org/wordprocessingml/2006/main" w:rsidR="00E24C3B">
        <w:rPr>
          <w:sz w:val="20"/>
          <w:szCs w:val="20"/>
        </w:rPr>
        <w:tab xmlns:w="http://schemas.openxmlformats.org/wordprocessingml/2006/main"/>
      </w:r>
      <w:r xmlns:w="http://schemas.openxmlformats.org/wordprocessingml/2006/main" w:rsidR="00925797">
        <w:rPr>
          <w:sz w:val="20"/>
          <w:szCs w:val="20"/>
        </w:rPr>
        <w:t xml:space="preserve">Você acha que foi mais fácil dizer ao paralítico que seus pecados foram perdoados ou dizer-lhe que pegasse sua maca e andasse?</w:t>
      </w:r>
    </w:p>
    <w:p w14:paraId="4A3AE824" w14:textId="49ABF92D"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Talvez fosse mais fácil dizer que os seus pecados foram perdoados, porque ninguém pode provar se os pecados de uma pessoa foram realmente perdoados. Talvez tenha sido mais difícil dizer a um homem paralítico que pegasse na sua esteira e andasse, porque as pessoas podiam ver imediatamente se o milagre realmente aconteceu.</w:t>
      </w:r>
    </w:p>
    <w:p w14:paraId="305A26D9" w14:textId="77777777" w:rsidR="00D273B3" w:rsidRPr="007B69FD" w:rsidRDefault="00D273B3" w:rsidP="00D273B3">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Marcos 2:1-12 continuação</w:t>
      </w:r>
    </w:p>
    <w:p w14:paraId="50E879CE" w14:textId="77777777" w:rsidR="003C3658" w:rsidRPr="007B69FD" w:rsidRDefault="003C3658" w:rsidP="00D273B3">
      <w:pPr>
        <w:rPr>
          <w:sz w:val="20"/>
          <w:szCs w:val="20"/>
        </w:rPr>
      </w:pPr>
    </w:p>
    <w:p w14:paraId="0195ADAE" w14:textId="24C8202E"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[2:10]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Como Jesus se chamou no versículo 10?</w:t>
      </w:r>
    </w:p>
    <w:p w14:paraId="66349784" w14:textId="77777777" w:rsidR="003C3658"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chamou a si mesmo de Filho do Homem.</w:t>
      </w:r>
    </w:p>
    <w:p w14:paraId="4A019758" w14:textId="77777777" w:rsidR="00D273B3" w:rsidRPr="007B69FD" w:rsidRDefault="00D273B3" w:rsidP="003C3658">
      <w:pPr>
        <w:ind w:left="720"/>
        <w:rPr>
          <w:sz w:val="20"/>
          <w:szCs w:val="20"/>
        </w:rPr>
      </w:pPr>
    </w:p>
    <w:p w14:paraId="653AD930" w14:textId="2C8751E3"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[2:10-11]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Jesus disse ao paralítico para que as pessoas soubessem que ele tinha autoridade na terra para perdoar pecados?</w:t>
      </w:r>
    </w:p>
    <w:p w14:paraId="1DAAF7F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ao paralítico que pegasse sua maca e fosse para sua casa.</w:t>
      </w:r>
    </w:p>
    <w:p w14:paraId="42F72C99" w14:textId="77777777" w:rsidR="003C3658" w:rsidRPr="007B69FD" w:rsidRDefault="003C3658" w:rsidP="003C3658">
      <w:pPr>
        <w:ind w:left="720"/>
        <w:rPr>
          <w:sz w:val="20"/>
          <w:szCs w:val="20"/>
        </w:rPr>
      </w:pPr>
    </w:p>
    <w:p w14:paraId="1F76C512" w14:textId="5E5D4EC0"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o paralítico fez?</w:t>
      </w:r>
    </w:p>
    <w:p w14:paraId="2A731510" w14:textId="4626B6A5"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se levantou, pegou sua esteira e saiu de casa na frente de todos.</w:t>
      </w:r>
    </w:p>
    <w:p w14:paraId="1BFBD245" w14:textId="77777777" w:rsidR="003C3658" w:rsidRPr="007B69FD" w:rsidRDefault="003C3658" w:rsidP="003C3658">
      <w:pPr>
        <w:ind w:left="720"/>
        <w:rPr>
          <w:sz w:val="20"/>
          <w:szCs w:val="20"/>
        </w:rPr>
      </w:pPr>
    </w:p>
    <w:p w14:paraId="26BE512C" w14:textId="3CA2FB0F"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a multidão fez?</w:t>
      </w:r>
    </w:p>
    <w:p w14:paraId="6E3CCFFC"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A multidão deu glória a Deus e disse que nunca tinha visto nada assim.</w:t>
      </w:r>
    </w:p>
    <w:p w14:paraId="2E03EFEF" w14:textId="77777777" w:rsidR="003C3658" w:rsidRPr="007B69FD" w:rsidRDefault="003C3658" w:rsidP="003C3658">
      <w:pPr>
        <w:ind w:left="720"/>
        <w:rPr>
          <w:sz w:val="20"/>
          <w:szCs w:val="20"/>
        </w:rPr>
      </w:pPr>
    </w:p>
    <w:p w14:paraId="68186130" w14:textId="53864A16" w:rsidR="003C3658" w:rsidRPr="007B69FD" w:rsidRDefault="008F6E25" w:rsidP="0099152C">
      <w:pPr xmlns:w="http://schemas.openxmlformats.org/wordprocessingml/2006/main">
        <w:numPr>
          <w:ilvl w:val="0"/>
          <w:numId w:val="11"/>
        </w:numPr>
        <w:rPr>
          <w:sz w:val="20"/>
          <w:szCs w:val="20"/>
        </w:rPr>
      </w:pPr>
      <w:r xmlns:w="http://schemas.openxmlformats.org/wordprocessingml/2006/main" w:rsidRPr="007B69FD">
        <w:rPr>
          <w:sz w:val="20"/>
          <w:szCs w:val="20"/>
        </w:rPr>
        <w:t xml:space="preserve">[2:1-12] </w:t>
      </w:r>
      <w:r xmlns:w="http://schemas.openxmlformats.org/wordprocessingml/2006/main" w:rsidR="00E24C3B">
        <w:rPr>
          <w:sz w:val="20"/>
          <w:szCs w:val="20"/>
        </w:rPr>
        <w:tab xmlns:w="http://schemas.openxmlformats.org/wordprocessingml/2006/main"/>
      </w:r>
      <w:r xmlns:w="http://schemas.openxmlformats.org/wordprocessingml/2006/main" w:rsidR="003C3658" w:rsidRPr="007B69FD">
        <w:rPr>
          <w:sz w:val="20"/>
          <w:szCs w:val="20"/>
        </w:rPr>
        <w:t xml:space="preserve">O que você acha que Jesus provou quando curou o homem?</w:t>
      </w:r>
    </w:p>
    <w:p w14:paraId="0A556594" w14:textId="08B5C06D" w:rsidR="003C3658" w:rsidRPr="007B69FD" w:rsidRDefault="00AF3C50" w:rsidP="003C3658">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3C3658" w:rsidRPr="007B69FD">
        <w:rPr>
          <w:sz w:val="20"/>
          <w:szCs w:val="20"/>
        </w:rPr>
        <w:t xml:space="preserve">Ao fazer algo que as pessoas consideravam mais difícil do que dizer que o homem estava perdoado, Jesus provou-lhes que tinha autoridade para perdoar pecados. Visto que Deus é o único que pode perdoar pecados e Jesus perdoou os pecados do paralítico, as ações e palavras de Jesus mostram que ele é Deus.</w:t>
      </w:r>
    </w:p>
    <w:p w14:paraId="09268AE7" w14:textId="77777777" w:rsidR="003C3658" w:rsidRPr="007B69FD" w:rsidRDefault="003C3658" w:rsidP="003C3658">
      <w:pPr>
        <w:rPr>
          <w:sz w:val="20"/>
          <w:szCs w:val="20"/>
        </w:rPr>
      </w:pPr>
    </w:p>
    <w:p w14:paraId="26AB72DF" w14:textId="77777777"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71A6DF8E" w14:textId="7B65805E" w:rsidR="003C3658" w:rsidRPr="007B69FD" w:rsidRDefault="003C3658">
      <w:r w:rsidRPr="007B69FD">
        <w:br w:type="page"/>
      </w:r>
    </w:p>
    <w:p w14:paraId="4AC8B37B" w14:textId="287420FC" w:rsidR="003C3658" w:rsidRPr="007B69FD" w:rsidRDefault="003C3658" w:rsidP="003C3658">
      <w:pPr xmlns:w="http://schemas.openxmlformats.org/wordprocessingml/2006/main">
        <w:pStyle w:val="Heading1"/>
        <w:keepNext w:val="0"/>
        <w:keepLines w:val="0"/>
        <w:rPr>
          <w:b/>
          <w:szCs w:val="44"/>
        </w:rPr>
      </w:pPr>
      <w:bookmarkStart xmlns:w="http://schemas.openxmlformats.org/wordprocessingml/2006/main" w:id="10" w:name="_Toc166194245"/>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2:23-3:6</w:t>
      </w:r>
      <w:bookmarkEnd xmlns:w="http://schemas.openxmlformats.org/wordprocessingml/2006/main" w:id="10"/>
      <w:r xmlns:w="http://schemas.openxmlformats.org/wordprocessingml/2006/main" w:rsidRPr="007B69FD">
        <w:rPr>
          <w:b/>
          <w:szCs w:val="44"/>
        </w:rPr>
        <w:t xml:space="preserve"> </w:t>
      </w:r>
    </w:p>
    <w:p w14:paraId="0A542014" w14:textId="54568423" w:rsidR="003C3658" w:rsidRPr="007B69FD" w:rsidRDefault="003C3658" w:rsidP="00350308">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O sábado era o último dia de cada semana. Na Lei de Moisés, Deus ordenou aos judeus que não trabalhassem no sábado porque era santo.</w:t>
      </w:r>
    </w:p>
    <w:p w14:paraId="5F432EAC" w14:textId="48533F8D" w:rsidR="003C3658" w:rsidRPr="007B69FD" w:rsidRDefault="003C3658" w:rsidP="00350308">
      <w:pPr xmlns:w="http://schemas.openxmlformats.org/wordprocessingml/2006/main">
        <w:pStyle w:val="Background"/>
      </w:pPr>
      <w:r xmlns:w="http://schemas.openxmlformats.org/wordprocessingml/2006/main" w:rsidRPr="007B69FD">
        <w:t xml:space="preserve">Em Marcos 3:1 Jesus entrou numa sinagoga. Uma sinagoga era um lugar onde o povo judeu adorava a Deus.</w:t>
      </w:r>
    </w:p>
    <w:p w14:paraId="52565271"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F6265E9"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6CEC64EC" w14:textId="0A7E248D"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3E8A44D" w14:textId="155F49F9" w:rsidR="003C3658" w:rsidRPr="007B69FD" w:rsidRDefault="003C3658" w:rsidP="00350308">
      <w:pPr xmlns:w="http://schemas.openxmlformats.org/wordprocessingml/2006/main">
        <w:pStyle w:val="Checklist"/>
      </w:pPr>
      <w:r xmlns:w="http://schemas.openxmlformats.org/wordprocessingml/2006/main" w:rsidRPr="007B69FD">
        <w:t xml:space="preserve">Os discípulos de Jesus colheram e comeram algumas espigas no sábado, e alguns fariseus os criticaram. [2:23-24]</w:t>
      </w:r>
    </w:p>
    <w:p w14:paraId="4EF3ED79" w14:textId="22EC361D" w:rsidR="003C3658" w:rsidRPr="007B69FD" w:rsidRDefault="008F6E25" w:rsidP="00350308">
      <w:pPr xmlns:w="http://schemas.openxmlformats.org/wordprocessingml/2006/main">
        <w:pStyle w:val="Checklist"/>
      </w:pPr>
      <w:r xmlns:w="http://schemas.openxmlformats.org/wordprocessingml/2006/main">
        <w:t xml:space="preserve">Jesus lembrou aos fariseus que quando Davi comeu o pão que somente os sacerdotes podiam comer. [2:25-26]</w:t>
      </w:r>
    </w:p>
    <w:p w14:paraId="7EEA0A14" w14:textId="276006EF" w:rsidR="003C3658" w:rsidRPr="007B69FD" w:rsidRDefault="003C3658" w:rsidP="00350308">
      <w:pPr xmlns:w="http://schemas.openxmlformats.org/wordprocessingml/2006/main">
        <w:pStyle w:val="Checklist"/>
      </w:pPr>
      <w:r xmlns:w="http://schemas.openxmlformats.org/wordprocessingml/2006/main" w:rsidRPr="007B69FD">
        <w:t xml:space="preserve">Jesus ensinou-lhes sobre o sábado. [2:27-28]</w:t>
      </w:r>
    </w:p>
    <w:p w14:paraId="73919A46" w14:textId="1B8A30F8" w:rsidR="003C3658" w:rsidRPr="007B69FD" w:rsidRDefault="003C3658" w:rsidP="00350308">
      <w:pPr xmlns:w="http://schemas.openxmlformats.org/wordprocessingml/2006/main">
        <w:pStyle w:val="Checklist"/>
      </w:pPr>
      <w:r xmlns:w="http://schemas.openxmlformats.org/wordprocessingml/2006/main" w:rsidRPr="007B69FD">
        <w:t xml:space="preserve">Num sábado, algumas pessoas observaram Jesus atentamente para ver se ele curaria um homem naquele dia. Eles queriam acusar Jesus de violar a lei. [3:1-2]</w:t>
      </w:r>
    </w:p>
    <w:p w14:paraId="33D856C2" w14:textId="5EEC5EE1" w:rsidR="003C3658" w:rsidRPr="007B69FD" w:rsidRDefault="003C3658" w:rsidP="00350308">
      <w:pPr xmlns:w="http://schemas.openxmlformats.org/wordprocessingml/2006/main">
        <w:pStyle w:val="Checklist"/>
      </w:pPr>
      <w:r xmlns:w="http://schemas.openxmlformats.org/wordprocessingml/2006/main" w:rsidRPr="007B69FD">
        <w:t xml:space="preserve">Jesus curou o homem. [3:5]</w:t>
      </w:r>
    </w:p>
    <w:p w14:paraId="0D85168A" w14:textId="33999BAB" w:rsidR="003C3658" w:rsidRPr="007B69FD" w:rsidRDefault="003C3658" w:rsidP="00350308">
      <w:pPr xmlns:w="http://schemas.openxmlformats.org/wordprocessingml/2006/main">
        <w:pStyle w:val="Checklist"/>
      </w:pPr>
      <w:r xmlns:w="http://schemas.openxmlformats.org/wordprocessingml/2006/main" w:rsidRPr="007B69FD">
        <w:t xml:space="preserve">Os fariseus começaram a conspirar com os herodianos sobre como poderiam matar Jesus. [3:6]</w:t>
      </w:r>
    </w:p>
    <w:p w14:paraId="45BE593D" w14:textId="77777777" w:rsidR="003C3658" w:rsidRPr="007B69FD" w:rsidRDefault="003C3658" w:rsidP="0019643B">
      <w:pPr xmlns:w="http://schemas.openxmlformats.org/wordprocessingml/2006/main">
        <w:pStyle w:val="Part2"/>
      </w:pPr>
      <w:r xmlns:w="http://schemas.openxmlformats.org/wordprocessingml/2006/main" w:rsidRPr="007B69FD">
        <w:t xml:space="preserve">Parte 2</w:t>
      </w:r>
    </w:p>
    <w:p w14:paraId="68E6A1A6" w14:textId="7969EFD2" w:rsidR="003C3658" w:rsidRPr="007B69FD" w:rsidRDefault="003947E5" w:rsidP="006D6990">
      <w:pPr xmlns:w="http://schemas.openxmlformats.org/wordprocessingml/2006/main">
        <w:pStyle w:val="Answerortell"/>
      </w:pPr>
      <w:r xmlns:w="http://schemas.openxmlformats.org/wordprocessingml/2006/main">
        <w:t xml:space="preserve">Responda às seguintes perguntas nos versículos especificados.</w:t>
      </w:r>
    </w:p>
    <w:p w14:paraId="72D45869" w14:textId="13AA29BC" w:rsidR="003C3658" w:rsidRPr="007B69FD" w:rsidRDefault="008F6E25" w:rsidP="0099152C">
      <w:pPr xmlns:w="http://schemas.openxmlformats.org/wordprocessingml/2006/main">
        <w:numPr>
          <w:ilvl w:val="0"/>
          <w:numId w:val="12"/>
        </w:numPr>
        <w:rPr>
          <w:sz w:val="20"/>
          <w:szCs w:val="20"/>
        </w:rPr>
      </w:pPr>
      <w:r xmlns:w="http://schemas.openxmlformats.org/wordprocessingml/2006/main">
        <w:rPr>
          <w:sz w:val="20"/>
          <w:szCs w:val="20"/>
        </w:rPr>
        <w:t xml:space="preserve">[2:23]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os discípulos fizeram quando caminharam pelos campos de grãos no sábado?</w:t>
      </w:r>
    </w:p>
    <w:p w14:paraId="57509EB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Os discípulos estavam com fome, então escolheram espigas para comer.</w:t>
      </w:r>
    </w:p>
    <w:p w14:paraId="4AE4D187" w14:textId="77777777" w:rsidR="003C3658" w:rsidRPr="007B69FD" w:rsidRDefault="003C3658" w:rsidP="003C3658">
      <w:pPr>
        <w:ind w:left="720"/>
        <w:rPr>
          <w:sz w:val="20"/>
          <w:szCs w:val="20"/>
        </w:rPr>
      </w:pPr>
    </w:p>
    <w:p w14:paraId="47471118" w14:textId="020FDEDA"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[2:24]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os fariseus disseram a Jesus?</w:t>
      </w:r>
    </w:p>
    <w:p w14:paraId="0C67928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disseram a Jesus que era ilegal que os discípulos fizessem o que faziam no sábado.</w:t>
      </w:r>
    </w:p>
    <w:p w14:paraId="7C6CD91F" w14:textId="77777777" w:rsidR="003C3658" w:rsidRPr="007B69FD" w:rsidRDefault="003C3658" w:rsidP="003C3658">
      <w:pPr>
        <w:ind w:left="720"/>
        <w:rPr>
          <w:sz w:val="20"/>
          <w:szCs w:val="20"/>
        </w:rPr>
      </w:pPr>
    </w:p>
    <w:p w14:paraId="76D26E2C" w14:textId="35E50499"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[2:25-26]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que Davi fez?</w:t>
      </w:r>
    </w:p>
    <w:p w14:paraId="01D98E3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Davi e seus homens estavam com fome, então ele entrou na casa de Deus. David e os seus homens comeram o pão da proposição, que só os sacerdotes podiam comer.</w:t>
      </w:r>
    </w:p>
    <w:p w14:paraId="12309930" w14:textId="77777777" w:rsidR="003C3658" w:rsidRPr="007B69FD" w:rsidRDefault="003C3658" w:rsidP="003C3658">
      <w:pPr>
        <w:ind w:left="720"/>
        <w:rPr>
          <w:sz w:val="20"/>
          <w:szCs w:val="20"/>
        </w:rPr>
      </w:pPr>
    </w:p>
    <w:p w14:paraId="6D71806F" w14:textId="76D58394" w:rsidR="003C3658" w:rsidRPr="007B69FD" w:rsidRDefault="008F6E25" w:rsidP="0099152C">
      <w:pPr xmlns:w="http://schemas.openxmlformats.org/wordprocessingml/2006/main">
        <w:numPr>
          <w:ilvl w:val="0"/>
          <w:numId w:val="12"/>
        </w:numPr>
        <w:rPr>
          <w:sz w:val="20"/>
          <w:szCs w:val="20"/>
        </w:rPr>
      </w:pPr>
      <w:r xmlns:w="http://schemas.openxmlformats.org/wordprocessingml/2006/main">
        <w:rPr>
          <w:sz w:val="20"/>
          <w:szCs w:val="20"/>
        </w:rPr>
        <w:t xml:space="preserve">[2:27]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aos fariseus sobre o sábado?</w:t>
      </w:r>
    </w:p>
    <w:p w14:paraId="3659036F" w14:textId="77777777"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sábado foi feito para a humanidade. A humanidade não foi feita para o sábado.</w:t>
      </w:r>
    </w:p>
    <w:p w14:paraId="0FE57C63" w14:textId="77777777" w:rsidR="003C3658" w:rsidRPr="007B69FD" w:rsidRDefault="003C3658" w:rsidP="003C3658">
      <w:pPr>
        <w:ind w:left="720"/>
        <w:rPr>
          <w:sz w:val="20"/>
          <w:szCs w:val="20"/>
        </w:rPr>
      </w:pPr>
    </w:p>
    <w:p w14:paraId="71E1AB3E" w14:textId="7825C32B"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[2:28] </w:t>
      </w:r>
      <w:r xmlns:w="http://schemas.openxmlformats.org/wordprocessingml/2006/main" w:rsidR="006925C8">
        <w:rPr>
          <w:sz w:val="20"/>
          <w:szCs w:val="20"/>
        </w:rPr>
        <w:tab xmlns:w="http://schemas.openxmlformats.org/wordprocessingml/2006/main"/>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Que autoridade Jesus disse que tinha?</w:t>
      </w:r>
    </w:p>
    <w:p w14:paraId="79735C16" w14:textId="6AC79F42"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ele, o Filho do Homem, é Senhor também do sábado.</w:t>
      </w:r>
    </w:p>
    <w:p w14:paraId="59A0ADDA" w14:textId="77777777" w:rsidR="003C3658" w:rsidRPr="007B69FD" w:rsidRDefault="003C3658" w:rsidP="003C3658">
      <w:pPr>
        <w:ind w:left="720"/>
        <w:rPr>
          <w:sz w:val="20"/>
          <w:szCs w:val="20"/>
        </w:rPr>
      </w:pPr>
    </w:p>
    <w:p w14:paraId="043A79C3" w14:textId="5BBD32F1" w:rsidR="003C3658" w:rsidRPr="007B69FD" w:rsidRDefault="008F6E25" w:rsidP="0099152C">
      <w:pPr xmlns:w="http://schemas.openxmlformats.org/wordprocessingml/2006/main">
        <w:numPr>
          <w:ilvl w:val="0"/>
          <w:numId w:val="12"/>
        </w:numPr>
        <w:rPr>
          <w:sz w:val="20"/>
          <w:szCs w:val="20"/>
          <w:lang w:val="en-US"/>
        </w:rPr>
      </w:pPr>
      <w:r xmlns:w="http://schemas.openxmlformats.org/wordprocessingml/2006/main" w:rsidRPr="48114252">
        <w:rPr>
          <w:sz w:val="20"/>
          <w:szCs w:val="20"/>
          <w:lang w:val="en-US"/>
        </w:rPr>
        <w:t xml:space="preserve">[2:27-28] </w:t>
      </w:r>
      <w:r xmlns:w="http://schemas.openxmlformats.org/wordprocessingml/2006/main" w:rsidR="006925C8">
        <w:rPr>
          <w:sz w:val="20"/>
          <w:szCs w:val="20"/>
          <w:lang w:val="en-US"/>
        </w:rPr>
        <w:tab xmlns:w="http://schemas.openxmlformats.org/wordprocessingml/2006/main"/>
      </w:r>
      <w:r xmlns:w="http://schemas.openxmlformats.org/wordprocessingml/2006/main" w:rsidR="003C3658" w:rsidRPr="48114252">
        <w:rPr>
          <w:sz w:val="20"/>
          <w:szCs w:val="20"/>
          <w:lang w:val="en-US"/>
        </w:rPr>
        <w:t xml:space="preserve">O que você acha que Jesus quis dizer no versículo 27 quando falou sobre o sábado e a humanidade?</w:t>
      </w:r>
    </w:p>
    <w:p w14:paraId="525DE117" w14:textId="6E19AD91"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Talvez Jesus quisesse que as pessoas soubessem que Deus criou o sábado para ser um benefício para as pessoas, não um fardo.</w:t>
      </w:r>
    </w:p>
    <w:p w14:paraId="7691127C" w14:textId="77777777" w:rsidR="003C3658" w:rsidRPr="007B69FD" w:rsidRDefault="003C3658" w:rsidP="003C3658">
      <w:pPr>
        <w:ind w:left="720"/>
        <w:rPr>
          <w:sz w:val="20"/>
          <w:szCs w:val="20"/>
        </w:rPr>
      </w:pPr>
    </w:p>
    <w:p w14:paraId="367F04CD" w14:textId="04583E2B"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[3:1]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Quem Jesus viu quando entrou na sinagoga?</w:t>
      </w:r>
    </w:p>
    <w:p w14:paraId="41E7F9B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viu um homem com a mão atrofiada.</w:t>
      </w:r>
    </w:p>
    <w:p w14:paraId="4A2B8621" w14:textId="77777777" w:rsidR="00350308" w:rsidRPr="007B69FD" w:rsidRDefault="00350308" w:rsidP="00350308">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Marcos 2:23-3:6 continuação</w:t>
      </w:r>
    </w:p>
    <w:p w14:paraId="01D77A1B" w14:textId="77777777" w:rsidR="003C3658" w:rsidRPr="007B69FD" w:rsidRDefault="003C3658" w:rsidP="0019643B">
      <w:pPr>
        <w:rPr>
          <w:sz w:val="20"/>
          <w:szCs w:val="20"/>
        </w:rPr>
      </w:pPr>
    </w:p>
    <w:p w14:paraId="42741867" w14:textId="48559957"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[3:2]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Por que algumas pessoas estavam esperando para ver o que Jesus faria?</w:t>
      </w:r>
    </w:p>
    <w:p w14:paraId="7AD902E8"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queriam ver se ele curaria o homem para que pudessem acusá-lo de violar a lei sobre o sábado.</w:t>
      </w:r>
    </w:p>
    <w:p w14:paraId="725166CE" w14:textId="77777777" w:rsidR="003C3658" w:rsidRPr="007B69FD" w:rsidRDefault="003C3658" w:rsidP="003C3658">
      <w:pPr>
        <w:ind w:left="720"/>
        <w:rPr>
          <w:sz w:val="20"/>
          <w:szCs w:val="20"/>
        </w:rPr>
      </w:pPr>
    </w:p>
    <w:p w14:paraId="37E1D5A9" w14:textId="16E86E68"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[3:3]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ao homem com a mão atrofiada?</w:t>
      </w:r>
    </w:p>
    <w:p w14:paraId="6DCE92BA"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ao homem para ficar no meio de todos.</w:t>
      </w:r>
    </w:p>
    <w:p w14:paraId="28DFDDB6" w14:textId="77777777" w:rsidR="003C3658" w:rsidRPr="007B69FD" w:rsidRDefault="003C3658" w:rsidP="003C3658">
      <w:pPr>
        <w:ind w:left="720"/>
        <w:rPr>
          <w:sz w:val="20"/>
          <w:szCs w:val="20"/>
        </w:rPr>
      </w:pPr>
    </w:p>
    <w:p w14:paraId="2F495793" w14:textId="6DE0506A"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[3:4]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às pessoas que estavam assistindo?</w:t>
      </w:r>
    </w:p>
    <w:p w14:paraId="2BB16EAE"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perguntou-lhes se era lícito no sábado fazer bem ou fazer mal, salvar vidas ou matar.</w:t>
      </w:r>
    </w:p>
    <w:p w14:paraId="50EFDF9A" w14:textId="77777777" w:rsidR="003C3658" w:rsidRPr="007B69FD" w:rsidRDefault="003C3658" w:rsidP="003C3658">
      <w:pPr>
        <w:ind w:left="720"/>
        <w:rPr>
          <w:sz w:val="20"/>
          <w:szCs w:val="20"/>
        </w:rPr>
      </w:pPr>
    </w:p>
    <w:p w14:paraId="1D620159" w14:textId="5179DB08" w:rsidR="003C3658" w:rsidRPr="007B69FD" w:rsidRDefault="008F6E25" w:rsidP="0099152C">
      <w:pPr xmlns:w="http://schemas.openxmlformats.org/wordprocessingml/2006/main">
        <w:numPr>
          <w:ilvl w:val="0"/>
          <w:numId w:val="12"/>
        </w:numPr>
        <w:rPr>
          <w:sz w:val="20"/>
          <w:szCs w:val="20"/>
          <w:lang w:val="en-US"/>
        </w:rPr>
      </w:pPr>
      <w:r xmlns:w="http://schemas.openxmlformats.org/wordprocessingml/2006/main" w:rsidRPr="48114252">
        <w:rPr>
          <w:sz w:val="20"/>
          <w:szCs w:val="20"/>
          <w:lang w:val="en-US"/>
        </w:rPr>
        <w:t xml:space="preserve">[3:4] </w:t>
      </w:r>
      <w:r xmlns:w="http://schemas.openxmlformats.org/wordprocessingml/2006/main" w:rsidR="006925C8">
        <w:rPr>
          <w:sz w:val="20"/>
          <w:szCs w:val="20"/>
          <w:lang w:val="en-US"/>
        </w:rPr>
        <w:tab xmlns:w="http://schemas.openxmlformats.org/wordprocessingml/2006/main"/>
      </w:r>
      <w:r xmlns:w="http://schemas.openxmlformats.org/wordprocessingml/2006/main" w:rsidR="003C3658" w:rsidRPr="48114252">
        <w:rPr>
          <w:sz w:val="20"/>
          <w:szCs w:val="20"/>
          <w:lang w:val="en-US"/>
        </w:rPr>
        <w:t xml:space="preserve">Por que você acha que Jesus fez ao povo a pergunta sobre o sábado?</w:t>
      </w:r>
    </w:p>
    <w:p w14:paraId="53DA641C"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queria que eles reconhecessem que a resposta óbvia era esta: era lícito fazer o bem e salvar uma vida no sábado.</w:t>
      </w:r>
    </w:p>
    <w:p w14:paraId="7C3F6986" w14:textId="77777777" w:rsidR="003C3658" w:rsidRPr="007B69FD" w:rsidRDefault="003C3658" w:rsidP="003C3658">
      <w:pPr>
        <w:ind w:left="720"/>
        <w:rPr>
          <w:sz w:val="20"/>
          <w:szCs w:val="20"/>
        </w:rPr>
      </w:pPr>
    </w:p>
    <w:p w14:paraId="27C03457" w14:textId="4AD4AABB"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[3:5]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Por que Jesus estava zangado com o povo e triste por causa deles?</w:t>
      </w:r>
    </w:p>
    <w:p w14:paraId="13A4AE6C"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ficou irado e triste porque seus corações estavam duros.</w:t>
      </w:r>
    </w:p>
    <w:p w14:paraId="2FC41D48" w14:textId="77777777" w:rsidR="003C3658" w:rsidRPr="007B69FD" w:rsidRDefault="003C3658" w:rsidP="003C3658">
      <w:pPr>
        <w:ind w:left="720"/>
        <w:rPr>
          <w:sz w:val="20"/>
          <w:szCs w:val="20"/>
        </w:rPr>
      </w:pPr>
    </w:p>
    <w:p w14:paraId="11A427E7" w14:textId="5BA6A631"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[3:5]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você acha que significa ter um coração duro?</w:t>
      </w:r>
    </w:p>
    <w:p w14:paraId="619B8D1A" w14:textId="6A248052"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Talvez signifique ser teimoso e recusar-se a concordar com a verdade. Talvez signifique não ter compaixão.</w:t>
      </w:r>
    </w:p>
    <w:p w14:paraId="27810387" w14:textId="77777777" w:rsidR="003C3658" w:rsidRPr="007B69FD" w:rsidRDefault="003C3658" w:rsidP="003C3658">
      <w:pPr>
        <w:ind w:left="720"/>
        <w:rPr>
          <w:sz w:val="20"/>
          <w:szCs w:val="20"/>
        </w:rPr>
      </w:pPr>
    </w:p>
    <w:p w14:paraId="1B7106CC" w14:textId="234292F9"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[3:5]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ao homem com a mão atrofiada e então o que aconteceu?</w:t>
      </w:r>
    </w:p>
    <w:p w14:paraId="5A1E6ECA"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ao homem para estender a mão. Quando o homem estendeu a mão, ela foi restaurada.</w:t>
      </w:r>
    </w:p>
    <w:p w14:paraId="5C8D1B71" w14:textId="77777777" w:rsidR="003C3658" w:rsidRPr="007B69FD" w:rsidRDefault="003C3658" w:rsidP="003C3658">
      <w:pPr>
        <w:ind w:left="720"/>
        <w:rPr>
          <w:sz w:val="20"/>
          <w:szCs w:val="20"/>
        </w:rPr>
      </w:pPr>
    </w:p>
    <w:p w14:paraId="2C6292A5" w14:textId="4C0D26E2"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[3:6]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os fariseus fizeram depois que Jesus curou o homem?</w:t>
      </w:r>
    </w:p>
    <w:p w14:paraId="5CA0A08D"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Os fariseus conspiraram com os herodianos como poderiam matar Jesus.</w:t>
      </w:r>
    </w:p>
    <w:p w14:paraId="193C2E8C" w14:textId="77777777" w:rsidR="003C3658" w:rsidRPr="007B69FD" w:rsidRDefault="003C3658" w:rsidP="003C3658">
      <w:pPr>
        <w:ind w:left="720"/>
        <w:rPr>
          <w:sz w:val="20"/>
          <w:szCs w:val="20"/>
        </w:rPr>
      </w:pPr>
    </w:p>
    <w:p w14:paraId="34D264DC" w14:textId="2F99906F" w:rsidR="003C3658" w:rsidRPr="007B69FD" w:rsidRDefault="008F6E25" w:rsidP="0099152C">
      <w:pPr xmlns:w="http://schemas.openxmlformats.org/wordprocessingml/2006/main">
        <w:numPr>
          <w:ilvl w:val="0"/>
          <w:numId w:val="12"/>
        </w:numPr>
        <w:rPr>
          <w:sz w:val="20"/>
          <w:szCs w:val="20"/>
        </w:rPr>
      </w:pPr>
      <w:r xmlns:w="http://schemas.openxmlformats.org/wordprocessingml/2006/main" w:rsidRPr="007B69FD">
        <w:rPr>
          <w:sz w:val="20"/>
          <w:szCs w:val="20"/>
        </w:rPr>
        <w:t xml:space="preserve">[3:6]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Por que você acha que os fariseus queriam matar Jesus?</w:t>
      </w:r>
    </w:p>
    <w:p w14:paraId="06742803" w14:textId="4F2CBB8E" w:rsidR="003C3658" w:rsidRPr="007B69FD" w:rsidRDefault="00AF3C50" w:rsidP="003C3658">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3C3658" w:rsidRPr="007B69FD">
        <w:rPr>
          <w:sz w:val="20"/>
          <w:szCs w:val="20"/>
        </w:rPr>
        <w:t xml:space="preserve">A passagem mostra que os fariseus pensavam que Jesus desobedeceu à lei sobre o sábado ao curar o homem. Os fariseus também podem ter ficado zangados porque Jesus desafiou a autoridade deles diante da multidão.</w:t>
      </w:r>
    </w:p>
    <w:p w14:paraId="4A42F7D3" w14:textId="77777777" w:rsidR="003C3658" w:rsidRPr="007B69FD" w:rsidRDefault="003C3658" w:rsidP="003C3658">
      <w:pPr>
        <w:rPr>
          <w:b/>
          <w:sz w:val="20"/>
          <w:szCs w:val="20"/>
        </w:rPr>
      </w:pPr>
    </w:p>
    <w:p w14:paraId="7F2FBDE0" w14:textId="02E5F05E"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704CE8A4" w14:textId="5185E1B4" w:rsidR="003C3658" w:rsidRPr="007B69FD" w:rsidRDefault="003C3658">
      <w:pPr>
        <w:rPr>
          <w:b/>
          <w:sz w:val="20"/>
          <w:szCs w:val="20"/>
        </w:rPr>
      </w:pPr>
      <w:r w:rsidRPr="007B69FD">
        <w:rPr>
          <w:b/>
          <w:sz w:val="20"/>
          <w:szCs w:val="20"/>
        </w:rPr>
        <w:br w:type="page"/>
      </w:r>
    </w:p>
    <w:p w14:paraId="1898CA70" w14:textId="6B0AAD59" w:rsidR="003C3658" w:rsidRPr="007B69FD" w:rsidRDefault="003C3658" w:rsidP="003C3658">
      <w:pPr xmlns:w="http://schemas.openxmlformats.org/wordprocessingml/2006/main">
        <w:pStyle w:val="Heading1"/>
        <w:keepNext w:val="0"/>
        <w:keepLines w:val="0"/>
        <w:rPr>
          <w:b/>
          <w:szCs w:val="44"/>
        </w:rPr>
      </w:pPr>
      <w:bookmarkStart xmlns:w="http://schemas.openxmlformats.org/wordprocessingml/2006/main" w:id="11" w:name="_Toc166194246"/>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9:2-13</w:t>
      </w:r>
      <w:bookmarkEnd xmlns:w="http://schemas.openxmlformats.org/wordprocessingml/2006/main" w:id="11"/>
      <w:r xmlns:w="http://schemas.openxmlformats.org/wordprocessingml/2006/main" w:rsidRPr="007B69FD">
        <w:rPr>
          <w:b/>
          <w:szCs w:val="44"/>
        </w:rPr>
        <w:t xml:space="preserve"> </w:t>
      </w:r>
    </w:p>
    <w:p w14:paraId="7D18B318" w14:textId="77777777" w:rsidR="001D1E8E" w:rsidRPr="007B69FD" w:rsidRDefault="003C3658" w:rsidP="00350308">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 Em Marcos capítulo 8, Jesus perguntou aos seus discípulos se eles sabiam quem ele era. Pedro disse que Jesus era o Cristo. Jesus disse-lhes para não contarem a ninguém sobre ele e ensinou-lhes que ele teria que sofrer e ser morto e que ressuscitaria depois de três dias. Em Marcos 9:1, Jesus disse aos seus discípulos que alguns dos que estavam com ele veriam o reino de Deus chegar com poder antes de morrerem.</w:t>
      </w:r>
    </w:p>
    <w:p w14:paraId="389AECDA" w14:textId="0E7A6526" w:rsidR="003C3658" w:rsidRPr="007B69FD" w:rsidRDefault="001D1E8E" w:rsidP="00350308">
      <w:pPr xmlns:w="http://schemas.openxmlformats.org/wordprocessingml/2006/main">
        <w:pStyle w:val="Background"/>
      </w:pPr>
      <w:r xmlns:w="http://schemas.openxmlformats.org/wordprocessingml/2006/main" w:rsidRPr="007B69FD">
        <w:t xml:space="preserve">Nesta passagem aparecem dois homens famosos do Antigo Testamento, embora já tivessem vivido e morrido muito antes dessa época. Elias foi um profeta importante e outro profeta dissera que Elias retornaria no futuro. Moisés foi importante porque Deus deu a Lei através dele.</w:t>
      </w:r>
    </w:p>
    <w:p w14:paraId="54A5945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9CFCA2B" w14:textId="0AF409E3"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038B7950" w14:textId="38BE07B6"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8B9B38D" w14:textId="3024671D" w:rsidR="003C3658" w:rsidRPr="007B69FD" w:rsidRDefault="003C3658" w:rsidP="0019643B">
      <w:pPr xmlns:w="http://schemas.openxmlformats.org/wordprocessingml/2006/main">
        <w:pStyle w:val="Checklistmulti-line"/>
      </w:pPr>
      <w:r xmlns:w="http://schemas.openxmlformats.org/wordprocessingml/2006/main" w:rsidRPr="007B69FD">
        <w:t xml:space="preserve">Jesus levou Pedro, Tiago e João a um monte onde foi transfigurado diante deles. [9:2]</w:t>
      </w:r>
    </w:p>
    <w:p w14:paraId="2729F89F" w14:textId="7934E48E" w:rsidR="003C3658" w:rsidRPr="007B69FD" w:rsidRDefault="003C3658" w:rsidP="0019643B">
      <w:pPr xmlns:w="http://schemas.openxmlformats.org/wordprocessingml/2006/main">
        <w:pStyle w:val="Checklistmulti-line"/>
      </w:pPr>
      <w:r xmlns:w="http://schemas.openxmlformats.org/wordprocessingml/2006/main" w:rsidRPr="007B69FD">
        <w:t xml:space="preserve">Elias e Moisés conversaram com Jesus e os discípulos ficaram apavorados. [9:4-6]</w:t>
      </w:r>
    </w:p>
    <w:p w14:paraId="1033C1C8" w14:textId="5D29E6CB" w:rsidR="003C3658" w:rsidRPr="007B69FD" w:rsidRDefault="003C3658" w:rsidP="0019643B">
      <w:pPr xmlns:w="http://schemas.openxmlformats.org/wordprocessingml/2006/main">
        <w:pStyle w:val="Checklistmulti-line"/>
      </w:pPr>
      <w:r xmlns:w="http://schemas.openxmlformats.org/wordprocessingml/2006/main" w:rsidRPr="007B69FD">
        <w:t xml:space="preserve">Uma voz vinda de uma nuvem falou aos discípulos. [9:7]</w:t>
      </w:r>
    </w:p>
    <w:p w14:paraId="2C9DDD37" w14:textId="2AFB6B94" w:rsidR="003C3658" w:rsidRPr="007B69FD" w:rsidRDefault="003C3658" w:rsidP="0019643B">
      <w:pPr xmlns:w="http://schemas.openxmlformats.org/wordprocessingml/2006/main">
        <w:pStyle w:val="Checklistmulti-line"/>
      </w:pPr>
      <w:r xmlns:w="http://schemas.openxmlformats.org/wordprocessingml/2006/main" w:rsidRPr="007B69FD">
        <w:t xml:space="preserve">Jesus disse aos discípulos para não contarem a ninguém o que havia acontecido. [9:9]</w:t>
      </w:r>
    </w:p>
    <w:p w14:paraId="3F3C4C5D" w14:textId="601C852E" w:rsidR="003C3658" w:rsidRPr="007B69FD" w:rsidRDefault="003C3658" w:rsidP="0019643B">
      <w:pPr xmlns:w="http://schemas.openxmlformats.org/wordprocessingml/2006/main">
        <w:pStyle w:val="Checklistmulti-line"/>
      </w:pPr>
      <w:r xmlns:w="http://schemas.openxmlformats.org/wordprocessingml/2006/main" w:rsidRPr="007B69FD">
        <w:t xml:space="preserve">Os discípulos perguntaram a Jesus sobre Elias, e ele lhes disse que Elias já havia chegado. [9:11-13]</w:t>
      </w:r>
    </w:p>
    <w:p w14:paraId="074A6D45" w14:textId="77777777" w:rsidR="003C3658" w:rsidRPr="007B69FD" w:rsidRDefault="003C3658" w:rsidP="0019643B">
      <w:pPr xmlns:w="http://schemas.openxmlformats.org/wordprocessingml/2006/main">
        <w:pStyle w:val="Part2"/>
      </w:pPr>
      <w:r xmlns:w="http://schemas.openxmlformats.org/wordprocessingml/2006/main" w:rsidRPr="007B69FD">
        <w:t xml:space="preserve">Parte 2</w:t>
      </w:r>
    </w:p>
    <w:p w14:paraId="5EB3A858" w14:textId="6BB4952D" w:rsidR="003C3658"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2D4E2C69" w14:textId="412E13E5"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[9:2-3]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aconteceu com Jesus quando Pedro, Tiago e João subiram com ele a um alto monte?</w:t>
      </w:r>
    </w:p>
    <w:p w14:paraId="2B0A75F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foi transfigurado e suas roupas tornaram-se radiantes, intensamente brancas, mais brancas do que qualquer pessoa na terra poderia branqueá-las.</w:t>
      </w:r>
    </w:p>
    <w:p w14:paraId="4B5C3296" w14:textId="77777777" w:rsidR="003C3658" w:rsidRPr="007B69FD" w:rsidRDefault="003C3658" w:rsidP="003C3658">
      <w:pPr>
        <w:ind w:left="720"/>
        <w:rPr>
          <w:sz w:val="20"/>
          <w:szCs w:val="20"/>
        </w:rPr>
      </w:pPr>
    </w:p>
    <w:p w14:paraId="2B0D84A0" w14:textId="1FBE1E65"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[9:4] </w:t>
      </w:r>
      <w:r xmlns:w="http://schemas.openxmlformats.org/wordprocessingml/2006/main" w:rsidR="006925C8">
        <w:rPr>
          <w:sz w:val="20"/>
          <w:szCs w:val="20"/>
        </w:rPr>
        <w:tab xmlns:w="http://schemas.openxmlformats.org/wordprocessingml/2006/main"/>
      </w:r>
      <w:r xmlns:w="http://schemas.openxmlformats.org/wordprocessingml/2006/main">
        <w:rPr>
          <w:sz w:val="20"/>
          <w:szCs w:val="20"/>
        </w:rPr>
        <w:t xml:space="preserve">Quem apareceu na montanha com Jesus?</w:t>
      </w:r>
    </w:p>
    <w:p w14:paraId="40A5C9B0"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Elias e Moisés apareceram com ele.</w:t>
      </w:r>
    </w:p>
    <w:p w14:paraId="33373D6E" w14:textId="77777777" w:rsidR="003C3658" w:rsidRPr="007B69FD" w:rsidRDefault="003C3658" w:rsidP="003C3658">
      <w:pPr>
        <w:ind w:left="720"/>
        <w:rPr>
          <w:sz w:val="20"/>
          <w:szCs w:val="20"/>
        </w:rPr>
      </w:pPr>
    </w:p>
    <w:p w14:paraId="693C6C4A" w14:textId="5BA0D93D"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[9:5-6]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Como os discípulos reagiram quando viram Jesus transformado, e Moisés e Elias com ele?</w:t>
      </w:r>
    </w:p>
    <w:p w14:paraId="4E13501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Os discípulos ficaram aterrorizados. Pedro não sabia o que dizer, mas falou em fazer três abrigos para eles.</w:t>
      </w:r>
    </w:p>
    <w:p w14:paraId="55F449D6" w14:textId="77777777" w:rsidR="003C3658" w:rsidRPr="007B69FD" w:rsidRDefault="003C3658" w:rsidP="003C3658">
      <w:pPr>
        <w:ind w:left="720"/>
        <w:rPr>
          <w:sz w:val="20"/>
          <w:szCs w:val="20"/>
        </w:rPr>
      </w:pPr>
    </w:p>
    <w:p w14:paraId="17C17B86" w14:textId="44BADD1D"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[9:7]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aconteceu quando uma nuvem caiu sobre eles?</w:t>
      </w:r>
    </w:p>
    <w:p w14:paraId="74AC82E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Da nuvem veio uma voz que chamou Jesus, seu Filho amado, e disse-lhes que o ouvissem.</w:t>
      </w:r>
    </w:p>
    <w:p w14:paraId="192756E7" w14:textId="77777777" w:rsidR="003C3658" w:rsidRPr="007B69FD" w:rsidRDefault="003C3658" w:rsidP="003C3658">
      <w:pPr>
        <w:ind w:left="720"/>
        <w:rPr>
          <w:sz w:val="20"/>
          <w:szCs w:val="20"/>
        </w:rPr>
      </w:pPr>
    </w:p>
    <w:p w14:paraId="153D9431" w14:textId="4FC18736"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[9:7]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Quem você acha que falou da nuvem?</w:t>
      </w:r>
    </w:p>
    <w:p w14:paraId="766ADF15" w14:textId="70F91318" w:rsidR="003C3658" w:rsidRPr="007B69FD" w:rsidRDefault="00930C09" w:rsidP="003C3658">
      <w:pPr xmlns:w="http://schemas.openxmlformats.org/wordprocessingml/2006/main">
        <w:ind w:left="720"/>
        <w:rPr>
          <w:sz w:val="20"/>
          <w:szCs w:val="20"/>
        </w:rPr>
      </w:pPr>
      <w:r xmlns:w="http://schemas.openxmlformats.org/wordprocessingml/2006/main" w:rsidRPr="007B69FD">
        <w:rPr>
          <w:sz w:val="20"/>
          <w:szCs w:val="20"/>
        </w:rPr>
        <w:t xml:space="preserve">Deve ser Deus Pai quem falou desde a nuvem, porque a voz chamou Jesus de seu Filho.</w:t>
      </w:r>
    </w:p>
    <w:p w14:paraId="7CFD2D2C" w14:textId="77777777" w:rsidR="003C3658" w:rsidRPr="007B69FD" w:rsidRDefault="003C3658" w:rsidP="003C3658">
      <w:pPr>
        <w:ind w:left="720"/>
        <w:rPr>
          <w:sz w:val="20"/>
          <w:szCs w:val="20"/>
        </w:rPr>
      </w:pPr>
    </w:p>
    <w:p w14:paraId="17BAFDA1" w14:textId="4E6D0F1D"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[9:8]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aconteceu depois que a voz falou com eles da nuvem?</w:t>
      </w:r>
    </w:p>
    <w:p w14:paraId="7BA0BAB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De repente, os discípulos não viram mais ninguém além de Jesus.</w:t>
      </w:r>
    </w:p>
    <w:p w14:paraId="6027E548" w14:textId="77777777" w:rsidR="003C3658" w:rsidRPr="007B69FD" w:rsidRDefault="003C3658" w:rsidP="003C3658">
      <w:pPr>
        <w:ind w:left="720"/>
        <w:rPr>
          <w:sz w:val="20"/>
          <w:szCs w:val="20"/>
        </w:rPr>
      </w:pPr>
    </w:p>
    <w:p w14:paraId="7593DD16" w14:textId="48E9A5F9"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[9:9]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a Pedro, Tiago e João quando desceram da montanha?</w:t>
      </w:r>
    </w:p>
    <w:p w14:paraId="44957E57" w14:textId="48673D93"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disse-lhes que não deveriam contar a ninguém o que tinham visto até que o Filho do Homem ressuscitasse dos mortos.</w:t>
      </w:r>
    </w:p>
    <w:p w14:paraId="2709777D" w14:textId="77777777" w:rsidR="005F1CBA" w:rsidRPr="007B69FD" w:rsidRDefault="005F1CBA" w:rsidP="005F1CB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Marcos 9:2-13 continuação</w:t>
      </w:r>
    </w:p>
    <w:p w14:paraId="361CB86E" w14:textId="77777777" w:rsidR="003C3658" w:rsidRPr="007B69FD" w:rsidRDefault="003C3658" w:rsidP="003C3658">
      <w:pPr>
        <w:ind w:left="720"/>
        <w:rPr>
          <w:sz w:val="20"/>
          <w:szCs w:val="20"/>
        </w:rPr>
      </w:pPr>
    </w:p>
    <w:p w14:paraId="06DC3239" w14:textId="46912483"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[9:9]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Quando Jesus falou sobre o Filho do Homem, de quem você acha que ele estava falando?</w:t>
      </w:r>
    </w:p>
    <w:p w14:paraId="487F7B84" w14:textId="77777777"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passagem indica que ele estava falando sobre si mesmo.</w:t>
      </w:r>
    </w:p>
    <w:p w14:paraId="4F41652C" w14:textId="77777777" w:rsidR="003C3658" w:rsidRPr="007B69FD" w:rsidRDefault="003C3658" w:rsidP="003C3658">
      <w:pPr>
        <w:rPr>
          <w:sz w:val="20"/>
          <w:szCs w:val="20"/>
        </w:rPr>
      </w:pPr>
    </w:p>
    <w:p w14:paraId="1AD33748" w14:textId="49329460" w:rsidR="003C3658" w:rsidRPr="007B69FD" w:rsidRDefault="008F6E25" w:rsidP="0099152C">
      <w:pPr xmlns:w="http://schemas.openxmlformats.org/wordprocessingml/2006/main">
        <w:numPr>
          <w:ilvl w:val="0"/>
          <w:numId w:val="13"/>
        </w:numPr>
        <w:rPr>
          <w:sz w:val="20"/>
          <w:szCs w:val="20"/>
        </w:rPr>
      </w:pPr>
      <w:r xmlns:w="http://schemas.openxmlformats.org/wordprocessingml/2006/main">
        <w:rPr>
          <w:sz w:val="20"/>
          <w:szCs w:val="20"/>
        </w:rPr>
        <w:t xml:space="preserve">[9:10]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Pedro, Tiago e João discutiram entre si?</w:t>
      </w:r>
    </w:p>
    <w:p w14:paraId="33FC870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se perguntavam o que poderia significar ressuscitar dos mortos.</w:t>
      </w:r>
    </w:p>
    <w:p w14:paraId="79D497B1" w14:textId="77777777" w:rsidR="003C3658" w:rsidRPr="007B69FD" w:rsidRDefault="003C3658" w:rsidP="003C3658">
      <w:pPr>
        <w:ind w:left="720"/>
        <w:rPr>
          <w:sz w:val="20"/>
          <w:szCs w:val="20"/>
        </w:rPr>
      </w:pPr>
    </w:p>
    <w:p w14:paraId="6BCC4913" w14:textId="3472F819" w:rsidR="003C3658" w:rsidRPr="007B69FD" w:rsidRDefault="008F6E25" w:rsidP="0099152C">
      <w:pPr xmlns:w="http://schemas.openxmlformats.org/wordprocessingml/2006/main">
        <w:numPr>
          <w:ilvl w:val="0"/>
          <w:numId w:val="13"/>
        </w:numPr>
        <w:rPr>
          <w:sz w:val="20"/>
          <w:szCs w:val="20"/>
        </w:rPr>
      </w:pPr>
      <w:r xmlns:w="http://schemas.openxmlformats.org/wordprocessingml/2006/main" w:rsidRPr="007B69FD">
        <w:rPr>
          <w:sz w:val="20"/>
          <w:szCs w:val="20"/>
        </w:rPr>
        <w:t xml:space="preserve">[9:12-13] </w:t>
      </w:r>
      <w:r xmlns:w="http://schemas.openxmlformats.org/wordprocessingml/2006/main" w:rsidR="006925C8">
        <w:rPr>
          <w:sz w:val="20"/>
          <w:szCs w:val="20"/>
        </w:rPr>
        <w:tab xmlns:w="http://schemas.openxmlformats.org/wordprocessingml/2006/main"/>
      </w:r>
      <w:r xmlns:w="http://schemas.openxmlformats.org/wordprocessingml/2006/main" w:rsidR="003C3658" w:rsidRPr="007B69FD">
        <w:rPr>
          <w:sz w:val="20"/>
          <w:szCs w:val="20"/>
        </w:rPr>
        <w:t xml:space="preserve">O que Jesus disse sobre a vinda de Elias?</w:t>
      </w:r>
    </w:p>
    <w:p w14:paraId="171C4DC6" w14:textId="14A9E4ED"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Elias veio primeiro para restaurar todas as coisas, e disse que Elias já havia vindo.</w:t>
      </w:r>
    </w:p>
    <w:p w14:paraId="33E05FC0" w14:textId="77777777" w:rsidR="003C3658" w:rsidRPr="007B69FD" w:rsidRDefault="003C3658" w:rsidP="003C3658">
      <w:pPr>
        <w:ind w:left="720"/>
        <w:rPr>
          <w:sz w:val="20"/>
          <w:szCs w:val="20"/>
        </w:rPr>
      </w:pPr>
    </w:p>
    <w:p w14:paraId="1F8EE981" w14:textId="77777777" w:rsidR="003C3658" w:rsidRPr="007B69FD" w:rsidRDefault="003C3658" w:rsidP="003C365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E9496B3" w14:textId="7EB6DEB2" w:rsidR="003C3658" w:rsidRPr="007B69FD" w:rsidRDefault="003C3658">
      <w:r w:rsidRPr="007B69FD">
        <w:br w:type="page"/>
      </w:r>
    </w:p>
    <w:p w14:paraId="7FB36848" w14:textId="64107762" w:rsidR="003C3658" w:rsidRPr="007B69FD" w:rsidRDefault="003C3658" w:rsidP="003C3658">
      <w:pPr xmlns:w="http://schemas.openxmlformats.org/wordprocessingml/2006/main">
        <w:pStyle w:val="Heading1"/>
        <w:keepNext w:val="0"/>
        <w:keepLines w:val="0"/>
        <w:rPr>
          <w:b/>
          <w:szCs w:val="44"/>
        </w:rPr>
      </w:pPr>
      <w:bookmarkStart xmlns:w="http://schemas.openxmlformats.org/wordprocessingml/2006/main" w:id="12" w:name="_Toc166194247"/>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12:35-40</w:t>
      </w:r>
      <w:bookmarkEnd xmlns:w="http://schemas.openxmlformats.org/wordprocessingml/2006/main" w:id="12"/>
      <w:r xmlns:w="http://schemas.openxmlformats.org/wordprocessingml/2006/main" w:rsidRPr="007B69FD">
        <w:rPr>
          <w:b/>
          <w:szCs w:val="44"/>
        </w:rPr>
        <w:t xml:space="preserve"> </w:t>
      </w:r>
    </w:p>
    <w:p w14:paraId="4BE3B3C9" w14:textId="639F63A4" w:rsidR="003C3658" w:rsidRPr="007B69FD" w:rsidRDefault="003C3658" w:rsidP="00350308">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 Jesus e seus discípulos estavam em Jerusalém, e Jesus estava ensinando o povo. Durante esse período, muitos líderes judeus vieram testar Jesus fazendo-lhe perguntas. Alguns dos líderes judeus eram chamados de escribas. Estes foram homens que ensinaram a lei de Moisés ao povo.</w:t>
      </w:r>
    </w:p>
    <w:p w14:paraId="474D2C79" w14:textId="61DA4AF7" w:rsidR="00930C09" w:rsidRPr="007B69FD" w:rsidRDefault="00930C09" w:rsidP="00350308">
      <w:pPr xmlns:w="http://schemas.openxmlformats.org/wordprocessingml/2006/main">
        <w:pStyle w:val="Background"/>
      </w:pPr>
      <w:r xmlns:w="http://schemas.openxmlformats.org/wordprocessingml/2006/main" w:rsidRPr="007B69FD">
        <w:t xml:space="preserve">Esta passagem menciona Davi, um importante rei de Israel, que foi ancestral de Jesus. Algumas das palavras de Davi eram profecias.</w:t>
      </w:r>
    </w:p>
    <w:p w14:paraId="6F37A40A"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974FA16"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17AB168E" w14:textId="00443917"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98D031B" w14:textId="0B27D320" w:rsidR="003C3658" w:rsidRPr="007B69FD" w:rsidRDefault="003C3658" w:rsidP="00350308">
      <w:pPr xmlns:w="http://schemas.openxmlformats.org/wordprocessingml/2006/main">
        <w:pStyle w:val="Checklist"/>
      </w:pPr>
      <w:r xmlns:w="http://schemas.openxmlformats.org/wordprocessingml/2006/main" w:rsidRPr="007B69FD">
        <w:t xml:space="preserve">Jesus perguntou por que os escribas chamavam Cristo de Filho de Davi. [12:35-37]</w:t>
      </w:r>
    </w:p>
    <w:p w14:paraId="51BCDB27" w14:textId="44AFB1B0" w:rsidR="003C3658" w:rsidRPr="007B69FD" w:rsidRDefault="003C3658" w:rsidP="00350308">
      <w:pPr xmlns:w="http://schemas.openxmlformats.org/wordprocessingml/2006/main">
        <w:pStyle w:val="Checklist"/>
      </w:pPr>
      <w:r xmlns:w="http://schemas.openxmlformats.org/wordprocessingml/2006/main" w:rsidRPr="007B69FD">
        <w:t xml:space="preserve">Jesus citou palavras que Davi havia dito sobre o Cristo. [12:36]</w:t>
      </w:r>
    </w:p>
    <w:p w14:paraId="553057C9" w14:textId="07C17FBE" w:rsidR="003C3658" w:rsidRPr="007B69FD" w:rsidRDefault="003C3658" w:rsidP="00350308">
      <w:pPr xmlns:w="http://schemas.openxmlformats.org/wordprocessingml/2006/main">
        <w:pStyle w:val="Checklist"/>
      </w:pPr>
      <w:r xmlns:w="http://schemas.openxmlformats.org/wordprocessingml/2006/main" w:rsidRPr="007B69FD">
        <w:t xml:space="preserve">Jesus perguntou como Cristo poderia ser filho de Davi. [12:37]</w:t>
      </w:r>
    </w:p>
    <w:p w14:paraId="3AA49416" w14:textId="6DAFFC1A" w:rsidR="003C3658" w:rsidRPr="007B69FD" w:rsidRDefault="003C3658" w:rsidP="00350308">
      <w:pPr xmlns:w="http://schemas.openxmlformats.org/wordprocessingml/2006/main">
        <w:pStyle w:val="Checklist"/>
      </w:pPr>
      <w:r xmlns:w="http://schemas.openxmlformats.org/wordprocessingml/2006/main" w:rsidRPr="007B69FD">
        <w:t xml:space="preserve">Jesus disse ao povo para tomar cuidado com os escribas. [12:38-40]</w:t>
      </w:r>
    </w:p>
    <w:p w14:paraId="56D1D034" w14:textId="77777777" w:rsidR="003C3658" w:rsidRPr="007B69FD" w:rsidRDefault="003C3658" w:rsidP="00C95310">
      <w:pPr xmlns:w="http://schemas.openxmlformats.org/wordprocessingml/2006/main">
        <w:pStyle w:val="Part2"/>
      </w:pPr>
      <w:r xmlns:w="http://schemas.openxmlformats.org/wordprocessingml/2006/main" w:rsidRPr="007B69FD">
        <w:t xml:space="preserve">Parte 2</w:t>
      </w:r>
    </w:p>
    <w:p w14:paraId="4720EF81" w14:textId="6D12788E" w:rsidR="003C3658" w:rsidRPr="007B69FD" w:rsidRDefault="003947E5" w:rsidP="00350308">
      <w:pPr xmlns:w="http://schemas.openxmlformats.org/wordprocessingml/2006/main">
        <w:pStyle w:val="Answerortell"/>
      </w:pPr>
      <w:r xmlns:w="http://schemas.openxmlformats.org/wordprocessingml/2006/main">
        <w:t xml:space="preserve">Responda às seguintes perguntas nos versículos especificados.</w:t>
      </w:r>
    </w:p>
    <w:p w14:paraId="55910F6A" w14:textId="1367686F" w:rsidR="003C3658" w:rsidRPr="007B69FD" w:rsidRDefault="008F6E25" w:rsidP="0099152C">
      <w:pPr xmlns:w="http://schemas.openxmlformats.org/wordprocessingml/2006/main">
        <w:numPr>
          <w:ilvl w:val="0"/>
          <w:numId w:val="14"/>
        </w:numPr>
        <w:rPr>
          <w:sz w:val="20"/>
          <w:szCs w:val="20"/>
        </w:rPr>
      </w:pPr>
      <w:r xmlns:w="http://schemas.openxmlformats.org/wordprocessingml/2006/main" w:rsidRPr="007B69FD">
        <w:rPr>
          <w:sz w:val="20"/>
          <w:szCs w:val="20"/>
        </w:rPr>
        <w:t xml:space="preserve">[12:35]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perguntou enquanto ensinava nos pátios do templo?</w:t>
      </w:r>
    </w:p>
    <w:p w14:paraId="3909306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perguntou como os escribas poderiam dizer que o Cristo é filho de Davi.</w:t>
      </w:r>
    </w:p>
    <w:p w14:paraId="30927932" w14:textId="77777777" w:rsidR="003C3658" w:rsidRPr="007B69FD" w:rsidRDefault="003C3658" w:rsidP="003C3658">
      <w:pPr>
        <w:ind w:left="720"/>
        <w:rPr>
          <w:sz w:val="20"/>
          <w:szCs w:val="20"/>
        </w:rPr>
      </w:pPr>
    </w:p>
    <w:p w14:paraId="7E403938" w14:textId="011E2EE3" w:rsidR="003C3658" w:rsidRPr="007B69FD" w:rsidRDefault="008F6E25" w:rsidP="0099152C">
      <w:pPr xmlns:w="http://schemas.openxmlformats.org/wordprocessingml/2006/main">
        <w:numPr>
          <w:ilvl w:val="0"/>
          <w:numId w:val="14"/>
        </w:numPr>
        <w:rPr>
          <w:sz w:val="20"/>
          <w:szCs w:val="20"/>
        </w:rPr>
      </w:pPr>
      <w:r xmlns:w="http://schemas.openxmlformats.org/wordprocessingml/2006/main" w:rsidRPr="007B69FD">
        <w:rPr>
          <w:sz w:val="20"/>
          <w:szCs w:val="20"/>
        </w:rPr>
        <w:t xml:space="preserve">[12:36-37]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perguntou sobre Davi e o Cristo?</w:t>
      </w:r>
    </w:p>
    <w:p w14:paraId="00E0132E"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Se Davi chamou o Cristo de “Senhor”, perguntou Jesus, como poderia o Cristo ser filho de Davi?</w:t>
      </w:r>
    </w:p>
    <w:p w14:paraId="2F4C8CAD" w14:textId="77777777" w:rsidR="003C3658" w:rsidRPr="007B69FD" w:rsidRDefault="003C3658" w:rsidP="003C3658">
      <w:pPr>
        <w:ind w:left="720"/>
        <w:rPr>
          <w:sz w:val="20"/>
          <w:szCs w:val="20"/>
        </w:rPr>
      </w:pPr>
    </w:p>
    <w:p w14:paraId="26BD8ED5" w14:textId="7DF975A8" w:rsidR="003C3658" w:rsidRPr="007B69FD" w:rsidRDefault="008F6E25" w:rsidP="0099152C">
      <w:pPr xmlns:w="http://schemas.openxmlformats.org/wordprocessingml/2006/main">
        <w:numPr>
          <w:ilvl w:val="0"/>
          <w:numId w:val="14"/>
        </w:numPr>
        <w:rPr>
          <w:sz w:val="20"/>
          <w:szCs w:val="20"/>
        </w:rPr>
      </w:pPr>
      <w:r xmlns:w="http://schemas.openxmlformats.org/wordprocessingml/2006/main" w:rsidRPr="007B69FD">
        <w:rPr>
          <w:sz w:val="20"/>
          <w:szCs w:val="20"/>
        </w:rPr>
        <w:t xml:space="preserve">[12:37]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Como a multidão respondeu a Jesus?</w:t>
      </w:r>
    </w:p>
    <w:p w14:paraId="511D5962"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A multidão o ouviu com prazer.</w:t>
      </w:r>
    </w:p>
    <w:p w14:paraId="6DFAD82E" w14:textId="77777777" w:rsidR="003C3658" w:rsidRPr="007B69FD" w:rsidRDefault="003C3658" w:rsidP="003C3658">
      <w:pPr>
        <w:ind w:left="720"/>
        <w:rPr>
          <w:sz w:val="20"/>
          <w:szCs w:val="20"/>
        </w:rPr>
      </w:pPr>
    </w:p>
    <w:p w14:paraId="4B44617C" w14:textId="66239AE7" w:rsidR="003C3658" w:rsidRPr="007B69FD" w:rsidRDefault="008F6E25" w:rsidP="0099152C">
      <w:pPr xmlns:w="http://schemas.openxmlformats.org/wordprocessingml/2006/main">
        <w:numPr>
          <w:ilvl w:val="0"/>
          <w:numId w:val="14"/>
        </w:numPr>
        <w:rPr>
          <w:sz w:val="20"/>
          <w:szCs w:val="20"/>
        </w:rPr>
      </w:pPr>
      <w:r xmlns:w="http://schemas.openxmlformats.org/wordprocessingml/2006/main" w:rsidRPr="007B69FD">
        <w:rPr>
          <w:sz w:val="20"/>
          <w:szCs w:val="20"/>
        </w:rPr>
        <w:t xml:space="preserve">[12:38-40]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Jesus disse à multidão que eles deveriam tomar cuidado com os escribas?</w:t>
      </w:r>
    </w:p>
    <w:p w14:paraId="195CA6CB" w14:textId="7443060D" w:rsidR="003C3658" w:rsidRPr="007B69FD" w:rsidRDefault="003C3658" w:rsidP="003C3658">
      <w:pPr xmlns:w="http://schemas.openxmlformats.org/wordprocessingml/2006/main">
        <w:pStyle w:val="ListParagraph"/>
        <w:rPr>
          <w:sz w:val="20"/>
          <w:szCs w:val="20"/>
        </w:rPr>
      </w:pPr>
      <w:r xmlns:w="http://schemas.openxmlformats.org/wordprocessingml/2006/main" w:rsidRPr="007B69FD">
        <w:rPr>
          <w:sz w:val="20"/>
          <w:szCs w:val="20"/>
        </w:rPr>
        <w:t xml:space="preserve">Os escribas gostavam de ser homenageados por serem escribas, mas roubavam as viúvas e faziam longas orações só para que outras pessoas pensassem que eles eram justos. Os escribas seriam mais condenados do que outros.</w:t>
      </w:r>
    </w:p>
    <w:p w14:paraId="12777DEF" w14:textId="77777777" w:rsidR="003C3658" w:rsidRPr="007B69FD" w:rsidRDefault="003C3658" w:rsidP="003C3658">
      <w:pPr>
        <w:ind w:left="360"/>
        <w:rPr>
          <w:sz w:val="20"/>
          <w:szCs w:val="20"/>
        </w:rPr>
      </w:pPr>
    </w:p>
    <w:p w14:paraId="0D26F88B" w14:textId="7EFA724C" w:rsidR="003C3658" w:rsidRPr="007B69FD" w:rsidRDefault="008F6E25" w:rsidP="0099152C">
      <w:pPr xmlns:w="http://schemas.openxmlformats.org/wordprocessingml/2006/main">
        <w:numPr>
          <w:ilvl w:val="0"/>
          <w:numId w:val="14"/>
        </w:numPr>
        <w:rPr>
          <w:sz w:val="20"/>
          <w:szCs w:val="20"/>
        </w:rPr>
      </w:pPr>
      <w:r xmlns:w="http://schemas.openxmlformats.org/wordprocessingml/2006/main" w:rsidRPr="007B69FD">
        <w:rPr>
          <w:sz w:val="20"/>
          <w:szCs w:val="20"/>
        </w:rPr>
        <w:t xml:space="preserve">[12:40]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você acha que essas coisas fariam com que os escribas fossem mais condenados do que outros?</w:t>
      </w:r>
    </w:p>
    <w:p w14:paraId="22820485" w14:textId="6A9DF5DA"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Talvez eles fossem mais condenados porque fizeram essas coisas enquanto eram líderes.</w:t>
      </w:r>
    </w:p>
    <w:p w14:paraId="14808861" w14:textId="77777777" w:rsidR="003C3658" w:rsidRPr="007B69FD" w:rsidRDefault="003C3658" w:rsidP="003C3658">
      <w:pPr>
        <w:rPr>
          <w:b/>
          <w:sz w:val="20"/>
          <w:szCs w:val="20"/>
        </w:rPr>
      </w:pPr>
    </w:p>
    <w:p w14:paraId="63EB6541" w14:textId="4CC74A77"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488A60E1" w14:textId="734AD758" w:rsidR="003C3658" w:rsidRPr="007B69FD" w:rsidRDefault="003C3658">
      <w:r w:rsidRPr="007B69FD">
        <w:br w:type="page"/>
      </w:r>
    </w:p>
    <w:p w14:paraId="0212D854" w14:textId="3F5D01DD" w:rsidR="003C3658" w:rsidRPr="007B69FD" w:rsidRDefault="003C3658" w:rsidP="003C3658">
      <w:pPr xmlns:w="http://schemas.openxmlformats.org/wordprocessingml/2006/main">
        <w:pStyle w:val="Heading1"/>
        <w:spacing w:before="240" w:after="240"/>
        <w:rPr>
          <w:b/>
          <w:szCs w:val="44"/>
        </w:rPr>
      </w:pPr>
      <w:bookmarkStart xmlns:w="http://schemas.openxmlformats.org/wordprocessingml/2006/main" w:id="13" w:name="_Toc166194248"/>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14:12-26</w:t>
      </w:r>
      <w:bookmarkEnd xmlns:w="http://schemas.openxmlformats.org/wordprocessingml/2006/main" w:id="13"/>
      <w:r xmlns:w="http://schemas.openxmlformats.org/wordprocessingml/2006/main" w:rsidRPr="007B69FD">
        <w:rPr>
          <w:b/>
          <w:szCs w:val="44"/>
        </w:rPr>
        <w:t xml:space="preserve"> </w:t>
      </w:r>
    </w:p>
    <w:p w14:paraId="64C432BC" w14:textId="0A75A02D" w:rsidR="003C3658" w:rsidRPr="007B69FD" w:rsidRDefault="003C3658" w:rsidP="00350308">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 Jesus e seus discípulos estavam prestes a celebrar a ceia pascal. A Páscoa era um dia sagrado judaico em que os judeus se lembravam de como Deus os ajudou a escapar do Egito durante a época de Moisés. Esta foi a última refeição de Jesus com seus discípulos antes de ser preso.</w:t>
      </w:r>
    </w:p>
    <w:p w14:paraId="449D11D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5DB3109"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54F4FED5" w14:textId="725B95F6" w:rsidR="003C3658" w:rsidRPr="007B69FD" w:rsidRDefault="003C3658" w:rsidP="00350308">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5E1260B" w14:textId="48319C25" w:rsidR="003C3658" w:rsidRPr="007B69FD" w:rsidRDefault="003C3658" w:rsidP="0042261F">
      <w:pPr xmlns:w="http://schemas.openxmlformats.org/wordprocessingml/2006/main">
        <w:pStyle w:val="Checklist"/>
      </w:pPr>
      <w:r xmlns:w="http://schemas.openxmlformats.org/wordprocessingml/2006/main" w:rsidRPr="007B69FD">
        <w:t xml:space="preserve">Os discípulos prepararam a refeição pascal num grande cenáculo. [14:16]</w:t>
      </w:r>
    </w:p>
    <w:p w14:paraId="397D46B8" w14:textId="2E934C63" w:rsidR="003C3658" w:rsidRPr="007B69FD" w:rsidRDefault="003C3658" w:rsidP="0042261F">
      <w:pPr xmlns:w="http://schemas.openxmlformats.org/wordprocessingml/2006/main">
        <w:pStyle w:val="Checklist"/>
      </w:pPr>
      <w:r xmlns:w="http://schemas.openxmlformats.org/wordprocessingml/2006/main" w:rsidRPr="007B69FD">
        <w:t xml:space="preserve">Jesus disse aos discípulos que um deles o trairia. [14:18]</w:t>
      </w:r>
    </w:p>
    <w:p w14:paraId="160EC8B4" w14:textId="359F4D72" w:rsidR="003C3658" w:rsidRPr="007B69FD" w:rsidRDefault="003C3658" w:rsidP="0042261F">
      <w:pPr xmlns:w="http://schemas.openxmlformats.org/wordprocessingml/2006/main">
        <w:pStyle w:val="Checklist"/>
      </w:pPr>
      <w:r xmlns:w="http://schemas.openxmlformats.org/wordprocessingml/2006/main" w:rsidRPr="007B69FD">
        <w:t xml:space="preserve">Jesus abençoou o pão e o vinho e disse que o pão era o seu corpo e o vinho era o sangue da aliança. [14:22-25]</w:t>
      </w:r>
    </w:p>
    <w:p w14:paraId="50365C49" w14:textId="52F47AFD" w:rsidR="003C3658" w:rsidRPr="007B69FD" w:rsidRDefault="003C3658" w:rsidP="0042261F">
      <w:pPr xmlns:w="http://schemas.openxmlformats.org/wordprocessingml/2006/main">
        <w:pStyle w:val="Checklist"/>
      </w:pPr>
      <w:r xmlns:w="http://schemas.openxmlformats.org/wordprocessingml/2006/main" w:rsidRPr="007B69FD">
        <w:t xml:space="preserve">Após a refeição pascal, Jesus e os discípulos foram ao Monte das Oliveiras. [14:26]</w:t>
      </w:r>
    </w:p>
    <w:p w14:paraId="507F2D84" w14:textId="77777777" w:rsidR="003C3658" w:rsidRPr="007B69FD" w:rsidRDefault="003C3658" w:rsidP="00C95310">
      <w:pPr xmlns:w="http://schemas.openxmlformats.org/wordprocessingml/2006/main">
        <w:pStyle w:val="Part2"/>
      </w:pPr>
      <w:r xmlns:w="http://schemas.openxmlformats.org/wordprocessingml/2006/main" w:rsidRPr="007B69FD">
        <w:t xml:space="preserve">Parte 2</w:t>
      </w:r>
    </w:p>
    <w:p w14:paraId="7B075802" w14:textId="5755E730" w:rsidR="003C3658"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63C83378" w14:textId="081F1DFF" w:rsidR="003C3658" w:rsidRPr="007B69FD" w:rsidRDefault="008F6E25" w:rsidP="0099152C">
      <w:pPr xmlns:w="http://schemas.openxmlformats.org/wordprocessingml/2006/main">
        <w:numPr>
          <w:ilvl w:val="0"/>
          <w:numId w:val="15"/>
        </w:numPr>
        <w:rPr>
          <w:sz w:val="20"/>
          <w:szCs w:val="20"/>
          <w:lang w:val="en-US"/>
        </w:rPr>
      </w:pPr>
      <w:r xmlns:w="http://schemas.openxmlformats.org/wordprocessingml/2006/main" w:rsidRPr="48114252">
        <w:rPr>
          <w:sz w:val="20"/>
          <w:szCs w:val="20"/>
          <w:lang w:val="en-US"/>
        </w:rPr>
        <w:t xml:space="preserve">[14:12-15] </w:t>
      </w:r>
      <w:r xmlns:w="http://schemas.openxmlformats.org/wordprocessingml/2006/main" w:rsidR="00D00CD6">
        <w:rPr>
          <w:sz w:val="20"/>
          <w:szCs w:val="20"/>
          <w:lang w:val="en-US"/>
        </w:rPr>
        <w:tab xmlns:w="http://schemas.openxmlformats.org/wordprocessingml/2006/main"/>
      </w:r>
      <w:r xmlns:w="http://schemas.openxmlformats.org/wordprocessingml/2006/main" w:rsidR="003C3658" w:rsidRPr="48114252">
        <w:rPr>
          <w:sz w:val="20"/>
          <w:szCs w:val="20"/>
          <w:lang w:val="en-US"/>
        </w:rPr>
        <w:t xml:space="preserve">Como os discípulos encontraram o lugar onde todos comeriam a Páscoa?</w:t>
      </w:r>
    </w:p>
    <w:p w14:paraId="126B6E6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disse-lhes que fossem à cidade e seguissem um homem que carregava um cântaro de água. Depois deveriam conversar com o dono da casa daquele homem, dizendo que Jesus queria saber onde era o quarto de hóspedes onde ele poderia comer a Páscoa com seus discípulos. O mestre lhes mostraria um quarto.</w:t>
      </w:r>
    </w:p>
    <w:p w14:paraId="3E77C0F5" w14:textId="77777777" w:rsidR="003C3658" w:rsidRPr="007B69FD" w:rsidRDefault="003C3658" w:rsidP="003C3658">
      <w:pPr>
        <w:ind w:left="720"/>
        <w:rPr>
          <w:sz w:val="20"/>
          <w:szCs w:val="20"/>
        </w:rPr>
      </w:pPr>
    </w:p>
    <w:p w14:paraId="133258CA" w14:textId="2CCE77D6" w:rsidR="003C3658" w:rsidRPr="007B69FD" w:rsidRDefault="008F6E25" w:rsidP="0099152C">
      <w:pPr xmlns:w="http://schemas.openxmlformats.org/wordprocessingml/2006/main">
        <w:pStyle w:val="ListParagraph"/>
        <w:numPr>
          <w:ilvl w:val="0"/>
          <w:numId w:val="15"/>
        </w:numPr>
        <w:rPr>
          <w:sz w:val="20"/>
          <w:szCs w:val="20"/>
        </w:rPr>
      </w:pPr>
      <w:r xmlns:w="http://schemas.openxmlformats.org/wordprocessingml/2006/main" w:rsidRPr="007B69FD">
        <w:rPr>
          <w:sz w:val="20"/>
          <w:szCs w:val="20"/>
        </w:rPr>
        <w:t xml:space="preserve">[14:16]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aconteceu quando os discípulos obedeceram a Jesus?</w:t>
      </w:r>
    </w:p>
    <w:p w14:paraId="0D84F26F" w14:textId="77777777" w:rsidR="003C3658" w:rsidRPr="007B69FD" w:rsidRDefault="003C3658" w:rsidP="003C3658">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Os discípulos encontraram tudo como Jesus havia dito e prepararam a Páscoa.</w:t>
      </w:r>
    </w:p>
    <w:p w14:paraId="405556E1" w14:textId="77777777" w:rsidR="003C3658" w:rsidRPr="007B69FD" w:rsidRDefault="003C3658" w:rsidP="003C3658">
      <w:pPr>
        <w:ind w:left="720"/>
        <w:rPr>
          <w:sz w:val="20"/>
          <w:szCs w:val="20"/>
        </w:rPr>
      </w:pPr>
    </w:p>
    <w:p w14:paraId="24F2C550" w14:textId="07D80910"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[14:17-18]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Naquela noite, quando eles estavam à mesa, o que Jesus disse aos doze discípulos?</w:t>
      </w:r>
    </w:p>
    <w:p w14:paraId="1088642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disse que um dos discípulos que comia com ele o trairia.</w:t>
      </w:r>
    </w:p>
    <w:p w14:paraId="5B77210E" w14:textId="77777777" w:rsidR="003C3658" w:rsidRPr="007B69FD" w:rsidRDefault="003C3658" w:rsidP="003C3658">
      <w:pPr>
        <w:ind w:left="720"/>
        <w:rPr>
          <w:sz w:val="20"/>
          <w:szCs w:val="20"/>
        </w:rPr>
      </w:pPr>
    </w:p>
    <w:p w14:paraId="043BFDB7" w14:textId="05E066C2"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[14:19]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os discípulos disseram a Jesus?</w:t>
      </w:r>
    </w:p>
    <w:p w14:paraId="0C8110FA" w14:textId="4755425C" w:rsidR="003C3658" w:rsidRPr="007B69FD" w:rsidRDefault="007E0CD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Cada um perguntou se seria ele quem trairia Jesus.</w:t>
      </w:r>
    </w:p>
    <w:p w14:paraId="4E7502D6" w14:textId="77777777" w:rsidR="003C3658" w:rsidRPr="007B69FD" w:rsidRDefault="003C3658" w:rsidP="003C3658">
      <w:pPr>
        <w:ind w:left="720"/>
        <w:rPr>
          <w:sz w:val="20"/>
          <w:szCs w:val="20"/>
        </w:rPr>
      </w:pPr>
    </w:p>
    <w:p w14:paraId="79FAB889" w14:textId="0CD2DFF2"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[14:20]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Quem Jesus disse que o trairia?</w:t>
      </w:r>
    </w:p>
    <w:p w14:paraId="2286561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era um dos doze, aquele que com ele molhava o pão na tigela.</w:t>
      </w:r>
    </w:p>
    <w:p w14:paraId="16A13647" w14:textId="77777777" w:rsidR="003C3658" w:rsidRPr="007B69FD" w:rsidRDefault="003C3658" w:rsidP="003C3658">
      <w:pPr>
        <w:ind w:left="720"/>
        <w:rPr>
          <w:sz w:val="20"/>
          <w:szCs w:val="20"/>
        </w:rPr>
      </w:pPr>
    </w:p>
    <w:p w14:paraId="41AC02AE" w14:textId="10E5F4A0"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[14:21]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disse sobre aquele que o trairia?</w:t>
      </w:r>
    </w:p>
    <w:p w14:paraId="7EEFB29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teria sido melhor para ele se não tivesse nascido.</w:t>
      </w:r>
    </w:p>
    <w:p w14:paraId="4CA31B7A" w14:textId="77777777" w:rsidR="003C3658" w:rsidRPr="007B69FD" w:rsidRDefault="003C3658" w:rsidP="003C3658">
      <w:pPr>
        <w:ind w:left="720"/>
        <w:rPr>
          <w:sz w:val="20"/>
          <w:szCs w:val="20"/>
        </w:rPr>
      </w:pPr>
    </w:p>
    <w:p w14:paraId="2862023F" w14:textId="60E649F5"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fez enquanto eles comiam?</w:t>
      </w:r>
    </w:p>
    <w:p w14:paraId="52FCE614" w14:textId="2CDFB10B"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pegou o pão, abençoou-o, partiu-o e deu-lho, dizendo: “Tomai isto. Este é o meu corpo.”</w:t>
      </w:r>
    </w:p>
    <w:p w14:paraId="4B137A23" w14:textId="77777777" w:rsidR="003C3658" w:rsidRPr="007B69FD" w:rsidRDefault="003C3658" w:rsidP="003C3658">
      <w:pPr>
        <w:ind w:left="720"/>
        <w:rPr>
          <w:sz w:val="20"/>
          <w:szCs w:val="20"/>
        </w:rPr>
      </w:pPr>
    </w:p>
    <w:p w14:paraId="454167A2" w14:textId="7DB01FCE"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[14:23-24]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ele disse depois de pegar um copo e agradecer?</w:t>
      </w:r>
    </w:p>
    <w:p w14:paraId="7931804C"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lhes disse: “Este é o meu sangue da aliança, que é derramado por muitos”.</w:t>
      </w:r>
    </w:p>
    <w:p w14:paraId="4368AC3B" w14:textId="77777777" w:rsidR="0042261F" w:rsidRPr="007B69FD" w:rsidRDefault="0042261F" w:rsidP="0042261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Marcos 14:12-26 continuação</w:t>
      </w:r>
    </w:p>
    <w:p w14:paraId="21A43046" w14:textId="77777777" w:rsidR="0042261F" w:rsidRPr="007B69FD" w:rsidRDefault="0042261F" w:rsidP="0042261F">
      <w:pPr>
        <w:ind w:left="720"/>
        <w:rPr>
          <w:sz w:val="20"/>
          <w:szCs w:val="20"/>
        </w:rPr>
      </w:pPr>
    </w:p>
    <w:p w14:paraId="193B0299" w14:textId="68C11FF0"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disse sobre quando ele beberia o fruto da videira novamente com seus discípulos?</w:t>
      </w:r>
    </w:p>
    <w:p w14:paraId="07DF6840"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não beberia do fruto da videira até que o bebesse no reino de Deus.</w:t>
      </w:r>
    </w:p>
    <w:p w14:paraId="3429A5FD" w14:textId="77777777" w:rsidR="003C3658" w:rsidRPr="007B69FD" w:rsidRDefault="003C3658" w:rsidP="003C3658"/>
    <w:p w14:paraId="008C420D" w14:textId="53F32F00"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você acha que estava no cálice que Jesus deu aos seus discípulos?</w:t>
      </w:r>
    </w:p>
    <w:p w14:paraId="1FCEB04F" w14:textId="35F490DB"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o chamou de fruto da videira. Provavelmente era vinho ou suco de uva.</w:t>
      </w:r>
    </w:p>
    <w:p w14:paraId="11939AB2" w14:textId="77777777" w:rsidR="00E045D0" w:rsidRPr="007B69FD" w:rsidRDefault="00E045D0" w:rsidP="003C3658">
      <w:pPr>
        <w:ind w:left="720"/>
        <w:rPr>
          <w:sz w:val="20"/>
          <w:szCs w:val="20"/>
        </w:rPr>
      </w:pPr>
    </w:p>
    <w:p w14:paraId="7D85F5E8" w14:textId="335EF3A9" w:rsidR="003C3658" w:rsidRPr="007B69FD" w:rsidRDefault="008F6E25" w:rsidP="0099152C">
      <w:pPr xmlns:w="http://schemas.openxmlformats.org/wordprocessingml/2006/main">
        <w:numPr>
          <w:ilvl w:val="0"/>
          <w:numId w:val="15"/>
        </w:numPr>
        <w:rPr>
          <w:sz w:val="20"/>
          <w:szCs w:val="20"/>
        </w:rPr>
      </w:pPr>
      <w:r xmlns:w="http://schemas.openxmlformats.org/wordprocessingml/2006/main" w:rsidRPr="007B69FD">
        <w:rPr>
          <w:sz w:val="20"/>
          <w:szCs w:val="20"/>
        </w:rPr>
        <w:t xml:space="preserve">[14:26]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e os discípulos fizeram depois de cantarem um hino?</w:t>
      </w:r>
    </w:p>
    <w:p w14:paraId="1737CC4E"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saíram para o Monte das Oliveiras.</w:t>
      </w:r>
    </w:p>
    <w:p w14:paraId="52A58C19" w14:textId="77777777" w:rsidR="003C3658" w:rsidRPr="007B69FD" w:rsidRDefault="003C3658" w:rsidP="003C365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E238821" w14:textId="7D60878F" w:rsidR="003C3658" w:rsidRPr="007B69FD" w:rsidRDefault="003C3658">
      <w:r w:rsidRPr="007B69FD">
        <w:br w:type="page"/>
      </w:r>
    </w:p>
    <w:p w14:paraId="011B5662" w14:textId="3AD7D284" w:rsidR="003C3658" w:rsidRPr="007B69FD" w:rsidRDefault="003C3658" w:rsidP="003C3658">
      <w:pPr xmlns:w="http://schemas.openxmlformats.org/wordprocessingml/2006/main">
        <w:pStyle w:val="Heading1"/>
        <w:keepNext w:val="0"/>
        <w:keepLines w:val="0"/>
        <w:rPr>
          <w:b/>
          <w:szCs w:val="44"/>
        </w:rPr>
      </w:pPr>
      <w:bookmarkStart xmlns:w="http://schemas.openxmlformats.org/wordprocessingml/2006/main" w:id="14" w:name="_Toc166194249"/>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Marcos 15:1-15</w:t>
      </w:r>
      <w:bookmarkEnd xmlns:w="http://schemas.openxmlformats.org/wordprocessingml/2006/main" w:id="14"/>
      <w:r xmlns:w="http://schemas.openxmlformats.org/wordprocessingml/2006/main" w:rsidRPr="007B69FD">
        <w:rPr>
          <w:b/>
          <w:szCs w:val="44"/>
        </w:rPr>
        <w:t xml:space="preserve"> </w:t>
      </w:r>
    </w:p>
    <w:p w14:paraId="00AD347E" w14:textId="07BF9BAE" w:rsidR="003C3658" w:rsidRPr="007B69FD" w:rsidRDefault="003C3658" w:rsidP="0042261F">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Os líderes judeus prenderam Jesus. Eles disseram que Jesus blasfemou contra Deus e merecia morrer. O versículo 1 desta passagem refere-se a um homem chamado Pilatos. Pilatos era o governador romano da Judéia. Ele tinha autoridade para julgar as pessoas e condená-las à morte.</w:t>
      </w:r>
    </w:p>
    <w:p w14:paraId="58C12DE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FC365B2"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56211FAD" w14:textId="72399857" w:rsidR="003C3658" w:rsidRPr="007B69FD" w:rsidRDefault="003C3658"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FC91629" w14:textId="4BAAB9CE" w:rsidR="003C3658" w:rsidRPr="007B69FD" w:rsidRDefault="003C3658" w:rsidP="00C95310">
      <w:pPr xmlns:w="http://schemas.openxmlformats.org/wordprocessingml/2006/main">
        <w:pStyle w:val="Checklistmulti-line"/>
      </w:pPr>
      <w:r xmlns:w="http://schemas.openxmlformats.org/wordprocessingml/2006/main" w:rsidRPr="007B69FD">
        <w:t xml:space="preserve">Os principais sacerdotes e o conselho entregaram Jesus a Pilatos. [15:1]</w:t>
      </w:r>
    </w:p>
    <w:p w14:paraId="70641109" w14:textId="5D57CF51" w:rsidR="003C3658" w:rsidRPr="007B69FD" w:rsidRDefault="003C3658" w:rsidP="00C95310">
      <w:pPr xmlns:w="http://schemas.openxmlformats.org/wordprocessingml/2006/main">
        <w:pStyle w:val="Checklistmulti-line"/>
      </w:pPr>
      <w:r xmlns:w="http://schemas.openxmlformats.org/wordprocessingml/2006/main" w:rsidRPr="007B69FD">
        <w:t xml:space="preserve">Pilatos perguntou a Jesus sobre as acusações, mas Jesus não respondeu. [15:2-5]</w:t>
      </w:r>
    </w:p>
    <w:p w14:paraId="49EE86EC" w14:textId="52A27E59" w:rsidR="003C3658" w:rsidRPr="007B69FD" w:rsidRDefault="003C3658" w:rsidP="00C95310">
      <w:pPr xmlns:w="http://schemas.openxmlformats.org/wordprocessingml/2006/main">
        <w:pStyle w:val="Checklistmulti-line"/>
      </w:pPr>
      <w:r xmlns:w="http://schemas.openxmlformats.org/wordprocessingml/2006/main" w:rsidRPr="007B69FD">
        <w:t xml:space="preserve">Pilatos perguntou à multidão se eles queriam que ele lhes libertasse o Rei dos Judeus. [15:9]</w:t>
      </w:r>
    </w:p>
    <w:p w14:paraId="5EBAE0ED" w14:textId="1E73D973" w:rsidR="003C3658" w:rsidRPr="007B69FD" w:rsidRDefault="003C3658" w:rsidP="00C95310">
      <w:pPr xmlns:w="http://schemas.openxmlformats.org/wordprocessingml/2006/main">
        <w:pStyle w:val="Checklistmulti-line"/>
      </w:pPr>
      <w:r xmlns:w="http://schemas.openxmlformats.org/wordprocessingml/2006/main" w:rsidRPr="007B69FD">
        <w:t xml:space="preserve">A multidão disse a Pilatos para libertar um criminoso chamado Barrabás. [15:7-11]</w:t>
      </w:r>
    </w:p>
    <w:p w14:paraId="4253D218" w14:textId="71978ED5" w:rsidR="003C3658" w:rsidRPr="007B69FD" w:rsidRDefault="003C3658" w:rsidP="00C95310">
      <w:pPr xmlns:w="http://schemas.openxmlformats.org/wordprocessingml/2006/main">
        <w:pStyle w:val="Checklistmulti-line"/>
      </w:pPr>
      <w:r xmlns:w="http://schemas.openxmlformats.org/wordprocessingml/2006/main" w:rsidRPr="007B69FD">
        <w:t xml:space="preserve">A multidão gritou que Jesus deveria ser crucificado. [15:13-14]</w:t>
      </w:r>
    </w:p>
    <w:p w14:paraId="24AFAF13" w14:textId="00B6EE70" w:rsidR="003C3658" w:rsidRPr="007B69FD" w:rsidRDefault="003C3658" w:rsidP="00C95310">
      <w:pPr xmlns:w="http://schemas.openxmlformats.org/wordprocessingml/2006/main">
        <w:pStyle w:val="Checklistmulti-line"/>
      </w:pPr>
      <w:r xmlns:w="http://schemas.openxmlformats.org/wordprocessingml/2006/main" w:rsidRPr="007B69FD">
        <w:t xml:space="preserve">Pilatos soltou Barrabás e entregou Jesus para ser crucificado. [15:15]</w:t>
      </w:r>
    </w:p>
    <w:p w14:paraId="02DC22E7" w14:textId="77777777" w:rsidR="003C3658" w:rsidRPr="007B69FD" w:rsidRDefault="003C3658" w:rsidP="00C95310">
      <w:pPr xmlns:w="http://schemas.openxmlformats.org/wordprocessingml/2006/main">
        <w:pStyle w:val="Part2"/>
      </w:pPr>
      <w:r xmlns:w="http://schemas.openxmlformats.org/wordprocessingml/2006/main" w:rsidRPr="007B69FD">
        <w:t xml:space="preserve">Parte 2</w:t>
      </w:r>
    </w:p>
    <w:p w14:paraId="25203DE6" w14:textId="44C1F3A7" w:rsidR="003C3658"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60F37107" w14:textId="04E5E967"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os principais sacerdotes faziam pela manhã?</w:t>
      </w:r>
    </w:p>
    <w:p w14:paraId="7643F687" w14:textId="67D49136"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se reuniram com os anciãos, os escribas e todo o conselho. Então amarraram Jesus e o entregaram a Pilatos.</w:t>
      </w:r>
    </w:p>
    <w:p w14:paraId="285582D8" w14:textId="77777777" w:rsidR="003C3658" w:rsidRPr="007B69FD" w:rsidRDefault="003C3658" w:rsidP="003C3658">
      <w:pPr>
        <w:ind w:left="720"/>
        <w:rPr>
          <w:sz w:val="20"/>
          <w:szCs w:val="20"/>
        </w:rPr>
      </w:pPr>
    </w:p>
    <w:p w14:paraId="73895E39" w14:textId="0337B611"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Pilatos perguntou a Jesus?</w:t>
      </w:r>
    </w:p>
    <w:p w14:paraId="77F0B507"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Pilatos perguntou a Jesus se ele era o Rei dos Judeus.</w:t>
      </w:r>
    </w:p>
    <w:p w14:paraId="685DC55A" w14:textId="77777777" w:rsidR="003C3658" w:rsidRPr="007B69FD" w:rsidRDefault="003C3658" w:rsidP="003C3658">
      <w:pPr>
        <w:ind w:left="720"/>
        <w:rPr>
          <w:sz w:val="20"/>
          <w:szCs w:val="20"/>
        </w:rPr>
      </w:pPr>
    </w:p>
    <w:p w14:paraId="7068F89E" w14:textId="0B505826" w:rsidR="003C3658" w:rsidRPr="007B69FD" w:rsidRDefault="008F6E25" w:rsidP="0099152C">
      <w:pPr xmlns:w="http://schemas.openxmlformats.org/wordprocessingml/2006/main">
        <w:numPr>
          <w:ilvl w:val="0"/>
          <w:numId w:val="16"/>
        </w:numPr>
        <w:rPr>
          <w:sz w:val="20"/>
          <w:szCs w:val="20"/>
          <w:lang w:val="en-US"/>
        </w:rPr>
      </w:pPr>
      <w:r xmlns:w="http://schemas.openxmlformats.org/wordprocessingml/2006/main" w:rsidRPr="48114252">
        <w:rPr>
          <w:sz w:val="20"/>
          <w:szCs w:val="20"/>
          <w:lang w:val="en-US"/>
        </w:rPr>
        <w:t xml:space="preserve">[15:2] </w:t>
      </w:r>
      <w:r xmlns:w="http://schemas.openxmlformats.org/wordprocessingml/2006/main" w:rsidR="00D00CD6">
        <w:rPr>
          <w:sz w:val="20"/>
          <w:szCs w:val="20"/>
          <w:lang w:val="en-US"/>
        </w:rPr>
        <w:tab xmlns:w="http://schemas.openxmlformats.org/wordprocessingml/2006/main"/>
      </w:r>
      <w:r xmlns:w="http://schemas.openxmlformats.org/wordprocessingml/2006/main" w:rsidR="003C3658" w:rsidRPr="48114252">
        <w:rPr>
          <w:sz w:val="20"/>
          <w:szCs w:val="20"/>
          <w:lang w:val="en-US"/>
        </w:rPr>
        <w:t xml:space="preserve">Como </w:t>
      </w:r>
      <w:proofErr xmlns:w="http://schemas.openxmlformats.org/wordprocessingml/2006/main" w:type="gramStart"/>
      <w:r xmlns:w="http://schemas.openxmlformats.org/wordprocessingml/2006/main" w:rsidR="003C3658" w:rsidRPr="48114252">
        <w:rPr>
          <w:sz w:val="20"/>
          <w:szCs w:val="20"/>
          <w:lang w:val="en-US"/>
        </w:rPr>
        <w:t xml:space="preserve">Jesus </w:t>
      </w:r>
      <w:proofErr xmlns:w="http://schemas.openxmlformats.org/wordprocessingml/2006/main" w:type="gramEnd"/>
      <w:r xmlns:w="http://schemas.openxmlformats.org/wordprocessingml/2006/main" w:rsidR="003C3658" w:rsidRPr="48114252">
        <w:rPr>
          <w:sz w:val="20"/>
          <w:szCs w:val="20"/>
          <w:lang w:val="en-US"/>
        </w:rPr>
        <w:t xml:space="preserve">respondeu a Pilatos?</w:t>
      </w:r>
    </w:p>
    <w:p w14:paraId="0616A6F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foi isso que Pilatos havia dito.</w:t>
      </w:r>
    </w:p>
    <w:p w14:paraId="2E0FCBAA" w14:textId="77777777" w:rsidR="003C3658" w:rsidRPr="007B69FD" w:rsidRDefault="003C3658" w:rsidP="003C3658">
      <w:pPr>
        <w:ind w:left="720"/>
        <w:rPr>
          <w:sz w:val="20"/>
          <w:szCs w:val="20"/>
        </w:rPr>
      </w:pPr>
    </w:p>
    <w:p w14:paraId="2F04F740" w14:textId="06741007"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[15:3]</w:t>
      </w:r>
      <w:r xmlns:w="http://schemas.openxmlformats.org/wordprocessingml/2006/main" w:rsidR="00D00CD6">
        <w:rPr>
          <w:sz w:val="20"/>
          <w:szCs w:val="20"/>
        </w:rPr>
        <w:tab xmlns:w="http://schemas.openxmlformats.org/wordprocessingml/2006/main"/>
      </w:r>
      <w:r xmlns:w="http://schemas.openxmlformats.org/wordprocessingml/2006/main">
        <w:rPr>
          <w:sz w:val="20"/>
          <w:szCs w:val="20"/>
        </w:rPr>
        <w:t xml:space="preserve">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os principais sacerdotes fizeram enquanto Jesus estava diante de Pilatos?</w:t>
      </w:r>
    </w:p>
    <w:p w14:paraId="6C8E187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Os principais sacerdotes acusaram Jesus de muitas coisas.</w:t>
      </w:r>
    </w:p>
    <w:p w14:paraId="224D21EA" w14:textId="77777777" w:rsidR="003C3658" w:rsidRPr="007B69FD" w:rsidRDefault="003C3658" w:rsidP="003C3658">
      <w:pPr>
        <w:ind w:left="720"/>
        <w:rPr>
          <w:sz w:val="20"/>
          <w:szCs w:val="20"/>
        </w:rPr>
      </w:pPr>
    </w:p>
    <w:p w14:paraId="041AC695" w14:textId="2D979D48"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Qual foi a resposta de Pilatos quando Jesus não respondeu às acusações dos judeus?</w:t>
      </w:r>
    </w:p>
    <w:p w14:paraId="1240FAED" w14:textId="77777777" w:rsidR="003C3658" w:rsidRPr="007B69FD" w:rsidRDefault="003C3658" w:rsidP="003C3658">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Pilatos ficou surpreso.</w:t>
      </w:r>
    </w:p>
    <w:p w14:paraId="61E723CC" w14:textId="77777777" w:rsidR="003C3658" w:rsidRPr="007B69FD" w:rsidRDefault="003C3658" w:rsidP="003C3658">
      <w:pPr>
        <w:rPr>
          <w:sz w:val="20"/>
          <w:szCs w:val="20"/>
        </w:rPr>
      </w:pPr>
    </w:p>
    <w:p w14:paraId="7B5530CF" w14:textId="2C79AA99"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você acha que isso surpreendeu Pilatos?</w:t>
      </w:r>
    </w:p>
    <w:p w14:paraId="0E3E5E07" w14:textId="0265E96B"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Talvez Pilatos geralmente ouvisse prisioneiros dizendo aos seus acusadores que eram inocentes ou implorando para serem libertados.</w:t>
      </w:r>
    </w:p>
    <w:p w14:paraId="09A9EA85" w14:textId="77777777" w:rsidR="003C3658" w:rsidRPr="007B69FD" w:rsidRDefault="003C3658" w:rsidP="003C3658">
      <w:pPr>
        <w:ind w:left="720"/>
        <w:rPr>
          <w:sz w:val="20"/>
          <w:szCs w:val="20"/>
        </w:rPr>
      </w:pPr>
    </w:p>
    <w:p w14:paraId="569697BA" w14:textId="52928872"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[15:6]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Pilatos fazia pelos judeus todos os anos na festa?</w:t>
      </w:r>
    </w:p>
    <w:p w14:paraId="6A47A93D" w14:textId="77777777"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Pilatos libertou um prisioneiro solicitado pelos judeus.</w:t>
      </w:r>
    </w:p>
    <w:p w14:paraId="5A346DDD" w14:textId="77777777" w:rsidR="003C3658" w:rsidRPr="007B69FD" w:rsidRDefault="003C3658" w:rsidP="003C3658">
      <w:pPr>
        <w:ind w:left="720"/>
        <w:rPr>
          <w:sz w:val="20"/>
          <w:szCs w:val="20"/>
        </w:rPr>
      </w:pPr>
    </w:p>
    <w:p w14:paraId="286795EC" w14:textId="5A896796"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[15:7]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Quem foi Barrabás?</w:t>
      </w:r>
    </w:p>
    <w:p w14:paraId="28EF4206"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Barrabás foi um dos prisioneiros que cometeu assassinato durante uma rebelião.</w:t>
      </w:r>
    </w:p>
    <w:p w14:paraId="38D10DA8" w14:textId="77777777" w:rsidR="0042261F" w:rsidRPr="007B69FD" w:rsidRDefault="0042261F" w:rsidP="0042261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Marcos 15:1-15 continuação</w:t>
      </w:r>
    </w:p>
    <w:p w14:paraId="41A73350" w14:textId="77777777" w:rsidR="003C3658" w:rsidRPr="007B69FD" w:rsidRDefault="003C3658" w:rsidP="00617926">
      <w:pPr>
        <w:pStyle w:val="ListParagraph"/>
        <w:ind w:left="0"/>
        <w:rPr>
          <w:b/>
          <w:sz w:val="20"/>
          <w:szCs w:val="20"/>
        </w:rPr>
      </w:pPr>
    </w:p>
    <w:p w14:paraId="46686BD7" w14:textId="6457CE17"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[15:8-9]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 multidão pediu a Pilatos que fizesse, e qual foi a sua resposta?</w:t>
      </w:r>
    </w:p>
    <w:p w14:paraId="2EFDE08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A multidão pediu a Pilatos que libertasse um prisioneiro. Pilatos perguntou-lhes se deveria libertar o Rei dos Judeus.</w:t>
      </w:r>
    </w:p>
    <w:p w14:paraId="5C9BC1E8" w14:textId="77777777" w:rsidR="003C3658" w:rsidRPr="007B69FD" w:rsidRDefault="003C3658" w:rsidP="003C3658">
      <w:pPr>
        <w:rPr>
          <w:sz w:val="20"/>
          <w:szCs w:val="20"/>
        </w:rPr>
      </w:pPr>
    </w:p>
    <w:p w14:paraId="5E6ACED3" w14:textId="178A3814" w:rsidR="003C3658" w:rsidRPr="007B69FD" w:rsidRDefault="008F6E25" w:rsidP="0099152C">
      <w:pPr xmlns:w="http://schemas.openxmlformats.org/wordprocessingml/2006/main">
        <w:numPr>
          <w:ilvl w:val="0"/>
          <w:numId w:val="16"/>
        </w:numPr>
        <w:rPr>
          <w:sz w:val="20"/>
          <w:szCs w:val="20"/>
        </w:rPr>
      </w:pPr>
      <w:r xmlns:w="http://schemas.openxmlformats.org/wordprocessingml/2006/main">
        <w:rPr>
          <w:sz w:val="20"/>
          <w:szCs w:val="20"/>
        </w:rPr>
        <w:t xml:space="preserve">[15:10]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Pilatos entendeu sobre o motivo dos principais sacerdotes entregarem Jesus a ele?</w:t>
      </w:r>
    </w:p>
    <w:p w14:paraId="428D63EC"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Pilatos entendeu que foi por inveja que os principais sacerdotes lhe entregaram Jesus.</w:t>
      </w:r>
    </w:p>
    <w:p w14:paraId="453F2475" w14:textId="77777777" w:rsidR="003C3658" w:rsidRPr="007B69FD" w:rsidRDefault="003C3658" w:rsidP="003C3658">
      <w:pPr>
        <w:ind w:left="720"/>
        <w:rPr>
          <w:sz w:val="20"/>
          <w:szCs w:val="20"/>
        </w:rPr>
      </w:pPr>
    </w:p>
    <w:p w14:paraId="22668089" w14:textId="2C960413"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[15:11]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os principais sacerdotes fizeram a multidão fazer?</w:t>
      </w:r>
    </w:p>
    <w:p w14:paraId="515DCE0D" w14:textId="77777777" w:rsidR="003C3658" w:rsidRPr="007B69FD" w:rsidRDefault="003C3658" w:rsidP="007E0CD8">
      <w:pPr xmlns:w="http://schemas.openxmlformats.org/wordprocessingml/2006/main">
        <w:ind w:left="360" w:firstLine="360"/>
        <w:rPr>
          <w:sz w:val="20"/>
          <w:szCs w:val="20"/>
        </w:rPr>
      </w:pPr>
      <w:r xmlns:w="http://schemas.openxmlformats.org/wordprocessingml/2006/main" w:rsidRPr="007B69FD">
        <w:rPr>
          <w:sz w:val="20"/>
          <w:szCs w:val="20"/>
        </w:rPr>
        <w:t xml:space="preserve">Eles fizeram a multidão pedir que Barrabás fosse libertado em vez de Jesus.</w:t>
      </w:r>
    </w:p>
    <w:p w14:paraId="16B6B11A" w14:textId="77777777" w:rsidR="003C3658" w:rsidRPr="007B69FD" w:rsidRDefault="003C3658" w:rsidP="003C3658">
      <w:pPr>
        <w:ind w:left="360"/>
        <w:rPr>
          <w:sz w:val="20"/>
          <w:szCs w:val="20"/>
        </w:rPr>
      </w:pPr>
    </w:p>
    <w:p w14:paraId="79B4E6E4" w14:textId="1DFAA5FA"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[15:12] </w:t>
      </w:r>
      <w:r xmlns:w="http://schemas.openxmlformats.org/wordprocessingml/2006/main" w:rsidR="00D00CD6">
        <w:rPr>
          <w:sz w:val="20"/>
          <w:szCs w:val="20"/>
        </w:rPr>
        <w:tab xmlns:w="http://schemas.openxmlformats.org/wordprocessingml/2006/main"/>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Pilatos perguntou à multidão então?</w:t>
      </w:r>
    </w:p>
    <w:p w14:paraId="2C0ABEBA" w14:textId="77777777" w:rsidR="003C3658" w:rsidRPr="007B69FD" w:rsidRDefault="003C3658" w:rsidP="003C3658">
      <w:pPr xmlns:w="http://schemas.openxmlformats.org/wordprocessingml/2006/main">
        <w:ind w:left="360" w:firstLine="360"/>
        <w:rPr>
          <w:sz w:val="20"/>
          <w:szCs w:val="20"/>
        </w:rPr>
      </w:pPr>
      <w:r xmlns:w="http://schemas.openxmlformats.org/wordprocessingml/2006/main" w:rsidRPr="007B69FD">
        <w:rPr>
          <w:sz w:val="20"/>
          <w:szCs w:val="20"/>
        </w:rPr>
        <w:t xml:space="preserve">Ele perguntou o que deveria fazer com o homem que chamavam de rei dos judeus.</w:t>
      </w:r>
    </w:p>
    <w:p w14:paraId="3343AFD3" w14:textId="77777777" w:rsidR="003C3658" w:rsidRPr="007B69FD" w:rsidRDefault="003C3658" w:rsidP="003C3658">
      <w:pPr>
        <w:ind w:left="360"/>
        <w:rPr>
          <w:sz w:val="20"/>
          <w:szCs w:val="20"/>
        </w:rPr>
      </w:pPr>
    </w:p>
    <w:p w14:paraId="46BD0BB7" w14:textId="00D871CA"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[15:13]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 multidão disse que deveria ser feito com Jesus?</w:t>
      </w:r>
    </w:p>
    <w:p w14:paraId="5D77520E" w14:textId="684A9C45"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gritaram que ele deveria ser crucificado.</w:t>
      </w:r>
    </w:p>
    <w:p w14:paraId="4593D67A" w14:textId="77777777" w:rsidR="003C3658" w:rsidRPr="007B69FD" w:rsidRDefault="003C3658" w:rsidP="003C3658">
      <w:pPr>
        <w:ind w:left="720"/>
        <w:rPr>
          <w:sz w:val="20"/>
          <w:szCs w:val="20"/>
        </w:rPr>
      </w:pPr>
    </w:p>
    <w:p w14:paraId="5397D5AB" w14:textId="33BE37BB"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 multidão fez quando Pilatos perguntou que mal Jesus havia feito?</w:t>
      </w:r>
    </w:p>
    <w:p w14:paraId="02ECE8AD"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Gritaram ainda mais que ele deveria ser crucificado.</w:t>
      </w:r>
    </w:p>
    <w:p w14:paraId="55A6E95F" w14:textId="77777777" w:rsidR="003C3658" w:rsidRPr="007B69FD" w:rsidRDefault="003C3658" w:rsidP="003C3658">
      <w:pPr>
        <w:ind w:left="360"/>
        <w:rPr>
          <w:sz w:val="20"/>
          <w:szCs w:val="20"/>
        </w:rPr>
      </w:pPr>
    </w:p>
    <w:p w14:paraId="7F53C803" w14:textId="236CE334"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Pilatos fez?</w:t>
      </w:r>
    </w:p>
    <w:p w14:paraId="4C2D1E83" w14:textId="0BC73DAA"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Pilatos soltou-lhes Barrabás. Ele também açoitou Jesus e o entregou para ser crucificado.</w:t>
      </w:r>
    </w:p>
    <w:p w14:paraId="79F87881" w14:textId="77777777" w:rsidR="003C3658" w:rsidRPr="007B69FD" w:rsidRDefault="003C3658" w:rsidP="003C3658">
      <w:pPr>
        <w:ind w:left="720"/>
        <w:rPr>
          <w:sz w:val="20"/>
          <w:szCs w:val="20"/>
        </w:rPr>
      </w:pPr>
    </w:p>
    <w:p w14:paraId="4C33E2CD" w14:textId="2355110E" w:rsidR="003C3658" w:rsidRPr="007B69FD" w:rsidRDefault="008F6E25" w:rsidP="0099152C">
      <w:pPr xmlns:w="http://schemas.openxmlformats.org/wordprocessingml/2006/main">
        <w:numPr>
          <w:ilvl w:val="0"/>
          <w:numId w:val="16"/>
        </w:numPr>
        <w:rPr>
          <w:sz w:val="20"/>
          <w:szCs w:val="20"/>
        </w:rPr>
      </w:pPr>
      <w:r xmlns:w="http://schemas.openxmlformats.org/wordprocessingml/2006/main" w:rsidRPr="007B69FD">
        <w:rPr>
          <w:sz w:val="20"/>
          <w:szCs w:val="20"/>
        </w:rPr>
        <w:t xml:space="preserve">[15:15]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você acha que significou o fato de Pilatos açoitar Jesus?</w:t>
      </w:r>
    </w:p>
    <w:p w14:paraId="7D90A8B6" w14:textId="1AB868C4"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Provavelmente significava que Pilatos ordenou que seus soldados golpeassem Jesus muitas vezes com um chicote.</w:t>
      </w:r>
    </w:p>
    <w:p w14:paraId="31A550F1" w14:textId="77777777" w:rsidR="003C3658" w:rsidRPr="007B69FD" w:rsidRDefault="003C3658" w:rsidP="003C365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1BFB596F" w14:textId="677A2DA4" w:rsidR="003C3658" w:rsidRPr="007B69FD" w:rsidRDefault="003C3658">
      <w:r w:rsidRPr="007B69FD">
        <w:br w:type="page"/>
      </w:r>
    </w:p>
    <w:p w14:paraId="0B62E48A" w14:textId="415F9D31" w:rsidR="003C3658" w:rsidRPr="007B69FD" w:rsidRDefault="003C3658" w:rsidP="003C3658">
      <w:pPr xmlns:w="http://schemas.openxmlformats.org/wordprocessingml/2006/main">
        <w:pStyle w:val="Heading1"/>
        <w:keepNext w:val="0"/>
        <w:keepLines w:val="0"/>
        <w:spacing w:before="480"/>
        <w:rPr>
          <w:b/>
          <w:bCs/>
          <w:szCs w:val="44"/>
        </w:rPr>
      </w:pPr>
      <w:bookmarkStart xmlns:w="http://schemas.openxmlformats.org/wordprocessingml/2006/main" w:id="15" w:name="_Toc161920339"/>
      <w:bookmarkStart xmlns:w="http://schemas.openxmlformats.org/wordprocessingml/2006/main" w:id="16" w:name="_Toc166194250"/>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Lucas 17:11-19</w:t>
      </w:r>
      <w:bookmarkEnd xmlns:w="http://schemas.openxmlformats.org/wordprocessingml/2006/main" w:id="15"/>
      <w:bookmarkEnd xmlns:w="http://schemas.openxmlformats.org/wordprocessingml/2006/main" w:id="16"/>
    </w:p>
    <w:p w14:paraId="073519F7" w14:textId="5A1499C5" w:rsidR="009D5557" w:rsidRDefault="003C3658" w:rsidP="0042261F">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A lepra era uma doença de pele terrível. As pessoas que tinham hanseníase tinham que ficar longe das outras pessoas para que outras pessoas também não contraíssem a doença. Se uma pessoa pensasse que estava curada da lepra, tinha que ir mostrar-se a um padre. Se a pessoa tivesse sido curada (limpa) da lepra, o sacerdote aprovaria que ela voltasse para sua comunidade.</w:t>
      </w:r>
    </w:p>
    <w:p w14:paraId="5B73D7AA" w14:textId="5296EDE8" w:rsidR="00EC6D02" w:rsidRPr="009D5557" w:rsidRDefault="00EC6D02" w:rsidP="0042261F">
      <w:pPr xmlns:w="http://schemas.openxmlformats.org/wordprocessingml/2006/main">
        <w:pStyle w:val="Background"/>
      </w:pPr>
      <w:r xmlns:w="http://schemas.openxmlformats.org/wordprocessingml/2006/main">
        <w:t xml:space="preserve">Um dos homens com lepra nesta passagem era de Samaria, uma terra próxima de Israel. Os samaritanos eram geralmente desprezados pelos judeus.</w:t>
      </w:r>
    </w:p>
    <w:p w14:paraId="060AF2DA"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7AC69F9"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2C6A6D92" w14:textId="69D83CDD" w:rsidR="003C3658" w:rsidRPr="007B69FD" w:rsidRDefault="003C3658"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09FA341D" w14:textId="63504D52" w:rsidR="003C3658" w:rsidRPr="007B69FD" w:rsidRDefault="003C3658" w:rsidP="0042261F">
      <w:pPr xmlns:w="http://schemas.openxmlformats.org/wordprocessingml/2006/main">
        <w:pStyle w:val="Checklist"/>
      </w:pPr>
      <w:r xmlns:w="http://schemas.openxmlformats.org/wordprocessingml/2006/main" w:rsidRPr="007B69FD">
        <w:t xml:space="preserve">Dez homens que tinham lepra clamaram por Jesus e pediram-lhe que tivesse misericórdia deles. [17:11-13]</w:t>
      </w:r>
    </w:p>
    <w:p w14:paraId="5EADE73E" w14:textId="32947E86" w:rsidR="003C3658" w:rsidRPr="007B69FD" w:rsidRDefault="003C3658" w:rsidP="0042261F">
      <w:pPr xmlns:w="http://schemas.openxmlformats.org/wordprocessingml/2006/main">
        <w:pStyle w:val="Checklist"/>
      </w:pPr>
      <w:r xmlns:w="http://schemas.openxmlformats.org/wordprocessingml/2006/main" w:rsidRPr="007B69FD">
        <w:t xml:space="preserve">Jesus disse-lhes que fossem e se mostrassem aos sacerdotes e, enquanto iam, foram curados. [17:14]</w:t>
      </w:r>
    </w:p>
    <w:p w14:paraId="508D23E4" w14:textId="155AC015" w:rsidR="003C3658" w:rsidRPr="007B69FD" w:rsidRDefault="003C3658" w:rsidP="0042261F">
      <w:pPr xmlns:w="http://schemas.openxmlformats.org/wordprocessingml/2006/main">
        <w:pStyle w:val="Checklist"/>
      </w:pPr>
      <w:r xmlns:w="http://schemas.openxmlformats.org/wordprocessingml/2006/main" w:rsidRPr="007B69FD">
        <w:t xml:space="preserve">Um homem voltou para Jesus, glorificando a Deus e agradecendo a Jesus. [17:15-16]</w:t>
      </w:r>
    </w:p>
    <w:p w14:paraId="51A6D105" w14:textId="35389E16" w:rsidR="003C3658" w:rsidRPr="007B69FD" w:rsidRDefault="003C3658" w:rsidP="0042261F">
      <w:pPr xmlns:w="http://schemas.openxmlformats.org/wordprocessingml/2006/main">
        <w:pStyle w:val="Checklist"/>
      </w:pPr>
      <w:r xmlns:w="http://schemas.openxmlformats.org/wordprocessingml/2006/main" w:rsidRPr="007B69FD">
        <w:t xml:space="preserve">Esse homem era um samaritano. [17:16]</w:t>
      </w:r>
    </w:p>
    <w:p w14:paraId="07AD9BF0" w14:textId="30E3EFC6" w:rsidR="003C3658" w:rsidRPr="007B69FD" w:rsidRDefault="003C3658" w:rsidP="0042261F">
      <w:pPr xmlns:w="http://schemas.openxmlformats.org/wordprocessingml/2006/main">
        <w:pStyle w:val="Checklist"/>
      </w:pPr>
      <w:r xmlns:w="http://schemas.openxmlformats.org/wordprocessingml/2006/main" w:rsidRPr="007B69FD">
        <w:t xml:space="preserve">Jesus disse ao homem: “Vá, a sua fé o salvou”. [17:19]</w:t>
      </w:r>
    </w:p>
    <w:p w14:paraId="2A4407FA" w14:textId="77777777" w:rsidR="003C3658" w:rsidRPr="007B69FD" w:rsidRDefault="003C3658" w:rsidP="00C4389B">
      <w:pPr xmlns:w="http://schemas.openxmlformats.org/wordprocessingml/2006/main">
        <w:pStyle w:val="Part2"/>
      </w:pPr>
      <w:r xmlns:w="http://schemas.openxmlformats.org/wordprocessingml/2006/main" w:rsidRPr="007B69FD">
        <w:t xml:space="preserve">Parte 2</w:t>
      </w:r>
    </w:p>
    <w:p w14:paraId="0EF2C7BB" w14:textId="0E4D94DF" w:rsidR="003C3658"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12E51678" w14:textId="33725F70" w:rsidR="003C3658" w:rsidRPr="007B69FD" w:rsidRDefault="008F6E25" w:rsidP="0099152C">
      <w:pPr xmlns:w="http://schemas.openxmlformats.org/wordprocessingml/2006/main">
        <w:numPr>
          <w:ilvl w:val="0"/>
          <w:numId w:val="17"/>
        </w:numPr>
        <w:rPr>
          <w:sz w:val="20"/>
          <w:szCs w:val="20"/>
        </w:rPr>
      </w:pPr>
      <w:r xmlns:w="http://schemas.openxmlformats.org/wordprocessingml/2006/main">
        <w:rPr>
          <w:sz w:val="20"/>
          <w:szCs w:val="20"/>
        </w:rPr>
        <w:t xml:space="preserve">[17:11-12]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aconteceu quando Jesus estava entrando em uma aldeia?</w:t>
      </w:r>
    </w:p>
    <w:p w14:paraId="799BC2A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Dez homens que tinham lepra o conheceram.</w:t>
      </w:r>
    </w:p>
    <w:p w14:paraId="678737F7" w14:textId="77777777" w:rsidR="003C3658" w:rsidRPr="007B69FD" w:rsidRDefault="003C3658" w:rsidP="003C3658">
      <w:pPr>
        <w:ind w:left="720"/>
        <w:rPr>
          <w:sz w:val="20"/>
          <w:szCs w:val="20"/>
        </w:rPr>
      </w:pPr>
    </w:p>
    <w:p w14:paraId="497ADAAB" w14:textId="45C423BA"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Onde você acha que os homens estavam?</w:t>
      </w:r>
    </w:p>
    <w:p w14:paraId="0923A718" w14:textId="1495D09E"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A passagem diz que eles ficaram longe de Jesus. Provavelmente estavam fora da aldeia porque tinham lepra.</w:t>
      </w:r>
    </w:p>
    <w:p w14:paraId="37CDF672" w14:textId="77777777" w:rsidR="003C3658" w:rsidRPr="007B69FD" w:rsidRDefault="003C3658" w:rsidP="003C3658">
      <w:pPr>
        <w:ind w:left="720"/>
        <w:rPr>
          <w:sz w:val="20"/>
          <w:szCs w:val="20"/>
        </w:rPr>
      </w:pPr>
    </w:p>
    <w:p w14:paraId="73744C20" w14:textId="109B80D2"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[17:13]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Como os dez homens que tinham lepra chamaram Jesus?</w:t>
      </w:r>
    </w:p>
    <w:p w14:paraId="4F996A39"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o chamavam de Mestre (e também pelo seu nome, Jesus).</w:t>
      </w:r>
    </w:p>
    <w:p w14:paraId="4B8CFDA0" w14:textId="77777777" w:rsidR="003C3658" w:rsidRPr="007B69FD" w:rsidRDefault="003C3658" w:rsidP="003C3658">
      <w:pPr>
        <w:ind w:left="720"/>
        <w:rPr>
          <w:sz w:val="20"/>
          <w:szCs w:val="20"/>
        </w:rPr>
      </w:pPr>
    </w:p>
    <w:p w14:paraId="7AEAB2B2" w14:textId="38A9C17F"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[17:13]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você acha que os homens pediram a Jesus que tivesse misericórdia deles?</w:t>
      </w:r>
    </w:p>
    <w:p w14:paraId="18D6531F" w14:textId="2580D39F" w:rsidR="003C3658" w:rsidRPr="007B69FD" w:rsidRDefault="003C365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provavelmente tinham ouvido falar que Jesus era um curador e queriam que ele os curasse.</w:t>
      </w:r>
    </w:p>
    <w:p w14:paraId="713F9ADC" w14:textId="77777777" w:rsidR="003C3658" w:rsidRPr="007B69FD" w:rsidRDefault="003C3658" w:rsidP="003C3658">
      <w:pPr>
        <w:ind w:left="720"/>
        <w:rPr>
          <w:sz w:val="20"/>
          <w:szCs w:val="20"/>
        </w:rPr>
      </w:pPr>
    </w:p>
    <w:p w14:paraId="3024D884" w14:textId="6370EA5E"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disse a eles?</w:t>
      </w:r>
    </w:p>
    <w:p w14:paraId="10931DB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lhes disse que fossem e se mostrassem aos sacerdotes.</w:t>
      </w:r>
    </w:p>
    <w:p w14:paraId="76E6CBB1" w14:textId="77777777" w:rsidR="003C3658" w:rsidRPr="007B69FD" w:rsidRDefault="003C3658" w:rsidP="003C3658">
      <w:pPr>
        <w:ind w:left="720"/>
        <w:rPr>
          <w:sz w:val="20"/>
          <w:szCs w:val="20"/>
        </w:rPr>
      </w:pPr>
    </w:p>
    <w:p w14:paraId="0F212E94" w14:textId="7DDC120E"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aconteceu com os homens enquanto eles avançavam?</w:t>
      </w:r>
    </w:p>
    <w:p w14:paraId="07049F30" w14:textId="2B2F8CA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Eles foram purificados (o que significava que foram curados).</w:t>
      </w:r>
    </w:p>
    <w:p w14:paraId="575BA97C" w14:textId="77777777" w:rsidR="003C3658" w:rsidRPr="007B69FD" w:rsidRDefault="003C3658" w:rsidP="003C3658">
      <w:pPr>
        <w:ind w:left="720"/>
        <w:rPr>
          <w:sz w:val="20"/>
          <w:szCs w:val="20"/>
        </w:rPr>
      </w:pPr>
    </w:p>
    <w:p w14:paraId="7281EAF6" w14:textId="7EAD913A"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[17:15]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um dos homens fez?</w:t>
      </w:r>
    </w:p>
    <w:p w14:paraId="7D1FD54D" w14:textId="5BE405B0"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voltou para Jesus e glorificou a Deus em alta voz.</w:t>
      </w:r>
    </w:p>
    <w:p w14:paraId="4946E794" w14:textId="65B3AEF8" w:rsidR="003C3658" w:rsidRPr="007B69FD" w:rsidRDefault="00DC2806" w:rsidP="00DC2806">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17:11-19 continuação</w:t>
      </w:r>
      <w:r xmlns:w="http://schemas.openxmlformats.org/wordprocessingml/2006/main">
        <w:br xmlns:w="http://schemas.openxmlformats.org/wordprocessingml/2006/main"/>
      </w:r>
    </w:p>
    <w:p w14:paraId="402EF54D" w14:textId="63A95EB8"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[17:16]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aquele homem fez quando voltou para Jesus?</w:t>
      </w:r>
    </w:p>
    <w:p w14:paraId="64857153" w14:textId="26D37230"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se curvou com o rosto em terra e agradeceu a Jesus.</w:t>
      </w:r>
    </w:p>
    <w:p w14:paraId="6E595BA2" w14:textId="77777777" w:rsidR="003C3658" w:rsidRPr="007B69FD" w:rsidRDefault="003C3658" w:rsidP="003C3658">
      <w:pPr>
        <w:ind w:left="720"/>
        <w:rPr>
          <w:sz w:val="20"/>
          <w:szCs w:val="20"/>
        </w:rPr>
      </w:pPr>
    </w:p>
    <w:p w14:paraId="751D57ED" w14:textId="73A3B466"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[17:17-18]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você acha que Jesus perguntou onde estavam os outros nove?</w:t>
      </w:r>
    </w:p>
    <w:p w14:paraId="01C30587" w14:textId="16106F5A"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Ele parecia estar ressaltando que eles não davam glória a Deus. Somente o homem que voltou deu glória a Deus.</w:t>
      </w:r>
    </w:p>
    <w:p w14:paraId="417807AA" w14:textId="77777777" w:rsidR="003C3658" w:rsidRPr="007B69FD" w:rsidRDefault="003C3658" w:rsidP="00DC2806">
      <w:pPr>
        <w:rPr>
          <w:sz w:val="20"/>
          <w:szCs w:val="20"/>
        </w:rPr>
      </w:pPr>
    </w:p>
    <w:p w14:paraId="34CADFB9" w14:textId="6A4C9B0C" w:rsidR="003C3658" w:rsidRPr="007B69FD" w:rsidRDefault="008F6E25" w:rsidP="0099152C">
      <w:pPr xmlns:w="http://schemas.openxmlformats.org/wordprocessingml/2006/main">
        <w:numPr>
          <w:ilvl w:val="0"/>
          <w:numId w:val="17"/>
        </w:numPr>
        <w:rPr>
          <w:sz w:val="20"/>
          <w:szCs w:val="20"/>
        </w:rPr>
      </w:pPr>
      <w:r xmlns:w="http://schemas.openxmlformats.org/wordprocessingml/2006/main" w:rsidRPr="007B69FD">
        <w:rPr>
          <w:sz w:val="20"/>
          <w:szCs w:val="20"/>
        </w:rPr>
        <w:t xml:space="preserve">[17:16, 18]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Por que você acha que Lucas mencionou que o homem era samaritano e Jesus chamou o homem de estrangeiro?</w:t>
      </w:r>
    </w:p>
    <w:p w14:paraId="65F59A51" w14:textId="0F8C8592" w:rsidR="003C3658"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3C3658" w:rsidRPr="48114252">
        <w:rPr>
          <w:sz w:val="20"/>
          <w:szCs w:val="20"/>
          <w:lang w:val="en-US"/>
        </w:rPr>
        <w:t xml:space="preserve">Lucas e Jesus provavelmente estavam mostrando que não era um judeu quem louvava a Deus e agradecia a Jesus. As pessoas que ouviam Jesus provavelmente ficariam surpresas com isso.</w:t>
      </w:r>
    </w:p>
    <w:p w14:paraId="1A2DF4AA" w14:textId="77777777" w:rsidR="003C3658" w:rsidRPr="007B69FD" w:rsidRDefault="003C3658" w:rsidP="003C3658">
      <w:pPr>
        <w:ind w:left="720"/>
        <w:rPr>
          <w:sz w:val="20"/>
          <w:szCs w:val="20"/>
        </w:rPr>
      </w:pPr>
    </w:p>
    <w:p w14:paraId="700FCC10" w14:textId="17E50E14" w:rsidR="003C3658" w:rsidRPr="007B69FD" w:rsidRDefault="008F6E25" w:rsidP="0099152C">
      <w:pPr xmlns:w="http://schemas.openxmlformats.org/wordprocessingml/2006/main">
        <w:numPr>
          <w:ilvl w:val="0"/>
          <w:numId w:val="17"/>
        </w:numPr>
        <w:rPr>
          <w:sz w:val="20"/>
          <w:szCs w:val="20"/>
        </w:rPr>
      </w:pPr>
      <w:r xmlns:w="http://schemas.openxmlformats.org/wordprocessingml/2006/main">
        <w:rPr>
          <w:sz w:val="20"/>
          <w:szCs w:val="20"/>
        </w:rPr>
        <w:t xml:space="preserve">[17:19]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Jesus disse que curou o homem?</w:t>
      </w:r>
    </w:p>
    <w:p w14:paraId="2914656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A fé do homem o curou.</w:t>
      </w:r>
    </w:p>
    <w:p w14:paraId="2C2D0136" w14:textId="77777777" w:rsidR="003C3658" w:rsidRPr="007B69FD" w:rsidRDefault="003C3658" w:rsidP="00DC2806">
      <w:pPr>
        <w:rPr>
          <w:sz w:val="20"/>
          <w:szCs w:val="20"/>
        </w:rPr>
      </w:pPr>
    </w:p>
    <w:p w14:paraId="559443D1" w14:textId="77777777" w:rsidR="003C3658" w:rsidRPr="007B69FD" w:rsidRDefault="003C3658" w:rsidP="003C3658">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461731FE" w14:textId="7097CEFF" w:rsidR="003C3658" w:rsidRPr="007B69FD" w:rsidRDefault="003C3658">
      <w:r w:rsidRPr="007B69FD">
        <w:br w:type="page"/>
      </w:r>
    </w:p>
    <w:p w14:paraId="434BE344" w14:textId="4C80D83C" w:rsidR="003C3658" w:rsidRPr="007B69FD" w:rsidRDefault="003C3658" w:rsidP="003C3658">
      <w:pPr xmlns:w="http://schemas.openxmlformats.org/wordprocessingml/2006/main">
        <w:pStyle w:val="Heading1"/>
        <w:keepNext w:val="0"/>
        <w:keepLines w:val="0"/>
        <w:spacing w:before="480"/>
        <w:rPr>
          <w:b/>
          <w:bCs/>
          <w:szCs w:val="44"/>
        </w:rPr>
      </w:pPr>
      <w:bookmarkStart xmlns:w="http://schemas.openxmlformats.org/wordprocessingml/2006/main" w:id="17" w:name="_Toc161920340"/>
      <w:bookmarkStart xmlns:w="http://schemas.openxmlformats.org/wordprocessingml/2006/main" w:id="18" w:name="_Toc16619425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Lucas 18:9-14</w:t>
      </w:r>
      <w:bookmarkEnd xmlns:w="http://schemas.openxmlformats.org/wordprocessingml/2006/main" w:id="17"/>
      <w:bookmarkEnd xmlns:w="http://schemas.openxmlformats.org/wordprocessingml/2006/main" w:id="18"/>
    </w:p>
    <w:p w14:paraId="6D13594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15A825E" w14:textId="77777777" w:rsidR="003C3658" w:rsidRPr="007B69FD" w:rsidRDefault="003C3658" w:rsidP="006D6990">
      <w:pPr xmlns:w="http://schemas.openxmlformats.org/wordprocessingml/2006/main">
        <w:pStyle w:val="Part1"/>
      </w:pPr>
      <w:r xmlns:w="http://schemas.openxmlformats.org/wordprocessingml/2006/main" w:rsidRPr="007B69FD">
        <w:t xml:space="preserve">Parte 1</w:t>
      </w:r>
    </w:p>
    <w:p w14:paraId="184821C0" w14:textId="56A3EC5D" w:rsidR="003C3658" w:rsidRPr="007B69FD" w:rsidRDefault="003C3658"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2436ECF" w14:textId="615F50D7" w:rsidR="003C3658" w:rsidRPr="007B69FD" w:rsidRDefault="003C3658" w:rsidP="0042261F">
      <w:pPr xmlns:w="http://schemas.openxmlformats.org/wordprocessingml/2006/main">
        <w:pStyle w:val="Checklist"/>
      </w:pPr>
      <w:r xmlns:w="http://schemas.openxmlformats.org/wordprocessingml/2006/main" w:rsidRPr="007B69FD">
        <w:t xml:space="preserve">Jesus contou uma parábola para pessoas que acreditavam que eram melhores que os outros. [18:9]</w:t>
      </w:r>
    </w:p>
    <w:p w14:paraId="0FFECD8C" w14:textId="2B6D5695" w:rsidR="003C3658" w:rsidRPr="007B69FD" w:rsidRDefault="003C3658" w:rsidP="0042261F">
      <w:pPr xmlns:w="http://schemas.openxmlformats.org/wordprocessingml/2006/main">
        <w:pStyle w:val="Checklist"/>
      </w:pPr>
      <w:r xmlns:w="http://schemas.openxmlformats.org/wordprocessingml/2006/main" w:rsidRPr="48114252">
        <w:rPr>
          <w:lang w:val="en-US"/>
        </w:rPr>
        <w:t xml:space="preserve">Na história de Jesus, um fariseu era muito orgulhoso e vangloriava-se diante de Deus de si mesmo. [18:11]</w:t>
      </w:r>
    </w:p>
    <w:p w14:paraId="3D203F3D" w14:textId="05196815" w:rsidR="003C3658" w:rsidRPr="007B69FD" w:rsidRDefault="003C3658" w:rsidP="0042261F">
      <w:pPr xmlns:w="http://schemas.openxmlformats.org/wordprocessingml/2006/main">
        <w:pStyle w:val="Checklist"/>
      </w:pPr>
      <w:r xmlns:w="http://schemas.openxmlformats.org/wordprocessingml/2006/main" w:rsidRPr="007B69FD">
        <w:t xml:space="preserve">Um cobrador de impostos implorou misericórdia a Deus porque era pecador. [18:13]</w:t>
      </w:r>
    </w:p>
    <w:p w14:paraId="1926D6A9" w14:textId="5DFE18C7" w:rsidR="003C3658" w:rsidRPr="007B69FD" w:rsidRDefault="003C3658" w:rsidP="0042261F">
      <w:pPr xmlns:w="http://schemas.openxmlformats.org/wordprocessingml/2006/main">
        <w:pStyle w:val="Checklist"/>
      </w:pPr>
      <w:r xmlns:w="http://schemas.openxmlformats.org/wordprocessingml/2006/main" w:rsidRPr="007B69FD">
        <w:t xml:space="preserve">Jesus disse que o cobrador de impostos, e não o fariseu, estava justificado. [18:14]</w:t>
      </w:r>
    </w:p>
    <w:p w14:paraId="0205E086" w14:textId="77777777" w:rsidR="003C3658" w:rsidRPr="007B69FD" w:rsidRDefault="003C3658" w:rsidP="00C4389B">
      <w:pPr xmlns:w="http://schemas.openxmlformats.org/wordprocessingml/2006/main">
        <w:pStyle w:val="Part2"/>
      </w:pPr>
      <w:r xmlns:w="http://schemas.openxmlformats.org/wordprocessingml/2006/main" w:rsidRPr="007B69FD">
        <w:t xml:space="preserve">Parte 2</w:t>
      </w:r>
    </w:p>
    <w:p w14:paraId="368320F7" w14:textId="40CC63B8" w:rsidR="003C3658"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5F94649E" w14:textId="78096674"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[18:9]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Para quem Jesus contou esta parábola?</w:t>
      </w:r>
    </w:p>
    <w:p w14:paraId="5AE4FDC7"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contou isso para algumas pessoas que confiavam em si mesmas, dizendo que eram justas e que desprezavam outras pessoas.</w:t>
      </w:r>
    </w:p>
    <w:p w14:paraId="1DE8A937" w14:textId="77777777" w:rsidR="003C3658" w:rsidRPr="007B69FD" w:rsidRDefault="003C3658" w:rsidP="003C3658">
      <w:pPr>
        <w:ind w:left="720"/>
        <w:rPr>
          <w:sz w:val="20"/>
          <w:szCs w:val="20"/>
        </w:rPr>
      </w:pPr>
    </w:p>
    <w:p w14:paraId="01B0685E" w14:textId="1BAC5A04"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[18:10]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Na história de Jesus, quem eram os dois homens que subiram ao templo para orar?</w:t>
      </w:r>
    </w:p>
    <w:p w14:paraId="67A09944"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Um fariseu e um publicano subiram ao templo para orar.</w:t>
      </w:r>
    </w:p>
    <w:p w14:paraId="1724AB9C" w14:textId="77777777" w:rsidR="003C3658" w:rsidRPr="007B69FD" w:rsidRDefault="003C3658" w:rsidP="003C3658">
      <w:pPr>
        <w:ind w:left="720"/>
        <w:rPr>
          <w:sz w:val="20"/>
          <w:szCs w:val="20"/>
        </w:rPr>
      </w:pPr>
    </w:p>
    <w:p w14:paraId="74D84B59" w14:textId="3E061841"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[18:11-12]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 fariseu disse em sua oração?</w:t>
      </w:r>
    </w:p>
    <w:p w14:paraId="28CF80B5"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agradeceu a Deus por não ser como as pessoas que eram vários tipos de pecadores. Então ele contou a Deus como ele jejuou e deu o dízimo.</w:t>
      </w:r>
    </w:p>
    <w:p w14:paraId="3B895E78" w14:textId="77777777" w:rsidR="003C3658" w:rsidRPr="007B69FD" w:rsidRDefault="003C3658" w:rsidP="003C3658">
      <w:pPr>
        <w:ind w:left="360"/>
        <w:rPr>
          <w:sz w:val="20"/>
          <w:szCs w:val="20"/>
        </w:rPr>
      </w:pPr>
    </w:p>
    <w:p w14:paraId="1FF9FCB5" w14:textId="0ADD566D"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[18:11-12]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você acha que isso mostra sobre a opinião do fariseu sobre sua própria justiça em comparação com outras pessoas?</w:t>
      </w:r>
    </w:p>
    <w:p w14:paraId="546080CC" w14:textId="18FFBAF3" w:rsidR="003C3658" w:rsidRPr="007B69FD" w:rsidRDefault="00EE5CBA" w:rsidP="003C3658">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Isto parece mostrar que o fariseu pensava que era mais justo do que as outras pessoas.</w:t>
      </w:r>
    </w:p>
    <w:p w14:paraId="1539F22C" w14:textId="77777777" w:rsidR="003C3658" w:rsidRPr="007B69FD" w:rsidRDefault="003C3658" w:rsidP="003C3658">
      <w:pPr>
        <w:ind w:left="720"/>
        <w:rPr>
          <w:sz w:val="20"/>
          <w:szCs w:val="20"/>
        </w:rPr>
      </w:pPr>
    </w:p>
    <w:p w14:paraId="6B0C3036" w14:textId="68493AC8"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[18:13]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O que o cobrador de impostos orou?</w:t>
      </w:r>
    </w:p>
    <w:p w14:paraId="4DA28A97"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orou a Deus para ser misericordioso com ele. Ele se autodenominava pecador.</w:t>
      </w:r>
    </w:p>
    <w:p w14:paraId="6FABB02C" w14:textId="77777777" w:rsidR="003C3658" w:rsidRPr="007B69FD" w:rsidRDefault="003C3658" w:rsidP="003C3658">
      <w:pPr>
        <w:ind w:left="720"/>
        <w:rPr>
          <w:sz w:val="20"/>
          <w:szCs w:val="20"/>
        </w:rPr>
      </w:pPr>
    </w:p>
    <w:p w14:paraId="289288B7" w14:textId="5C610AC8"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[18:13]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Como o publicano mostrou que estava envergonhado de seu pecado?</w:t>
      </w:r>
    </w:p>
    <w:p w14:paraId="18938A5B"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Ele ficou à distância, bateu no peito e não olhou para o céu.</w:t>
      </w:r>
    </w:p>
    <w:p w14:paraId="6F2F8F89" w14:textId="77777777" w:rsidR="003C3658" w:rsidRPr="007B69FD" w:rsidRDefault="003C3658" w:rsidP="003C3658">
      <w:pPr>
        <w:ind w:left="720"/>
        <w:rPr>
          <w:sz w:val="20"/>
          <w:szCs w:val="20"/>
        </w:rPr>
      </w:pPr>
    </w:p>
    <w:p w14:paraId="0EA269BE" w14:textId="11E78BBA" w:rsidR="003C3658" w:rsidRPr="007B69FD" w:rsidRDefault="008F6E25" w:rsidP="0099152C">
      <w:pPr xmlns:w="http://schemas.openxmlformats.org/wordprocessingml/2006/main">
        <w:numPr>
          <w:ilvl w:val="0"/>
          <w:numId w:val="18"/>
        </w:numPr>
        <w:rPr>
          <w:sz w:val="20"/>
          <w:szCs w:val="20"/>
        </w:rPr>
      </w:pPr>
      <w:r xmlns:w="http://schemas.openxmlformats.org/wordprocessingml/2006/main">
        <w:rPr>
          <w:sz w:val="20"/>
          <w:szCs w:val="20"/>
        </w:rPr>
        <w:t xml:space="preserve">[18:14]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Qual homem voltou para sua casa justificado diante de Deus?</w:t>
      </w:r>
    </w:p>
    <w:p w14:paraId="07BF51F4"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O publicano voltou para sua casa justificado diante de Deus.</w:t>
      </w:r>
    </w:p>
    <w:p w14:paraId="51B7AC65" w14:textId="77777777" w:rsidR="003C3658" w:rsidRPr="007B69FD" w:rsidRDefault="003C3658" w:rsidP="003C3658">
      <w:pPr>
        <w:ind w:left="720"/>
        <w:rPr>
          <w:sz w:val="20"/>
          <w:szCs w:val="20"/>
        </w:rPr>
      </w:pPr>
    </w:p>
    <w:p w14:paraId="0E5D85B9" w14:textId="7AE815B7" w:rsidR="003C3658" w:rsidRPr="007B69FD" w:rsidRDefault="008F6E25" w:rsidP="0099152C">
      <w:pPr xmlns:w="http://schemas.openxmlformats.org/wordprocessingml/2006/main">
        <w:numPr>
          <w:ilvl w:val="0"/>
          <w:numId w:val="18"/>
        </w:numPr>
        <w:rPr>
          <w:sz w:val="20"/>
          <w:szCs w:val="20"/>
        </w:rPr>
      </w:pPr>
      <w:r xmlns:w="http://schemas.openxmlformats.org/wordprocessingml/2006/main" w:rsidRPr="007B69FD">
        <w:rPr>
          <w:sz w:val="20"/>
          <w:szCs w:val="20"/>
        </w:rPr>
        <w:t xml:space="preserve">[18:14] </w:t>
      </w:r>
      <w:r xmlns:w="http://schemas.openxmlformats.org/wordprocessingml/2006/main" w:rsidR="00D00CD6">
        <w:rPr>
          <w:sz w:val="20"/>
          <w:szCs w:val="20"/>
        </w:rPr>
        <w:tab xmlns:w="http://schemas.openxmlformats.org/wordprocessingml/2006/main"/>
      </w:r>
      <w:r xmlns:w="http://schemas.openxmlformats.org/wordprocessingml/2006/main" w:rsidR="003C3658" w:rsidRPr="007B69FD">
        <w:rPr>
          <w:sz w:val="20"/>
          <w:szCs w:val="20"/>
        </w:rPr>
        <w:t xml:space="preserve">Como Jesus resumiu a lição desta parábola?</w:t>
      </w:r>
    </w:p>
    <w:p w14:paraId="34DFB451" w14:textId="77777777" w:rsidR="003C3658" w:rsidRPr="007B69FD" w:rsidRDefault="003C3658" w:rsidP="003C3658">
      <w:pPr xmlns:w="http://schemas.openxmlformats.org/wordprocessingml/2006/main">
        <w:ind w:left="720"/>
        <w:rPr>
          <w:sz w:val="20"/>
          <w:szCs w:val="20"/>
        </w:rPr>
      </w:pPr>
      <w:r xmlns:w="http://schemas.openxmlformats.org/wordprocessingml/2006/main" w:rsidRPr="007B69FD">
        <w:rPr>
          <w:sz w:val="20"/>
          <w:szCs w:val="20"/>
        </w:rPr>
        <w:t xml:space="preserve">Jesus disse que todo aquele que se exalta será humilhado, mas todo aquele que se humilha será exaltado.</w:t>
      </w:r>
    </w:p>
    <w:p w14:paraId="0515646A" w14:textId="77777777" w:rsidR="003C3658" w:rsidRPr="007B69FD" w:rsidRDefault="003C3658" w:rsidP="003C365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1F15B20B" w14:textId="77777777" w:rsidR="003C3658" w:rsidRPr="007B69FD" w:rsidRDefault="003C3658" w:rsidP="003C3658">
      <w:pPr>
        <w:spacing w:before="240" w:after="240"/>
        <w:rPr>
          <w:b/>
          <w:sz w:val="20"/>
          <w:szCs w:val="20"/>
        </w:rPr>
      </w:pPr>
    </w:p>
    <w:p w14:paraId="78AEEF3C" w14:textId="77777777" w:rsidR="004E2AFC" w:rsidRPr="007B69FD" w:rsidRDefault="004E2AFC" w:rsidP="003C3658">
      <w:pPr>
        <w:spacing w:before="240" w:after="240"/>
        <w:rPr>
          <w:b/>
          <w:sz w:val="20"/>
          <w:szCs w:val="20"/>
        </w:rPr>
      </w:pPr>
    </w:p>
    <w:p w14:paraId="3ED82D3C" w14:textId="52475543" w:rsidR="004E2AFC" w:rsidRPr="007B69FD" w:rsidRDefault="004E2AFC" w:rsidP="004E2AFC">
      <w:pPr xmlns:w="http://schemas.openxmlformats.org/wordprocessingml/2006/main">
        <w:pStyle w:val="Heading1"/>
        <w:keepNext w:val="0"/>
        <w:keepLines w:val="0"/>
        <w:spacing w:before="480"/>
        <w:rPr>
          <w:b/>
          <w:bCs/>
          <w:szCs w:val="44"/>
        </w:rPr>
      </w:pPr>
      <w:bookmarkStart xmlns:w="http://schemas.openxmlformats.org/wordprocessingml/2006/main" w:id="19" w:name="_Toc161920341"/>
      <w:bookmarkStart xmlns:w="http://schemas.openxmlformats.org/wordprocessingml/2006/main" w:id="20" w:name="_Toc166194252"/>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Lucas 19:28-48</w:t>
      </w:r>
      <w:bookmarkEnd xmlns:w="http://schemas.openxmlformats.org/wordprocessingml/2006/main" w:id="19"/>
      <w:bookmarkEnd xmlns:w="http://schemas.openxmlformats.org/wordprocessingml/2006/main" w:id="20"/>
    </w:p>
    <w:p w14:paraId="1A55E373"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64C27CC" w14:textId="77777777" w:rsidR="004E2AFC" w:rsidRPr="007B69FD" w:rsidRDefault="004E2AFC" w:rsidP="006D6990">
      <w:pPr xmlns:w="http://schemas.openxmlformats.org/wordprocessingml/2006/main">
        <w:pStyle w:val="Part1"/>
      </w:pPr>
      <w:r xmlns:w="http://schemas.openxmlformats.org/wordprocessingml/2006/main" w:rsidRPr="007B69FD">
        <w:t xml:space="preserve">Parte 1</w:t>
      </w:r>
    </w:p>
    <w:p w14:paraId="329F7E26" w14:textId="11DC0C4E" w:rsidR="004E2AFC" w:rsidRPr="007B69FD" w:rsidRDefault="004E2AFC"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BB744C2" w14:textId="719D8177" w:rsidR="004E2AFC" w:rsidRPr="007B69FD" w:rsidRDefault="004E2AFC" w:rsidP="0042261F">
      <w:pPr xmlns:w="http://schemas.openxmlformats.org/wordprocessingml/2006/main">
        <w:pStyle w:val="Checklist"/>
      </w:pPr>
      <w:r xmlns:w="http://schemas.openxmlformats.org/wordprocessingml/2006/main" w:rsidRPr="007B69FD">
        <w:t xml:space="preserve">Jesus disse a dois dos discípulos onde conseguir um jumentinho que nunca havia sido montado e disse-lhes o que dizer para obtê-lo. [19:28-34]</w:t>
      </w:r>
    </w:p>
    <w:p w14:paraId="30D58EDC" w14:textId="6840FA38" w:rsidR="004E2AFC" w:rsidRPr="007B69FD" w:rsidRDefault="004E2AFC" w:rsidP="0042261F">
      <w:pPr xmlns:w="http://schemas.openxmlformats.org/wordprocessingml/2006/main">
        <w:pStyle w:val="Checklist"/>
      </w:pPr>
      <w:proofErr xmlns:w="http://schemas.openxmlformats.org/wordprocessingml/2006/main" w:type="gramStart"/>
      <w:r xmlns:w="http://schemas.openxmlformats.org/wordprocessingml/2006/main" w:rsidRPr="48114252">
        <w:rPr>
          <w:lang w:val="en-US"/>
        </w:rPr>
        <w:t xml:space="preserve">Jesus </w:t>
      </w:r>
      <w:proofErr xmlns:w="http://schemas.openxmlformats.org/wordprocessingml/2006/main" w:type="gramEnd"/>
      <w:r xmlns:w="http://schemas.openxmlformats.org/wordprocessingml/2006/main" w:rsidRPr="48114252">
        <w:rPr>
          <w:lang w:val="en-US"/>
        </w:rPr>
        <w:t xml:space="preserve">entrou em Jerusalém montado no jumentinho. [19:35-36]</w:t>
      </w:r>
    </w:p>
    <w:p w14:paraId="0BD6533C" w14:textId="35BA60E3" w:rsidR="004E2AFC" w:rsidRPr="007B69FD" w:rsidRDefault="004E2AFC" w:rsidP="0042261F">
      <w:pPr xmlns:w="http://schemas.openxmlformats.org/wordprocessingml/2006/main">
        <w:pStyle w:val="Checklist"/>
      </w:pPr>
      <w:r xmlns:w="http://schemas.openxmlformats.org/wordprocessingml/2006/main" w:rsidRPr="007B69FD">
        <w:t xml:space="preserve">As pessoas estavam alegres e louvaram Jesus enquanto ele chegava à cidade, mas alguns líderes religiosos queriam que parassem. [19:37-40]</w:t>
      </w:r>
    </w:p>
    <w:p w14:paraId="3843D8F3" w14:textId="6FE83691" w:rsidR="004E2AFC" w:rsidRPr="007B69FD" w:rsidRDefault="004E2AFC" w:rsidP="0042261F">
      <w:pPr xmlns:w="http://schemas.openxmlformats.org/wordprocessingml/2006/main">
        <w:pStyle w:val="Checklist"/>
      </w:pPr>
      <w:r xmlns:w="http://schemas.openxmlformats.org/wordprocessingml/2006/main" w:rsidRPr="007B69FD">
        <w:t xml:space="preserve">Jesus chorou porque a cidade de Jerusalém seria destruída por causa da incredulidade do povo. [19:41-44]</w:t>
      </w:r>
    </w:p>
    <w:p w14:paraId="1DE6A5F1" w14:textId="17A35780" w:rsidR="004E2AFC" w:rsidRPr="007B69FD" w:rsidRDefault="004E2AFC" w:rsidP="0042261F">
      <w:pPr xmlns:w="http://schemas.openxmlformats.org/wordprocessingml/2006/main">
        <w:pStyle w:val="Checklist"/>
      </w:pPr>
      <w:r xmlns:w="http://schemas.openxmlformats.org/wordprocessingml/2006/main" w:rsidRPr="007B69FD">
        <w:t xml:space="preserve">Jesus foi ao templo e fez com que as pessoas que lá vendiam coisas saíssem. [19:45-46]</w:t>
      </w:r>
    </w:p>
    <w:p w14:paraId="3478C2DA" w14:textId="32D5C4E4" w:rsidR="004E2AFC" w:rsidRPr="007B69FD" w:rsidRDefault="004E2AFC" w:rsidP="0042261F">
      <w:pPr xmlns:w="http://schemas.openxmlformats.org/wordprocessingml/2006/main">
        <w:pStyle w:val="Checklist"/>
      </w:pPr>
      <w:r xmlns:w="http://schemas.openxmlformats.org/wordprocessingml/2006/main" w:rsidRPr="48114252">
        <w:rPr>
          <w:lang w:val="en-US"/>
        </w:rPr>
        <w:t xml:space="preserve">Os líderes religiosos queriam matar Jesus, mas não conseguiram por causa do povo. [19:47-48]</w:t>
      </w:r>
    </w:p>
    <w:p w14:paraId="17D7F6CC" w14:textId="590C979E" w:rsidR="004E2AFC" w:rsidRPr="007B69FD" w:rsidRDefault="004E2AFC" w:rsidP="00C4389B">
      <w:pPr xmlns:w="http://schemas.openxmlformats.org/wordprocessingml/2006/main">
        <w:pStyle w:val="Part2"/>
      </w:pPr>
      <w:r xmlns:w="http://schemas.openxmlformats.org/wordprocessingml/2006/main" w:rsidRPr="007B69FD">
        <w:t xml:space="preserve">Parte 2</w:t>
      </w:r>
    </w:p>
    <w:p w14:paraId="53239C2B" w14:textId="1C8E7551" w:rsidR="004E2AFC"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182AEFF8" w14:textId="0A4F8281" w:rsidR="004E2AFC" w:rsidRPr="007B69FD" w:rsidRDefault="008F6E25" w:rsidP="0099152C">
      <w:pPr xmlns:w="http://schemas.openxmlformats.org/wordprocessingml/2006/main">
        <w:numPr>
          <w:ilvl w:val="0"/>
          <w:numId w:val="19"/>
        </w:numPr>
        <w:rPr>
          <w:sz w:val="20"/>
          <w:szCs w:val="20"/>
          <w:lang w:val="en-US"/>
        </w:rPr>
      </w:pPr>
      <w:r xmlns:w="http://schemas.openxmlformats.org/wordprocessingml/2006/main" w:rsidRPr="48114252">
        <w:rPr>
          <w:sz w:val="20"/>
          <w:szCs w:val="20"/>
          <w:lang w:val="en-US"/>
        </w:rPr>
        <w:t xml:space="preserve">[19:28] </w:t>
      </w:r>
      <w:r xmlns:w="http://schemas.openxmlformats.org/wordprocessingml/2006/main" w:rsidR="00A014E9">
        <w:rPr>
          <w:sz w:val="20"/>
          <w:szCs w:val="20"/>
          <w:lang w:val="en-US"/>
        </w:rPr>
        <w:tab xmlns:w="http://schemas.openxmlformats.org/wordprocessingml/2006/main"/>
      </w:r>
      <w:r xmlns:w="http://schemas.openxmlformats.org/wordprocessingml/2006/main" w:rsidR="004E2AFC" w:rsidRPr="48114252">
        <w:rPr>
          <w:sz w:val="20"/>
          <w:szCs w:val="20"/>
          <w:lang w:val="en-US"/>
        </w:rPr>
        <w:t xml:space="preserve">Para onde Jesus estava indo?</w:t>
      </w:r>
    </w:p>
    <w:p w14:paraId="4244C879"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Jesus estava indo para Jerusalém.</w:t>
      </w:r>
    </w:p>
    <w:p w14:paraId="63CB9974" w14:textId="77777777" w:rsidR="004E2AFC" w:rsidRPr="007B69FD" w:rsidRDefault="004E2AFC" w:rsidP="004E2AFC">
      <w:pPr>
        <w:ind w:left="720"/>
        <w:rPr>
          <w:sz w:val="20"/>
          <w:szCs w:val="20"/>
        </w:rPr>
      </w:pPr>
    </w:p>
    <w:p w14:paraId="14CAECA2" w14:textId="3DC6D02C"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a dois de seus discípulos para trazê-lo?</w:t>
      </w:r>
    </w:p>
    <w:p w14:paraId="47E4AF22" w14:textId="0AFAA036"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lhes disse que lhe trouxessem um jumentinho que nunca tivesse sido montado. Disseram-lhes para desamarrá-lo e trazê-lo para ele.</w:t>
      </w:r>
    </w:p>
    <w:p w14:paraId="2B1F929B" w14:textId="77777777" w:rsidR="004E2AFC" w:rsidRPr="007B69FD" w:rsidRDefault="004E2AFC" w:rsidP="004E2AFC">
      <w:pPr>
        <w:ind w:left="720"/>
        <w:rPr>
          <w:sz w:val="20"/>
          <w:szCs w:val="20"/>
        </w:rPr>
      </w:pPr>
    </w:p>
    <w:p w14:paraId="75480352" w14:textId="7FB2DC84"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queria que eles dissessem a qualquer um que perguntasse por que eles estavam desamarrando o jumentinho?</w:t>
      </w:r>
    </w:p>
    <w:p w14:paraId="66B457C6"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queria que eles dissessem que o Senhor precisava disso.</w:t>
      </w:r>
    </w:p>
    <w:p w14:paraId="2F9831DB" w14:textId="77777777" w:rsidR="004E2AFC" w:rsidRPr="007B69FD" w:rsidRDefault="004E2AFC" w:rsidP="004E2AFC">
      <w:pPr>
        <w:ind w:left="720"/>
        <w:rPr>
          <w:sz w:val="20"/>
          <w:szCs w:val="20"/>
        </w:rPr>
      </w:pPr>
    </w:p>
    <w:p w14:paraId="7CBD59C0" w14:textId="0BC2B44F"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Quem perguntou por que eles estavam desamarrando o jumentinho?</w:t>
      </w:r>
    </w:p>
    <w:p w14:paraId="072907A0"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Os donos do potro perguntaram.</w:t>
      </w:r>
    </w:p>
    <w:p w14:paraId="4C1635C1" w14:textId="77777777" w:rsidR="004E2AFC" w:rsidRPr="007B69FD" w:rsidRDefault="004E2AFC" w:rsidP="004E2AFC">
      <w:pPr>
        <w:ind w:left="720"/>
        <w:rPr>
          <w:sz w:val="20"/>
          <w:szCs w:val="20"/>
        </w:rPr>
      </w:pPr>
    </w:p>
    <w:p w14:paraId="0B190289" w14:textId="478BF405"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discípulos fizeram com o jumentinho?</w:t>
      </w:r>
    </w:p>
    <w:p w14:paraId="5982F7F1"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o trouxeram para Jesus, colocaram suas capas sobre ele e colocaram Jesus sobre ele.</w:t>
      </w:r>
    </w:p>
    <w:p w14:paraId="106EBEE8" w14:textId="77777777" w:rsidR="004E2AFC" w:rsidRPr="007B69FD" w:rsidRDefault="004E2AFC" w:rsidP="004E2AFC">
      <w:pPr>
        <w:ind w:left="720"/>
        <w:rPr>
          <w:sz w:val="20"/>
          <w:szCs w:val="20"/>
        </w:rPr>
      </w:pPr>
    </w:p>
    <w:p w14:paraId="039E8268" w14:textId="5F1D3BEE"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as pessoas espalham suas capas na estrada?</w:t>
      </w:r>
    </w:p>
    <w:p w14:paraId="72FD8521" w14:textId="607B6C90" w:rsidR="004E2AFC" w:rsidRPr="007B69FD" w:rsidRDefault="00AE7298"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4E2AFC" w:rsidRPr="48114252">
        <w:rPr>
          <w:sz w:val="20"/>
          <w:szCs w:val="20"/>
          <w:lang w:val="en-US"/>
        </w:rPr>
        <w:t xml:space="preserve">Provavelmente foi uma forma de honrar Jesus.</w:t>
      </w:r>
    </w:p>
    <w:p w14:paraId="02E9296B" w14:textId="77777777" w:rsidR="004E2AFC" w:rsidRPr="007B69FD" w:rsidRDefault="004E2AFC" w:rsidP="004E2AFC">
      <w:pPr>
        <w:ind w:left="720"/>
        <w:rPr>
          <w:sz w:val="20"/>
          <w:szCs w:val="20"/>
        </w:rPr>
      </w:pPr>
    </w:p>
    <w:p w14:paraId="45E6AD09" w14:textId="7F910AAD" w:rsidR="004E2AFC" w:rsidRPr="007B69FD" w:rsidRDefault="008F6E25" w:rsidP="0099152C">
      <w:pPr xmlns:w="http://schemas.openxmlformats.org/wordprocessingml/2006/main">
        <w:numPr>
          <w:ilvl w:val="0"/>
          <w:numId w:val="19"/>
        </w:numPr>
        <w:rPr>
          <w:sz w:val="20"/>
          <w:szCs w:val="20"/>
        </w:rPr>
      </w:pPr>
      <w:r xmlns:w="http://schemas.openxmlformats.org/wordprocessingml/2006/main">
        <w:rPr>
          <w:sz w:val="20"/>
          <w:szCs w:val="20"/>
        </w:rPr>
        <w:t xml:space="preserve">[19:37]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a multidão de discípulos estava louvando a Deus?</w:t>
      </w:r>
    </w:p>
    <w:p w14:paraId="3D8910D5"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o elogiavam pelas obras poderosas que tinham visto.</w:t>
      </w:r>
    </w:p>
    <w:p w14:paraId="4E578EB3" w14:textId="77777777" w:rsidR="004E2AFC" w:rsidRPr="007B69FD" w:rsidRDefault="004E2AFC" w:rsidP="004E2AFC">
      <w:pPr>
        <w:ind w:left="720"/>
        <w:rPr>
          <w:sz w:val="20"/>
          <w:szCs w:val="20"/>
        </w:rPr>
      </w:pPr>
    </w:p>
    <w:p w14:paraId="100A4245" w14:textId="7A537A4B"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 obras poderosas você acha que eles viram?</w:t>
      </w:r>
    </w:p>
    <w:p w14:paraId="749D115A" w14:textId="7E95F62B" w:rsidR="004E2AFC" w:rsidRPr="007B69FD" w:rsidRDefault="004E2AFC"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Provavelmente estavam falando sobre os milagres que viram Jesus fazer.</w:t>
      </w:r>
    </w:p>
    <w:p w14:paraId="383A5488" w14:textId="77777777" w:rsidR="00DC2806" w:rsidRPr="007B69FD" w:rsidRDefault="00DC2806" w:rsidP="00DC2806">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19:28-48 continuação</w:t>
      </w:r>
    </w:p>
    <w:p w14:paraId="48AFA40E" w14:textId="77777777" w:rsidR="004E2AFC" w:rsidRPr="007B69FD" w:rsidRDefault="004E2AFC" w:rsidP="004E2AFC">
      <w:pPr>
        <w:ind w:left="720"/>
        <w:rPr>
          <w:sz w:val="20"/>
          <w:szCs w:val="20"/>
        </w:rPr>
      </w:pPr>
    </w:p>
    <w:p w14:paraId="15357864" w14:textId="6F877B37"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a multidão gritou quando Jesus desceu do Monte das Oliveiras?</w:t>
      </w:r>
    </w:p>
    <w:p w14:paraId="3F585CDC"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clamaram para abençoar o Rei que veio em nome do Senhor. Eles também clamaram por paz no céu e glória nas alturas.</w:t>
      </w:r>
    </w:p>
    <w:p w14:paraId="42E6544A" w14:textId="77777777" w:rsidR="0042261F" w:rsidRPr="007B69FD" w:rsidRDefault="0042261F" w:rsidP="0042261F">
      <w:pPr>
        <w:ind w:left="720"/>
        <w:rPr>
          <w:sz w:val="20"/>
          <w:szCs w:val="20"/>
        </w:rPr>
      </w:pPr>
    </w:p>
    <w:p w14:paraId="1B3364A1" w14:textId="3B8EE371"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as pessoas disseram isso?</w:t>
      </w:r>
    </w:p>
    <w:p w14:paraId="1DA83561" w14:textId="4182B63D" w:rsidR="004E2AFC" w:rsidRPr="007B69FD" w:rsidRDefault="00AF3C50" w:rsidP="004E2AFC">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4E2AFC" w:rsidRPr="007B69FD">
        <w:rPr>
          <w:sz w:val="20"/>
          <w:szCs w:val="20"/>
        </w:rPr>
        <w:t xml:space="preserve">Eles parecem ter dito isso porque acreditavam que Jesus era aquele Rei, ou que ele não era apenas um homem comum.</w:t>
      </w:r>
    </w:p>
    <w:p w14:paraId="59148940" w14:textId="77777777" w:rsidR="004E2AFC" w:rsidRPr="007B69FD" w:rsidRDefault="004E2AFC" w:rsidP="004E2AFC">
      <w:pPr>
        <w:rPr>
          <w:sz w:val="20"/>
          <w:szCs w:val="20"/>
        </w:rPr>
      </w:pPr>
    </w:p>
    <w:p w14:paraId="03E2533D" w14:textId="73B846A1"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[19:39]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alguns fariseus queriam que Jesus fizesse?</w:t>
      </w:r>
    </w:p>
    <w:p w14:paraId="1CA00FB9"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queriam que ele repreendesse seus discípulos.</w:t>
      </w:r>
    </w:p>
    <w:p w14:paraId="46AFFD42" w14:textId="77777777" w:rsidR="00E045D0" w:rsidRPr="007B69FD" w:rsidRDefault="00E045D0" w:rsidP="004E2AFC">
      <w:pPr>
        <w:ind w:left="720"/>
        <w:rPr>
          <w:sz w:val="20"/>
          <w:szCs w:val="20"/>
        </w:rPr>
      </w:pPr>
    </w:p>
    <w:p w14:paraId="4FC520ED" w14:textId="7F7A93DB"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aconteceria se as pessoas ficassem em silêncio?</w:t>
      </w:r>
    </w:p>
    <w:p w14:paraId="588CFB03"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disse que as pedras clamariam.</w:t>
      </w:r>
    </w:p>
    <w:p w14:paraId="338696E7" w14:textId="77777777" w:rsidR="004E2AFC" w:rsidRPr="007B69FD" w:rsidRDefault="004E2AFC" w:rsidP="004E2AFC">
      <w:pPr>
        <w:ind w:left="720"/>
        <w:rPr>
          <w:sz w:val="20"/>
          <w:szCs w:val="20"/>
        </w:rPr>
      </w:pPr>
    </w:p>
    <w:p w14:paraId="4D57FC93" w14:textId="1C87450D" w:rsidR="004E2AFC" w:rsidRPr="007B69FD" w:rsidRDefault="008F6E25" w:rsidP="0099152C">
      <w:pPr xmlns:w="http://schemas.openxmlformats.org/wordprocessingml/2006/main">
        <w:numPr>
          <w:ilvl w:val="0"/>
          <w:numId w:val="19"/>
        </w:numPr>
        <w:rPr>
          <w:sz w:val="20"/>
          <w:szCs w:val="20"/>
        </w:rPr>
      </w:pPr>
      <w:r xmlns:w="http://schemas.openxmlformats.org/wordprocessingml/2006/main">
        <w:rPr>
          <w:sz w:val="20"/>
          <w:szCs w:val="20"/>
        </w:rPr>
        <w:t xml:space="preserve">[19:40]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você acha que Jesus quis dizer quando disse que as pedras clamariam se o povo ficasse em silêncio?</w:t>
      </w:r>
    </w:p>
    <w:p w14:paraId="43817961" w14:textId="0EA3E25E" w:rsidR="004E2AFC"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4E2AFC" w:rsidRPr="48114252">
        <w:rPr>
          <w:sz w:val="20"/>
          <w:szCs w:val="20"/>
          <w:lang w:val="en-US"/>
        </w:rPr>
        <w:t xml:space="preserve">Ele provavelmente quis dizer que era certo que o povo ficasse tão alegre, louvasse a Deus e proclamasse que Jesus era o rei. Era tão importante que tinha que ser feito.</w:t>
      </w:r>
    </w:p>
    <w:p w14:paraId="591A603E" w14:textId="77777777" w:rsidR="004E2AFC" w:rsidRPr="007B69FD" w:rsidRDefault="004E2AFC" w:rsidP="004E2AFC">
      <w:pPr>
        <w:ind w:left="720"/>
        <w:rPr>
          <w:sz w:val="20"/>
          <w:szCs w:val="20"/>
        </w:rPr>
      </w:pPr>
    </w:p>
    <w:p w14:paraId="63EB1AD7" w14:textId="0C70CD61"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[19:41-42]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fez ao se aproximar da cidade?</w:t>
      </w:r>
    </w:p>
    <w:p w14:paraId="4D718EA9"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Jesus chorou porque sabia o que iria acontecer.</w:t>
      </w:r>
    </w:p>
    <w:p w14:paraId="187ABA18" w14:textId="77777777" w:rsidR="004E2AFC" w:rsidRPr="007B69FD" w:rsidRDefault="004E2AFC" w:rsidP="004E2AFC">
      <w:pPr>
        <w:ind w:left="720"/>
        <w:rPr>
          <w:sz w:val="20"/>
          <w:szCs w:val="20"/>
        </w:rPr>
      </w:pPr>
    </w:p>
    <w:p w14:paraId="3741F63F" w14:textId="5E83CAEB"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[19:42]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gostaria que o povo de Jerusalém soubesse?</w:t>
      </w:r>
    </w:p>
    <w:p w14:paraId="7890AC52"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desejou que eles soubessem o que lhes traria paz.</w:t>
      </w:r>
    </w:p>
    <w:p w14:paraId="612FB308" w14:textId="77777777" w:rsidR="004E2AFC" w:rsidRPr="007B69FD" w:rsidRDefault="004E2AFC" w:rsidP="004E2AFC">
      <w:pPr>
        <w:ind w:left="720"/>
        <w:rPr>
          <w:sz w:val="20"/>
          <w:szCs w:val="20"/>
        </w:rPr>
      </w:pPr>
    </w:p>
    <w:p w14:paraId="7DF433D0" w14:textId="010C7A8F"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[19:42]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mais Jesus disse no versículo 42?</w:t>
      </w:r>
    </w:p>
    <w:p w14:paraId="31E7DF5C" w14:textId="178DEE9E" w:rsidR="006026F6" w:rsidRPr="007B69FD" w:rsidRDefault="006026F6" w:rsidP="006026F6">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As coisas que trariam paz ao povo estavam agora escondidas dos seus olhos.</w:t>
      </w:r>
    </w:p>
    <w:p w14:paraId="257C62F9" w14:textId="77777777" w:rsidR="006026F6" w:rsidRPr="007B69FD" w:rsidRDefault="006026F6" w:rsidP="006026F6">
      <w:pPr>
        <w:ind w:left="360"/>
        <w:rPr>
          <w:sz w:val="20"/>
          <w:szCs w:val="20"/>
        </w:rPr>
      </w:pPr>
    </w:p>
    <w:p w14:paraId="363FF1A2" w14:textId="56C6639D" w:rsidR="006026F6"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[19:42] </w:t>
      </w:r>
      <w:r xmlns:w="http://schemas.openxmlformats.org/wordprocessingml/2006/main" w:rsidR="00A014E9">
        <w:rPr>
          <w:sz w:val="20"/>
          <w:szCs w:val="20"/>
        </w:rPr>
        <w:tab xmlns:w="http://schemas.openxmlformats.org/wordprocessingml/2006/main"/>
      </w:r>
      <w:r xmlns:w="http://schemas.openxmlformats.org/wordprocessingml/2006/main" w:rsidR="006026F6" w:rsidRPr="007B69FD">
        <w:rPr>
          <w:sz w:val="20"/>
          <w:szCs w:val="20"/>
        </w:rPr>
        <w:t xml:space="preserve">O que você acha que Jesus quis dizer quando disse que as coisas que lhes trariam paz estavam agora escondidas de seus olhos?</w:t>
      </w:r>
    </w:p>
    <w:p w14:paraId="04C2E356" w14:textId="28C90D80" w:rsidR="00725990" w:rsidRPr="007B69FD" w:rsidRDefault="0072599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Ele pode ter querido dizer que eles estavam cegos para reconhecê-lo como o Messias (ou Príncipe da Paz) que estavam esperando. Ou talvez ele quisesse dizer que eles estavam cegos para compreender que acreditar nele lhes traria paz.</w:t>
      </w:r>
    </w:p>
    <w:p w14:paraId="41461A31" w14:textId="77777777" w:rsidR="004E2AFC" w:rsidRPr="007B69FD" w:rsidRDefault="004E2AFC" w:rsidP="004E2AFC">
      <w:pPr>
        <w:ind w:left="720"/>
        <w:rPr>
          <w:sz w:val="20"/>
          <w:szCs w:val="20"/>
        </w:rPr>
      </w:pPr>
    </w:p>
    <w:p w14:paraId="3967ACDB" w14:textId="13E86990"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inimigos de Jerusalém fariam com eles?</w:t>
      </w:r>
    </w:p>
    <w:p w14:paraId="595F2C57" w14:textId="5BD74A46" w:rsidR="004E2AFC" w:rsidRPr="007B69FD" w:rsidRDefault="004E2AFC"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Construiriam uma barricada ao redor de Jerusalém, cercariam-nos por todos os lados e fechariam o cerco sobre eles.</w:t>
      </w:r>
    </w:p>
    <w:p w14:paraId="3334FD31" w14:textId="77777777" w:rsidR="004E2AFC" w:rsidRPr="007B69FD" w:rsidRDefault="004E2AFC" w:rsidP="004E2AFC">
      <w:pPr>
        <w:ind w:left="720"/>
        <w:rPr>
          <w:sz w:val="20"/>
          <w:szCs w:val="20"/>
        </w:rPr>
      </w:pPr>
    </w:p>
    <w:p w14:paraId="12E216BF" w14:textId="56266AFD" w:rsidR="004E2AFC" w:rsidRPr="007B69FD" w:rsidRDefault="008F6E25" w:rsidP="0099152C">
      <w:pPr xmlns:w="http://schemas.openxmlformats.org/wordprocessingml/2006/main">
        <w:numPr>
          <w:ilvl w:val="0"/>
          <w:numId w:val="19"/>
        </w:numPr>
        <w:rPr>
          <w:sz w:val="20"/>
          <w:szCs w:val="20"/>
        </w:rPr>
      </w:pPr>
      <w:r xmlns:w="http://schemas.openxmlformats.org/wordprocessingml/2006/main">
        <w:rPr>
          <w:sz w:val="20"/>
          <w:szCs w:val="20"/>
        </w:rPr>
        <w:t xml:space="preserve">[19:43]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 problema você acha que isso causaria ao povo de Jerusalém?</w:t>
      </w:r>
    </w:p>
    <w:p w14:paraId="068F5DFB" w14:textId="402FDDB5" w:rsidR="004E2AFC" w:rsidRPr="007B69FD" w:rsidRDefault="00AF3C50" w:rsidP="004E2AFC">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4E2AFC" w:rsidRPr="007B69FD">
        <w:rPr>
          <w:sz w:val="20"/>
          <w:szCs w:val="20"/>
        </w:rPr>
        <w:t xml:space="preserve">Parece que o povo de Jerusalém não conseguiria sair da cidade e fugir dos seus inimigos.</w:t>
      </w:r>
    </w:p>
    <w:p w14:paraId="45150953" w14:textId="77777777" w:rsidR="004E2AFC" w:rsidRPr="007B69FD" w:rsidRDefault="004E2AFC" w:rsidP="004E2AFC">
      <w:pPr>
        <w:ind w:left="720"/>
        <w:rPr>
          <w:sz w:val="20"/>
          <w:szCs w:val="20"/>
        </w:rPr>
      </w:pPr>
    </w:p>
    <w:p w14:paraId="53139642" w14:textId="1AE35629"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[19:44]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os inimigos fariam ao povo e à cidade?</w:t>
      </w:r>
    </w:p>
    <w:p w14:paraId="31784B67"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Os inimigos matariam eles e seus filhos. Eles não deixariam uma pedra em cima de outra pedra.</w:t>
      </w:r>
    </w:p>
    <w:p w14:paraId="6EF177B2" w14:textId="77777777" w:rsidR="004E2AFC" w:rsidRPr="007B69FD" w:rsidRDefault="004E2AFC" w:rsidP="004E2AFC">
      <w:pPr>
        <w:ind w:left="360"/>
        <w:rPr>
          <w:sz w:val="20"/>
          <w:szCs w:val="20"/>
        </w:rPr>
      </w:pPr>
    </w:p>
    <w:p w14:paraId="4089DA3B" w14:textId="7CCC2F68" w:rsidR="004E2AFC" w:rsidRPr="007B69FD" w:rsidRDefault="00A014E9" w:rsidP="0099152C">
      <w:pPr xmlns:w="http://schemas.openxmlformats.org/wordprocessingml/2006/main">
        <w:numPr>
          <w:ilvl w:val="0"/>
          <w:numId w:val="19"/>
        </w:numPr>
        <w:rPr>
          <w:sz w:val="20"/>
          <w:szCs w:val="20"/>
        </w:rPr>
      </w:pPr>
      <w:r xmlns:w="http://schemas.openxmlformats.org/wordprocessingml/2006/main">
        <w:rPr>
          <w:sz w:val="20"/>
          <w:szCs w:val="20"/>
        </w:rPr>
        <w:t xml:space="preserve">[19:44] </w:t>
      </w:r>
      <w:r xmlns:w="http://schemas.openxmlformats.org/wordprocessingml/2006/main">
        <w:rPr>
          <w:sz w:val="20"/>
          <w:szCs w:val="20"/>
        </w:rPr>
        <w:tab xmlns:w="http://schemas.openxmlformats.org/wordprocessingml/2006/main"/>
      </w:r>
      <w:r xmlns:w="http://schemas.openxmlformats.org/wordprocessingml/2006/main">
        <w:rPr>
          <w:sz w:val="20"/>
          <w:szCs w:val="20"/>
        </w:rPr>
        <w:tab xmlns:w="http://schemas.openxmlformats.org/wordprocessingml/2006/main"/>
      </w:r>
      <w:r xmlns:w="http://schemas.openxmlformats.org/wordprocessingml/2006/main" w:rsidR="004E2AFC" w:rsidRPr="007B69FD">
        <w:rPr>
          <w:sz w:val="20"/>
          <w:szCs w:val="20"/>
        </w:rPr>
        <w:t xml:space="preserve">O que você acha que significa não deixar uma pedra em cima de outra pedra?</w:t>
      </w:r>
    </w:p>
    <w:p w14:paraId="0385D8F0" w14:textId="07592D04" w:rsidR="004E2AFC" w:rsidRPr="007B69FD" w:rsidRDefault="00AF3C50" w:rsidP="004E2AFC">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4E2AFC" w:rsidRPr="007B69FD">
        <w:rPr>
          <w:sz w:val="20"/>
          <w:szCs w:val="20"/>
        </w:rPr>
        <w:t xml:space="preserve">Isso parece significar que eles derrubariam completamente os muros da cidade.</w:t>
      </w:r>
    </w:p>
    <w:p w14:paraId="1944B628" w14:textId="77777777" w:rsidR="00DC2806" w:rsidRPr="007B69FD" w:rsidRDefault="00DC2806" w:rsidP="00DC2806">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19:28-48 continuação</w:t>
      </w:r>
    </w:p>
    <w:p w14:paraId="40E017F3" w14:textId="77777777" w:rsidR="004E2AFC" w:rsidRPr="007B69FD" w:rsidRDefault="004E2AFC" w:rsidP="004E2AFC">
      <w:pPr>
        <w:ind w:left="720"/>
        <w:rPr>
          <w:sz w:val="20"/>
          <w:szCs w:val="20"/>
        </w:rPr>
      </w:pPr>
    </w:p>
    <w:p w14:paraId="700397EC" w14:textId="4043B4D3"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[19:44]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todas essas coisas aconteceriam ao povo de Jerusalém?</w:t>
      </w:r>
    </w:p>
    <w:p w14:paraId="54E81FFC" w14:textId="77777777" w:rsidR="004E2AFC" w:rsidRPr="007B69FD" w:rsidRDefault="004E2AFC" w:rsidP="48114252">
      <w:pPr xmlns:w="http://schemas.openxmlformats.org/wordprocessingml/2006/main">
        <w:pStyle w:val="ListParagraph"/>
        <w:ind w:left="360" w:firstLine="360"/>
        <w:rPr>
          <w:sz w:val="20"/>
          <w:szCs w:val="20"/>
          <w:lang w:val="en-US"/>
        </w:rPr>
      </w:pPr>
      <w:r xmlns:w="http://schemas.openxmlformats.org/wordprocessingml/2006/main" w:rsidRPr="48114252">
        <w:rPr>
          <w:sz w:val="20"/>
          <w:szCs w:val="20"/>
          <w:lang w:val="en-US"/>
        </w:rPr>
        <w:t xml:space="preserve">Essas coisas aconteceriam porque eles não reconheceram o momento da sua visitação.</w:t>
      </w:r>
    </w:p>
    <w:p w14:paraId="681FEC13" w14:textId="77777777" w:rsidR="004E2AFC" w:rsidRPr="007B69FD" w:rsidRDefault="004E2AFC" w:rsidP="004E2AFC">
      <w:pPr>
        <w:ind w:left="360"/>
        <w:rPr>
          <w:sz w:val="20"/>
          <w:szCs w:val="20"/>
        </w:rPr>
      </w:pPr>
    </w:p>
    <w:p w14:paraId="2BB07377" w14:textId="007CC8DD"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[19:44]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você acha que significa o momento da visitação deles?</w:t>
      </w:r>
    </w:p>
    <w:p w14:paraId="2B4A588D" w14:textId="50E82D6F" w:rsidR="004E2AFC" w:rsidRPr="007B69FD" w:rsidRDefault="000407B4" w:rsidP="48114252">
      <w:pPr xmlns:w="http://schemas.openxmlformats.org/wordprocessingml/2006/main">
        <w:pStyle w:val="ListParagraph"/>
        <w:ind w:left="360" w:firstLine="36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Parece significar o momento em que Deus, o Filho (Jesus), veio até eles.</w:t>
      </w:r>
    </w:p>
    <w:p w14:paraId="3A769766" w14:textId="77777777" w:rsidR="0042261F" w:rsidRPr="007B69FD" w:rsidRDefault="0042261F" w:rsidP="0042261F">
      <w:pPr>
        <w:ind w:left="360"/>
        <w:rPr>
          <w:sz w:val="20"/>
          <w:szCs w:val="20"/>
        </w:rPr>
      </w:pPr>
    </w:p>
    <w:p w14:paraId="05859217" w14:textId="4E328154" w:rsidR="004E2AFC" w:rsidRPr="007B69FD" w:rsidRDefault="008F6E25" w:rsidP="0099152C">
      <w:pPr xmlns:w="http://schemas.openxmlformats.org/wordprocessingml/2006/main">
        <w:numPr>
          <w:ilvl w:val="0"/>
          <w:numId w:val="19"/>
        </w:numPr>
        <w:rPr>
          <w:sz w:val="20"/>
          <w:szCs w:val="20"/>
        </w:rPr>
      </w:pPr>
      <w:r xmlns:w="http://schemas.openxmlformats.org/wordprocessingml/2006/main">
        <w:rPr>
          <w:sz w:val="20"/>
          <w:szCs w:val="20"/>
        </w:rPr>
        <w:t xml:space="preserve">[19:45]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fez depois de dizer essas coisas?</w:t>
      </w:r>
    </w:p>
    <w:p w14:paraId="70422A0F"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Ele entrou no templo e começou a expulsar os que vendiam coisas.</w:t>
      </w:r>
    </w:p>
    <w:p w14:paraId="35547A03" w14:textId="77777777" w:rsidR="004E2AFC" w:rsidRPr="007B69FD" w:rsidRDefault="004E2AFC" w:rsidP="004E2AFC">
      <w:pPr>
        <w:ind w:left="360"/>
        <w:rPr>
          <w:sz w:val="20"/>
          <w:szCs w:val="20"/>
        </w:rPr>
      </w:pPr>
    </w:p>
    <w:p w14:paraId="04D9829C" w14:textId="02985274"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o templo deveria ser?</w:t>
      </w:r>
    </w:p>
    <w:p w14:paraId="27745305" w14:textId="77777777" w:rsidR="004E2AFC" w:rsidRPr="007B69FD" w:rsidRDefault="004E2AFC" w:rsidP="48114252">
      <w:pPr xmlns:w="http://schemas.openxmlformats.org/wordprocessingml/2006/main">
        <w:ind w:left="360" w:firstLine="360"/>
        <w:rPr>
          <w:sz w:val="20"/>
          <w:szCs w:val="20"/>
          <w:lang w:val="en-US"/>
        </w:rPr>
      </w:pPr>
      <w:r xmlns:w="http://schemas.openxmlformats.org/wordprocessingml/2006/main" w:rsidRPr="48114252">
        <w:rPr>
          <w:sz w:val="20"/>
          <w:szCs w:val="20"/>
          <w:lang w:val="en-US"/>
        </w:rPr>
        <w:t xml:space="preserve">Ele disse que era para ser uma casa de oração.</w:t>
      </w:r>
    </w:p>
    <w:p w14:paraId="55E54A84" w14:textId="77777777" w:rsidR="004E2AFC" w:rsidRPr="007B69FD" w:rsidRDefault="004E2AFC" w:rsidP="004E2AFC">
      <w:pPr>
        <w:ind w:left="360"/>
        <w:rPr>
          <w:sz w:val="20"/>
          <w:szCs w:val="20"/>
        </w:rPr>
      </w:pPr>
    </w:p>
    <w:p w14:paraId="58689F84" w14:textId="289FF067"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Em vez disso, no que essas pessoas se transformaram?</w:t>
      </w:r>
    </w:p>
    <w:p w14:paraId="40BC6491"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Eles haviam transformado isso em um covil de ladrões.</w:t>
      </w:r>
    </w:p>
    <w:p w14:paraId="166AF1CF" w14:textId="77777777" w:rsidR="004E2AFC" w:rsidRPr="007B69FD" w:rsidRDefault="004E2AFC" w:rsidP="004E2AFC">
      <w:pPr>
        <w:ind w:left="360"/>
        <w:rPr>
          <w:sz w:val="20"/>
          <w:szCs w:val="20"/>
        </w:rPr>
      </w:pPr>
    </w:p>
    <w:p w14:paraId="1FCB5197" w14:textId="1AD6651B" w:rsidR="004E2AFC" w:rsidRPr="007B69FD" w:rsidRDefault="008F6E25" w:rsidP="0099152C">
      <w:pPr xmlns:w="http://schemas.openxmlformats.org/wordprocessingml/2006/main">
        <w:numPr>
          <w:ilvl w:val="0"/>
          <w:numId w:val="19"/>
        </w:numPr>
        <w:rPr>
          <w:sz w:val="20"/>
          <w:szCs w:val="20"/>
        </w:rPr>
      </w:pPr>
      <w:r xmlns:w="http://schemas.openxmlformats.org/wordprocessingml/2006/main">
        <w:rPr>
          <w:sz w:val="20"/>
          <w:szCs w:val="20"/>
        </w:rPr>
        <w:t xml:space="preserve">[19:46]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ele disse que eles se transformaram em um covil de ladrões?</w:t>
      </w:r>
    </w:p>
    <w:p w14:paraId="5605DAF5" w14:textId="658E3118" w:rsidR="004E2AFC" w:rsidRPr="007B69FD" w:rsidRDefault="004E2AFC" w:rsidP="48114252">
      <w:pPr xmlns:w="http://schemas.openxmlformats.org/wordprocessingml/2006/main">
        <w:ind w:left="360" w:firstLine="360"/>
        <w:rPr>
          <w:sz w:val="20"/>
          <w:szCs w:val="20"/>
          <w:lang w:val="en-US"/>
        </w:rPr>
      </w:pPr>
      <w:r xmlns:w="http://schemas.openxmlformats.org/wordprocessingml/2006/main" w:rsidRPr="48114252">
        <w:rPr>
          <w:sz w:val="20"/>
          <w:szCs w:val="20"/>
          <w:lang w:val="en-US"/>
        </w:rPr>
        <w:t xml:space="preserve">Ele provavelmente quis dizer que as pessoas estavam enganando aqueles que compravam delas.</w:t>
      </w:r>
    </w:p>
    <w:p w14:paraId="3CB79069" w14:textId="77777777" w:rsidR="007A7107" w:rsidRPr="007B69FD" w:rsidRDefault="007A7107" w:rsidP="004E2AFC">
      <w:pPr>
        <w:ind w:left="360" w:firstLine="360"/>
        <w:rPr>
          <w:sz w:val="20"/>
          <w:szCs w:val="20"/>
        </w:rPr>
      </w:pPr>
    </w:p>
    <w:p w14:paraId="59919038" w14:textId="2DF18471"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Quantas vezes Jesus ensinava no templo nessa época?</w:t>
      </w:r>
    </w:p>
    <w:p w14:paraId="40568F9B"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Ele estava ensinando lá todos os dias.</w:t>
      </w:r>
    </w:p>
    <w:p w14:paraId="53D0104A" w14:textId="77777777" w:rsidR="004E2AFC" w:rsidRPr="007B69FD" w:rsidRDefault="004E2AFC" w:rsidP="004E2AFC">
      <w:pPr>
        <w:ind w:left="360"/>
        <w:rPr>
          <w:sz w:val="20"/>
          <w:szCs w:val="20"/>
        </w:rPr>
      </w:pPr>
    </w:p>
    <w:p w14:paraId="700DBEB2" w14:textId="2572AF68"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sacerdotes e outros líderes queriam fazer com ele?</w:t>
      </w:r>
    </w:p>
    <w:p w14:paraId="5A59AE5F"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Eles queriam destruí-lo.</w:t>
      </w:r>
    </w:p>
    <w:p w14:paraId="3D834828" w14:textId="77777777" w:rsidR="004E2AFC" w:rsidRPr="007B69FD" w:rsidRDefault="004E2AFC" w:rsidP="004E2AFC">
      <w:pPr>
        <w:ind w:left="360"/>
        <w:rPr>
          <w:sz w:val="20"/>
          <w:szCs w:val="20"/>
        </w:rPr>
      </w:pPr>
    </w:p>
    <w:p w14:paraId="7073F19B" w14:textId="3BBFDFC7"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eles não puderam fazer isso?</w:t>
      </w:r>
    </w:p>
    <w:p w14:paraId="2B08C7AA" w14:textId="77777777" w:rsidR="004E2AFC" w:rsidRPr="007B69FD" w:rsidRDefault="004E2AFC" w:rsidP="004E2AFC">
      <w:pPr xmlns:w="http://schemas.openxmlformats.org/wordprocessingml/2006/main">
        <w:ind w:left="360" w:firstLine="360"/>
        <w:rPr>
          <w:sz w:val="20"/>
          <w:szCs w:val="20"/>
        </w:rPr>
      </w:pPr>
      <w:r xmlns:w="http://schemas.openxmlformats.org/wordprocessingml/2006/main" w:rsidRPr="007B69FD">
        <w:rPr>
          <w:sz w:val="20"/>
          <w:szCs w:val="20"/>
        </w:rPr>
        <w:t xml:space="preserve">Eles não puderam fazer isso porque o povo estava ouvindo atentamente tudo o que Jesus dizia.</w:t>
      </w:r>
    </w:p>
    <w:p w14:paraId="0AE07E15" w14:textId="77777777" w:rsidR="004E2AFC" w:rsidRPr="007B69FD" w:rsidRDefault="004E2AFC" w:rsidP="004E2AFC">
      <w:pPr>
        <w:ind w:left="360"/>
        <w:rPr>
          <w:sz w:val="20"/>
          <w:szCs w:val="20"/>
        </w:rPr>
      </w:pPr>
    </w:p>
    <w:p w14:paraId="61519D61" w14:textId="4AF8BB92" w:rsidR="004E2AFC" w:rsidRPr="007B69FD" w:rsidRDefault="008F6E25" w:rsidP="0099152C">
      <w:pPr xmlns:w="http://schemas.openxmlformats.org/wordprocessingml/2006/main">
        <w:numPr>
          <w:ilvl w:val="0"/>
          <w:numId w:val="19"/>
        </w:numPr>
        <w:rPr>
          <w:sz w:val="20"/>
          <w:szCs w:val="20"/>
        </w:rPr>
      </w:pPr>
      <w:r xmlns:w="http://schemas.openxmlformats.org/wordprocessingml/2006/main" w:rsidRPr="007B69FD">
        <w:rPr>
          <w:sz w:val="20"/>
          <w:szCs w:val="20"/>
        </w:rPr>
        <w:t xml:space="preserve">[19:48]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isso impediu os sacerdotes e outros líderes de destruir Jesus?</w:t>
      </w:r>
    </w:p>
    <w:p w14:paraId="130F8375" w14:textId="4587ABC0" w:rsidR="004E2AFC"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4E2AFC" w:rsidRPr="48114252">
        <w:rPr>
          <w:sz w:val="20"/>
          <w:szCs w:val="20"/>
          <w:lang w:val="en-US"/>
        </w:rPr>
        <w:t xml:space="preserve">Provavelmente isso os impediu porque tinham medo do que o povo pensaria deles ou faria com eles por destruir um orador popular que alguns acreditavam ser o Messias.</w:t>
      </w:r>
    </w:p>
    <w:p w14:paraId="5532E496" w14:textId="77777777" w:rsidR="004E2AFC" w:rsidRPr="007B69FD" w:rsidRDefault="004E2AFC" w:rsidP="004E2AFC">
      <w:pPr>
        <w:rPr>
          <w:sz w:val="20"/>
          <w:szCs w:val="20"/>
        </w:rPr>
      </w:pPr>
    </w:p>
    <w:p w14:paraId="1C783A77" w14:textId="77777777" w:rsidR="004E2AFC" w:rsidRPr="007B69FD" w:rsidRDefault="004E2AFC" w:rsidP="004E2AFC">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4B67B741" w14:textId="77777777" w:rsidR="004E2AFC" w:rsidRPr="007B69FD" w:rsidRDefault="004E2AFC" w:rsidP="004E2AFC">
      <w:pPr>
        <w:rPr>
          <w:sz w:val="20"/>
          <w:szCs w:val="20"/>
        </w:rPr>
      </w:pPr>
    </w:p>
    <w:p w14:paraId="212A6088" w14:textId="582A9D09" w:rsidR="004E2AFC" w:rsidRPr="007B69FD" w:rsidRDefault="004E2AFC">
      <w:r w:rsidRPr="007B69FD">
        <w:br w:type="page"/>
      </w:r>
    </w:p>
    <w:p w14:paraId="61851DAA" w14:textId="1EC8234C" w:rsidR="004E2AFC" w:rsidRPr="007B69FD" w:rsidRDefault="004E2AFC" w:rsidP="004E2AFC">
      <w:pPr xmlns:w="http://schemas.openxmlformats.org/wordprocessingml/2006/main">
        <w:pStyle w:val="Heading1"/>
        <w:keepNext w:val="0"/>
        <w:keepLines w:val="0"/>
        <w:spacing w:before="480"/>
        <w:rPr>
          <w:b/>
          <w:bCs/>
          <w:szCs w:val="44"/>
        </w:rPr>
      </w:pPr>
      <w:bookmarkStart xmlns:w="http://schemas.openxmlformats.org/wordprocessingml/2006/main" w:id="21" w:name="_Toc161920342"/>
      <w:bookmarkStart xmlns:w="http://schemas.openxmlformats.org/wordprocessingml/2006/main" w:id="22" w:name="_Toc166194253"/>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Lucas 23:26-47</w:t>
      </w:r>
      <w:bookmarkEnd xmlns:w="http://schemas.openxmlformats.org/wordprocessingml/2006/main" w:id="21"/>
      <w:bookmarkEnd xmlns:w="http://schemas.openxmlformats.org/wordprocessingml/2006/main" w:id="22"/>
    </w:p>
    <w:p w14:paraId="4ACFE896" w14:textId="729AF932" w:rsidR="004E2AFC" w:rsidRPr="007B69FD" w:rsidRDefault="004E2AFC" w:rsidP="0042261F">
      <w:pPr xmlns:w="http://schemas.openxmlformats.org/wordprocessingml/2006/main">
        <w:pStyle w:val="Background"/>
        <w:rPr>
          <w:b/>
          <w:sz w:val="32"/>
          <w:szCs w:val="32"/>
        </w:rPr>
      </w:pPr>
      <w:r xmlns:w="http://schemas.openxmlformats.org/wordprocessingml/2006/main" w:rsidRPr="007B69FD">
        <w:rPr>
          <w:b/>
        </w:rPr>
        <w:t xml:space="preserve">Antecedentes </w:t>
      </w:r>
      <w:r xmlns:w="http://schemas.openxmlformats.org/wordprocessingml/2006/main" w:rsidRPr="007B69FD">
        <w:t xml:space="preserve">: Os líderes religiosos levaram Jesus ao governador da Judéia e acusaram Jesus de dizer que ele era um rei. Eles exigiram que Jesus fosse crucificado, e o governador entregou Jesus aos soldados para crucificá-lo.</w:t>
      </w:r>
    </w:p>
    <w:p w14:paraId="6C036BA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51A9690" w14:textId="77777777" w:rsidR="004E2AFC" w:rsidRPr="007B69FD" w:rsidRDefault="004E2AFC" w:rsidP="006D6990">
      <w:pPr xmlns:w="http://schemas.openxmlformats.org/wordprocessingml/2006/main">
        <w:pStyle w:val="Part1"/>
      </w:pPr>
      <w:r xmlns:w="http://schemas.openxmlformats.org/wordprocessingml/2006/main" w:rsidRPr="007B69FD">
        <w:t xml:space="preserve">Parte 1</w:t>
      </w:r>
    </w:p>
    <w:p w14:paraId="080EE483" w14:textId="7EA953C2" w:rsidR="004E2AFC" w:rsidRPr="007B69FD" w:rsidRDefault="004E2AFC"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E613308" w14:textId="555D9EB5" w:rsidR="004E2AFC" w:rsidRPr="007B69FD" w:rsidRDefault="004E2AFC" w:rsidP="0042261F">
      <w:pPr xmlns:w="http://schemas.openxmlformats.org/wordprocessingml/2006/main">
        <w:pStyle w:val="Checklist"/>
      </w:pPr>
      <w:r xmlns:w="http://schemas.openxmlformats.org/wordprocessingml/2006/main" w:rsidRPr="007B69FD">
        <w:t xml:space="preserve">Eles levaram Jesus embora e fizeram outro homem carregar a cruz de Jesus. [23:26]</w:t>
      </w:r>
    </w:p>
    <w:p w14:paraId="31EF91A6" w14:textId="35449B3F" w:rsidR="004E2AFC" w:rsidRPr="007B69FD" w:rsidRDefault="004E2AFC" w:rsidP="0042261F">
      <w:pPr xmlns:w="http://schemas.openxmlformats.org/wordprocessingml/2006/main">
        <w:pStyle w:val="Checklist"/>
      </w:pPr>
      <w:r xmlns:w="http://schemas.openxmlformats.org/wordprocessingml/2006/main" w:rsidRPr="007B69FD">
        <w:t xml:space="preserve">Uma multidão seguiu Jesus, e Jesus falou aos que estavam de luto. [23:27-31]</w:t>
      </w:r>
    </w:p>
    <w:p w14:paraId="4EB35BAE" w14:textId="02BABB3E" w:rsidR="004E2AFC" w:rsidRPr="007B69FD" w:rsidRDefault="004E2AFC" w:rsidP="0042261F">
      <w:pPr xmlns:w="http://schemas.openxmlformats.org/wordprocessingml/2006/main">
        <w:pStyle w:val="Checklist"/>
      </w:pPr>
      <w:r xmlns:w="http://schemas.openxmlformats.org/wordprocessingml/2006/main" w:rsidRPr="007B69FD">
        <w:t xml:space="preserve">Os soldados crucificaram Jesus e dois criminosos. [23:32-33]</w:t>
      </w:r>
    </w:p>
    <w:p w14:paraId="51D0FBE6" w14:textId="2BD7CD59" w:rsidR="004E2AFC" w:rsidRPr="007B69FD" w:rsidRDefault="004E2AFC" w:rsidP="0042261F">
      <w:pPr xmlns:w="http://schemas.openxmlformats.org/wordprocessingml/2006/main">
        <w:pStyle w:val="Checklist"/>
      </w:pPr>
      <w:r xmlns:w="http://schemas.openxmlformats.org/wordprocessingml/2006/main" w:rsidRPr="48114252">
        <w:rPr>
          <w:lang w:val="en-US"/>
        </w:rPr>
        <w:t xml:space="preserve">Jesus pediu a Deus que perdoasse as pessoas que o crucificavam porque não sabiam o que estavam fazendo. [23:34]</w:t>
      </w:r>
    </w:p>
    <w:p w14:paraId="595C90A7" w14:textId="6CE59144" w:rsidR="004E2AFC" w:rsidRPr="007B69FD" w:rsidRDefault="004E2AFC" w:rsidP="0042261F">
      <w:pPr xmlns:w="http://schemas.openxmlformats.org/wordprocessingml/2006/main">
        <w:pStyle w:val="Checklist"/>
      </w:pPr>
      <w:r xmlns:w="http://schemas.openxmlformats.org/wordprocessingml/2006/main" w:rsidRPr="007B69FD">
        <w:t xml:space="preserve">As pessoas zombavam de Jesus. [23:35-39]</w:t>
      </w:r>
    </w:p>
    <w:p w14:paraId="4F26384D" w14:textId="0E4B0575" w:rsidR="004E2AFC" w:rsidRPr="007B69FD" w:rsidRDefault="004E2AFC" w:rsidP="0042261F">
      <w:pPr xmlns:w="http://schemas.openxmlformats.org/wordprocessingml/2006/main">
        <w:pStyle w:val="Checklist"/>
      </w:pPr>
      <w:r xmlns:w="http://schemas.openxmlformats.org/wordprocessingml/2006/main" w:rsidRPr="007B69FD">
        <w:t xml:space="preserve">Um criminoso pendurado ao lado de Jesus o insultou. [23:39]</w:t>
      </w:r>
    </w:p>
    <w:p w14:paraId="084AAF74" w14:textId="3130FC3F" w:rsidR="004E2AFC" w:rsidRPr="007B69FD" w:rsidRDefault="004E2AFC" w:rsidP="0042261F">
      <w:pPr xmlns:w="http://schemas.openxmlformats.org/wordprocessingml/2006/main">
        <w:pStyle w:val="Checklist"/>
      </w:pPr>
      <w:r xmlns:w="http://schemas.openxmlformats.org/wordprocessingml/2006/main" w:rsidRPr="007B69FD">
        <w:t xml:space="preserve">O outro criminoso pendurado do outro lado pediu a misericórdia de Jesus. Jesus lhe respondeu. [23:40-43]</w:t>
      </w:r>
    </w:p>
    <w:p w14:paraId="3439A193" w14:textId="16D417ED" w:rsidR="004E2AFC" w:rsidRPr="007B69FD" w:rsidRDefault="004E2AFC" w:rsidP="0042261F">
      <w:pPr xmlns:w="http://schemas.openxmlformats.org/wordprocessingml/2006/main">
        <w:pStyle w:val="Checklist"/>
      </w:pPr>
      <w:r xmlns:w="http://schemas.openxmlformats.org/wordprocessingml/2006/main" w:rsidRPr="007B69FD">
        <w:t xml:space="preserve">Jesus morreu. [23:44-46]</w:t>
      </w:r>
    </w:p>
    <w:p w14:paraId="21F8533B" w14:textId="07FDE6D1" w:rsidR="004E2AFC" w:rsidRPr="007B69FD" w:rsidRDefault="004E2AFC" w:rsidP="0042261F">
      <w:pPr xmlns:w="http://schemas.openxmlformats.org/wordprocessingml/2006/main">
        <w:pStyle w:val="Checklist"/>
      </w:pPr>
      <w:r xmlns:w="http://schemas.openxmlformats.org/wordprocessingml/2006/main" w:rsidRPr="007B69FD">
        <w:t xml:space="preserve">O centurião percebeu que Jesus era um homem justo. [23:47]</w:t>
      </w:r>
    </w:p>
    <w:p w14:paraId="4E9DB535" w14:textId="77777777" w:rsidR="004E2AFC" w:rsidRPr="007B69FD" w:rsidRDefault="004E2AFC" w:rsidP="00961A85">
      <w:pPr xmlns:w="http://schemas.openxmlformats.org/wordprocessingml/2006/main">
        <w:pStyle w:val="Part2"/>
      </w:pPr>
      <w:r xmlns:w="http://schemas.openxmlformats.org/wordprocessingml/2006/main" w:rsidRPr="007B69FD">
        <w:t xml:space="preserve">Parte 2</w:t>
      </w:r>
    </w:p>
    <w:p w14:paraId="133D83A1" w14:textId="079E3A4C" w:rsidR="004E2AFC"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39EF7501" w14:textId="328C949A" w:rsidR="004E2AFC" w:rsidRPr="007B69FD" w:rsidRDefault="008F6E25" w:rsidP="0099152C">
      <w:pPr xmlns:w="http://schemas.openxmlformats.org/wordprocessingml/2006/main">
        <w:numPr>
          <w:ilvl w:val="0"/>
          <w:numId w:val="20"/>
        </w:numPr>
        <w:spacing w:before="200"/>
        <w:rPr>
          <w:sz w:val="20"/>
          <w:szCs w:val="20"/>
        </w:rPr>
      </w:pPr>
      <w:r xmlns:w="http://schemas.openxmlformats.org/wordprocessingml/2006/main" w:rsidRPr="007B69FD">
        <w:rPr>
          <w:sz w:val="20"/>
          <w:szCs w:val="20"/>
        </w:rPr>
        <w:t xml:space="preserve">[23:26]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soldados obrigaram um homem a fazer?</w:t>
      </w:r>
    </w:p>
    <w:p w14:paraId="32688613"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Fizeram-no carregar a cruz de Jesus e segui-lo.</w:t>
      </w:r>
    </w:p>
    <w:p w14:paraId="6EEC5127" w14:textId="77777777" w:rsidR="004E2AFC" w:rsidRPr="007B69FD" w:rsidRDefault="004E2AFC" w:rsidP="004E2AFC">
      <w:pPr>
        <w:ind w:left="720"/>
        <w:rPr>
          <w:sz w:val="20"/>
          <w:szCs w:val="20"/>
        </w:rPr>
      </w:pPr>
    </w:p>
    <w:p w14:paraId="7AF24598" w14:textId="562DA605"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[23:27]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Quem mais seguiu Jesus?</w:t>
      </w:r>
    </w:p>
    <w:p w14:paraId="3B64BEF2" w14:textId="50277BF5"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Uma grande multidão o seguia, e algumas mulheres que choravam e choravam por Jesus o seguiram.</w:t>
      </w:r>
    </w:p>
    <w:p w14:paraId="22FE24F4" w14:textId="77777777" w:rsidR="004E2AFC" w:rsidRPr="007B69FD" w:rsidRDefault="004E2AFC" w:rsidP="004E2AFC">
      <w:pPr>
        <w:ind w:left="720"/>
        <w:rPr>
          <w:sz w:val="20"/>
          <w:szCs w:val="20"/>
        </w:rPr>
      </w:pPr>
    </w:p>
    <w:p w14:paraId="0ADC72B8" w14:textId="3046F1FF"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[23:28]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quem Jesus disse que as mulheres de Jerusalém deveriam chorar em vez dele?</w:t>
      </w:r>
    </w:p>
    <w:p w14:paraId="4629BAA9"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deveriam chorar por si mesmos e pelos seus filhos.</w:t>
      </w:r>
    </w:p>
    <w:p w14:paraId="49EAB99D" w14:textId="77777777" w:rsidR="004E2AFC" w:rsidRPr="007B69FD" w:rsidRDefault="004E2AFC" w:rsidP="004E2AFC">
      <w:pPr>
        <w:ind w:left="720"/>
        <w:rPr>
          <w:sz w:val="20"/>
          <w:szCs w:val="20"/>
        </w:rPr>
      </w:pPr>
    </w:p>
    <w:p w14:paraId="4CDF9C2B" w14:textId="2CBE97DC"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[23:29]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a eles que as pessoas diriam naquela época sobre mulheres que não tinham filhos e mulheres que não amamentavam?</w:t>
      </w:r>
    </w:p>
    <w:p w14:paraId="3976F92F"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As pessoas diriam que aquelas mulheres foram abençoadas.</w:t>
      </w:r>
    </w:p>
    <w:p w14:paraId="24425891" w14:textId="77777777" w:rsidR="004E2AFC" w:rsidRPr="007B69FD" w:rsidRDefault="004E2AFC" w:rsidP="004E2AFC">
      <w:pPr>
        <w:ind w:left="720"/>
        <w:rPr>
          <w:sz w:val="20"/>
          <w:szCs w:val="20"/>
        </w:rPr>
      </w:pPr>
    </w:p>
    <w:p w14:paraId="204C7A03" w14:textId="26D48CB2"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as pessoas diriam às montanhas para fazer?</w:t>
      </w:r>
    </w:p>
    <w:p w14:paraId="30F17592"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As pessoas diriam às montanhas para cair sobre eles e cobri-los.</w:t>
      </w:r>
    </w:p>
    <w:p w14:paraId="748A492D" w14:textId="77777777" w:rsidR="008D7414" w:rsidRPr="007B69FD" w:rsidRDefault="008D7414" w:rsidP="008D7414">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23:26-47 continuação</w:t>
      </w:r>
    </w:p>
    <w:p w14:paraId="3A382985" w14:textId="77777777" w:rsidR="004E2AFC" w:rsidRPr="007B69FD" w:rsidRDefault="004E2AFC" w:rsidP="004E2AFC">
      <w:pPr>
        <w:ind w:left="720"/>
        <w:rPr>
          <w:sz w:val="20"/>
          <w:szCs w:val="20"/>
        </w:rPr>
      </w:pPr>
    </w:p>
    <w:p w14:paraId="179DB819" w14:textId="43263DDD"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[23:29-30]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as pessoas diriam que as mulheres estéreis eram abençoadas e por que diriam às montanhas para cair sobre elas?</w:t>
      </w:r>
    </w:p>
    <w:p w14:paraId="717E669C" w14:textId="2D201FC7" w:rsidR="004E2AFC" w:rsidRPr="00A014E9" w:rsidRDefault="00AF3C50" w:rsidP="00A014E9">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8D7414" w:rsidRPr="48114252">
        <w:rPr>
          <w:sz w:val="20"/>
          <w:szCs w:val="20"/>
          <w:lang w:val="en-US"/>
        </w:rPr>
        <w:t xml:space="preserve">Talvez eles dissessem essas coisas porque coisas tão terríveis aconteceriam naquela época que eles não gostariam de ver seus filhos sofrerem e eles próprios desejariam morrer.</w:t>
      </w:r>
    </w:p>
    <w:p w14:paraId="221FB717" w14:textId="77777777" w:rsidR="004E2AFC" w:rsidRPr="007B69FD" w:rsidRDefault="004E2AFC" w:rsidP="004E2AFC">
      <w:pPr>
        <w:rPr>
          <w:sz w:val="20"/>
          <w:szCs w:val="20"/>
        </w:rPr>
      </w:pPr>
    </w:p>
    <w:p w14:paraId="35BFA22E" w14:textId="446FDCA0"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[23:32]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Quem foi levado com Jesus para ser morto?</w:t>
      </w:r>
    </w:p>
    <w:p w14:paraId="13BD9ABA"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Dois criminosos foram levados com Jesus.</w:t>
      </w:r>
    </w:p>
    <w:p w14:paraId="6BE58724" w14:textId="77777777" w:rsidR="004E2AFC" w:rsidRPr="007B69FD" w:rsidRDefault="004E2AFC" w:rsidP="004E2AFC">
      <w:pPr>
        <w:ind w:left="720"/>
        <w:rPr>
          <w:sz w:val="20"/>
          <w:szCs w:val="20"/>
        </w:rPr>
      </w:pPr>
    </w:p>
    <w:p w14:paraId="5F7E6B69" w14:textId="126FBCF8"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soldados fizeram no lugar chamado Caveira?</w:t>
      </w:r>
    </w:p>
    <w:p w14:paraId="0FEB7463"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crucificaram Jesus e os dois criminosos.</w:t>
      </w:r>
    </w:p>
    <w:p w14:paraId="56DCBA41" w14:textId="77777777" w:rsidR="004E2AFC" w:rsidRPr="007B69FD" w:rsidRDefault="004E2AFC" w:rsidP="004E2AFC">
      <w:pPr>
        <w:ind w:left="720"/>
        <w:rPr>
          <w:sz w:val="20"/>
          <w:szCs w:val="20"/>
        </w:rPr>
      </w:pPr>
    </w:p>
    <w:p w14:paraId="6CE2239B" w14:textId="63B13D93" w:rsidR="004E2AFC"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[23:34]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orou por aqueles que o estavam crucificando?</w:t>
      </w:r>
    </w:p>
    <w:p w14:paraId="0318FBFB" w14:textId="77777777" w:rsidR="00BD5718" w:rsidRPr="00BD5718" w:rsidRDefault="00BD5718" w:rsidP="00BD5718">
      <w:pPr xmlns:w="http://schemas.openxmlformats.org/wordprocessingml/2006/main">
        <w:pStyle w:val="ListParagraph"/>
        <w:ind w:left="360" w:firstLine="360"/>
        <w:rPr>
          <w:sz w:val="20"/>
          <w:szCs w:val="20"/>
        </w:rPr>
      </w:pPr>
      <w:r xmlns:w="http://schemas.openxmlformats.org/wordprocessingml/2006/main" w:rsidRPr="00BD5718">
        <w:rPr>
          <w:sz w:val="20"/>
          <w:szCs w:val="20"/>
        </w:rPr>
        <w:t xml:space="preserve">Jesus pediu a Deus, seu Pai, que perdoasse o povo, porque eles não sabiam o que estavam fazendo.</w:t>
      </w:r>
    </w:p>
    <w:p w14:paraId="2FF91EA2" w14:textId="77777777" w:rsidR="00BD5718" w:rsidRDefault="00BD5718" w:rsidP="00BD5718">
      <w:pPr>
        <w:ind w:left="360"/>
        <w:rPr>
          <w:sz w:val="20"/>
          <w:szCs w:val="20"/>
        </w:rPr>
      </w:pPr>
    </w:p>
    <w:p w14:paraId="030E4011" w14:textId="2194152F" w:rsidR="00BD5718" w:rsidRPr="007B69FD" w:rsidRDefault="008F6E25" w:rsidP="0099152C">
      <w:pPr xmlns:w="http://schemas.openxmlformats.org/wordprocessingml/2006/main">
        <w:numPr>
          <w:ilvl w:val="0"/>
          <w:numId w:val="20"/>
        </w:numPr>
        <w:rPr>
          <w:sz w:val="20"/>
          <w:szCs w:val="20"/>
        </w:rPr>
      </w:pPr>
      <w:r xmlns:w="http://schemas.openxmlformats.org/wordprocessingml/2006/main">
        <w:rPr>
          <w:sz w:val="20"/>
          <w:szCs w:val="20"/>
        </w:rPr>
        <w:t xml:space="preserve">[23:34] </w:t>
      </w:r>
      <w:r xmlns:w="http://schemas.openxmlformats.org/wordprocessingml/2006/main" w:rsidR="00A014E9">
        <w:rPr>
          <w:sz w:val="20"/>
          <w:szCs w:val="20"/>
        </w:rPr>
        <w:tab xmlns:w="http://schemas.openxmlformats.org/wordprocessingml/2006/main"/>
      </w:r>
      <w:r xmlns:w="http://schemas.openxmlformats.org/wordprocessingml/2006/main" w:rsidR="00BD5718">
        <w:rPr>
          <w:sz w:val="20"/>
          <w:szCs w:val="20"/>
        </w:rPr>
        <w:t xml:space="preserve">O que os soldados fizeram com as roupas de Jesus?</w:t>
      </w:r>
    </w:p>
    <w:p w14:paraId="6419797A" w14:textId="30F449DC" w:rsidR="004E2AFC" w:rsidRDefault="00BD571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jogaram entre si para determinar como dividi-los e tomá-los para si.</w:t>
      </w:r>
    </w:p>
    <w:p w14:paraId="435D30D0" w14:textId="77777777" w:rsidR="00BD5718" w:rsidRPr="007B69FD" w:rsidRDefault="00BD5718" w:rsidP="004E2AFC">
      <w:pPr>
        <w:ind w:left="720"/>
        <w:rPr>
          <w:sz w:val="20"/>
          <w:szCs w:val="20"/>
        </w:rPr>
      </w:pPr>
    </w:p>
    <w:p w14:paraId="40563B0D" w14:textId="48FD6B50"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governantes desafiaram Jesus a fazer?</w:t>
      </w:r>
    </w:p>
    <w:p w14:paraId="4724339F"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o desafiaram a salvar-se se ele realmente fosse o Cristo de Deus, o escolhido.</w:t>
      </w:r>
    </w:p>
    <w:p w14:paraId="52DD22B1" w14:textId="77777777" w:rsidR="004E2AFC" w:rsidRPr="007B69FD" w:rsidRDefault="004E2AFC" w:rsidP="004E2AFC">
      <w:pPr>
        <w:ind w:left="720"/>
        <w:rPr>
          <w:sz w:val="20"/>
          <w:szCs w:val="20"/>
        </w:rPr>
      </w:pPr>
    </w:p>
    <w:p w14:paraId="0888C888" w14:textId="3D0AC197"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[23:36-37]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os soldados disseram quando lhe ofereceram vinagre?</w:t>
      </w:r>
    </w:p>
    <w:p w14:paraId="0281AFEC"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disseram a Jesus para se salvar se ele fosse o rei dos judeus.</w:t>
      </w:r>
    </w:p>
    <w:p w14:paraId="4446B226" w14:textId="77777777" w:rsidR="004E2AFC" w:rsidRPr="007B69FD" w:rsidRDefault="004E2AFC" w:rsidP="004E2AFC">
      <w:pPr>
        <w:ind w:left="720"/>
        <w:rPr>
          <w:sz w:val="20"/>
          <w:szCs w:val="20"/>
        </w:rPr>
      </w:pPr>
    </w:p>
    <w:p w14:paraId="672D253C" w14:textId="60B19C6A" w:rsidR="004E2AFC" w:rsidRPr="007B69FD" w:rsidRDefault="008F6E25" w:rsidP="0099152C">
      <w:pPr xmlns:w="http://schemas.openxmlformats.org/wordprocessingml/2006/main">
        <w:numPr>
          <w:ilvl w:val="0"/>
          <w:numId w:val="20"/>
        </w:numPr>
        <w:rPr>
          <w:sz w:val="20"/>
          <w:szCs w:val="20"/>
        </w:rPr>
      </w:pPr>
      <w:r xmlns:w="http://schemas.openxmlformats.org/wordprocessingml/2006/main">
        <w:rPr>
          <w:sz w:val="20"/>
          <w:szCs w:val="20"/>
        </w:rPr>
        <w:t xml:space="preserve">[23:38]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estava escrito em uma placa sobre Jesus?</w:t>
      </w:r>
    </w:p>
    <w:p w14:paraId="49FA5FF0"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Dizia que Jesus era o Rei dos Judeus.</w:t>
      </w:r>
    </w:p>
    <w:p w14:paraId="253F5EAB" w14:textId="77777777" w:rsidR="004E2AFC" w:rsidRPr="007B69FD" w:rsidRDefault="004E2AFC" w:rsidP="004E2AFC">
      <w:pPr>
        <w:ind w:left="720"/>
        <w:rPr>
          <w:sz w:val="20"/>
          <w:szCs w:val="20"/>
        </w:rPr>
      </w:pPr>
    </w:p>
    <w:p w14:paraId="0B1F8FDB" w14:textId="18CA7131"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[23:39]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um dos criminosos disse a Jesus para fazer, para provar que ele era o Cristo?</w:t>
      </w:r>
    </w:p>
    <w:p w14:paraId="54DE6DD8"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disse a Jesus para salvar a si mesmo e aos dois criminosos.</w:t>
      </w:r>
    </w:p>
    <w:p w14:paraId="7428D487" w14:textId="77777777" w:rsidR="004E2AFC" w:rsidRPr="007B69FD" w:rsidRDefault="004E2AFC" w:rsidP="004E2AFC">
      <w:pPr>
        <w:ind w:left="720"/>
        <w:rPr>
          <w:sz w:val="20"/>
          <w:szCs w:val="20"/>
        </w:rPr>
      </w:pPr>
    </w:p>
    <w:p w14:paraId="5D6E2FCF" w14:textId="296520BF"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[23:39]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você acha que aquele criminoso acreditava sobre Jesus ser o Cristo?</w:t>
      </w:r>
    </w:p>
    <w:p w14:paraId="672D0046" w14:textId="1EC6113D"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não parecia acreditar que Jesus era o Cristo. Ele estava apenas insultando Jesus.</w:t>
      </w:r>
    </w:p>
    <w:p w14:paraId="447062BC" w14:textId="77777777" w:rsidR="004E2AFC" w:rsidRPr="007B69FD" w:rsidRDefault="004E2AFC" w:rsidP="004E2AFC">
      <w:pPr>
        <w:ind w:left="720"/>
        <w:rPr>
          <w:sz w:val="20"/>
          <w:szCs w:val="20"/>
        </w:rPr>
      </w:pPr>
    </w:p>
    <w:p w14:paraId="26888FF4" w14:textId="27A5FEDA" w:rsidR="004E2AFC" w:rsidRPr="007B69FD" w:rsidRDefault="008F6E25" w:rsidP="0099152C">
      <w:pPr xmlns:w="http://schemas.openxmlformats.org/wordprocessingml/2006/main">
        <w:numPr>
          <w:ilvl w:val="0"/>
          <w:numId w:val="20"/>
        </w:numPr>
        <w:rPr>
          <w:sz w:val="20"/>
          <w:szCs w:val="20"/>
        </w:rPr>
      </w:pPr>
      <w:r xmlns:w="http://schemas.openxmlformats.org/wordprocessingml/2006/main">
        <w:rPr>
          <w:sz w:val="20"/>
          <w:szCs w:val="20"/>
        </w:rPr>
        <w:t xml:space="preserve">[23:40]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 outro criminoso perguntou ao primeiro criminoso?</w:t>
      </w:r>
    </w:p>
    <w:p w14:paraId="60074C52" w14:textId="77777777" w:rsidR="004E2AFC" w:rsidRPr="007B69FD" w:rsidRDefault="004E2AFC"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segundo criminoso perguntou ao primeiro criminoso se ele não temia a Deus, mesmo tendo sido condenado da mesma forma.</w:t>
      </w:r>
    </w:p>
    <w:p w14:paraId="1307C6F9" w14:textId="77777777" w:rsidR="004E2AFC" w:rsidRPr="007B69FD" w:rsidRDefault="004E2AFC" w:rsidP="004E2AFC">
      <w:pPr>
        <w:ind w:left="720"/>
        <w:rPr>
          <w:sz w:val="20"/>
          <w:szCs w:val="20"/>
        </w:rPr>
      </w:pPr>
    </w:p>
    <w:p w14:paraId="2C69087D" w14:textId="262EC544"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o segundo criminoso disse que ele e o primeiro criminoso estavam lá com justiça?</w:t>
      </w:r>
    </w:p>
    <w:p w14:paraId="54776891"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disse isso porque eles estavam recebendo o que mereciam.</w:t>
      </w:r>
    </w:p>
    <w:p w14:paraId="03F3759F" w14:textId="77777777" w:rsidR="004E2AFC" w:rsidRPr="007B69FD" w:rsidRDefault="004E2AFC" w:rsidP="004E2AFC">
      <w:pPr>
        <w:ind w:left="720"/>
        <w:rPr>
          <w:sz w:val="20"/>
          <w:szCs w:val="20"/>
        </w:rPr>
      </w:pPr>
    </w:p>
    <w:p w14:paraId="2DF3FA4D" w14:textId="6B5293E6"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 segundo criminoso disse sobre Jesus?</w:t>
      </w:r>
    </w:p>
    <w:p w14:paraId="03D635E4"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disse que Jesus não tinha feito nada de errado.</w:t>
      </w:r>
    </w:p>
    <w:p w14:paraId="4BDE1E1B" w14:textId="77777777" w:rsidR="004E2AFC" w:rsidRPr="007B69FD" w:rsidRDefault="004E2AFC" w:rsidP="004E2AFC">
      <w:pPr>
        <w:ind w:left="720"/>
        <w:rPr>
          <w:sz w:val="20"/>
          <w:szCs w:val="20"/>
        </w:rPr>
      </w:pPr>
    </w:p>
    <w:p w14:paraId="2335C714" w14:textId="5A00C25C" w:rsidR="004E2AFC" w:rsidRPr="007B69FD" w:rsidRDefault="004E2AFC"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[23:42] </w:t>
      </w:r>
      <w:r xmlns:w="http://schemas.openxmlformats.org/wordprocessingml/2006/main" w:rsidR="00A014E9">
        <w:rPr>
          <w:sz w:val="20"/>
          <w:szCs w:val="20"/>
        </w:rPr>
        <w:tab xmlns:w="http://schemas.openxmlformats.org/wordprocessingml/2006/main"/>
      </w:r>
      <w:r xmlns:w="http://schemas.openxmlformats.org/wordprocessingml/2006/main" w:rsidRPr="007B69FD">
        <w:rPr>
          <w:sz w:val="20"/>
          <w:szCs w:val="20"/>
        </w:rPr>
        <w:t xml:space="preserve">O que o segundo criminoso disse a Jesus?</w:t>
      </w:r>
    </w:p>
    <w:p w14:paraId="612318DD"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O segundo criminoso pediu a Jesus que se lembrasse dele quando Jesus chegasse ao seu reino.</w:t>
      </w:r>
    </w:p>
    <w:p w14:paraId="782636A9" w14:textId="77777777" w:rsidR="008D7414" w:rsidRPr="007B69FD" w:rsidRDefault="008D7414" w:rsidP="008D7414">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23:26-47 continuação</w:t>
      </w:r>
    </w:p>
    <w:p w14:paraId="1A7DC4E2" w14:textId="77777777" w:rsidR="004E2AFC" w:rsidRPr="007B69FD" w:rsidRDefault="004E2AFC" w:rsidP="004E2AFC">
      <w:pPr>
        <w:ind w:left="720"/>
        <w:rPr>
          <w:sz w:val="20"/>
          <w:szCs w:val="20"/>
        </w:rPr>
      </w:pPr>
    </w:p>
    <w:p w14:paraId="65F6C979" w14:textId="6A2D1B29"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 promessa Jesus fez ao segundo criminoso?</w:t>
      </w:r>
    </w:p>
    <w:p w14:paraId="479C09B6"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Jesus disse ao segundo criminoso que ele estaria com Jesus no paraíso naquele dia.</w:t>
      </w:r>
    </w:p>
    <w:p w14:paraId="482D7464" w14:textId="77777777" w:rsidR="004E2AFC" w:rsidRPr="007B69FD" w:rsidRDefault="004E2AFC" w:rsidP="004E2AFC">
      <w:pPr>
        <w:ind w:left="720"/>
        <w:rPr>
          <w:sz w:val="20"/>
          <w:szCs w:val="20"/>
        </w:rPr>
      </w:pPr>
    </w:p>
    <w:p w14:paraId="12D7020A" w14:textId="5F77E8A2"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[23:44-45]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Que eventos milagrosos aconteceram naquele dia?</w:t>
      </w:r>
    </w:p>
    <w:p w14:paraId="5334BCE2" w14:textId="15CB3595" w:rsidR="004E2AFC" w:rsidRPr="007B69FD" w:rsidRDefault="004E2AFC" w:rsidP="00961A85">
      <w:pPr xmlns:w="http://schemas.openxmlformats.org/wordprocessingml/2006/main">
        <w:ind w:left="720"/>
        <w:rPr>
          <w:sz w:val="20"/>
          <w:szCs w:val="20"/>
        </w:rPr>
      </w:pPr>
      <w:r xmlns:w="http://schemas.openxmlformats.org/wordprocessingml/2006/main" w:rsidRPr="007B69FD">
        <w:rPr>
          <w:sz w:val="20"/>
          <w:szCs w:val="20"/>
        </w:rPr>
        <w:t xml:space="preserve">A escuridão tomou conta da terra, e a cortina do templo rasgou-se ao meio.</w:t>
      </w:r>
    </w:p>
    <w:p w14:paraId="78376395" w14:textId="77777777" w:rsidR="004E2AFC" w:rsidRPr="007B69FD" w:rsidRDefault="004E2AFC" w:rsidP="004E2AFC">
      <w:pPr>
        <w:ind w:left="720"/>
        <w:rPr>
          <w:sz w:val="20"/>
          <w:szCs w:val="20"/>
        </w:rPr>
      </w:pPr>
    </w:p>
    <w:p w14:paraId="7FF4512C" w14:textId="1624688B" w:rsidR="004E2AFC" w:rsidRPr="007B69FD" w:rsidRDefault="008F6E25" w:rsidP="0099152C">
      <w:pPr xmlns:w="http://schemas.openxmlformats.org/wordprocessingml/2006/main">
        <w:numPr>
          <w:ilvl w:val="0"/>
          <w:numId w:val="20"/>
        </w:numPr>
        <w:rPr>
          <w:sz w:val="20"/>
          <w:szCs w:val="20"/>
        </w:rPr>
      </w:pPr>
      <w:r xmlns:w="http://schemas.openxmlformats.org/wordprocessingml/2006/main" w:rsidRPr="007B69FD">
        <w:rPr>
          <w:sz w:val="20"/>
          <w:szCs w:val="20"/>
        </w:rPr>
        <w:t xml:space="preserve">[23:44-45]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A que hora do dia essas coisas aconteceram?</w:t>
      </w:r>
    </w:p>
    <w:p w14:paraId="5ADB0389"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Essas coisas aconteceram por volta da hora sexta até a hora nona. (Isso significava por volta do meio-dia até as 3 da tarde.)</w:t>
      </w:r>
    </w:p>
    <w:p w14:paraId="1F239708" w14:textId="77777777" w:rsidR="004E2AFC" w:rsidRPr="007B69FD" w:rsidRDefault="004E2AFC" w:rsidP="004E2AFC">
      <w:pPr>
        <w:ind w:left="720"/>
        <w:rPr>
          <w:sz w:val="20"/>
          <w:szCs w:val="20"/>
        </w:rPr>
      </w:pPr>
    </w:p>
    <w:p w14:paraId="3365D5D7" w14:textId="62A3A36C" w:rsidR="004E2AFC" w:rsidRPr="007B69FD" w:rsidRDefault="008F6E25" w:rsidP="0099152C">
      <w:pPr xmlns:w="http://schemas.openxmlformats.org/wordprocessingml/2006/main">
        <w:numPr>
          <w:ilvl w:val="0"/>
          <w:numId w:val="20"/>
        </w:numPr>
        <w:rPr>
          <w:sz w:val="20"/>
          <w:szCs w:val="20"/>
          <w:lang w:val="en-US"/>
        </w:rPr>
      </w:pPr>
      <w:r xmlns:w="http://schemas.openxmlformats.org/wordprocessingml/2006/main" w:rsidRPr="48114252">
        <w:rPr>
          <w:sz w:val="20"/>
          <w:szCs w:val="20"/>
          <w:lang w:val="en-US"/>
        </w:rPr>
        <w:t xml:space="preserve">[23:46] </w:t>
      </w:r>
      <w:r xmlns:w="http://schemas.openxmlformats.org/wordprocessingml/2006/main" w:rsidR="00A014E9">
        <w:rPr>
          <w:sz w:val="20"/>
          <w:szCs w:val="20"/>
          <w:lang w:val="en-US"/>
        </w:rPr>
        <w:tab xmlns:w="http://schemas.openxmlformats.org/wordprocessingml/2006/main"/>
      </w:r>
      <w:r xmlns:w="http://schemas.openxmlformats.org/wordprocessingml/2006/main" w:rsidR="004E2AFC" w:rsidRPr="48114252">
        <w:rPr>
          <w:sz w:val="20"/>
          <w:szCs w:val="20"/>
          <w:lang w:val="en-US"/>
        </w:rPr>
        <w:t xml:space="preserve">O que </w:t>
      </w:r>
      <w:proofErr xmlns:w="http://schemas.openxmlformats.org/wordprocessingml/2006/main" w:type="gramStart"/>
      <w:r xmlns:w="http://schemas.openxmlformats.org/wordprocessingml/2006/main" w:rsidR="004E2AFC" w:rsidRPr="48114252">
        <w:rPr>
          <w:sz w:val="20"/>
          <w:szCs w:val="20"/>
          <w:lang w:val="en-US"/>
        </w:rPr>
        <w:t xml:space="preserve">Jesus </w:t>
      </w:r>
      <w:proofErr xmlns:w="http://schemas.openxmlformats.org/wordprocessingml/2006/main" w:type="gramEnd"/>
      <w:r xmlns:w="http://schemas.openxmlformats.org/wordprocessingml/2006/main" w:rsidR="004E2AFC" w:rsidRPr="48114252">
        <w:rPr>
          <w:sz w:val="20"/>
          <w:szCs w:val="20"/>
          <w:lang w:val="en-US"/>
        </w:rPr>
        <w:t xml:space="preserve">gritou pouco antes de morrer?</w:t>
      </w:r>
    </w:p>
    <w:p w14:paraId="64C95AF7" w14:textId="538B4F76"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Jesus clamou que estava entregando seu espírito nas mãos de Deus, seu Pai.</w:t>
      </w:r>
    </w:p>
    <w:p w14:paraId="1BB3A8F9" w14:textId="77777777" w:rsidR="004E2AFC" w:rsidRPr="007B69FD" w:rsidRDefault="004E2AFC" w:rsidP="004E2AFC">
      <w:pPr>
        <w:ind w:left="360"/>
        <w:rPr>
          <w:sz w:val="20"/>
          <w:szCs w:val="20"/>
        </w:rPr>
      </w:pPr>
    </w:p>
    <w:p w14:paraId="566619DE" w14:textId="3AC15D99" w:rsidR="004E2AFC" w:rsidRPr="007B69FD" w:rsidRDefault="008F6E25" w:rsidP="0099152C">
      <w:pPr xmlns:w="http://schemas.openxmlformats.org/wordprocessingml/2006/main">
        <w:numPr>
          <w:ilvl w:val="0"/>
          <w:numId w:val="20"/>
        </w:numPr>
        <w:rPr>
          <w:sz w:val="20"/>
          <w:szCs w:val="20"/>
        </w:rPr>
      </w:pPr>
      <w:r xmlns:w="http://schemas.openxmlformats.org/wordprocessingml/2006/main">
        <w:rPr>
          <w:sz w:val="20"/>
          <w:szCs w:val="20"/>
        </w:rPr>
        <w:t xml:space="preserve">[23:47]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o centurião disse sobre Jesus?</w:t>
      </w:r>
    </w:p>
    <w:p w14:paraId="25FB4972"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O centurião disse que Jesus era certamente um homem justo.</w:t>
      </w:r>
    </w:p>
    <w:p w14:paraId="343D4E31" w14:textId="77777777" w:rsidR="004E2AFC" w:rsidRPr="007B69FD" w:rsidRDefault="004E2AFC" w:rsidP="004E2AFC">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1188182" w14:textId="77777777" w:rsidR="0042261F" w:rsidRPr="007B69FD" w:rsidRDefault="0042261F">
      <w:pPr>
        <w:spacing w:line="240" w:lineRule="auto"/>
        <w:rPr>
          <w:bCs/>
          <w:sz w:val="40"/>
          <w:szCs w:val="40"/>
        </w:rPr>
      </w:pPr>
      <w:bookmarkStart w:id="23" w:name="_Toc161920343"/>
      <w:r w:rsidRPr="007B69FD">
        <w:rPr>
          <w:bCs/>
        </w:rPr>
        <w:br w:type="page"/>
      </w:r>
    </w:p>
    <w:p w14:paraId="6703FBB8" w14:textId="1C4012A8" w:rsidR="004E2AFC" w:rsidRPr="007B69FD" w:rsidRDefault="004E2AFC" w:rsidP="00555394">
      <w:pPr xmlns:w="http://schemas.openxmlformats.org/wordprocessingml/2006/main">
        <w:pStyle w:val="Heading1"/>
        <w:rPr>
          <w:b/>
          <w:sz w:val="22"/>
          <w:szCs w:val="22"/>
        </w:rPr>
      </w:pPr>
      <w:bookmarkStart xmlns:w="http://schemas.openxmlformats.org/wordprocessingml/2006/main" w:id="24" w:name="_Toc166194254"/>
      <w:r xmlns:w="http://schemas.openxmlformats.org/wordprocessingml/2006/main" w:rsidRPr="007B69FD">
        <w:rPr>
          <w:b/>
        </w:rPr>
        <w:lastRenderedPageBreak xmlns:w="http://schemas.openxmlformats.org/wordprocessingml/2006/main"/>
      </w:r>
      <w:r xmlns:w="http://schemas.openxmlformats.org/wordprocessingml/2006/main" w:rsidRPr="007B69FD">
        <w:rPr>
          <w:b/>
        </w:rPr>
        <w:t xml:space="preserve">Lucas 24:36-53</w:t>
      </w:r>
      <w:bookmarkEnd xmlns:w="http://schemas.openxmlformats.org/wordprocessingml/2006/main" w:id="23"/>
      <w:bookmarkEnd xmlns:w="http://schemas.openxmlformats.org/wordprocessingml/2006/main" w:id="24"/>
    </w:p>
    <w:p w14:paraId="1EDCB3AA" w14:textId="77777777" w:rsidR="004E2AFC" w:rsidRPr="007B69FD" w:rsidRDefault="004E2AFC" w:rsidP="0042261F">
      <w:pPr xmlns:w="http://schemas.openxmlformats.org/wordprocessingml/2006/main">
        <w:pStyle w:val="Background"/>
        <w:rPr>
          <w:b/>
          <w:sz w:val="32"/>
          <w:szCs w:val="32"/>
        </w:rPr>
      </w:pPr>
      <w:r xmlns:w="http://schemas.openxmlformats.org/wordprocessingml/2006/main" w:rsidRPr="007B69FD">
        <w:rPr>
          <w:b/>
        </w:rPr>
        <w:t xml:space="preserve">Antecedentes </w:t>
      </w:r>
      <w:r xmlns:w="http://schemas.openxmlformats.org/wordprocessingml/2006/main" w:rsidRPr="007B69FD">
        <w:t xml:space="preserve">: Jesus morreu na véspera do sábado. No dia seguinte ao sábado, Deus o ressuscitou. Naquele dia, dois discípulos de Jesus caminhavam por uma estrada. Jesus aproximou-se deles e caminhou com eles. Jesus os ensinou. Quando eles se sentaram para comer, Jesus lhes serviu um pouco de pão. Então eles perceberam quem era Jesus e ele desapareceu de repente. Os dois homens voltaram para Jerusalém, encontraram os onze discípulos e contaram-lhes o que havia acontecido.</w:t>
      </w:r>
    </w:p>
    <w:p w14:paraId="5A4593F9"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13E530DD" w14:textId="77777777" w:rsidR="004E2AFC" w:rsidRPr="007B69FD" w:rsidRDefault="004E2AFC" w:rsidP="006D6990">
      <w:pPr xmlns:w="http://schemas.openxmlformats.org/wordprocessingml/2006/main">
        <w:pStyle w:val="Part1"/>
      </w:pPr>
      <w:r xmlns:w="http://schemas.openxmlformats.org/wordprocessingml/2006/main" w:rsidRPr="007B69FD">
        <w:t xml:space="preserve">Parte 1</w:t>
      </w:r>
    </w:p>
    <w:p w14:paraId="5A905949" w14:textId="1B882C0C" w:rsidR="004E2AFC" w:rsidRPr="007B69FD" w:rsidRDefault="004E2AFC"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EBE3EE7" w14:textId="604CBA98" w:rsidR="004E2AFC" w:rsidRPr="007B69FD" w:rsidRDefault="004E2AFC" w:rsidP="0042261F">
      <w:pPr xmlns:w="http://schemas.openxmlformats.org/wordprocessingml/2006/main">
        <w:pStyle w:val="Checklist"/>
      </w:pPr>
      <w:r xmlns:w="http://schemas.openxmlformats.org/wordprocessingml/2006/main" w:rsidRPr="007B69FD">
        <w:t xml:space="preserve">Quando Jesus apareceu aos discípulos, eles ficaram com medo e pensaram que estavam vendo um espírito. [24:36-37]</w:t>
      </w:r>
    </w:p>
    <w:p w14:paraId="138007A7" w14:textId="55337274" w:rsidR="004E2AFC" w:rsidRPr="007B69FD" w:rsidRDefault="004E2AFC" w:rsidP="0042261F">
      <w:pPr xmlns:w="http://schemas.openxmlformats.org/wordprocessingml/2006/main">
        <w:pStyle w:val="Checklist"/>
      </w:pPr>
      <w:r xmlns:w="http://schemas.openxmlformats.org/wordprocessingml/2006/main" w:rsidRPr="007B69FD">
        <w:t xml:space="preserve">Jesus mostrou-lhes a prova de que era realmente ele. [24:38-43]</w:t>
      </w:r>
    </w:p>
    <w:p w14:paraId="31B23C27" w14:textId="3737D42B" w:rsidR="004E2AFC" w:rsidRPr="007B69FD" w:rsidRDefault="004E2AFC" w:rsidP="0042261F">
      <w:pPr xmlns:w="http://schemas.openxmlformats.org/wordprocessingml/2006/main">
        <w:pStyle w:val="Checklist"/>
      </w:pPr>
      <w:r xmlns:w="http://schemas.openxmlformats.org/wordprocessingml/2006/main" w:rsidRPr="007B69FD">
        <w:t xml:space="preserve">Jesus abriu a mente dos discípulos para que pudessem compreender as escrituras. [24:44-45]</w:t>
      </w:r>
    </w:p>
    <w:p w14:paraId="1DBA7DA3" w14:textId="45268FC5" w:rsidR="004E2AFC" w:rsidRPr="007B69FD" w:rsidRDefault="004E2AFC" w:rsidP="0042261F">
      <w:pPr xmlns:w="http://schemas.openxmlformats.org/wordprocessingml/2006/main">
        <w:pStyle w:val="Checklist"/>
      </w:pPr>
      <w:r xmlns:w="http://schemas.openxmlformats.org/wordprocessingml/2006/main" w:rsidRPr="007B69FD">
        <w:t xml:space="preserve">Jesus veio para cumprir a Escritura pela sua morte na cruz e pela ressurreição ao terceiro dia. [24:46-47]</w:t>
      </w:r>
    </w:p>
    <w:p w14:paraId="1672850C" w14:textId="22823866" w:rsidR="004E2AFC" w:rsidRPr="007B69FD" w:rsidRDefault="004E2AFC" w:rsidP="0042261F">
      <w:pPr xmlns:w="http://schemas.openxmlformats.org/wordprocessingml/2006/main">
        <w:pStyle w:val="Checklist"/>
      </w:pPr>
      <w:r xmlns:w="http://schemas.openxmlformats.org/wordprocessingml/2006/main" w:rsidRPr="007B69FD">
        <w:t xml:space="preserve">Jesus disse aos discípulos que estava lhes enviando o que o Pai havia prometido. [24:49]</w:t>
      </w:r>
    </w:p>
    <w:p w14:paraId="4266E4FE" w14:textId="300D3762" w:rsidR="004E2AFC" w:rsidRPr="007B69FD" w:rsidRDefault="004E2AFC" w:rsidP="0042261F">
      <w:pPr xmlns:w="http://schemas.openxmlformats.org/wordprocessingml/2006/main">
        <w:pStyle w:val="Checklist"/>
      </w:pPr>
      <w:r xmlns:w="http://schemas.openxmlformats.org/wordprocessingml/2006/main" w:rsidRPr="007B69FD">
        <w:t xml:space="preserve">Jesus os abençoou ao ser elevado ao céu. [24:50-51]</w:t>
      </w:r>
    </w:p>
    <w:p w14:paraId="006BB0A1" w14:textId="77777777" w:rsidR="004E2AFC" w:rsidRPr="007B69FD" w:rsidRDefault="004E2AFC" w:rsidP="008F4244">
      <w:pPr xmlns:w="http://schemas.openxmlformats.org/wordprocessingml/2006/main">
        <w:pStyle w:val="Part2"/>
      </w:pPr>
      <w:r xmlns:w="http://schemas.openxmlformats.org/wordprocessingml/2006/main" w:rsidRPr="007B69FD">
        <w:t xml:space="preserve">Parte 2</w:t>
      </w:r>
    </w:p>
    <w:p w14:paraId="3E63C77C" w14:textId="1AE2E4AA" w:rsidR="004E2AFC"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14E8C654" w14:textId="06127469"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[24:36]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primeiro quando apareceu aos discípulos em Jerusalém?</w:t>
      </w:r>
    </w:p>
    <w:p w14:paraId="410D4122"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lhes disse que a paz estaria com eles.</w:t>
      </w:r>
    </w:p>
    <w:p w14:paraId="34888D2B" w14:textId="77777777" w:rsidR="004E2AFC" w:rsidRPr="007B69FD" w:rsidRDefault="004E2AFC" w:rsidP="004E2AFC">
      <w:pPr>
        <w:ind w:left="720"/>
        <w:rPr>
          <w:sz w:val="20"/>
          <w:szCs w:val="20"/>
        </w:rPr>
      </w:pPr>
    </w:p>
    <w:p w14:paraId="759C7FF6" w14:textId="0D089067"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[24:37]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os discípulos ficaram aterrorizados?</w:t>
      </w:r>
    </w:p>
    <w:p w14:paraId="0FE5FC4D"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ficaram com medo porque pensaram que estavam vendo um espírito.</w:t>
      </w:r>
    </w:p>
    <w:p w14:paraId="050CDA3C" w14:textId="77777777" w:rsidR="004E2AFC" w:rsidRPr="007B69FD" w:rsidRDefault="004E2AFC" w:rsidP="004E2AFC">
      <w:pPr>
        <w:ind w:left="720"/>
        <w:rPr>
          <w:sz w:val="20"/>
          <w:szCs w:val="20"/>
        </w:rPr>
      </w:pPr>
    </w:p>
    <w:p w14:paraId="591CF57B" w14:textId="1C9871FF"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[24:39-40]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Como Jesus provou que ele não era apenas um espírito?</w:t>
      </w:r>
    </w:p>
    <w:p w14:paraId="470246AD"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convidou os discípulos a tocá-lo e mostrou-lhes as mãos e os pés.</w:t>
      </w:r>
    </w:p>
    <w:p w14:paraId="3D5E3044" w14:textId="77777777" w:rsidR="004E2AFC" w:rsidRPr="007B69FD" w:rsidRDefault="004E2AFC" w:rsidP="004E2AFC">
      <w:pPr>
        <w:ind w:left="720"/>
        <w:rPr>
          <w:sz w:val="20"/>
          <w:szCs w:val="20"/>
        </w:rPr>
      </w:pPr>
    </w:p>
    <w:p w14:paraId="616E7D3D" w14:textId="1F5A0E6B"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[24:39-43]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Como você acha que Jesus é diferente de um espírito, conforme mostrado nesta passagem?</w:t>
      </w:r>
    </w:p>
    <w:p w14:paraId="66C77383" w14:textId="2B068B48" w:rsidR="004E2AFC" w:rsidRPr="007B69FD" w:rsidRDefault="00625887" w:rsidP="004E2AFC">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4E2AFC" w:rsidRPr="007B69FD">
        <w:rPr>
          <w:sz w:val="20"/>
          <w:szCs w:val="20"/>
        </w:rPr>
        <w:t xml:space="preserve">O corpo ressuscitado de Jesus pode ser tocado. Tem carne e ossos. Em seu corpo ressuscitado, Jesus também pode comer.</w:t>
      </w:r>
    </w:p>
    <w:p w14:paraId="0CA74714" w14:textId="77777777" w:rsidR="004E2AFC" w:rsidRPr="007B69FD" w:rsidRDefault="004E2AFC" w:rsidP="004E2AFC">
      <w:pPr>
        <w:ind w:left="720"/>
        <w:rPr>
          <w:sz w:val="20"/>
          <w:szCs w:val="20"/>
        </w:rPr>
      </w:pPr>
    </w:p>
    <w:p w14:paraId="085E7F9E" w14:textId="5CE7DCFC"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Como os discípulos responderam a Jesus?</w:t>
      </w:r>
    </w:p>
    <w:p w14:paraId="2C529077"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ainda não conseguiam acreditar porque estavam muito alegres e maravilhados.</w:t>
      </w:r>
    </w:p>
    <w:p w14:paraId="767CE451" w14:textId="77777777" w:rsidR="004E2AFC" w:rsidRPr="007B69FD" w:rsidRDefault="004E2AFC" w:rsidP="004E2AFC">
      <w:pPr>
        <w:ind w:left="720"/>
        <w:rPr>
          <w:sz w:val="20"/>
          <w:szCs w:val="20"/>
        </w:rPr>
      </w:pPr>
    </w:p>
    <w:p w14:paraId="304FF562" w14:textId="46159FA4"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perguntou aos discípulos?</w:t>
      </w:r>
    </w:p>
    <w:p w14:paraId="0685711E"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perguntou se eles tinham alguma coisa para comer.</w:t>
      </w:r>
    </w:p>
    <w:p w14:paraId="48514E6F" w14:textId="77777777" w:rsidR="004E2AFC" w:rsidRPr="007B69FD" w:rsidRDefault="004E2AFC" w:rsidP="004E2AFC">
      <w:pPr>
        <w:ind w:left="720"/>
        <w:rPr>
          <w:sz w:val="20"/>
          <w:szCs w:val="20"/>
        </w:rPr>
      </w:pPr>
    </w:p>
    <w:p w14:paraId="723ADD8D" w14:textId="469A263A" w:rsidR="004E2AFC" w:rsidRPr="007B69FD" w:rsidRDefault="008F6E25" w:rsidP="0099152C">
      <w:pPr xmlns:w="http://schemas.openxmlformats.org/wordprocessingml/2006/main">
        <w:numPr>
          <w:ilvl w:val="0"/>
          <w:numId w:val="21"/>
        </w:numPr>
        <w:rPr>
          <w:sz w:val="20"/>
          <w:szCs w:val="20"/>
        </w:rPr>
      </w:pPr>
      <w:r xmlns:w="http://schemas.openxmlformats.org/wordprocessingml/2006/main">
        <w:rPr>
          <w:sz w:val="20"/>
          <w:szCs w:val="20"/>
        </w:rPr>
        <w:t xml:space="preserve">[24:42-43]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eles deram a ele?</w:t>
      </w:r>
    </w:p>
    <w:p w14:paraId="57525345"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Deram-lhe um pedaço de peixe grelhado e ele comeu na presença deles.</w:t>
      </w:r>
    </w:p>
    <w:p w14:paraId="1A39A2CB" w14:textId="77777777" w:rsidR="008D7414" w:rsidRPr="007B69FD" w:rsidRDefault="008D7414" w:rsidP="008D7414">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Lucas 24:36-53 continuação</w:t>
      </w:r>
    </w:p>
    <w:p w14:paraId="7E71E188" w14:textId="77777777" w:rsidR="00257891" w:rsidRPr="007B69FD" w:rsidRDefault="00257891" w:rsidP="008F4244">
      <w:pPr>
        <w:rPr>
          <w:sz w:val="20"/>
          <w:szCs w:val="20"/>
        </w:rPr>
      </w:pPr>
    </w:p>
    <w:p w14:paraId="3B07612D" w14:textId="22B95C22"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[24:41-43]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Por que você acha que Jesus lhes pediu algo para comer?</w:t>
      </w:r>
    </w:p>
    <w:p w14:paraId="40F55181" w14:textId="2463CDF4" w:rsidR="004E2AFC"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4E2AFC" w:rsidRPr="48114252">
        <w:rPr>
          <w:sz w:val="20"/>
          <w:szCs w:val="20"/>
          <w:lang w:val="en-US"/>
        </w:rPr>
        <w:t xml:space="preserve">Talvez ele quisesse comer alguma coisa para mostrar-lhes que realmente ressuscitou dos mortos e que não era apenas um espírito.</w:t>
      </w:r>
    </w:p>
    <w:p w14:paraId="48985E01" w14:textId="77777777" w:rsidR="004E2AFC" w:rsidRPr="007B69FD" w:rsidRDefault="004E2AFC" w:rsidP="004E2AFC">
      <w:pPr>
        <w:rPr>
          <w:sz w:val="20"/>
          <w:szCs w:val="20"/>
        </w:rPr>
      </w:pPr>
    </w:p>
    <w:p w14:paraId="185B31E5" w14:textId="58AA2A1D" w:rsidR="004E2AFC" w:rsidRPr="007B69FD" w:rsidRDefault="008F6E25" w:rsidP="0099152C">
      <w:pPr xmlns:w="http://schemas.openxmlformats.org/wordprocessingml/2006/main">
        <w:numPr>
          <w:ilvl w:val="0"/>
          <w:numId w:val="21"/>
        </w:numPr>
        <w:rPr>
          <w:sz w:val="20"/>
          <w:szCs w:val="20"/>
          <w:lang w:val="en-US"/>
        </w:rPr>
      </w:pPr>
      <w:r xmlns:w="http://schemas.openxmlformats.org/wordprocessingml/2006/main" w:rsidRPr="48114252">
        <w:rPr>
          <w:sz w:val="20"/>
          <w:szCs w:val="20"/>
          <w:lang w:val="en-US"/>
        </w:rPr>
        <w:t xml:space="preserve">[24:44] </w:t>
      </w:r>
      <w:r xmlns:w="http://schemas.openxmlformats.org/wordprocessingml/2006/main" w:rsidR="00A014E9">
        <w:rPr>
          <w:sz w:val="20"/>
          <w:szCs w:val="20"/>
          <w:lang w:val="en-US"/>
        </w:rPr>
        <w:tab xmlns:w="http://schemas.openxmlformats.org/wordprocessingml/2006/main"/>
      </w:r>
      <w:r xmlns:w="http://schemas.openxmlformats.org/wordprocessingml/2006/main" w:rsidR="004E2AFC" w:rsidRPr="48114252">
        <w:rPr>
          <w:sz w:val="20"/>
          <w:szCs w:val="20"/>
          <w:lang w:val="en-US"/>
        </w:rPr>
        <w:t xml:space="preserve">O que Jesus disse que disse aos seus discípulos quando estava com eles antes?</w:t>
      </w:r>
    </w:p>
    <w:p w14:paraId="7D95D662"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lhes havia dito que tudo o que estava escrito sobre ele na Lei de Moisés, nos Profetas e nos Salmos deveria ser cumprido.</w:t>
      </w:r>
    </w:p>
    <w:p w14:paraId="784E76A4" w14:textId="77777777" w:rsidR="004E2AFC" w:rsidRPr="007B69FD" w:rsidRDefault="004E2AFC" w:rsidP="004E2AFC">
      <w:pPr>
        <w:ind w:left="720"/>
        <w:rPr>
          <w:sz w:val="20"/>
          <w:szCs w:val="20"/>
        </w:rPr>
      </w:pPr>
    </w:p>
    <w:p w14:paraId="752A7A52" w14:textId="131E78DF"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[24:45]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Como os discípulos foram capazes de entender as escrituras?</w:t>
      </w:r>
    </w:p>
    <w:p w14:paraId="79A388A8" w14:textId="7D1F366E"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Jesus abriu suas mentes para que entendessem. (Isso significava que ele os capacitou a compreender as escrituras.)</w:t>
      </w:r>
    </w:p>
    <w:p w14:paraId="11BE9264" w14:textId="77777777" w:rsidR="004E2AFC" w:rsidRPr="007B69FD" w:rsidRDefault="004E2AFC" w:rsidP="004E2AFC">
      <w:pPr>
        <w:ind w:left="720"/>
        <w:rPr>
          <w:sz w:val="20"/>
          <w:szCs w:val="20"/>
        </w:rPr>
      </w:pPr>
    </w:p>
    <w:p w14:paraId="5702B575" w14:textId="130FD0CA"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[24:46]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estava escrito nas escrituras?</w:t>
      </w:r>
    </w:p>
    <w:p w14:paraId="1DF82D03"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As escrituras diziam que o Cristo sofreria e ressuscitaria dentre os mortos no terceiro dia.</w:t>
      </w:r>
    </w:p>
    <w:p w14:paraId="54E387F5" w14:textId="77777777" w:rsidR="004E2AFC" w:rsidRPr="007B69FD" w:rsidRDefault="004E2AFC" w:rsidP="004E2AFC">
      <w:pPr>
        <w:ind w:left="720"/>
        <w:rPr>
          <w:sz w:val="20"/>
          <w:szCs w:val="20"/>
        </w:rPr>
      </w:pPr>
    </w:p>
    <w:p w14:paraId="37E3A0DD" w14:textId="60C99DB0"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[24:47]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Jesus disse que deveria ser pregado em seu nome a todas as nações?</w:t>
      </w:r>
    </w:p>
    <w:p w14:paraId="329F167A" w14:textId="77777777" w:rsidR="004E2AFC" w:rsidRPr="007B69FD" w:rsidRDefault="004E2AFC"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arrependimento e o perdão dos pecados devem ser pregados a todas as nações.</w:t>
      </w:r>
    </w:p>
    <w:p w14:paraId="1C2E1825" w14:textId="77777777" w:rsidR="004E2AFC" w:rsidRPr="007B69FD" w:rsidRDefault="004E2AFC" w:rsidP="004E2AFC">
      <w:pPr>
        <w:ind w:left="720"/>
        <w:rPr>
          <w:sz w:val="20"/>
          <w:szCs w:val="20"/>
        </w:rPr>
      </w:pPr>
    </w:p>
    <w:p w14:paraId="2F610468" w14:textId="31B34DA4" w:rsidR="004E2AFC" w:rsidRPr="007B69FD" w:rsidRDefault="008F6E25" w:rsidP="0099152C">
      <w:pPr xmlns:w="http://schemas.openxmlformats.org/wordprocessingml/2006/main">
        <w:numPr>
          <w:ilvl w:val="0"/>
          <w:numId w:val="21"/>
        </w:numPr>
        <w:rPr>
          <w:sz w:val="20"/>
          <w:szCs w:val="20"/>
          <w:lang w:val="en-US"/>
        </w:rPr>
      </w:pPr>
      <w:r xmlns:w="http://schemas.openxmlformats.org/wordprocessingml/2006/main" w:rsidRPr="48114252">
        <w:rPr>
          <w:sz w:val="20"/>
          <w:szCs w:val="20"/>
          <w:lang w:val="en-US"/>
        </w:rPr>
        <w:t xml:space="preserve">[24:48] </w:t>
      </w:r>
      <w:r xmlns:w="http://schemas.openxmlformats.org/wordprocessingml/2006/main" w:rsidR="00A014E9">
        <w:rPr>
          <w:sz w:val="20"/>
          <w:szCs w:val="20"/>
          <w:lang w:val="en-US"/>
        </w:rPr>
        <w:tab xmlns:w="http://schemas.openxmlformats.org/wordprocessingml/2006/main"/>
      </w:r>
      <w:r xmlns:w="http://schemas.openxmlformats.org/wordprocessingml/2006/main" w:rsidR="004E2AFC" w:rsidRPr="48114252">
        <w:rPr>
          <w:sz w:val="20"/>
          <w:szCs w:val="20"/>
          <w:lang w:val="en-US"/>
        </w:rPr>
        <w:t xml:space="preserve">Quais você acha que foram as coisas das quais os discípulos foram testemunhas?</w:t>
      </w:r>
    </w:p>
    <w:p w14:paraId="37F2CFC4" w14:textId="2EDB7428" w:rsidR="004E2AFC"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8F4244" w:rsidRPr="48114252">
        <w:rPr>
          <w:sz w:val="20"/>
          <w:szCs w:val="20"/>
          <w:lang w:val="en-US"/>
        </w:rPr>
        <w:t xml:space="preserve">Pelo restante do livro, fica evidente que eles foram testemunhas da vida de Jesus, de seus ensinamentos, de seus milagres, de sua morte, de sua ressurreição e do fato de que ele cumpriu as Escrituras.</w:t>
      </w:r>
    </w:p>
    <w:p w14:paraId="79195EB4" w14:textId="77777777" w:rsidR="004E2AFC" w:rsidRPr="007B69FD" w:rsidRDefault="004E2AFC" w:rsidP="004E2AFC">
      <w:pPr>
        <w:ind w:left="720"/>
        <w:rPr>
          <w:sz w:val="20"/>
          <w:szCs w:val="20"/>
        </w:rPr>
      </w:pPr>
    </w:p>
    <w:p w14:paraId="5D530AB0" w14:textId="46B66B36"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[24:49] </w:t>
      </w:r>
      <w:r xmlns:w="http://schemas.openxmlformats.org/wordprocessingml/2006/main" w:rsidR="00A014E9">
        <w:rPr>
          <w:sz w:val="20"/>
          <w:szCs w:val="20"/>
        </w:rPr>
        <w:tab xmlns:w="http://schemas.openxmlformats.org/wordprocessingml/2006/main"/>
      </w:r>
      <w:r xmlns:w="http://schemas.openxmlformats.org/wordprocessingml/2006/main" w:rsidR="008F4244" w:rsidRPr="007B69FD">
        <w:rPr>
          <w:sz w:val="20"/>
          <w:szCs w:val="20"/>
        </w:rPr>
        <w:t xml:space="preserve">Quanto tempo Jesus disse aos discípulos para esperarem na cidade?</w:t>
      </w:r>
    </w:p>
    <w:p w14:paraId="55CDDFF9" w14:textId="2C06122B"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lhes disse para esperarem lá até que recebessem poder do alto.</w:t>
      </w:r>
    </w:p>
    <w:p w14:paraId="56162BB9" w14:textId="77777777" w:rsidR="004E2AFC" w:rsidRPr="007B69FD" w:rsidRDefault="004E2AFC" w:rsidP="004E2AFC">
      <w:pPr>
        <w:ind w:left="720"/>
        <w:rPr>
          <w:sz w:val="20"/>
          <w:szCs w:val="20"/>
        </w:rPr>
      </w:pPr>
    </w:p>
    <w:p w14:paraId="2B983100" w14:textId="5F3BE044" w:rsidR="004E2AFC" w:rsidRPr="007B69FD" w:rsidRDefault="008F6E25" w:rsidP="0099152C">
      <w:pPr xmlns:w="http://schemas.openxmlformats.org/wordprocessingml/2006/main">
        <w:numPr>
          <w:ilvl w:val="0"/>
          <w:numId w:val="21"/>
        </w:numPr>
        <w:rPr>
          <w:sz w:val="20"/>
          <w:szCs w:val="20"/>
        </w:rPr>
      </w:pPr>
      <w:r xmlns:w="http://schemas.openxmlformats.org/wordprocessingml/2006/main">
        <w:rPr>
          <w:sz w:val="20"/>
          <w:szCs w:val="20"/>
        </w:rPr>
        <w:t xml:space="preserve">[24:50-51]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O que aconteceu com Jesus quando ele abençoou os discípulos perto de Betânia?</w:t>
      </w:r>
    </w:p>
    <w:p w14:paraId="089C89D8" w14:textId="6D91FE08"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 subiu ao céu.</w:t>
      </w:r>
    </w:p>
    <w:p w14:paraId="7860E9D3" w14:textId="77777777" w:rsidR="004E2AFC" w:rsidRPr="007B69FD" w:rsidRDefault="004E2AFC" w:rsidP="004E2AFC">
      <w:pPr>
        <w:ind w:left="720"/>
        <w:rPr>
          <w:sz w:val="20"/>
          <w:szCs w:val="20"/>
        </w:rPr>
      </w:pPr>
    </w:p>
    <w:p w14:paraId="38F732FF" w14:textId="17176EE4" w:rsidR="004E2AFC" w:rsidRPr="007B69FD" w:rsidRDefault="008F6E25" w:rsidP="0099152C">
      <w:pPr xmlns:w="http://schemas.openxmlformats.org/wordprocessingml/2006/main">
        <w:numPr>
          <w:ilvl w:val="0"/>
          <w:numId w:val="21"/>
        </w:numPr>
        <w:rPr>
          <w:sz w:val="20"/>
          <w:szCs w:val="20"/>
        </w:rPr>
      </w:pPr>
      <w:r xmlns:w="http://schemas.openxmlformats.org/wordprocessingml/2006/main" w:rsidRPr="007B69FD">
        <w:rPr>
          <w:sz w:val="20"/>
          <w:szCs w:val="20"/>
        </w:rPr>
        <w:t xml:space="preserve">[24:52] </w:t>
      </w:r>
      <w:r xmlns:w="http://schemas.openxmlformats.org/wordprocessingml/2006/main" w:rsidR="00A014E9">
        <w:rPr>
          <w:sz w:val="20"/>
          <w:szCs w:val="20"/>
        </w:rPr>
        <w:tab xmlns:w="http://schemas.openxmlformats.org/wordprocessingml/2006/main"/>
      </w:r>
      <w:r xmlns:w="http://schemas.openxmlformats.org/wordprocessingml/2006/main" w:rsidR="004E2AFC" w:rsidRPr="007B69FD">
        <w:rPr>
          <w:sz w:val="20"/>
          <w:szCs w:val="20"/>
        </w:rPr>
        <w:t xml:space="preserve">Como seus discípulos responderam?</w:t>
      </w:r>
    </w:p>
    <w:p w14:paraId="7E6C377A"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adoraram Jesus e voltaram para Jerusalém com alegria.</w:t>
      </w:r>
    </w:p>
    <w:p w14:paraId="1899312B" w14:textId="77777777" w:rsidR="004E2AFC" w:rsidRPr="007B69FD" w:rsidRDefault="004E2AFC" w:rsidP="004E2AFC">
      <w:pPr>
        <w:ind w:left="720"/>
        <w:rPr>
          <w:sz w:val="20"/>
          <w:szCs w:val="20"/>
        </w:rPr>
      </w:pPr>
    </w:p>
    <w:p w14:paraId="47FFFD30" w14:textId="7188D0AB" w:rsidR="004E2AFC" w:rsidRPr="007B69FD" w:rsidRDefault="008F6E25" w:rsidP="0099152C">
      <w:pPr xmlns:w="http://schemas.openxmlformats.org/wordprocessingml/2006/main">
        <w:numPr>
          <w:ilvl w:val="0"/>
          <w:numId w:val="21"/>
        </w:numPr>
        <w:rPr>
          <w:sz w:val="20"/>
          <w:szCs w:val="20"/>
          <w:lang w:val="en-US"/>
        </w:rPr>
      </w:pPr>
      <w:r xmlns:w="http://schemas.openxmlformats.org/wordprocessingml/2006/main" w:rsidRPr="48114252">
        <w:rPr>
          <w:sz w:val="20"/>
          <w:szCs w:val="20"/>
          <w:lang w:val="en-US"/>
        </w:rPr>
        <w:t xml:space="preserve">[24:53] </w:t>
      </w:r>
      <w:r xmlns:w="http://schemas.openxmlformats.org/wordprocessingml/2006/main" w:rsidR="00A014E9">
        <w:rPr>
          <w:sz w:val="20"/>
          <w:szCs w:val="20"/>
          <w:lang w:val="en-US"/>
        </w:rPr>
        <w:tab xmlns:w="http://schemas.openxmlformats.org/wordprocessingml/2006/main"/>
      </w:r>
      <w:r xmlns:w="http://schemas.openxmlformats.org/wordprocessingml/2006/main" w:rsidR="004E2AFC" w:rsidRPr="48114252">
        <w:rPr>
          <w:sz w:val="20"/>
          <w:szCs w:val="20"/>
          <w:lang w:val="en-US"/>
        </w:rPr>
        <w:t xml:space="preserve">Onde os discípulos passaram seu tempo e o que eles fizeram?</w:t>
      </w:r>
    </w:p>
    <w:p w14:paraId="42A0E79D" w14:textId="77777777" w:rsidR="004E2AFC" w:rsidRPr="007B69FD" w:rsidRDefault="004E2AFC" w:rsidP="004E2AFC">
      <w:pPr xmlns:w="http://schemas.openxmlformats.org/wordprocessingml/2006/main">
        <w:ind w:left="720"/>
        <w:rPr>
          <w:sz w:val="20"/>
          <w:szCs w:val="20"/>
        </w:rPr>
      </w:pPr>
      <w:r xmlns:w="http://schemas.openxmlformats.org/wordprocessingml/2006/main" w:rsidRPr="007B69FD">
        <w:rPr>
          <w:sz w:val="20"/>
          <w:szCs w:val="20"/>
        </w:rPr>
        <w:t xml:space="preserve">Eles estavam continuamente no templo, abençoando a Deus.</w:t>
      </w:r>
    </w:p>
    <w:p w14:paraId="31E24F52" w14:textId="77777777" w:rsidR="004E2AFC" w:rsidRPr="007B69FD" w:rsidRDefault="004E2AFC" w:rsidP="004E2AFC">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F530346" w14:textId="7EB153E4" w:rsidR="00555394" w:rsidRPr="007B69FD" w:rsidRDefault="00555394">
      <w:pPr>
        <w:rPr>
          <w:b/>
          <w:sz w:val="20"/>
          <w:szCs w:val="20"/>
        </w:rPr>
      </w:pPr>
      <w:r w:rsidRPr="007B69FD">
        <w:rPr>
          <w:b/>
          <w:sz w:val="20"/>
          <w:szCs w:val="20"/>
        </w:rPr>
        <w:br w:type="page"/>
      </w:r>
    </w:p>
    <w:p w14:paraId="26A24A74" w14:textId="0FCAD6D0" w:rsidR="00DF3E85" w:rsidRPr="007B69FD" w:rsidRDefault="00DF3E85" w:rsidP="00DF3E85">
      <w:pPr xmlns:w="http://schemas.openxmlformats.org/wordprocessingml/2006/main">
        <w:pStyle w:val="Heading1"/>
        <w:keepNext w:val="0"/>
        <w:keepLines w:val="0"/>
        <w:spacing w:before="0"/>
        <w:rPr>
          <w:b/>
          <w:bCs/>
          <w:szCs w:val="44"/>
        </w:rPr>
      </w:pPr>
      <w:bookmarkStart xmlns:w="http://schemas.openxmlformats.org/wordprocessingml/2006/main" w:id="25" w:name="_Toc16619425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João 1:1-4</w:t>
      </w:r>
      <w:bookmarkEnd xmlns:w="http://schemas.openxmlformats.org/wordprocessingml/2006/main" w:id="25"/>
      <w:r xmlns:w="http://schemas.openxmlformats.org/wordprocessingml/2006/main" w:rsidRPr="007B69FD">
        <w:rPr>
          <w:b/>
          <w:bCs/>
          <w:szCs w:val="44"/>
        </w:rPr>
        <w:t xml:space="preserve"> </w:t>
      </w:r>
    </w:p>
    <w:p w14:paraId="3B0EFD16" w14:textId="09CC4A09" w:rsidR="00DF3E85" w:rsidRPr="007B69FD" w:rsidRDefault="00DF3E85" w:rsidP="0042261F">
      <w:pPr xmlns:w="http://schemas.openxmlformats.org/wordprocessingml/2006/main">
        <w:pStyle w:val="Background"/>
        <w:rPr>
          <w:b/>
          <w:sz w:val="32"/>
          <w:szCs w:val="32"/>
        </w:rPr>
      </w:pPr>
      <w:r xmlns:w="http://schemas.openxmlformats.org/wordprocessingml/2006/main" w:rsidRPr="007B69FD">
        <w:rPr>
          <w:b/>
        </w:rPr>
        <w:t xml:space="preserve">Antecedentes </w:t>
      </w:r>
      <w:r xmlns:w="http://schemas.openxmlformats.org/wordprocessingml/2006/main" w:rsidRPr="007B69FD">
        <w:t xml:space="preserve">: João foi um dos 12 discípulos de Jesus. Ele esteve com Jesus durante seu ministério terreno. Ele foi testemunha ocular desses acontecimentos e escreveu um relato do que viu Jesus fazer e do que ouviu Jesus dizer. Esta seção foi a introdução de João ao seu Evangelho.</w:t>
      </w:r>
    </w:p>
    <w:p w14:paraId="3A4A9B3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491010A1" w14:textId="77777777" w:rsidR="00DF3E85" w:rsidRPr="007B69FD" w:rsidRDefault="00DF3E85" w:rsidP="006D6990">
      <w:pPr xmlns:w="http://schemas.openxmlformats.org/wordprocessingml/2006/main">
        <w:pStyle w:val="Part1"/>
      </w:pPr>
      <w:r xmlns:w="http://schemas.openxmlformats.org/wordprocessingml/2006/main" w:rsidRPr="007B69FD">
        <w:t xml:space="preserve">Parte 1</w:t>
      </w:r>
    </w:p>
    <w:p w14:paraId="085ACFF3" w14:textId="1388D1B3" w:rsidR="00DF3E85" w:rsidRPr="007B69FD" w:rsidRDefault="00DF3E85"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EE8607E" w14:textId="662AA2DF" w:rsidR="00DF3E85" w:rsidRPr="007B69FD" w:rsidRDefault="00DF3E85" w:rsidP="0042261F">
      <w:pPr xmlns:w="http://schemas.openxmlformats.org/wordprocessingml/2006/main">
        <w:pStyle w:val="Checklist"/>
      </w:pPr>
      <w:r xmlns:w="http://schemas.openxmlformats.org/wordprocessingml/2006/main" w:rsidRPr="007B69FD">
        <w:t xml:space="preserve">No princípio de tudo existia o Verbo. [1:1]</w:t>
      </w:r>
    </w:p>
    <w:p w14:paraId="53CA72A0" w14:textId="070330F0" w:rsidR="00DF3E85" w:rsidRPr="007B69FD" w:rsidRDefault="00DF3E85" w:rsidP="0042261F">
      <w:pPr xmlns:w="http://schemas.openxmlformats.org/wordprocessingml/2006/main">
        <w:pStyle w:val="Checklist"/>
      </w:pPr>
      <w:r xmlns:w="http://schemas.openxmlformats.org/wordprocessingml/2006/main" w:rsidRPr="007B69FD">
        <w:t xml:space="preserve">A Palavra estava com Deus, e a Palavra era Deus. [1:2-3]</w:t>
      </w:r>
    </w:p>
    <w:p w14:paraId="189C4E73" w14:textId="5CC8B6F2" w:rsidR="00DF3E85" w:rsidRPr="007B69FD" w:rsidRDefault="00DF3E85" w:rsidP="0042261F">
      <w:pPr xmlns:w="http://schemas.openxmlformats.org/wordprocessingml/2006/main">
        <w:pStyle w:val="Checklist"/>
      </w:pPr>
      <w:r xmlns:w="http://schemas.openxmlformats.org/wordprocessingml/2006/main" w:rsidRPr="007B69FD">
        <w:t xml:space="preserve">Todas as coisas foram feitas através da Palavra. [1:3]</w:t>
      </w:r>
    </w:p>
    <w:p w14:paraId="3F7A61F3" w14:textId="406D0045" w:rsidR="00DF3E85" w:rsidRPr="007B69FD" w:rsidRDefault="00DF3E85" w:rsidP="0042261F">
      <w:pPr xmlns:w="http://schemas.openxmlformats.org/wordprocessingml/2006/main">
        <w:pStyle w:val="Checklist"/>
      </w:pPr>
      <w:r xmlns:w="http://schemas.openxmlformats.org/wordprocessingml/2006/main" w:rsidRPr="007B69FD">
        <w:t xml:space="preserve">Na Palavra estava a vida. [1:4]</w:t>
      </w:r>
    </w:p>
    <w:p w14:paraId="550C8EC1" w14:textId="4B572B3F" w:rsidR="00DF3E85" w:rsidRPr="007B69FD" w:rsidRDefault="00DF3E85" w:rsidP="0042261F">
      <w:pPr xmlns:w="http://schemas.openxmlformats.org/wordprocessingml/2006/main">
        <w:pStyle w:val="Checklist"/>
      </w:pPr>
      <w:r xmlns:w="http://schemas.openxmlformats.org/wordprocessingml/2006/main" w:rsidRPr="007B69FD">
        <w:t xml:space="preserve">A vida era a luz dos homens. [1:4]</w:t>
      </w:r>
    </w:p>
    <w:p w14:paraId="5DCD5608" w14:textId="77777777" w:rsidR="00DF3E85" w:rsidRPr="007B69FD" w:rsidRDefault="00DF3E85" w:rsidP="003274AB">
      <w:pPr xmlns:w="http://schemas.openxmlformats.org/wordprocessingml/2006/main">
        <w:pStyle w:val="Part2"/>
      </w:pPr>
      <w:r xmlns:w="http://schemas.openxmlformats.org/wordprocessingml/2006/main" w:rsidRPr="007B69FD">
        <w:t xml:space="preserve">Parte 2</w:t>
      </w:r>
    </w:p>
    <w:p w14:paraId="296A5B88" w14:textId="5D7CE812" w:rsidR="00DF3E85" w:rsidRPr="007B69FD" w:rsidRDefault="003947E5" w:rsidP="0042261F">
      <w:pPr xmlns:w="http://schemas.openxmlformats.org/wordprocessingml/2006/main">
        <w:pStyle w:val="Answerortell"/>
        <w:rPr>
          <w:b/>
          <w:sz w:val="32"/>
          <w:szCs w:val="32"/>
        </w:rPr>
      </w:pPr>
      <w:r xmlns:w="http://schemas.openxmlformats.org/wordprocessingml/2006/main">
        <w:t xml:space="preserve">Responda às seguintes perguntas nos versículos especificados.</w:t>
      </w:r>
    </w:p>
    <w:p w14:paraId="70463616" w14:textId="202D355C"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[1:1-4]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Sobre quem é esta passagem?</w:t>
      </w:r>
    </w:p>
    <w:p w14:paraId="5095E759" w14:textId="77777777" w:rsidR="00DF3E85" w:rsidRPr="007B69FD" w:rsidRDefault="00DF3E85" w:rsidP="00DF3E85">
      <w:pPr xmlns:w="http://schemas.openxmlformats.org/wordprocessingml/2006/main">
        <w:ind w:left="720"/>
        <w:rPr>
          <w:sz w:val="20"/>
          <w:szCs w:val="20"/>
        </w:rPr>
      </w:pPr>
      <w:r xmlns:w="http://schemas.openxmlformats.org/wordprocessingml/2006/main" w:rsidRPr="007B69FD">
        <w:rPr>
          <w:sz w:val="20"/>
          <w:szCs w:val="20"/>
        </w:rPr>
        <w:t xml:space="preserve">É sobre aquele que é chamado de “a Palavra”.</w:t>
      </w:r>
    </w:p>
    <w:p w14:paraId="21D916D4" w14:textId="77777777" w:rsidR="00DF3E85" w:rsidRPr="007B69FD" w:rsidRDefault="00DF3E85" w:rsidP="00DF3E85">
      <w:pPr>
        <w:ind w:left="720"/>
        <w:rPr>
          <w:sz w:val="20"/>
          <w:szCs w:val="20"/>
        </w:rPr>
      </w:pPr>
    </w:p>
    <w:p w14:paraId="204D8029" w14:textId="57F2FEFE"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[1:1]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O que João disse sobre a Palavra em relação a Deus?</w:t>
      </w:r>
    </w:p>
    <w:p w14:paraId="583A60C3" w14:textId="77777777" w:rsidR="00DF3E85" w:rsidRPr="007B69FD" w:rsidRDefault="00DF3E85" w:rsidP="00DF3E85">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A Palavra estava com Deus. A Palavra era Deus.</w:t>
      </w:r>
    </w:p>
    <w:p w14:paraId="529EF7B3" w14:textId="77777777" w:rsidR="00DF3E85" w:rsidRPr="007B69FD" w:rsidRDefault="00DF3E85" w:rsidP="00DF3E85">
      <w:pPr>
        <w:rPr>
          <w:sz w:val="20"/>
          <w:szCs w:val="20"/>
        </w:rPr>
      </w:pPr>
    </w:p>
    <w:p w14:paraId="37916638" w14:textId="0164D129" w:rsidR="00DF3E85" w:rsidRPr="007B69FD" w:rsidRDefault="008F6E25" w:rsidP="0099152C">
      <w:pPr xmlns:w="http://schemas.openxmlformats.org/wordprocessingml/2006/main">
        <w:numPr>
          <w:ilvl w:val="0"/>
          <w:numId w:val="32"/>
        </w:numPr>
        <w:rPr>
          <w:sz w:val="20"/>
          <w:szCs w:val="20"/>
        </w:rPr>
      </w:pPr>
      <w:r xmlns:w="http://schemas.openxmlformats.org/wordprocessingml/2006/main">
        <w:rPr>
          <w:sz w:val="20"/>
          <w:szCs w:val="20"/>
        </w:rPr>
        <w:t xml:space="preserve">[1:2]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Quando a Palavra esteve com Deus, de acordo com o versículo 2?</w:t>
      </w:r>
    </w:p>
    <w:p w14:paraId="600B442A" w14:textId="77777777" w:rsidR="00DF3E85" w:rsidRPr="007B69FD" w:rsidRDefault="00DF3E85" w:rsidP="00DF3E85">
      <w:pPr xmlns:w="http://schemas.openxmlformats.org/wordprocessingml/2006/main">
        <w:ind w:left="720"/>
        <w:rPr>
          <w:sz w:val="20"/>
          <w:szCs w:val="20"/>
        </w:rPr>
      </w:pPr>
      <w:r xmlns:w="http://schemas.openxmlformats.org/wordprocessingml/2006/main" w:rsidRPr="007B69FD">
        <w:rPr>
          <w:sz w:val="20"/>
          <w:szCs w:val="20"/>
        </w:rPr>
        <w:t xml:space="preserve">Ele estava com Deus no princípio.</w:t>
      </w:r>
    </w:p>
    <w:p w14:paraId="2B42E696" w14:textId="77777777" w:rsidR="00DF3E85" w:rsidRPr="007B69FD" w:rsidRDefault="00DF3E85" w:rsidP="00DF3E85">
      <w:pPr>
        <w:ind w:left="720"/>
        <w:rPr>
          <w:sz w:val="20"/>
          <w:szCs w:val="20"/>
        </w:rPr>
      </w:pPr>
    </w:p>
    <w:p w14:paraId="4094CE7A" w14:textId="13B8B0FE"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[1:3]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Como Deus fez todas as coisas?</w:t>
      </w:r>
    </w:p>
    <w:p w14:paraId="27C1EAD3" w14:textId="53E957A1" w:rsidR="00DF3E85" w:rsidRPr="007B69FD" w:rsidRDefault="00DF3E85" w:rsidP="00DF3E85">
      <w:pPr xmlns:w="http://schemas.openxmlformats.org/wordprocessingml/2006/main">
        <w:ind w:left="720"/>
        <w:rPr>
          <w:sz w:val="20"/>
          <w:szCs w:val="20"/>
        </w:rPr>
      </w:pPr>
      <w:r xmlns:w="http://schemas.openxmlformats.org/wordprocessingml/2006/main" w:rsidRPr="007B69FD">
        <w:rPr>
          <w:sz w:val="20"/>
          <w:szCs w:val="20"/>
        </w:rPr>
        <w:t xml:space="preserve">Deus fez todas as coisas através dele (isto é, a Palavra).</w:t>
      </w:r>
    </w:p>
    <w:p w14:paraId="555A6596" w14:textId="77777777" w:rsidR="00DF3E85" w:rsidRPr="007B69FD" w:rsidRDefault="00DF3E85" w:rsidP="00DF3E85">
      <w:pPr>
        <w:ind w:left="720"/>
        <w:rPr>
          <w:sz w:val="20"/>
          <w:szCs w:val="20"/>
        </w:rPr>
      </w:pPr>
    </w:p>
    <w:p w14:paraId="07F80988" w14:textId="2F6AC25D"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[1:3]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Que coisas foram feitas de alguma outra maneira?</w:t>
      </w:r>
    </w:p>
    <w:p w14:paraId="5192584F" w14:textId="292D42A9" w:rsidR="00DF3E85" w:rsidRPr="007B69FD" w:rsidRDefault="00DF3E85"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Nada foi feito de outra forma. Todas as coisas que foram feitas foram feitas por meio dele (a Palavra).</w:t>
      </w:r>
    </w:p>
    <w:p w14:paraId="7652A77C" w14:textId="77777777" w:rsidR="00DF3E85" w:rsidRPr="007B69FD" w:rsidRDefault="00DF3E85" w:rsidP="00DF3E85">
      <w:pPr>
        <w:ind w:left="720"/>
        <w:rPr>
          <w:sz w:val="20"/>
          <w:szCs w:val="20"/>
        </w:rPr>
      </w:pPr>
    </w:p>
    <w:p w14:paraId="5BF0499D" w14:textId="2DAF30B5"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[1:4]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O que isso diz sobre a Palavra e a vida?</w:t>
      </w:r>
    </w:p>
    <w:p w14:paraId="2C44F8C2" w14:textId="77777777" w:rsidR="00DF3E85" w:rsidRPr="007B69FD" w:rsidRDefault="00DF3E85" w:rsidP="00DF3E85">
      <w:pPr xmlns:w="http://schemas.openxmlformats.org/wordprocessingml/2006/main">
        <w:ind w:left="720"/>
        <w:rPr>
          <w:sz w:val="20"/>
          <w:szCs w:val="20"/>
        </w:rPr>
      </w:pPr>
      <w:r xmlns:w="http://schemas.openxmlformats.org/wordprocessingml/2006/main" w:rsidRPr="007B69FD">
        <w:rPr>
          <w:sz w:val="20"/>
          <w:szCs w:val="20"/>
        </w:rPr>
        <w:t xml:space="preserve">A vida estava na Palavra. O versículo 4 também diz que a vida era a luz dos homens.</w:t>
      </w:r>
    </w:p>
    <w:p w14:paraId="6D07F374" w14:textId="77777777" w:rsidR="00DF3E85" w:rsidRPr="007B69FD" w:rsidRDefault="00DF3E85" w:rsidP="00DF3E85">
      <w:pPr>
        <w:ind w:left="720"/>
        <w:rPr>
          <w:sz w:val="20"/>
          <w:szCs w:val="20"/>
        </w:rPr>
      </w:pPr>
    </w:p>
    <w:p w14:paraId="6513A632" w14:textId="63897286" w:rsidR="00DF3E85" w:rsidRPr="007B69FD" w:rsidRDefault="008F6E25" w:rsidP="0099152C">
      <w:pPr xmlns:w="http://schemas.openxmlformats.org/wordprocessingml/2006/main">
        <w:numPr>
          <w:ilvl w:val="0"/>
          <w:numId w:val="32"/>
        </w:numPr>
        <w:rPr>
          <w:sz w:val="20"/>
          <w:szCs w:val="20"/>
        </w:rPr>
      </w:pPr>
      <w:r xmlns:w="http://schemas.openxmlformats.org/wordprocessingml/2006/main" w:rsidRPr="007B69FD">
        <w:rPr>
          <w:sz w:val="20"/>
          <w:szCs w:val="20"/>
        </w:rPr>
        <w:t xml:space="preserve">[1:4] </w:t>
      </w:r>
      <w:r xmlns:w="http://schemas.openxmlformats.org/wordprocessingml/2006/main" w:rsidR="00A014E9">
        <w:rPr>
          <w:sz w:val="20"/>
          <w:szCs w:val="20"/>
        </w:rPr>
        <w:tab xmlns:w="http://schemas.openxmlformats.org/wordprocessingml/2006/main"/>
      </w:r>
      <w:r xmlns:w="http://schemas.openxmlformats.org/wordprocessingml/2006/main" w:rsidR="00DF3E85" w:rsidRPr="007B69FD">
        <w:rPr>
          <w:sz w:val="20"/>
          <w:szCs w:val="20"/>
        </w:rPr>
        <w:t xml:space="preserve">O que você acha que significa ser a luz dos homens?</w:t>
      </w:r>
    </w:p>
    <w:p w14:paraId="3DDBAC26" w14:textId="27F78907" w:rsidR="00DF3E85" w:rsidRPr="007B69FD" w:rsidRDefault="00AF3C5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DF3E85" w:rsidRPr="48114252">
        <w:rPr>
          <w:sz w:val="20"/>
          <w:szCs w:val="20"/>
          <w:lang w:val="en-US"/>
        </w:rPr>
        <w:t xml:space="preserve">Provavelmente significa ser alguém ou algo que dá conhecimento e compreensão às pessoas.</w:t>
      </w:r>
    </w:p>
    <w:p w14:paraId="2F67FB6F" w14:textId="77777777" w:rsidR="00DF3E85" w:rsidRPr="007B69FD" w:rsidRDefault="00DF3E85" w:rsidP="00DF3E85">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189111B8" w14:textId="77777777" w:rsidR="0042261F" w:rsidRPr="007B69FD" w:rsidRDefault="0042261F">
      <w:pPr>
        <w:spacing w:line="240" w:lineRule="auto"/>
        <w:rPr>
          <w:sz w:val="40"/>
          <w:szCs w:val="44"/>
        </w:rPr>
      </w:pPr>
      <w:r w:rsidRPr="007B69FD">
        <w:rPr>
          <w:szCs w:val="44"/>
        </w:rPr>
        <w:br w:type="page"/>
      </w:r>
    </w:p>
    <w:p w14:paraId="1507D034" w14:textId="305DC666" w:rsidR="00FB543A" w:rsidRPr="007B69FD" w:rsidRDefault="00FB543A" w:rsidP="00FB543A">
      <w:pPr xmlns:w="http://schemas.openxmlformats.org/wordprocessingml/2006/main">
        <w:pStyle w:val="Heading1"/>
        <w:keepNext w:val="0"/>
        <w:keepLines w:val="0"/>
        <w:spacing w:before="0"/>
        <w:rPr>
          <w:b/>
          <w:bCs/>
          <w:sz w:val="32"/>
          <w:szCs w:val="32"/>
        </w:rPr>
      </w:pPr>
      <w:bookmarkStart xmlns:w="http://schemas.openxmlformats.org/wordprocessingml/2006/main" w:id="26" w:name="_Toc166194256"/>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João 1:14-18</w:t>
      </w:r>
      <w:bookmarkEnd xmlns:w="http://schemas.openxmlformats.org/wordprocessingml/2006/main" w:id="26"/>
    </w:p>
    <w:p w14:paraId="67CB06F2" w14:textId="4EB71033" w:rsidR="00FB543A" w:rsidRPr="007B69FD" w:rsidRDefault="00FB543A" w:rsidP="48114252">
      <w:pPr xmlns:w="http://schemas.openxmlformats.org/wordprocessingml/2006/main">
        <w:pStyle w:val="Background"/>
        <w:rPr>
          <w:b/>
          <w:sz w:val="32"/>
          <w:szCs w:val="32"/>
          <w:lang w:val="en-US"/>
        </w:rPr>
      </w:pPr>
      <w:r xmlns:w="http://schemas.openxmlformats.org/wordprocessingml/2006/main" w:rsidRPr="48114252">
        <w:rPr>
          <w:b/>
          <w:lang w:val="en-US"/>
        </w:rPr>
        <w:t xml:space="preserve">Antecedentes </w:t>
      </w:r>
      <w:r xmlns:w="http://schemas.openxmlformats.org/wordprocessingml/2006/main" w:rsidRPr="48114252">
        <w:rPr>
          <w:lang w:val="en-US"/>
        </w:rPr>
        <w:t xml:space="preserve">: Muitos homens tinham o nome de “John”. O homem que escreveu este livro chamava-se John. Começando em João 1:6, este escritor escreveu sobre outro homem chamado João. Esse homem era um pregador que batizava pessoas, por isso também foi chamado de “João Batista”.</w:t>
      </w:r>
    </w:p>
    <w:p w14:paraId="5B30513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2D66A9F" w14:textId="77777777" w:rsidR="00FB543A" w:rsidRPr="007B69FD" w:rsidRDefault="00FB543A" w:rsidP="006D6990">
      <w:pPr xmlns:w="http://schemas.openxmlformats.org/wordprocessingml/2006/main">
        <w:pStyle w:val="Part1"/>
      </w:pPr>
      <w:r xmlns:w="http://schemas.openxmlformats.org/wordprocessingml/2006/main" w:rsidRPr="007B69FD">
        <w:t xml:space="preserve">Parte 1</w:t>
      </w:r>
    </w:p>
    <w:p w14:paraId="26C54781" w14:textId="1D021A15" w:rsidR="00FB543A" w:rsidRPr="007B69FD" w:rsidRDefault="00FB543A"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7954EF82" w14:textId="17DF328D" w:rsidR="00FB543A" w:rsidRPr="007B69FD" w:rsidRDefault="008F6E25" w:rsidP="003274AB">
      <w:pPr xmlns:w="http://schemas.openxmlformats.org/wordprocessingml/2006/main">
        <w:pStyle w:val="Checklistmulti-line"/>
      </w:pPr>
      <w:r xmlns:w="http://schemas.openxmlformats.org/wordprocessingml/2006/main">
        <w:t xml:space="preserve">A Palavra se tornou carne (o que significa que Jesus se tornou um ser humano) e viveu entre as pessoas. [1:14]</w:t>
      </w:r>
    </w:p>
    <w:p w14:paraId="4A7551A7" w14:textId="79D87B53" w:rsidR="00FB543A" w:rsidRPr="007B69FD" w:rsidRDefault="00FB543A" w:rsidP="003274AB">
      <w:pPr xmlns:w="http://schemas.openxmlformats.org/wordprocessingml/2006/main">
        <w:pStyle w:val="Checklistmulti-line"/>
      </w:pPr>
      <w:r xmlns:w="http://schemas.openxmlformats.org/wordprocessingml/2006/main" w:rsidRPr="48114252">
        <w:rPr>
          <w:lang w:val="en-US"/>
        </w:rPr>
        <w:t xml:space="preserve">O Verbo, como Filho único do </w:t>
      </w:r>
      <w:proofErr xmlns:w="http://schemas.openxmlformats.org/wordprocessingml/2006/main" w:type="gramStart"/>
      <w:r xmlns:w="http://schemas.openxmlformats.org/wordprocessingml/2006/main" w:rsidR="00F05E6D" w:rsidRPr="48114252">
        <w:rPr>
          <w:lang w:val="en-US"/>
        </w:rPr>
        <w:t xml:space="preserve">Pai </w:t>
      </w:r>
      <w:proofErr xmlns:w="http://schemas.openxmlformats.org/wordprocessingml/2006/main" w:type="gramEnd"/>
      <w:r xmlns:w="http://schemas.openxmlformats.org/wordprocessingml/2006/main" w:rsidR="00F05E6D" w:rsidRPr="48114252">
        <w:rPr>
          <w:lang w:val="en-US"/>
        </w:rPr>
        <w:t xml:space="preserve">, tem glória. [1:14]</w:t>
      </w:r>
    </w:p>
    <w:p w14:paraId="11CA3E3A" w14:textId="08A4C6FE" w:rsidR="00FB543A" w:rsidRPr="007B69FD" w:rsidRDefault="00FB543A" w:rsidP="003274AB">
      <w:pPr xmlns:w="http://schemas.openxmlformats.org/wordprocessingml/2006/main">
        <w:pStyle w:val="Checklistmulti-line"/>
      </w:pPr>
      <w:r xmlns:w="http://schemas.openxmlformats.org/wordprocessingml/2006/main" w:rsidRPr="007B69FD">
        <w:t xml:space="preserve">João Batista testificou sobre a Palavra. [1:15]</w:t>
      </w:r>
    </w:p>
    <w:p w14:paraId="16C1E049" w14:textId="1FA7778B" w:rsidR="00FB543A" w:rsidRPr="007B69FD" w:rsidRDefault="00FB543A" w:rsidP="003274AB">
      <w:pPr xmlns:w="http://schemas.openxmlformats.org/wordprocessingml/2006/main">
        <w:pStyle w:val="Checklistmulti-line"/>
      </w:pPr>
      <w:r xmlns:w="http://schemas.openxmlformats.org/wordprocessingml/2006/main" w:rsidRPr="007B69FD">
        <w:t xml:space="preserve">A graça e a verdade vieram por meio de Jesus Cristo. [1:17]</w:t>
      </w:r>
    </w:p>
    <w:p w14:paraId="26C60040" w14:textId="5FAD9A05" w:rsidR="00FB543A" w:rsidRPr="007B69FD" w:rsidRDefault="00FB543A" w:rsidP="003274AB">
      <w:pPr xmlns:w="http://schemas.openxmlformats.org/wordprocessingml/2006/main">
        <w:pStyle w:val="Checklistmulti-line"/>
      </w:pPr>
      <w:r xmlns:w="http://schemas.openxmlformats.org/wordprocessingml/2006/main" w:rsidRPr="007B69FD">
        <w:t xml:space="preserve">Ninguém viu a Deus, mas aquele que está ao lado do Pai deu a conhecer Deus. [1:18]</w:t>
      </w:r>
    </w:p>
    <w:p w14:paraId="150465C7" w14:textId="77777777" w:rsidR="00FB543A" w:rsidRPr="007B69FD" w:rsidRDefault="00FB543A" w:rsidP="003274AB">
      <w:pPr xmlns:w="http://schemas.openxmlformats.org/wordprocessingml/2006/main">
        <w:pStyle w:val="Part2"/>
      </w:pPr>
      <w:r xmlns:w="http://schemas.openxmlformats.org/wordprocessingml/2006/main" w:rsidRPr="007B69FD">
        <w:t xml:space="preserve">Parte 2</w:t>
      </w:r>
    </w:p>
    <w:p w14:paraId="64C1448E" w14:textId="76D1C8AA" w:rsidR="00FB543A"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656FDD71" w14:textId="21FA96BF" w:rsidR="00FB543A" w:rsidRPr="007B69FD" w:rsidRDefault="008F6E25" w:rsidP="0099152C">
      <w:pPr xmlns:w="http://schemas.openxmlformats.org/wordprocessingml/2006/main">
        <w:numPr>
          <w:ilvl w:val="0"/>
          <w:numId w:val="34"/>
        </w:numPr>
        <w:rPr>
          <w:sz w:val="20"/>
          <w:szCs w:val="20"/>
        </w:rPr>
      </w:pPr>
      <w:r xmlns:w="http://schemas.openxmlformats.org/wordprocessingml/2006/main" w:rsidRPr="007B69FD">
        <w:rPr>
          <w:sz w:val="20"/>
          <w:szCs w:val="20"/>
        </w:rPr>
        <w:t xml:space="preserve">[1:14]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O que a Palavra se tornou e fez?</w:t>
      </w:r>
    </w:p>
    <w:p w14:paraId="0F8F1A6F" w14:textId="77777777" w:rsidR="00FB543A" w:rsidRPr="007B69FD" w:rsidRDefault="00FB543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Palavra se tornou carne e viveu entre as pessoas.</w:t>
      </w:r>
    </w:p>
    <w:p w14:paraId="7FF5DAC1" w14:textId="77777777" w:rsidR="00FB543A" w:rsidRPr="007B69FD" w:rsidRDefault="00FB543A" w:rsidP="00FB543A">
      <w:pPr>
        <w:ind w:left="720"/>
        <w:rPr>
          <w:sz w:val="20"/>
          <w:szCs w:val="20"/>
        </w:rPr>
      </w:pPr>
    </w:p>
    <w:p w14:paraId="15D6146E" w14:textId="2575EA91" w:rsidR="00FB543A" w:rsidRPr="007B69FD" w:rsidRDefault="008F6E25" w:rsidP="0099152C">
      <w:pPr xmlns:w="http://schemas.openxmlformats.org/wordprocessingml/2006/main">
        <w:numPr>
          <w:ilvl w:val="0"/>
          <w:numId w:val="34"/>
        </w:numPr>
        <w:rPr>
          <w:sz w:val="20"/>
          <w:szCs w:val="20"/>
          <w:lang w:val="en-US"/>
        </w:rPr>
      </w:pPr>
      <w:r xmlns:w="http://schemas.openxmlformats.org/wordprocessingml/2006/main" w:rsidRPr="48114252">
        <w:rPr>
          <w:sz w:val="20"/>
          <w:szCs w:val="20"/>
          <w:lang w:val="en-US"/>
        </w:rPr>
        <w:t xml:space="preserve">[1:14] </w:t>
      </w:r>
      <w:r xmlns:w="http://schemas.openxmlformats.org/wordprocessingml/2006/main" w:rsidR="00A014E9">
        <w:rPr>
          <w:sz w:val="20"/>
          <w:szCs w:val="20"/>
          <w:lang w:val="en-US"/>
        </w:rPr>
        <w:tab xmlns:w="http://schemas.openxmlformats.org/wordprocessingml/2006/main"/>
      </w:r>
      <w:r xmlns:w="http://schemas.openxmlformats.org/wordprocessingml/2006/main" w:rsidR="00FB543A" w:rsidRPr="48114252">
        <w:rPr>
          <w:sz w:val="20"/>
          <w:szCs w:val="20"/>
          <w:lang w:val="en-US"/>
        </w:rPr>
        <w:t xml:space="preserve">O que você acha que significa que a Palavra se tornou carne?</w:t>
      </w:r>
    </w:p>
    <w:p w14:paraId="50DA6C3E" w14:textId="6A3E2E5B" w:rsidR="00FB543A" w:rsidRPr="007B69FD" w:rsidRDefault="00FB543A" w:rsidP="48114252">
      <w:pPr xmlns:w="http://schemas.openxmlformats.org/wordprocessingml/2006/main">
        <w:ind w:left="360" w:firstLine="360"/>
        <w:rPr>
          <w:sz w:val="20"/>
          <w:szCs w:val="20"/>
          <w:lang w:val="en-US"/>
        </w:rPr>
      </w:pPr>
      <w:r xmlns:w="http://schemas.openxmlformats.org/wordprocessingml/2006/main" w:rsidRPr="48114252">
        <w:rPr>
          <w:sz w:val="20"/>
          <w:szCs w:val="20"/>
          <w:lang w:val="en-US"/>
        </w:rPr>
        <w:t xml:space="preserve">Isso indica que o Verbo (Jesus, Deus Filho) se tornou um ser humano.</w:t>
      </w:r>
    </w:p>
    <w:p w14:paraId="66776DC6" w14:textId="77777777" w:rsidR="00FB543A" w:rsidRPr="007B69FD" w:rsidRDefault="00FB543A" w:rsidP="00FB543A">
      <w:pPr>
        <w:ind w:left="360" w:firstLine="360"/>
        <w:rPr>
          <w:sz w:val="20"/>
          <w:szCs w:val="20"/>
        </w:rPr>
      </w:pPr>
    </w:p>
    <w:p w14:paraId="0EBB2A50" w14:textId="37B47399" w:rsidR="00FB543A" w:rsidRPr="007B69FD" w:rsidRDefault="008F6E25" w:rsidP="0099152C">
      <w:pPr xmlns:w="http://schemas.openxmlformats.org/wordprocessingml/2006/main">
        <w:numPr>
          <w:ilvl w:val="0"/>
          <w:numId w:val="34"/>
        </w:numPr>
        <w:rPr>
          <w:sz w:val="20"/>
          <w:szCs w:val="20"/>
        </w:rPr>
      </w:pPr>
      <w:r xmlns:w="http://schemas.openxmlformats.org/wordprocessingml/2006/main" w:rsidRPr="007B69FD">
        <w:rPr>
          <w:sz w:val="20"/>
          <w:szCs w:val="20"/>
        </w:rPr>
        <w:t xml:space="preserve">[1:14]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O que João disse que ele e as outras testemunhas oculares viram?</w:t>
      </w:r>
    </w:p>
    <w:p w14:paraId="3D52E953" w14:textId="334B2175"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Eles viram a glória do Verbo, o único Filho.</w:t>
      </w:r>
    </w:p>
    <w:p w14:paraId="30CDD9B7" w14:textId="77777777" w:rsidR="00FB543A" w:rsidRPr="007B69FD" w:rsidRDefault="00FB543A" w:rsidP="00FB543A">
      <w:pPr>
        <w:ind w:left="720"/>
        <w:rPr>
          <w:sz w:val="20"/>
          <w:szCs w:val="20"/>
        </w:rPr>
      </w:pPr>
    </w:p>
    <w:p w14:paraId="6425FCAC" w14:textId="20C393E5" w:rsidR="00FB543A" w:rsidRPr="007B69FD" w:rsidRDefault="008F6E25" w:rsidP="0099152C">
      <w:pPr xmlns:w="http://schemas.openxmlformats.org/wordprocessingml/2006/main">
        <w:numPr>
          <w:ilvl w:val="0"/>
          <w:numId w:val="34"/>
        </w:numPr>
        <w:rPr>
          <w:sz w:val="20"/>
          <w:szCs w:val="20"/>
          <w:lang w:val="en-US"/>
        </w:rPr>
      </w:pPr>
      <w:r xmlns:w="http://schemas.openxmlformats.org/wordprocessingml/2006/main" w:rsidRPr="48114252">
        <w:rPr>
          <w:sz w:val="20"/>
          <w:szCs w:val="20"/>
          <w:lang w:val="en-US"/>
        </w:rPr>
        <w:t xml:space="preserve">[1:14] </w:t>
      </w:r>
      <w:r xmlns:w="http://schemas.openxmlformats.org/wordprocessingml/2006/main" w:rsidR="00A014E9">
        <w:rPr>
          <w:sz w:val="20"/>
          <w:szCs w:val="20"/>
          <w:lang w:val="en-US"/>
        </w:rPr>
        <w:tab xmlns:w="http://schemas.openxmlformats.org/wordprocessingml/2006/main"/>
      </w:r>
      <w:r xmlns:w="http://schemas.openxmlformats.org/wordprocessingml/2006/main" w:rsidR="00595DEE" w:rsidRPr="48114252">
        <w:rPr>
          <w:sz w:val="20"/>
          <w:szCs w:val="20"/>
          <w:lang w:val="en-US"/>
        </w:rPr>
        <w:t xml:space="preserve">No versículo 14, quem você acha que veio do </w:t>
      </w:r>
      <w:proofErr xmlns:w="http://schemas.openxmlformats.org/wordprocessingml/2006/main" w:type="gramStart"/>
      <w:r xmlns:w="http://schemas.openxmlformats.org/wordprocessingml/2006/main" w:rsidR="00FB543A" w:rsidRPr="48114252">
        <w:rPr>
          <w:sz w:val="20"/>
          <w:szCs w:val="20"/>
          <w:lang w:val="en-US"/>
        </w:rPr>
        <w:t xml:space="preserve">Pai </w:t>
      </w:r>
      <w:proofErr xmlns:w="http://schemas.openxmlformats.org/wordprocessingml/2006/main" w:type="gramEnd"/>
      <w:r xmlns:w="http://schemas.openxmlformats.org/wordprocessingml/2006/main" w:rsidR="00FB543A" w:rsidRPr="48114252">
        <w:rPr>
          <w:sz w:val="20"/>
          <w:szCs w:val="20"/>
          <w:lang w:val="en-US"/>
        </w:rPr>
        <w:t xml:space="preserve">?</w:t>
      </w:r>
    </w:p>
    <w:p w14:paraId="205B3F5C" w14:textId="4A72BDC0"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Esta passagem mostra que aquele que veio do Pai é o único Filho de Deus.</w:t>
      </w:r>
    </w:p>
    <w:p w14:paraId="679A5CF9" w14:textId="77777777" w:rsidR="00FB543A" w:rsidRPr="007B69FD" w:rsidRDefault="00FB543A" w:rsidP="00FB543A">
      <w:pPr>
        <w:ind w:left="720"/>
        <w:rPr>
          <w:sz w:val="20"/>
          <w:szCs w:val="20"/>
        </w:rPr>
      </w:pPr>
    </w:p>
    <w:p w14:paraId="27EDB146" w14:textId="0A0D6D78" w:rsidR="00FB543A" w:rsidRPr="007B69FD" w:rsidRDefault="008F6E25" w:rsidP="0099152C">
      <w:pPr xmlns:w="http://schemas.openxmlformats.org/wordprocessingml/2006/main">
        <w:numPr>
          <w:ilvl w:val="0"/>
          <w:numId w:val="34"/>
        </w:numPr>
        <w:rPr>
          <w:sz w:val="20"/>
          <w:szCs w:val="20"/>
        </w:rPr>
      </w:pPr>
      <w:r xmlns:w="http://schemas.openxmlformats.org/wordprocessingml/2006/main" w:rsidRPr="007B69FD">
        <w:rPr>
          <w:sz w:val="20"/>
          <w:szCs w:val="20"/>
        </w:rPr>
        <w:t xml:space="preserve">[1:15]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De acordo com João Batista, por que o Verbo era maior do que ele?</w:t>
      </w:r>
    </w:p>
    <w:p w14:paraId="64B684B9" w14:textId="170796FE"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A Palavra era maior que João Batista porque a Palavra estava antes dele.</w:t>
      </w:r>
    </w:p>
    <w:p w14:paraId="490E932F" w14:textId="77777777" w:rsidR="00FB543A" w:rsidRPr="007B69FD" w:rsidRDefault="00FB543A" w:rsidP="00FB543A">
      <w:pPr>
        <w:ind w:left="720"/>
        <w:rPr>
          <w:sz w:val="20"/>
          <w:szCs w:val="20"/>
        </w:rPr>
      </w:pPr>
    </w:p>
    <w:p w14:paraId="4F315414" w14:textId="402D4DB0" w:rsidR="00FB543A" w:rsidRPr="007B69FD" w:rsidRDefault="008F6E25" w:rsidP="0099152C">
      <w:pPr xmlns:w="http://schemas.openxmlformats.org/wordprocessingml/2006/main">
        <w:numPr>
          <w:ilvl w:val="0"/>
          <w:numId w:val="34"/>
        </w:numPr>
        <w:rPr>
          <w:sz w:val="20"/>
          <w:szCs w:val="20"/>
        </w:rPr>
      </w:pPr>
      <w:r xmlns:w="http://schemas.openxmlformats.org/wordprocessingml/2006/main" w:rsidRPr="007B69FD">
        <w:rPr>
          <w:sz w:val="20"/>
          <w:szCs w:val="20"/>
        </w:rPr>
        <w:t xml:space="preserve">[1:17]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O que Deus deu através de Moisés?</w:t>
      </w:r>
    </w:p>
    <w:p w14:paraId="32737396" w14:textId="08BEB949" w:rsidR="00FB543A" w:rsidRPr="007B69FD" w:rsidRDefault="00AE107C" w:rsidP="00FB543A">
      <w:pPr xmlns:w="http://schemas.openxmlformats.org/wordprocessingml/2006/main">
        <w:ind w:left="720"/>
        <w:rPr>
          <w:sz w:val="20"/>
          <w:szCs w:val="20"/>
        </w:rPr>
      </w:pPr>
      <w:r xmlns:w="http://schemas.openxmlformats.org/wordprocessingml/2006/main" w:rsidRPr="007B69FD">
        <w:rPr>
          <w:sz w:val="20"/>
          <w:szCs w:val="20"/>
        </w:rPr>
        <w:t xml:space="preserve">Deus deu a lei através de Moisés.</w:t>
      </w:r>
    </w:p>
    <w:p w14:paraId="1225FFB0" w14:textId="77777777" w:rsidR="00FB543A" w:rsidRPr="007B69FD" w:rsidRDefault="00FB543A" w:rsidP="00FB543A">
      <w:pPr>
        <w:widowControl w:val="0"/>
        <w:ind w:left="720"/>
        <w:rPr>
          <w:sz w:val="20"/>
          <w:szCs w:val="20"/>
        </w:rPr>
      </w:pPr>
    </w:p>
    <w:p w14:paraId="56CEAD45" w14:textId="250A4283" w:rsidR="00FB543A" w:rsidRPr="007B69FD" w:rsidRDefault="008F6E25" w:rsidP="0099152C">
      <w:pPr xmlns:w="http://schemas.openxmlformats.org/wordprocessingml/2006/main">
        <w:numPr>
          <w:ilvl w:val="0"/>
          <w:numId w:val="34"/>
        </w:numPr>
        <w:rPr>
          <w:sz w:val="20"/>
          <w:szCs w:val="20"/>
        </w:rPr>
      </w:pPr>
      <w:r xmlns:w="http://schemas.openxmlformats.org/wordprocessingml/2006/main">
        <w:rPr>
          <w:sz w:val="20"/>
          <w:szCs w:val="20"/>
        </w:rPr>
        <w:t xml:space="preserve">[1:14-17]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João escreveu pela primeira vez sobre “Jesus Cristo” pelo nome no versículo 17. Como você acha que Jesus Cristo se relaciona com a informação nos versículos 14-16?</w:t>
      </w:r>
    </w:p>
    <w:p w14:paraId="51DA21F5" w14:textId="623363A0" w:rsidR="00FB543A" w:rsidRPr="007B69FD" w:rsidRDefault="00AB528B"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FB543A" w:rsidRPr="48114252">
        <w:rPr>
          <w:sz w:val="20"/>
          <w:szCs w:val="20"/>
          <w:lang w:val="en-US"/>
        </w:rPr>
        <w:t xml:space="preserve">Nesses versículos, Jesus Cristo pode ser identificado como a Palavra que se tornou carne, aquele e único que veio do Pai, aquele sobre quem João Batista testificou e aquele de quem vieram </w:t>
      </w:r>
      <w:proofErr xmlns:w="http://schemas.openxmlformats.org/wordprocessingml/2006/main" w:type="gramStart"/>
      <w:r xmlns:w="http://schemas.openxmlformats.org/wordprocessingml/2006/main" w:rsidR="00FB543A" w:rsidRPr="48114252">
        <w:rPr>
          <w:sz w:val="20"/>
          <w:szCs w:val="20"/>
          <w:lang w:val="en-US"/>
        </w:rPr>
        <w:t xml:space="preserve">a graça </w:t>
      </w:r>
      <w:proofErr xmlns:w="http://schemas.openxmlformats.org/wordprocessingml/2006/main" w:type="gramEnd"/>
      <w:r xmlns:w="http://schemas.openxmlformats.org/wordprocessingml/2006/main" w:rsidR="00FB543A" w:rsidRPr="48114252">
        <w:rPr>
          <w:sz w:val="20"/>
          <w:szCs w:val="20"/>
          <w:lang w:val="en-US"/>
        </w:rPr>
        <w:t xml:space="preserve">e a verdade. .</w:t>
      </w:r>
    </w:p>
    <w:p w14:paraId="38559171" w14:textId="77777777" w:rsidR="00FB543A" w:rsidRPr="007B69FD" w:rsidRDefault="00FB543A" w:rsidP="00FB543A">
      <w:pPr>
        <w:ind w:left="720"/>
        <w:rPr>
          <w:sz w:val="20"/>
          <w:szCs w:val="20"/>
        </w:rPr>
      </w:pPr>
    </w:p>
    <w:p w14:paraId="45B962EF" w14:textId="15A672CF" w:rsidR="00FB543A" w:rsidRPr="007B69FD" w:rsidRDefault="008F6E25" w:rsidP="0099152C">
      <w:pPr xmlns:w="http://schemas.openxmlformats.org/wordprocessingml/2006/main">
        <w:numPr>
          <w:ilvl w:val="0"/>
          <w:numId w:val="34"/>
        </w:numPr>
        <w:rPr>
          <w:sz w:val="20"/>
          <w:szCs w:val="20"/>
        </w:rPr>
      </w:pPr>
      <w:r xmlns:w="http://schemas.openxmlformats.org/wordprocessingml/2006/main" w:rsidRPr="007B69FD">
        <w:rPr>
          <w:sz w:val="20"/>
          <w:szCs w:val="20"/>
        </w:rPr>
        <w:t xml:space="preserve">[1:18]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Quem tornou Deus o Pai conhecido pelas pessoas?</w:t>
      </w:r>
    </w:p>
    <w:p w14:paraId="74153E37" w14:textId="1AF0D778"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O Filho único de Deus, que está com o Pai, deu a conhecer Deus Pai.</w:t>
      </w:r>
    </w:p>
    <w:p w14:paraId="2F6765C1" w14:textId="77777777" w:rsidR="00FB543A" w:rsidRPr="007B69FD" w:rsidRDefault="00FB543A" w:rsidP="003274AB">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João 1:14-18 continuação</w:t>
      </w:r>
    </w:p>
    <w:p w14:paraId="2CB7718F" w14:textId="77777777" w:rsidR="00FB543A" w:rsidRPr="007B69FD" w:rsidRDefault="00FB543A" w:rsidP="00FB543A">
      <w:pPr>
        <w:rPr>
          <w:sz w:val="20"/>
          <w:szCs w:val="20"/>
        </w:rPr>
      </w:pPr>
    </w:p>
    <w:p w14:paraId="148C49A0" w14:textId="2D8F3329" w:rsidR="00FB543A" w:rsidRPr="007B69FD" w:rsidRDefault="005B4A0C" w:rsidP="0099152C">
      <w:pPr xmlns:w="http://schemas.openxmlformats.org/wordprocessingml/2006/main">
        <w:keepNext/>
        <w:numPr>
          <w:ilvl w:val="0"/>
          <w:numId w:val="34"/>
        </w:numPr>
        <w:rPr>
          <w:sz w:val="20"/>
          <w:szCs w:val="20"/>
        </w:rPr>
      </w:pPr>
      <w:r xmlns:w="http://schemas.openxmlformats.org/wordprocessingml/2006/main" w:rsidRPr="007B69FD">
        <w:rPr>
          <w:sz w:val="20"/>
          <w:szCs w:val="20"/>
        </w:rPr>
        <w:t xml:space="preserve">[1:14-18]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Por que você acha que João chamou Jesus de Palavra nesta passagem?</w:t>
      </w:r>
    </w:p>
    <w:p w14:paraId="64F14E53" w14:textId="3598D195" w:rsidR="00FB543A" w:rsidRPr="007B69FD" w:rsidRDefault="00AB528B"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FB543A" w:rsidRPr="48114252">
        <w:rPr>
          <w:sz w:val="20"/>
          <w:szCs w:val="20"/>
          <w:lang w:val="en-US"/>
        </w:rPr>
        <w:t xml:space="preserve">Uma pessoa fala palavras para expressar seus pensamentos. Talvez João tenha chamado Jesus de “a Palavra” porque Deus, o Pai, expressou plenamente a verdade de quem ele é, e a verdade de como ele cuida das pessoas, através de Jesus, o Filho. Jesus tornou Deus o Pai conhecido às pessoas de uma forma que ninguém mais poderia.</w:t>
      </w:r>
    </w:p>
    <w:p w14:paraId="18569FC5" w14:textId="77777777" w:rsidR="00FB543A" w:rsidRPr="007B69FD" w:rsidRDefault="00FB543A" w:rsidP="00FB543A">
      <w:pPr>
        <w:ind w:left="720"/>
        <w:rPr>
          <w:sz w:val="20"/>
          <w:szCs w:val="20"/>
        </w:rPr>
      </w:pPr>
    </w:p>
    <w:p w14:paraId="4E3C0555" w14:textId="25BA5FB8" w:rsidR="00FB543A" w:rsidRPr="007B69FD" w:rsidRDefault="003C4284" w:rsidP="0099152C">
      <w:pPr xmlns:w="http://schemas.openxmlformats.org/wordprocessingml/2006/main">
        <w:numPr>
          <w:ilvl w:val="0"/>
          <w:numId w:val="34"/>
        </w:numPr>
        <w:rPr>
          <w:sz w:val="20"/>
          <w:szCs w:val="20"/>
          <w:lang w:val="en-US"/>
        </w:rPr>
      </w:pPr>
      <w:r xmlns:w="http://schemas.openxmlformats.org/wordprocessingml/2006/main" w:rsidRPr="00A014E9">
        <w:rPr>
          <w:b/>
          <w:bCs/>
          <w:i/>
          <w:iCs/>
          <w:sz w:val="20"/>
          <w:szCs w:val="20"/>
          <w:lang w:val="en-US"/>
        </w:rPr>
        <w:t xml:space="preserve">Agora leia os versículos 1 a 18 novamente. </w:t>
      </w:r>
      <w:r xmlns:w="http://schemas.openxmlformats.org/wordprocessingml/2006/main" w:rsidRPr="48114252">
        <w:rPr>
          <w:sz w:val="20"/>
          <w:szCs w:val="20"/>
          <w:lang w:val="en-US"/>
        </w:rPr>
        <w:t xml:space="preserve">Nesta passagem, você acha que o escritor (João) está dizendo que Jesus é Deus? Você acha que João está dizendo que Jesus é o Filho de Deus? O que nesta passagem faz você pensar que João está dizendo uma ou ambas as coisas?</w:t>
      </w:r>
    </w:p>
    <w:p w14:paraId="54EABE27" w14:textId="3A5A2F83" w:rsidR="00AB528B" w:rsidRPr="007B69FD" w:rsidRDefault="00AB528B" w:rsidP="00AB528B">
      <w:pPr xmlns:w="http://schemas.openxmlformats.org/wordprocessingml/2006/main">
        <w:ind w:left="720"/>
        <w:rPr>
          <w:i/>
          <w:iCs/>
          <w:sz w:val="20"/>
          <w:szCs w:val="20"/>
        </w:rPr>
      </w:pPr>
      <w:r xmlns:w="http://schemas.openxmlformats.org/wordprocessingml/2006/main" w:rsidRPr="007B69FD">
        <w:rPr>
          <w:i/>
          <w:iCs/>
          <w:sz w:val="20"/>
          <w:szCs w:val="20"/>
        </w:rPr>
        <w:t xml:space="preserve">As respostas podem variar, mas podem incluir:</w:t>
      </w:r>
    </w:p>
    <w:p w14:paraId="5F4842E5" w14:textId="534062C2" w:rsidR="00AB528B" w:rsidRPr="007B69FD" w:rsidRDefault="00AB528B" w:rsidP="0099152C">
      <w:pPr xmlns:w="http://schemas.openxmlformats.org/wordprocessingml/2006/main">
        <w:pStyle w:val="ListParagraph"/>
        <w:numPr>
          <w:ilvl w:val="0"/>
          <w:numId w:val="49"/>
        </w:numPr>
        <w:rPr>
          <w:sz w:val="20"/>
          <w:szCs w:val="20"/>
          <w:lang w:val="en-US"/>
        </w:rPr>
      </w:pPr>
      <w:r xmlns:w="http://schemas.openxmlformats.org/wordprocessingml/2006/main" w:rsidRPr="48114252">
        <w:rPr>
          <w:sz w:val="20"/>
          <w:szCs w:val="20"/>
          <w:lang w:val="en-US"/>
        </w:rPr>
        <w:t xml:space="preserve">No versículo 1, João diz que a Palavra era Deus. No restante da passagem, João parece indicar que a Palavra é Jesus.</w:t>
      </w:r>
    </w:p>
    <w:p w14:paraId="35A01387" w14:textId="175728A0" w:rsidR="003C4284" w:rsidRPr="007B69FD" w:rsidRDefault="00AB528B" w:rsidP="0099152C">
      <w:pPr xmlns:w="http://schemas.openxmlformats.org/wordprocessingml/2006/main">
        <w:pStyle w:val="ListParagraph"/>
        <w:numPr>
          <w:ilvl w:val="0"/>
          <w:numId w:val="49"/>
        </w:numPr>
        <w:rPr>
          <w:sz w:val="20"/>
          <w:szCs w:val="20"/>
        </w:rPr>
      </w:pPr>
      <w:r xmlns:w="http://schemas.openxmlformats.org/wordprocessingml/2006/main" w:rsidRPr="007B69FD">
        <w:rPr>
          <w:sz w:val="20"/>
          <w:szCs w:val="20"/>
        </w:rPr>
        <w:t xml:space="preserve">No versículo 12, a Palavra dá a todos os que nela crêem o direito de serem filhos de Deus. Isso parece algo que somente Deus poderia fazer.</w:t>
      </w:r>
    </w:p>
    <w:p w14:paraId="3EEA40EB" w14:textId="1D9C6813" w:rsidR="00614A43" w:rsidRPr="007B69FD" w:rsidRDefault="00614A43" w:rsidP="0099152C">
      <w:pPr xmlns:w="http://schemas.openxmlformats.org/wordprocessingml/2006/main">
        <w:pStyle w:val="ListParagraph"/>
        <w:numPr>
          <w:ilvl w:val="0"/>
          <w:numId w:val="49"/>
        </w:numPr>
        <w:rPr>
          <w:sz w:val="20"/>
          <w:szCs w:val="20"/>
          <w:lang w:val="en-US"/>
        </w:rPr>
      </w:pPr>
      <w:r xmlns:w="http://schemas.openxmlformats.org/wordprocessingml/2006/main" w:rsidRPr="48114252">
        <w:rPr>
          <w:sz w:val="20"/>
          <w:szCs w:val="20"/>
          <w:lang w:val="en-US"/>
        </w:rPr>
        <w:t xml:space="preserve">No versículo 14, fala daquele que vem do </w:t>
      </w:r>
      <w:proofErr xmlns:w="http://schemas.openxmlformats.org/wordprocessingml/2006/main" w:type="gramStart"/>
      <w:r xmlns:w="http://schemas.openxmlformats.org/wordprocessingml/2006/main" w:rsidRPr="48114252">
        <w:rPr>
          <w:sz w:val="20"/>
          <w:szCs w:val="20"/>
          <w:lang w:val="en-US"/>
        </w:rPr>
        <w:t xml:space="preserve">Pai </w:t>
      </w:r>
      <w:proofErr xmlns:w="http://schemas.openxmlformats.org/wordprocessingml/2006/main" w:type="gramEnd"/>
      <w:r xmlns:w="http://schemas.openxmlformats.org/wordprocessingml/2006/main" w:rsidRPr="48114252">
        <w:rPr>
          <w:sz w:val="20"/>
          <w:szCs w:val="20"/>
          <w:lang w:val="en-US"/>
        </w:rPr>
        <w:t xml:space="preserve">e tem glória. Também diz que ele tem graça e verdade. Todas essas são qualidades de Deus, não dos humanos.</w:t>
      </w:r>
    </w:p>
    <w:p w14:paraId="39740D9E" w14:textId="017B2285" w:rsidR="00614A43" w:rsidRPr="007B69FD" w:rsidRDefault="003C4284" w:rsidP="0099152C">
      <w:pPr xmlns:w="http://schemas.openxmlformats.org/wordprocessingml/2006/main">
        <w:pStyle w:val="ListParagraph"/>
        <w:numPr>
          <w:ilvl w:val="0"/>
          <w:numId w:val="49"/>
        </w:numPr>
        <w:rPr>
          <w:sz w:val="20"/>
          <w:szCs w:val="20"/>
          <w:lang w:val="en-US"/>
        </w:rPr>
      </w:pPr>
      <w:r xmlns:w="http://schemas.openxmlformats.org/wordprocessingml/2006/main" w:rsidRPr="48114252">
        <w:rPr>
          <w:sz w:val="20"/>
          <w:szCs w:val="20"/>
          <w:lang w:val="en-US"/>
        </w:rPr>
        <w:t xml:space="preserve">No versículo 18, há alguém chamado Deus único que também está ao lado do Pai. É claro que o Pai significa Deus. Aquele que está ao lado de Deus Pai — aquele que também é chamado de único Deus — deve ser Jesus, o Filho.</w:t>
      </w:r>
    </w:p>
    <w:p w14:paraId="74EE6B6B" w14:textId="7C871DD5" w:rsidR="003C4284" w:rsidRPr="007B69FD" w:rsidRDefault="00614A43" w:rsidP="0099152C">
      <w:pPr xmlns:w="http://schemas.openxmlformats.org/wordprocessingml/2006/main">
        <w:pStyle w:val="ListParagraph"/>
        <w:numPr>
          <w:ilvl w:val="0"/>
          <w:numId w:val="49"/>
        </w:numPr>
        <w:rPr>
          <w:sz w:val="20"/>
          <w:szCs w:val="20"/>
        </w:rPr>
      </w:pPr>
      <w:r xmlns:w="http://schemas.openxmlformats.org/wordprocessingml/2006/main" w:rsidRPr="007B69FD">
        <w:rPr>
          <w:sz w:val="20"/>
          <w:szCs w:val="20"/>
        </w:rPr>
        <w:t xml:space="preserve">Também parece que “ao lado do Pai” no versículo 14 significaria que alguém está no céu com Deus.</w:t>
      </w:r>
    </w:p>
    <w:p w14:paraId="3951DAF4" w14:textId="77777777" w:rsidR="00FB543A" w:rsidRPr="007B69FD" w:rsidRDefault="00FB543A" w:rsidP="003C4284">
      <w:pPr>
        <w:rPr>
          <w:sz w:val="20"/>
          <w:szCs w:val="20"/>
        </w:rPr>
      </w:pPr>
    </w:p>
    <w:p w14:paraId="14499909" w14:textId="77777777" w:rsidR="00FB543A" w:rsidRPr="007B69FD" w:rsidRDefault="00FB543A" w:rsidP="003274AB">
      <w:pPr xmlns:w="http://schemas.openxmlformats.org/wordprocessingml/2006/main">
        <w:pStyle w:val="CommentSection"/>
      </w:pPr>
      <w:r xmlns:w="http://schemas.openxmlformats.org/wordprocessingml/2006/main" w:rsidRPr="007B69FD">
        <w:t xml:space="preserve">Seção de comentários:</w:t>
      </w:r>
    </w:p>
    <w:p w14:paraId="32AB1F79"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39873BC" w14:textId="436FCA27" w:rsidR="00A9414E" w:rsidRPr="007B69FD" w:rsidRDefault="00A9414E" w:rsidP="00A9414E">
      <w:pPr xmlns:w="http://schemas.openxmlformats.org/wordprocessingml/2006/main">
        <w:pStyle w:val="Heading1"/>
        <w:keepNext w:val="0"/>
        <w:keepLines w:val="0"/>
        <w:spacing w:before="480"/>
        <w:rPr>
          <w:b/>
          <w:bCs/>
          <w:szCs w:val="44"/>
        </w:rPr>
      </w:pPr>
      <w:bookmarkStart xmlns:w="http://schemas.openxmlformats.org/wordprocessingml/2006/main" w:id="27" w:name="_Toc166194257"/>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João 2:1-12</w:t>
      </w:r>
      <w:bookmarkEnd xmlns:w="http://schemas.openxmlformats.org/wordprocessingml/2006/main" w:id="27"/>
    </w:p>
    <w:p w14:paraId="3A9CE32A" w14:textId="19F85A2C" w:rsidR="00A9414E" w:rsidRPr="007B69FD" w:rsidRDefault="00A9414E" w:rsidP="0042261F">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Em João capítulo 1, João Batista anunciou que Jesus é o Filho de Deus. André, um dos discípulos de João, disse então ao seu irmão Simão que Jesus é o Messias. Jesus disse a um homem chamado Filipe para segui-lo, e Filipe disse a Natanael que Jesus é aquele sobre quem Moisés e os profetas escreveram. Quando Jesus falou com Natanael, Natanael percebeu que Jesus é o Filho de Deus, o Rei de Israel.</w:t>
      </w:r>
    </w:p>
    <w:p w14:paraId="67A8571C"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FC3A371" w14:textId="77777777" w:rsidR="00A9414E" w:rsidRPr="007B69FD" w:rsidRDefault="00A9414E" w:rsidP="006D6990">
      <w:pPr xmlns:w="http://schemas.openxmlformats.org/wordprocessingml/2006/main">
        <w:pStyle w:val="Part1"/>
      </w:pPr>
      <w:r xmlns:w="http://schemas.openxmlformats.org/wordprocessingml/2006/main" w:rsidRPr="007B69FD">
        <w:t xml:space="preserve">Parte 1</w:t>
      </w:r>
    </w:p>
    <w:p w14:paraId="7F61F014" w14:textId="2B4641F1" w:rsidR="00A9414E" w:rsidRPr="007B69FD" w:rsidRDefault="00A9414E"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B441AC9" w14:textId="4D5EF6E3" w:rsidR="00A9414E" w:rsidRPr="007B69FD" w:rsidRDefault="00A9414E" w:rsidP="0042261F">
      <w:pPr xmlns:w="http://schemas.openxmlformats.org/wordprocessingml/2006/main">
        <w:pStyle w:val="Checklist"/>
      </w:pPr>
      <w:r xmlns:w="http://schemas.openxmlformats.org/wordprocessingml/2006/main" w:rsidRPr="007B69FD">
        <w:t xml:space="preserve">Jesus, sua mãe e seus discípulos estavam em um casamento. [2:1-2]</w:t>
      </w:r>
    </w:p>
    <w:p w14:paraId="2EC48409" w14:textId="1A9DF30B" w:rsidR="00A9414E" w:rsidRPr="007B69FD" w:rsidRDefault="00A9414E" w:rsidP="0042261F">
      <w:pPr xmlns:w="http://schemas.openxmlformats.org/wordprocessingml/2006/main">
        <w:pStyle w:val="Checklist"/>
      </w:pPr>
      <w:r xmlns:w="http://schemas.openxmlformats.org/wordprocessingml/2006/main" w:rsidRPr="007B69FD">
        <w:t xml:space="preserve">A mãe de Jesus disse-lhe que não havia mais vinho. [2:3]</w:t>
      </w:r>
    </w:p>
    <w:p w14:paraId="440A2037" w14:textId="32D4EE1D" w:rsidR="00A9414E" w:rsidRPr="007B69FD" w:rsidRDefault="00A9414E" w:rsidP="0042261F">
      <w:pPr xmlns:w="http://schemas.openxmlformats.org/wordprocessingml/2006/main">
        <w:pStyle w:val="Checklist"/>
      </w:pPr>
      <w:r xmlns:w="http://schemas.openxmlformats.org/wordprocessingml/2006/main" w:rsidRPr="007B69FD">
        <w:t xml:space="preserve">Jesus transformou a água em vinho. [2:9]</w:t>
      </w:r>
    </w:p>
    <w:p w14:paraId="5382BABE" w14:textId="28B76D1C" w:rsidR="00A9414E" w:rsidRPr="007B69FD" w:rsidRDefault="00A9414E" w:rsidP="0042261F">
      <w:pPr xmlns:w="http://schemas.openxmlformats.org/wordprocessingml/2006/main">
        <w:pStyle w:val="Checklist"/>
      </w:pPr>
      <w:r xmlns:w="http://schemas.openxmlformats.org/wordprocessingml/2006/main" w:rsidRPr="007B69FD">
        <w:t xml:space="preserve">O garçom disse que foi o melhor vinho que beberam no casamento. [2:10]</w:t>
      </w:r>
    </w:p>
    <w:p w14:paraId="5942DFEA" w14:textId="4C98D4A8" w:rsidR="00A9414E" w:rsidRPr="007B69FD" w:rsidRDefault="00A9414E" w:rsidP="0042261F">
      <w:pPr xmlns:w="http://schemas.openxmlformats.org/wordprocessingml/2006/main">
        <w:pStyle w:val="Checklist"/>
      </w:pPr>
      <w:r xmlns:w="http://schemas.openxmlformats.org/wordprocessingml/2006/main" w:rsidRPr="007B69FD">
        <w:t xml:space="preserve">Este foi o primeiro sinal milagroso de Jesus, e os discípulos acreditaram nele. [2:11]</w:t>
      </w:r>
    </w:p>
    <w:p w14:paraId="75950C7D" w14:textId="6580BE9C" w:rsidR="00A9414E" w:rsidRPr="007B69FD" w:rsidRDefault="00A9414E" w:rsidP="003274AB">
      <w:pPr xmlns:w="http://schemas.openxmlformats.org/wordprocessingml/2006/main">
        <w:pStyle w:val="Part2"/>
      </w:pPr>
      <w:r xmlns:w="http://schemas.openxmlformats.org/wordprocessingml/2006/main" w:rsidRPr="007B69FD">
        <w:t xml:space="preserve">Parte 2</w:t>
      </w:r>
    </w:p>
    <w:p w14:paraId="720D1A9B" w14:textId="0EB10C73" w:rsidR="00A9414E"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7BC2AE9B" w14:textId="1E231D01"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[2:1]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Onde foi o casamento?</w:t>
      </w:r>
    </w:p>
    <w:p w14:paraId="76B16BB6" w14:textId="20C80F07"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Aconteceu em Caná da Galiléia.</w:t>
      </w:r>
    </w:p>
    <w:p w14:paraId="0F7E2B9E" w14:textId="77777777" w:rsidR="00A9414E" w:rsidRPr="007B69FD" w:rsidRDefault="00A9414E" w:rsidP="00A9414E">
      <w:pPr>
        <w:ind w:left="720"/>
        <w:rPr>
          <w:sz w:val="20"/>
          <w:szCs w:val="20"/>
        </w:rPr>
      </w:pPr>
    </w:p>
    <w:p w14:paraId="765C01AB" w14:textId="554B7B06"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[2:1-2]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Quem foi convidado para este casamento?</w:t>
      </w:r>
    </w:p>
    <w:p w14:paraId="42B902F1" w14:textId="77777777"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Jesus, sua mãe e seus discípulos foram convidados para o casamento.</w:t>
      </w:r>
    </w:p>
    <w:p w14:paraId="4EB2C146" w14:textId="77777777" w:rsidR="00A9414E" w:rsidRPr="007B69FD" w:rsidRDefault="00A9414E" w:rsidP="00A9414E">
      <w:pPr>
        <w:ind w:left="720"/>
        <w:rPr>
          <w:sz w:val="20"/>
          <w:szCs w:val="20"/>
        </w:rPr>
      </w:pPr>
    </w:p>
    <w:p w14:paraId="3AAD7F95" w14:textId="4BBB7F0E"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[2:3-4]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Jesus disse à sua mãe quando ela lhe disse que não havia mais vinho?</w:t>
      </w:r>
    </w:p>
    <w:p w14:paraId="2D045936" w14:textId="47D42FB8"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Ele perguntou por que ela estava tentando envolvê-lo e disse que sua hora ainda não havia chegado.</w:t>
      </w:r>
    </w:p>
    <w:p w14:paraId="1ADF3D8B" w14:textId="77777777" w:rsidR="00A9414E" w:rsidRPr="007B69FD" w:rsidRDefault="00A9414E" w:rsidP="00A9414E">
      <w:pPr>
        <w:ind w:left="720"/>
        <w:rPr>
          <w:sz w:val="20"/>
          <w:szCs w:val="20"/>
        </w:rPr>
      </w:pPr>
    </w:p>
    <w:p w14:paraId="0148B792" w14:textId="730608CF"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[2:5]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a mãe de Jesus disse aos servos?</w:t>
      </w:r>
    </w:p>
    <w:p w14:paraId="5DB706BF" w14:textId="77777777"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Ela disse-lhes para fazerem tudo o que Jesus lhes dissesse para fazer.</w:t>
      </w:r>
    </w:p>
    <w:p w14:paraId="518ABBC2" w14:textId="77777777" w:rsidR="00A9414E" w:rsidRPr="007B69FD" w:rsidRDefault="00A9414E" w:rsidP="00A9414E">
      <w:pPr>
        <w:ind w:left="720"/>
        <w:rPr>
          <w:sz w:val="20"/>
          <w:szCs w:val="20"/>
        </w:rPr>
      </w:pPr>
    </w:p>
    <w:p w14:paraId="5251D5C5" w14:textId="498CED67"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[2:6-8]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Jesus fez?</w:t>
      </w:r>
    </w:p>
    <w:p w14:paraId="2882CDAB" w14:textId="77777777"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Ele disse aos criados que enchessem os potes de água e levassem um pouco ao chefe dos garçons.</w:t>
      </w:r>
    </w:p>
    <w:p w14:paraId="3D18F090" w14:textId="77777777" w:rsidR="00A9414E" w:rsidRPr="007B69FD" w:rsidRDefault="00A9414E" w:rsidP="00A9414E">
      <w:pPr>
        <w:ind w:left="720"/>
        <w:rPr>
          <w:sz w:val="20"/>
          <w:szCs w:val="20"/>
        </w:rPr>
      </w:pPr>
    </w:p>
    <w:p w14:paraId="00D19D2E" w14:textId="3E7C5A2A"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[2:9-10]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o chefe dos garçons fez?</w:t>
      </w:r>
    </w:p>
    <w:p w14:paraId="0487B186" w14:textId="77777777"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Ele provou e depois chamou o noivo e comentou como o vinho era bom. Foi melhor do que o que foi servido no início.</w:t>
      </w:r>
    </w:p>
    <w:p w14:paraId="64B223EA" w14:textId="77777777" w:rsidR="00A9414E" w:rsidRPr="007B69FD" w:rsidRDefault="00A9414E" w:rsidP="00A9414E">
      <w:pPr>
        <w:ind w:left="720"/>
        <w:rPr>
          <w:sz w:val="20"/>
          <w:szCs w:val="20"/>
        </w:rPr>
      </w:pPr>
    </w:p>
    <w:p w14:paraId="2118C33A" w14:textId="439BDD9E" w:rsidR="00A9414E" w:rsidRPr="007B69FD" w:rsidRDefault="005B4A0C" w:rsidP="0099152C">
      <w:pPr xmlns:w="http://schemas.openxmlformats.org/wordprocessingml/2006/main">
        <w:numPr>
          <w:ilvl w:val="0"/>
          <w:numId w:val="33"/>
        </w:numPr>
        <w:rPr>
          <w:sz w:val="20"/>
          <w:szCs w:val="20"/>
        </w:rPr>
      </w:pPr>
      <w:r xmlns:w="http://schemas.openxmlformats.org/wordprocessingml/2006/main">
        <w:rPr>
          <w:sz w:val="20"/>
          <w:szCs w:val="20"/>
        </w:rPr>
        <w:t xml:space="preserve">[2:9]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aconteceu com a água?</w:t>
      </w:r>
    </w:p>
    <w:p w14:paraId="4E063BEC" w14:textId="46595F6F" w:rsidR="00A9414E" w:rsidRPr="007B69FD" w:rsidRDefault="00A9414E" w:rsidP="00A9414E">
      <w:pPr xmlns:w="http://schemas.openxmlformats.org/wordprocessingml/2006/main">
        <w:ind w:left="720"/>
        <w:rPr>
          <w:sz w:val="20"/>
          <w:szCs w:val="20"/>
        </w:rPr>
      </w:pPr>
      <w:r xmlns:w="http://schemas.openxmlformats.org/wordprocessingml/2006/main" w:rsidRPr="007B69FD">
        <w:rPr>
          <w:sz w:val="20"/>
          <w:szCs w:val="20"/>
        </w:rPr>
        <w:t xml:space="preserve">Tornou-se vinho.</w:t>
      </w:r>
    </w:p>
    <w:p w14:paraId="60359AE2" w14:textId="77777777" w:rsidR="00A9414E" w:rsidRPr="007B69FD" w:rsidRDefault="00A9414E" w:rsidP="00A9414E">
      <w:pPr>
        <w:ind w:left="720"/>
        <w:rPr>
          <w:sz w:val="20"/>
          <w:szCs w:val="20"/>
        </w:rPr>
      </w:pPr>
    </w:p>
    <w:p w14:paraId="0383BB41" w14:textId="7CCE38BA"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[2:11]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No versículo 11, por que você acha que João disse que o que Jesus fez foi um sinal?</w:t>
      </w:r>
    </w:p>
    <w:p w14:paraId="6FB35659" w14:textId="3C8A8EF4" w:rsidR="00A9414E" w:rsidRPr="007B69FD" w:rsidRDefault="00382C2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A9414E" w:rsidRPr="48114252">
        <w:rPr>
          <w:sz w:val="20"/>
          <w:szCs w:val="20"/>
          <w:lang w:val="en-US"/>
        </w:rPr>
        <w:t xml:space="preserve">Talvez o milagre que Jesus fez </w:t>
      </w:r>
      <w:proofErr xmlns:w="http://schemas.openxmlformats.org/wordprocessingml/2006/main" w:type="gramStart"/>
      <w:r xmlns:w="http://schemas.openxmlformats.org/wordprocessingml/2006/main" w:rsidR="00A9414E" w:rsidRPr="48114252">
        <w:rPr>
          <w:sz w:val="20"/>
          <w:szCs w:val="20"/>
          <w:lang w:val="en-US"/>
        </w:rPr>
        <w:t xml:space="preserve">tenha mostrado </w:t>
      </w:r>
      <w:proofErr xmlns:w="http://schemas.openxmlformats.org/wordprocessingml/2006/main" w:type="gramEnd"/>
      <w:r xmlns:w="http://schemas.openxmlformats.org/wordprocessingml/2006/main" w:rsidR="00A9414E" w:rsidRPr="48114252">
        <w:rPr>
          <w:sz w:val="20"/>
          <w:szCs w:val="20"/>
          <w:lang w:val="en-US"/>
        </w:rPr>
        <w:t xml:space="preserve">algo sobre si mesmo às pessoas.</w:t>
      </w:r>
    </w:p>
    <w:p w14:paraId="76D68EBA" w14:textId="77777777" w:rsidR="0042261F" w:rsidRPr="007B69FD" w:rsidRDefault="0042261F" w:rsidP="0042261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João 2:1-12 continuação</w:t>
      </w:r>
    </w:p>
    <w:p w14:paraId="41F459B1" w14:textId="77777777" w:rsidR="00A9414E" w:rsidRPr="007B69FD" w:rsidRDefault="00A9414E" w:rsidP="00A9414E">
      <w:pPr>
        <w:ind w:left="720"/>
        <w:rPr>
          <w:sz w:val="20"/>
          <w:szCs w:val="20"/>
        </w:rPr>
      </w:pPr>
    </w:p>
    <w:p w14:paraId="5621A481" w14:textId="111980F7" w:rsidR="00A9414E" w:rsidRPr="007B69FD" w:rsidRDefault="00A9414E"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[2:11 </w:t>
      </w:r>
      <w:proofErr xmlns:w="http://schemas.openxmlformats.org/wordprocessingml/2006/main" w:type="gramStart"/>
      <w:r xmlns:w="http://schemas.openxmlformats.org/wordprocessingml/2006/main" w:rsidR="005B4A0C" w:rsidRPr="007B69FD">
        <w:rPr>
          <w:sz w:val="20"/>
          <w:szCs w:val="20"/>
        </w:rPr>
        <w:t xml:space="preserve">] O que </w:t>
      </w:r>
      <w:proofErr xmlns:w="http://schemas.openxmlformats.org/wordprocessingml/2006/main" w:type="gramEnd"/>
      <w:r xmlns:w="http://schemas.openxmlformats.org/wordprocessingml/2006/main" w:rsidRPr="007B69FD">
        <w:rPr>
          <w:sz w:val="20"/>
          <w:szCs w:val="20"/>
        </w:rPr>
        <w:t xml:space="preserve">você acha que significou o fato de Jesus ter revelado sua glória?</w:t>
      </w:r>
    </w:p>
    <w:p w14:paraId="33ED519E" w14:textId="2486E678" w:rsidR="003274AB" w:rsidRPr="007B69FD" w:rsidRDefault="00382C2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A9414E" w:rsidRPr="48114252">
        <w:rPr>
          <w:sz w:val="20"/>
          <w:szCs w:val="20"/>
          <w:lang w:val="en-US"/>
        </w:rPr>
        <w:t xml:space="preserve">Provavelmente significava que Jesus mostrou que era glorioso. Talvez significasse que ele mostrou que é Deus, porque é evidente neste e em outros textos que Deus é aquele que é glorioso. Talvez também significasse que Deus lhe deu poder para fazer milagres.</w:t>
      </w:r>
    </w:p>
    <w:p w14:paraId="11D3866A" w14:textId="77777777" w:rsidR="00A9414E" w:rsidRPr="007B69FD" w:rsidRDefault="00A9414E" w:rsidP="00A9414E">
      <w:pPr>
        <w:ind w:left="720"/>
        <w:rPr>
          <w:sz w:val="20"/>
          <w:szCs w:val="20"/>
        </w:rPr>
      </w:pPr>
    </w:p>
    <w:p w14:paraId="7AD85849" w14:textId="0D5A0FF5" w:rsidR="00A9414E" w:rsidRPr="007B69FD" w:rsidRDefault="005B4A0C" w:rsidP="0099152C">
      <w:pPr xmlns:w="http://schemas.openxmlformats.org/wordprocessingml/2006/main">
        <w:numPr>
          <w:ilvl w:val="0"/>
          <w:numId w:val="33"/>
        </w:numPr>
        <w:rPr>
          <w:sz w:val="20"/>
          <w:szCs w:val="20"/>
        </w:rPr>
      </w:pPr>
      <w:r xmlns:w="http://schemas.openxmlformats.org/wordprocessingml/2006/main" w:rsidRPr="007B69FD">
        <w:rPr>
          <w:sz w:val="20"/>
          <w:szCs w:val="20"/>
        </w:rPr>
        <w:t xml:space="preserve">[2:11] </w:t>
      </w:r>
      <w:r xmlns:w="http://schemas.openxmlformats.org/wordprocessingml/2006/main" w:rsidR="00A014E9">
        <w:rPr>
          <w:sz w:val="20"/>
          <w:szCs w:val="20"/>
        </w:rPr>
        <w:tab xmlns:w="http://schemas.openxmlformats.org/wordprocessingml/2006/main"/>
      </w:r>
      <w:r xmlns:w="http://schemas.openxmlformats.org/wordprocessingml/2006/main" w:rsidR="00A9414E" w:rsidRPr="007B69FD">
        <w:rPr>
          <w:sz w:val="20"/>
          <w:szCs w:val="20"/>
        </w:rPr>
        <w:t xml:space="preserve">O que você acha que significou o fato de os discípulos acreditarem nele?</w:t>
      </w:r>
    </w:p>
    <w:p w14:paraId="58BFE92C" w14:textId="1859F5C1" w:rsidR="00A9414E" w:rsidRPr="007B69FD" w:rsidRDefault="00382C2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A9414E" w:rsidRPr="48114252">
        <w:rPr>
          <w:sz w:val="20"/>
          <w:szCs w:val="20"/>
          <w:lang w:val="en-US"/>
        </w:rPr>
        <w:t xml:space="preserve">Eles provavelmente acreditavam que Deus havia enviado Jesus e lhe dado poder. Eles provavelmente acreditavam que Jesus é o Filho de Deus, o Messias.</w:t>
      </w:r>
    </w:p>
    <w:p w14:paraId="5561122D" w14:textId="77777777" w:rsidR="00A9414E" w:rsidRPr="007B69FD" w:rsidRDefault="00A9414E" w:rsidP="00A9414E">
      <w:pPr>
        <w:ind w:left="720"/>
        <w:rPr>
          <w:sz w:val="20"/>
          <w:szCs w:val="20"/>
        </w:rPr>
      </w:pPr>
    </w:p>
    <w:p w14:paraId="08033659" w14:textId="77777777" w:rsidR="00A9414E" w:rsidRPr="007B69FD" w:rsidRDefault="00A9414E" w:rsidP="00A9414E">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32A81066" w14:textId="77777777" w:rsidR="0042261F" w:rsidRPr="007B69FD" w:rsidRDefault="0042261F">
      <w:pPr>
        <w:spacing w:line="240" w:lineRule="auto"/>
        <w:rPr>
          <w:sz w:val="40"/>
          <w:szCs w:val="44"/>
        </w:rPr>
      </w:pPr>
      <w:r w:rsidRPr="007B69FD">
        <w:rPr>
          <w:szCs w:val="44"/>
        </w:rPr>
        <w:br w:type="page"/>
      </w:r>
    </w:p>
    <w:p w14:paraId="2DFD2F9A" w14:textId="202E7E18" w:rsidR="00FB543A" w:rsidRPr="007B69FD" w:rsidRDefault="00FB543A" w:rsidP="003274AB">
      <w:pPr xmlns:w="http://schemas.openxmlformats.org/wordprocessingml/2006/main">
        <w:pStyle w:val="Heading1"/>
        <w:keepNext w:val="0"/>
        <w:keepLines w:val="0"/>
        <w:spacing w:before="0"/>
        <w:rPr>
          <w:b/>
          <w:bCs/>
          <w:szCs w:val="44"/>
        </w:rPr>
      </w:pPr>
      <w:bookmarkStart xmlns:w="http://schemas.openxmlformats.org/wordprocessingml/2006/main" w:id="28" w:name="_Toc166194258"/>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João 14:16-17</w:t>
      </w:r>
      <w:bookmarkEnd xmlns:w="http://schemas.openxmlformats.org/wordprocessingml/2006/main" w:id="28"/>
    </w:p>
    <w:p w14:paraId="6517F458" w14:textId="77777777" w:rsidR="00FB543A" w:rsidRPr="007B69FD" w:rsidRDefault="00FB543A" w:rsidP="0042261F">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Na primeira parte de João 14, Jesus disse aos seus discípulos que os deixaria e iria para o Pai.</w:t>
      </w:r>
    </w:p>
    <w:p w14:paraId="4022CCDA"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305C628" w14:textId="77777777" w:rsidR="00FB543A" w:rsidRPr="007B69FD" w:rsidRDefault="00FB543A" w:rsidP="006D6990">
      <w:pPr xmlns:w="http://schemas.openxmlformats.org/wordprocessingml/2006/main">
        <w:pStyle w:val="Part1"/>
      </w:pPr>
      <w:r xmlns:w="http://schemas.openxmlformats.org/wordprocessingml/2006/main" w:rsidRPr="007B69FD">
        <w:t xml:space="preserve">Parte 1</w:t>
      </w:r>
    </w:p>
    <w:p w14:paraId="6F8FE5D6" w14:textId="148536BB" w:rsidR="00FB543A" w:rsidRPr="007B69FD" w:rsidRDefault="00FB543A"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7E7145DD" w14:textId="5979CB85" w:rsidR="00FB543A" w:rsidRPr="007B69FD" w:rsidRDefault="00FB543A" w:rsidP="0042261F">
      <w:pPr xmlns:w="http://schemas.openxmlformats.org/wordprocessingml/2006/main">
        <w:pStyle w:val="Checklist"/>
      </w:pPr>
      <w:r xmlns:w="http://schemas.openxmlformats.org/wordprocessingml/2006/main" w:rsidRPr="007B69FD">
        <w:t xml:space="preserve">Jesus disse que oraria ao Pai, e o Pai lhes daria outro Consolador, o Espírito da verdade. [14:16-17]</w:t>
      </w:r>
    </w:p>
    <w:p w14:paraId="347CA86F" w14:textId="4F814094" w:rsidR="00FB543A" w:rsidRPr="007B69FD" w:rsidRDefault="00FB543A" w:rsidP="0042261F">
      <w:pPr xmlns:w="http://schemas.openxmlformats.org/wordprocessingml/2006/main">
        <w:pStyle w:val="Checklist"/>
      </w:pPr>
      <w:r xmlns:w="http://schemas.openxmlformats.org/wordprocessingml/2006/main" w:rsidRPr="007B69FD">
        <w:t xml:space="preserve">O mundo não poderia receber o Espírito, mas o Espírito vivia nos discípulos e estaria com eles para sempre. [14:17]</w:t>
      </w:r>
    </w:p>
    <w:p w14:paraId="2D5685E3" w14:textId="77777777" w:rsidR="00FB543A" w:rsidRPr="007B69FD" w:rsidRDefault="00FB543A" w:rsidP="003274AB">
      <w:pPr xmlns:w="http://schemas.openxmlformats.org/wordprocessingml/2006/main">
        <w:pStyle w:val="Part2"/>
      </w:pPr>
      <w:r xmlns:w="http://schemas.openxmlformats.org/wordprocessingml/2006/main" w:rsidRPr="007B69FD">
        <w:t xml:space="preserve">Parte 2</w:t>
      </w:r>
    </w:p>
    <w:p w14:paraId="6B5B2DF4" w14:textId="19742C9B" w:rsidR="00FB543A" w:rsidRPr="007B69FD" w:rsidRDefault="003947E5" w:rsidP="0042261F">
      <w:pPr xmlns:w="http://schemas.openxmlformats.org/wordprocessingml/2006/main">
        <w:pStyle w:val="Answerortell"/>
      </w:pPr>
      <w:r xmlns:w="http://schemas.openxmlformats.org/wordprocessingml/2006/main">
        <w:t xml:space="preserve">Responda às seguintes perguntas nos versículos especificados.</w:t>
      </w:r>
    </w:p>
    <w:p w14:paraId="23FED756" w14:textId="2C97546B" w:rsidR="00FB543A" w:rsidRPr="007B69FD" w:rsidRDefault="005B4A0C" w:rsidP="0099152C">
      <w:pPr xmlns:w="http://schemas.openxmlformats.org/wordprocessingml/2006/main">
        <w:numPr>
          <w:ilvl w:val="0"/>
          <w:numId w:val="35"/>
        </w:numPr>
        <w:rPr>
          <w:sz w:val="20"/>
          <w:szCs w:val="20"/>
        </w:rPr>
      </w:pPr>
      <w:r xmlns:w="http://schemas.openxmlformats.org/wordprocessingml/2006/main" w:rsidRPr="007B69FD">
        <w:rPr>
          <w:sz w:val="20"/>
          <w:szCs w:val="20"/>
        </w:rPr>
        <w:t xml:space="preserve">[14:16]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Pelo que Jesus disse que oraria?</w:t>
      </w:r>
    </w:p>
    <w:p w14:paraId="0297D517" w14:textId="2EE63CFA" w:rsidR="00FB543A" w:rsidRPr="007B69FD" w:rsidRDefault="00FB543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oraria para que o Pai lhes desse outro Consolador.</w:t>
      </w:r>
    </w:p>
    <w:p w14:paraId="15D6747A" w14:textId="77777777" w:rsidR="00FB543A" w:rsidRPr="007B69FD" w:rsidRDefault="00FB543A" w:rsidP="00FB543A">
      <w:pPr>
        <w:ind w:left="720"/>
        <w:rPr>
          <w:sz w:val="20"/>
          <w:szCs w:val="20"/>
        </w:rPr>
      </w:pPr>
    </w:p>
    <w:p w14:paraId="5F3F2ABD" w14:textId="448E60DE" w:rsidR="00FB543A" w:rsidRPr="007B69FD" w:rsidRDefault="005B4A0C" w:rsidP="0099152C">
      <w:pPr xmlns:w="http://schemas.openxmlformats.org/wordprocessingml/2006/main">
        <w:numPr>
          <w:ilvl w:val="0"/>
          <w:numId w:val="35"/>
        </w:numPr>
        <w:rPr>
          <w:sz w:val="20"/>
          <w:szCs w:val="20"/>
        </w:rPr>
      </w:pPr>
      <w:r xmlns:w="http://schemas.openxmlformats.org/wordprocessingml/2006/main" w:rsidRPr="007B69FD">
        <w:rPr>
          <w:sz w:val="20"/>
          <w:szCs w:val="20"/>
        </w:rPr>
        <w:t xml:space="preserve">[14:16]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Quem Jesus disse que estaria com eles para sempre?</w:t>
      </w:r>
    </w:p>
    <w:p w14:paraId="15576AE8" w14:textId="77777777"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O Consolador estaria com eles para sempre.</w:t>
      </w:r>
    </w:p>
    <w:p w14:paraId="55ACFC61" w14:textId="77777777" w:rsidR="00FB543A" w:rsidRPr="007B69FD" w:rsidRDefault="00FB543A" w:rsidP="00FB543A">
      <w:pPr>
        <w:ind w:left="720"/>
        <w:rPr>
          <w:sz w:val="20"/>
          <w:szCs w:val="20"/>
        </w:rPr>
      </w:pPr>
    </w:p>
    <w:p w14:paraId="685AF49F" w14:textId="2526EFE1" w:rsidR="00FB543A" w:rsidRPr="007B69FD" w:rsidRDefault="005B4A0C" w:rsidP="0099152C">
      <w:pPr xmlns:w="http://schemas.openxmlformats.org/wordprocessingml/2006/main">
        <w:numPr>
          <w:ilvl w:val="0"/>
          <w:numId w:val="35"/>
        </w:numPr>
        <w:rPr>
          <w:sz w:val="20"/>
          <w:szCs w:val="20"/>
          <w:lang w:val="en-US"/>
        </w:rPr>
      </w:pPr>
      <w:r xmlns:w="http://schemas.openxmlformats.org/wordprocessingml/2006/main" w:rsidRPr="48114252">
        <w:rPr>
          <w:sz w:val="20"/>
          <w:szCs w:val="20"/>
          <w:lang w:val="en-US"/>
        </w:rPr>
        <w:t xml:space="preserve">[14:17] </w:t>
      </w:r>
      <w:r xmlns:w="http://schemas.openxmlformats.org/wordprocessingml/2006/main" w:rsidR="00A014E9">
        <w:rPr>
          <w:sz w:val="20"/>
          <w:szCs w:val="20"/>
          <w:lang w:val="en-US"/>
        </w:rPr>
        <w:tab xmlns:w="http://schemas.openxmlformats.org/wordprocessingml/2006/main"/>
      </w:r>
      <w:r xmlns:w="http://schemas.openxmlformats.org/wordprocessingml/2006/main" w:rsidR="00FB543A" w:rsidRPr="48114252">
        <w:rPr>
          <w:sz w:val="20"/>
          <w:szCs w:val="20"/>
          <w:lang w:val="en-US"/>
        </w:rPr>
        <w:t xml:space="preserve">Que </w:t>
      </w:r>
      <w:proofErr xmlns:w="http://schemas.openxmlformats.org/wordprocessingml/2006/main" w:type="gramStart"/>
      <w:r xmlns:w="http://schemas.openxmlformats.org/wordprocessingml/2006/main" w:rsidR="00FB543A" w:rsidRPr="48114252">
        <w:rPr>
          <w:sz w:val="20"/>
          <w:szCs w:val="20"/>
          <w:lang w:val="en-US"/>
        </w:rPr>
        <w:t xml:space="preserve">outro </w:t>
      </w:r>
      <w:proofErr xmlns:w="http://schemas.openxmlformats.org/wordprocessingml/2006/main" w:type="gramEnd"/>
      <w:r xmlns:w="http://schemas.openxmlformats.org/wordprocessingml/2006/main" w:rsidR="00FB543A" w:rsidRPr="48114252">
        <w:rPr>
          <w:sz w:val="20"/>
          <w:szCs w:val="20"/>
          <w:lang w:val="en-US"/>
        </w:rPr>
        <w:t xml:space="preserve">nome Jesus chamou de Consolador?</w:t>
      </w:r>
    </w:p>
    <w:p w14:paraId="04675A5F" w14:textId="77777777" w:rsidR="00FB543A" w:rsidRPr="007B69FD" w:rsidRDefault="00FB543A" w:rsidP="00FB543A">
      <w:pPr xmlns:w="http://schemas.openxmlformats.org/wordprocessingml/2006/main">
        <w:ind w:left="720"/>
        <w:rPr>
          <w:sz w:val="20"/>
          <w:szCs w:val="20"/>
        </w:rPr>
      </w:pPr>
      <w:r xmlns:w="http://schemas.openxmlformats.org/wordprocessingml/2006/main" w:rsidRPr="007B69FD">
        <w:rPr>
          <w:sz w:val="20"/>
          <w:szCs w:val="20"/>
        </w:rPr>
        <w:t xml:space="preserve">Jesus o chamou de Espírito da verdade.</w:t>
      </w:r>
    </w:p>
    <w:p w14:paraId="0C02A37D" w14:textId="77777777" w:rsidR="00FB543A" w:rsidRPr="007B69FD" w:rsidRDefault="00FB543A" w:rsidP="00FB543A">
      <w:pPr>
        <w:ind w:left="720"/>
        <w:rPr>
          <w:sz w:val="20"/>
          <w:szCs w:val="20"/>
        </w:rPr>
      </w:pPr>
    </w:p>
    <w:p w14:paraId="5C46B5FE" w14:textId="61CD4C4C" w:rsidR="00FB543A" w:rsidRPr="007B69FD" w:rsidRDefault="005B4A0C" w:rsidP="0099152C">
      <w:pPr xmlns:w="http://schemas.openxmlformats.org/wordprocessingml/2006/main">
        <w:numPr>
          <w:ilvl w:val="0"/>
          <w:numId w:val="35"/>
        </w:numPr>
        <w:rPr>
          <w:sz w:val="20"/>
          <w:szCs w:val="20"/>
        </w:rPr>
      </w:pPr>
      <w:r xmlns:w="http://schemas.openxmlformats.org/wordprocessingml/2006/main" w:rsidRPr="007B69FD">
        <w:rPr>
          <w:sz w:val="20"/>
          <w:szCs w:val="20"/>
        </w:rPr>
        <w:t xml:space="preserve">[14:17] </w:t>
      </w:r>
      <w:r xmlns:w="http://schemas.openxmlformats.org/wordprocessingml/2006/main" w:rsidR="00A014E9">
        <w:rPr>
          <w:sz w:val="20"/>
          <w:szCs w:val="20"/>
        </w:rPr>
        <w:tab xmlns:w="http://schemas.openxmlformats.org/wordprocessingml/2006/main"/>
      </w:r>
      <w:r xmlns:w="http://schemas.openxmlformats.org/wordprocessingml/2006/main" w:rsidR="00FB543A" w:rsidRPr="007B69FD">
        <w:rPr>
          <w:sz w:val="20"/>
          <w:szCs w:val="20"/>
        </w:rPr>
        <w:t xml:space="preserve">Pelo que Jesus disse no versículo 17, por que os discípulos conheceram o Espírito da verdade?</w:t>
      </w:r>
    </w:p>
    <w:p w14:paraId="1FC0CB55" w14:textId="77777777" w:rsidR="00FB543A" w:rsidRPr="007B69FD" w:rsidRDefault="00FB543A" w:rsidP="48114252">
      <w:pPr xmlns:w="http://schemas.openxmlformats.org/wordprocessingml/2006/main">
        <w:ind w:left="360" w:firstLine="360"/>
        <w:rPr>
          <w:sz w:val="20"/>
          <w:szCs w:val="20"/>
          <w:lang w:val="en-US"/>
        </w:rPr>
      </w:pPr>
      <w:r xmlns:w="http://schemas.openxmlformats.org/wordprocessingml/2006/main" w:rsidRPr="48114252">
        <w:rPr>
          <w:sz w:val="20"/>
          <w:szCs w:val="20"/>
          <w:lang w:val="en-US"/>
        </w:rPr>
        <w:t xml:space="preserve">Eles o conheciam porque ele morava com eles e estaria neles.</w:t>
      </w:r>
    </w:p>
    <w:p w14:paraId="5DC26D31" w14:textId="77777777" w:rsidR="00FB543A" w:rsidRPr="007B69FD" w:rsidRDefault="00FB543A" w:rsidP="00FB543A">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146293E4" w14:textId="77777777" w:rsidR="00FB543A" w:rsidRPr="007B69FD" w:rsidRDefault="00FB543A">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78382FD" w14:textId="25B3AB96" w:rsidR="00D834BE" w:rsidRPr="007B69FD" w:rsidRDefault="00D834BE" w:rsidP="00D834BE">
      <w:pPr xmlns:w="http://schemas.openxmlformats.org/wordprocessingml/2006/main">
        <w:pStyle w:val="Heading1"/>
        <w:keepNext w:val="0"/>
        <w:keepLines w:val="0"/>
        <w:spacing w:before="480"/>
        <w:rPr>
          <w:b/>
          <w:bCs/>
          <w:szCs w:val="44"/>
        </w:rPr>
      </w:pPr>
      <w:bookmarkStart xmlns:w="http://schemas.openxmlformats.org/wordprocessingml/2006/main" w:id="29" w:name="_Toc166194259"/>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João 15:1-8</w:t>
      </w:r>
      <w:bookmarkEnd xmlns:w="http://schemas.openxmlformats.org/wordprocessingml/2006/main" w:id="29"/>
    </w:p>
    <w:p w14:paraId="12198E7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B450B64" w14:textId="77777777" w:rsidR="00D834BE" w:rsidRPr="007B69FD" w:rsidRDefault="00D834BE" w:rsidP="006D6990">
      <w:pPr xmlns:w="http://schemas.openxmlformats.org/wordprocessingml/2006/main">
        <w:pStyle w:val="Part1"/>
      </w:pPr>
      <w:r xmlns:w="http://schemas.openxmlformats.org/wordprocessingml/2006/main" w:rsidRPr="007B69FD">
        <w:t xml:space="preserve">Parte 1</w:t>
      </w:r>
    </w:p>
    <w:p w14:paraId="72D2A8F5" w14:textId="46AD47F8" w:rsidR="00D834BE" w:rsidRPr="007B69FD" w:rsidRDefault="00D834BE" w:rsidP="0042261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6A8B099" w14:textId="68D42DF2" w:rsidR="00D834BE" w:rsidRPr="007B69FD" w:rsidRDefault="00D834BE" w:rsidP="0042261F">
      <w:pPr xmlns:w="http://schemas.openxmlformats.org/wordprocessingml/2006/main">
        <w:pStyle w:val="Checklist"/>
      </w:pPr>
      <w:r xmlns:w="http://schemas.openxmlformats.org/wordprocessingml/2006/main" w:rsidRPr="007B69FD">
        <w:t xml:space="preserve">Jesus disse aos seus discípulos que ele era a videira, seu Pai era o jardineiro e eles eram os ramos. [15:1, 5]</w:t>
      </w:r>
    </w:p>
    <w:p w14:paraId="608B9F25" w14:textId="2352F0F3" w:rsidR="00D834BE" w:rsidRPr="007B69FD" w:rsidRDefault="00D834BE" w:rsidP="0042261F">
      <w:pPr xmlns:w="http://schemas.openxmlformats.org/wordprocessingml/2006/main">
        <w:pStyle w:val="Checklist"/>
      </w:pPr>
      <w:r xmlns:w="http://schemas.openxmlformats.org/wordprocessingml/2006/main" w:rsidRPr="007B69FD">
        <w:t xml:space="preserve">O Pai corta todos os ramos que não dão fruto e poda os outros ramos para que sejam mais frutíferos. [15:2]</w:t>
      </w:r>
    </w:p>
    <w:p w14:paraId="676525CE" w14:textId="7F6257C7" w:rsidR="00D834BE" w:rsidRPr="007B69FD" w:rsidRDefault="00D834BE" w:rsidP="0042261F">
      <w:pPr xmlns:w="http://schemas.openxmlformats.org/wordprocessingml/2006/main">
        <w:pStyle w:val="Checklist"/>
      </w:pPr>
      <w:r xmlns:w="http://schemas.openxmlformats.org/wordprocessingml/2006/main" w:rsidRPr="48114252">
        <w:rPr>
          <w:lang w:val="en-US"/>
        </w:rPr>
        <w:t xml:space="preserve">Assim como os ramos não podem dar fruto se não permanecerem na videira, os discípulos não poderiam dar fruto se não permanecessem em Jesus. [15:4-5]</w:t>
      </w:r>
    </w:p>
    <w:p w14:paraId="2E684819" w14:textId="5F3FBD27" w:rsidR="00D834BE" w:rsidRPr="007B69FD" w:rsidRDefault="00D834BE" w:rsidP="005B4A0C">
      <w:pPr xmlns:w="http://schemas.openxmlformats.org/wordprocessingml/2006/main">
        <w:pStyle w:val="Checklist"/>
      </w:pPr>
      <w:r xmlns:w="http://schemas.openxmlformats.org/wordprocessingml/2006/main" w:rsidRPr="48114252">
        <w:rPr>
          <w:lang w:val="en-US"/>
        </w:rPr>
        <w:t xml:space="preserve">Se os discípulos permanecessem em Jesus e suas palavras permanecessem neles, eles poderiam perguntar o que desejassem </w:t>
      </w:r>
      <w:proofErr xmlns:w="http://schemas.openxmlformats.org/wordprocessingml/2006/main" w:type="gramStart"/>
      <w:r xmlns:w="http://schemas.openxmlformats.org/wordprocessingml/2006/main" w:rsidRPr="48114252">
        <w:rPr>
          <w:lang w:val="en-US"/>
        </w:rPr>
        <w:t xml:space="preserve">e </w:t>
      </w:r>
      <w:proofErr xmlns:w="http://schemas.openxmlformats.org/wordprocessingml/2006/main" w:type="gramEnd"/>
      <w:r xmlns:w="http://schemas.openxmlformats.org/wordprocessingml/2006/main" w:rsidRPr="48114252">
        <w:rPr>
          <w:lang w:val="en-US"/>
        </w:rPr>
        <w:t xml:space="preserve">isso seria feito. [15:7]</w:t>
      </w:r>
    </w:p>
    <w:p w14:paraId="71A2AF03" w14:textId="5FDD7A6B" w:rsidR="00D834BE" w:rsidRPr="007B69FD" w:rsidRDefault="00D834BE" w:rsidP="0042261F">
      <w:pPr xmlns:w="http://schemas.openxmlformats.org/wordprocessingml/2006/main">
        <w:pStyle w:val="Checklist"/>
      </w:pPr>
      <w:r xmlns:w="http://schemas.openxmlformats.org/wordprocessingml/2006/main" w:rsidRPr="007B69FD">
        <w:t xml:space="preserve">O Pai foi glorificado quando os discípulos de Jesus deram muitos frutos e provaram que eram discípulos de Jesus. [15:8]</w:t>
      </w:r>
    </w:p>
    <w:p w14:paraId="0920EE52" w14:textId="77777777" w:rsidR="00D834BE" w:rsidRPr="007B69FD" w:rsidRDefault="00D834BE" w:rsidP="003274AB">
      <w:pPr xmlns:w="http://schemas.openxmlformats.org/wordprocessingml/2006/main">
        <w:pStyle w:val="Part2"/>
      </w:pPr>
      <w:r xmlns:w="http://schemas.openxmlformats.org/wordprocessingml/2006/main" w:rsidRPr="007B69FD">
        <w:t xml:space="preserve">Parte 2</w:t>
      </w:r>
    </w:p>
    <w:p w14:paraId="4F636660" w14:textId="647F8E81" w:rsidR="00D834BE"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335B5F9F" w14:textId="4EAE39F4"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[15:1]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Jesus disse sobre a videira e o jardineiro?</w:t>
      </w:r>
    </w:p>
    <w:p w14:paraId="53701C12" w14:textId="7B14C4A3"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Jesus disse que ele é a videira verdadeira e que seu Pai é o jardineiro.</w:t>
      </w:r>
    </w:p>
    <w:p w14:paraId="0EF1B90E" w14:textId="77777777" w:rsidR="00D834BE" w:rsidRPr="007B69FD" w:rsidRDefault="00D834BE" w:rsidP="00D834BE">
      <w:pPr>
        <w:ind w:left="720"/>
        <w:rPr>
          <w:sz w:val="20"/>
          <w:szCs w:val="20"/>
        </w:rPr>
      </w:pPr>
    </w:p>
    <w:p w14:paraId="6A5511BE" w14:textId="0CF232BD"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[15:2]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Jesus disse que o Pai faz?</w:t>
      </w:r>
    </w:p>
    <w:p w14:paraId="5C96A70C"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Ele remove todos os ramos de Jesus que não dão frutos e poda os ramos que produzem frutos para que dêem mais frutos.</w:t>
      </w:r>
    </w:p>
    <w:p w14:paraId="1A936F52" w14:textId="77777777" w:rsidR="00D834BE" w:rsidRPr="007B69FD" w:rsidRDefault="00D834BE" w:rsidP="00D834BE">
      <w:pPr>
        <w:ind w:left="720"/>
        <w:rPr>
          <w:sz w:val="20"/>
          <w:szCs w:val="20"/>
        </w:rPr>
      </w:pPr>
    </w:p>
    <w:p w14:paraId="25226F36" w14:textId="4291421E"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[15:3]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No versículo 3, o que Jesus disse aos discípulos que eles eram?</w:t>
      </w:r>
    </w:p>
    <w:p w14:paraId="35113CF7"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Eles já estavam limpos por causa da mensagem que Jesus lhes transmitiu.</w:t>
      </w:r>
    </w:p>
    <w:p w14:paraId="715C9B1B" w14:textId="77777777" w:rsidR="00D834BE" w:rsidRPr="007B69FD" w:rsidRDefault="00D834BE" w:rsidP="00D834BE">
      <w:pPr>
        <w:ind w:left="720"/>
        <w:rPr>
          <w:sz w:val="20"/>
          <w:szCs w:val="20"/>
        </w:rPr>
      </w:pPr>
    </w:p>
    <w:p w14:paraId="08B750AD" w14:textId="59A26159"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[15:4]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Por que Jesus disse aos discípulos para permanecerem nele?</w:t>
      </w:r>
    </w:p>
    <w:p w14:paraId="4F0403CB" w14:textId="77777777" w:rsidR="00730447" w:rsidRPr="007B69FD" w:rsidRDefault="00730447" w:rsidP="48114252">
      <w:pPr xmlns:w="http://schemas.openxmlformats.org/wordprocessingml/2006/main">
        <w:pStyle w:val="ListParagraph"/>
        <w:rPr>
          <w:sz w:val="20"/>
          <w:szCs w:val="20"/>
          <w:lang w:val="en-US"/>
        </w:rPr>
      </w:pPr>
      <w:r xmlns:w="http://schemas.openxmlformats.org/wordprocessingml/2006/main" w:rsidRPr="48114252">
        <w:rPr>
          <w:sz w:val="20"/>
          <w:szCs w:val="20"/>
          <w:lang w:val="en-US"/>
        </w:rPr>
        <w:t xml:space="preserve">Assim como um ramo não pode dar fruto a menos que permaneça na videira, os discípulos não poderiam dar fruto a menos que permanecessem em Jesus.</w:t>
      </w:r>
    </w:p>
    <w:p w14:paraId="5A355791" w14:textId="77777777" w:rsidR="00730447" w:rsidRPr="007B69FD" w:rsidRDefault="00730447" w:rsidP="00730447">
      <w:pPr>
        <w:ind w:left="360"/>
        <w:rPr>
          <w:sz w:val="20"/>
          <w:szCs w:val="20"/>
        </w:rPr>
      </w:pPr>
    </w:p>
    <w:p w14:paraId="2345C85A" w14:textId="457D751D" w:rsidR="00730447"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[15:4, 5, 7] </w:t>
      </w:r>
      <w:r xmlns:w="http://schemas.openxmlformats.org/wordprocessingml/2006/main" w:rsidR="003A3FFB">
        <w:rPr>
          <w:sz w:val="20"/>
          <w:szCs w:val="20"/>
        </w:rPr>
        <w:tab xmlns:w="http://schemas.openxmlformats.org/wordprocessingml/2006/main"/>
      </w:r>
      <w:r xmlns:w="http://schemas.openxmlformats.org/wordprocessingml/2006/main" w:rsidR="00730447" w:rsidRPr="007B69FD">
        <w:rPr>
          <w:sz w:val="20"/>
          <w:szCs w:val="20"/>
        </w:rPr>
        <w:t xml:space="preserve">O que você acha que significa permanecer em Jesus?</w:t>
      </w:r>
    </w:p>
    <w:p w14:paraId="7B9EA5AE" w14:textId="581CD08C" w:rsidR="00D834BE" w:rsidRPr="007B69FD" w:rsidRDefault="0073044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Provavelmente significa permanecer espiritualmente unido a Jesus, continuando a acreditar nele, a amá-lo e a obedecê-lo.</w:t>
      </w:r>
    </w:p>
    <w:p w14:paraId="10470431" w14:textId="77777777" w:rsidR="00D834BE" w:rsidRPr="007B69FD" w:rsidRDefault="00D834BE" w:rsidP="00D834BE">
      <w:pPr>
        <w:ind w:left="720"/>
        <w:rPr>
          <w:sz w:val="20"/>
          <w:szCs w:val="20"/>
        </w:rPr>
      </w:pPr>
    </w:p>
    <w:p w14:paraId="0F788892" w14:textId="7902B4F2"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[15:2-4]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você acha que significa para uma pessoa dar frutos?</w:t>
      </w:r>
    </w:p>
    <w:p w14:paraId="1E1C086E" w14:textId="2E81C677" w:rsidR="00D834BE" w:rsidRPr="007B69FD" w:rsidRDefault="00AE7298"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D834BE" w:rsidRPr="48114252">
        <w:rPr>
          <w:sz w:val="20"/>
          <w:szCs w:val="20"/>
          <w:lang w:val="en-US"/>
        </w:rPr>
        <w:t xml:space="preserve">Talvez signifique que a pessoa amadurece espiritualmente e faz coisas que agradam a Deus.</w:t>
      </w:r>
    </w:p>
    <w:p w14:paraId="347C3110" w14:textId="77777777" w:rsidR="00D834BE" w:rsidRPr="007B69FD" w:rsidRDefault="00D834BE" w:rsidP="00D834BE">
      <w:pPr>
        <w:ind w:left="720"/>
        <w:rPr>
          <w:sz w:val="20"/>
          <w:szCs w:val="20"/>
        </w:rPr>
      </w:pPr>
    </w:p>
    <w:p w14:paraId="1B730922" w14:textId="77E498D4"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[15:5]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Jesus disse aos discípulos que eles poderiam viver sem ele?</w:t>
      </w:r>
    </w:p>
    <w:p w14:paraId="27321A6C"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Sem Jesus, os discípulos não poderiam fazer nada.</w:t>
      </w:r>
    </w:p>
    <w:p w14:paraId="482C5622" w14:textId="77777777" w:rsidR="00D834BE" w:rsidRPr="007B69FD" w:rsidRDefault="00D834BE" w:rsidP="00D834BE">
      <w:pPr>
        <w:ind w:left="720"/>
        <w:rPr>
          <w:sz w:val="20"/>
          <w:szCs w:val="20"/>
        </w:rPr>
      </w:pPr>
    </w:p>
    <w:p w14:paraId="67F13954" w14:textId="17C7F308"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[15:6]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Com quem foram comparados aqueles que não permanecem em Jesus?</w:t>
      </w:r>
    </w:p>
    <w:p w14:paraId="2C3149B2"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Eles foram comparados a um galho que não permanecia mais preso à videira.</w:t>
      </w:r>
    </w:p>
    <w:p w14:paraId="7D9838C2" w14:textId="77777777" w:rsidR="00730447" w:rsidRPr="007B69FD" w:rsidRDefault="00730447" w:rsidP="0073044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João 15:1-8 continuação</w:t>
      </w:r>
    </w:p>
    <w:p w14:paraId="79E50701" w14:textId="77777777" w:rsidR="00D834BE" w:rsidRPr="007B69FD" w:rsidRDefault="00D834BE" w:rsidP="00D834BE">
      <w:pPr>
        <w:ind w:left="720"/>
        <w:rPr>
          <w:sz w:val="20"/>
          <w:szCs w:val="20"/>
        </w:rPr>
      </w:pPr>
    </w:p>
    <w:p w14:paraId="624AAD4B" w14:textId="6CC330AD"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[15:6]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aconteceu com aqueles que não permaneceram em Jesus?</w:t>
      </w:r>
    </w:p>
    <w:p w14:paraId="65E700DE"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Eles foram jogados fora e secaram como galhos que foram recolhidos e jogados no fogo e queimados.</w:t>
      </w:r>
    </w:p>
    <w:p w14:paraId="6A1930B1" w14:textId="77777777" w:rsidR="00D834BE" w:rsidRPr="007B69FD" w:rsidRDefault="00D834BE" w:rsidP="00D834BE">
      <w:pPr>
        <w:ind w:left="720"/>
        <w:rPr>
          <w:sz w:val="20"/>
          <w:szCs w:val="20"/>
        </w:rPr>
      </w:pPr>
    </w:p>
    <w:p w14:paraId="0B4C33BC" w14:textId="172F5496"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[15:7]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Jesus disse sobre as orações daqueles que permaneceram nele?</w:t>
      </w:r>
    </w:p>
    <w:p w14:paraId="05695757" w14:textId="77777777" w:rsidR="00D834BE" w:rsidRPr="007B69FD" w:rsidRDefault="00D834BE" w:rsidP="00D834BE">
      <w:pPr xmlns:w="http://schemas.openxmlformats.org/wordprocessingml/2006/main">
        <w:ind w:left="720"/>
        <w:rPr>
          <w:sz w:val="20"/>
          <w:szCs w:val="20"/>
        </w:rPr>
      </w:pPr>
      <w:r xmlns:w="http://schemas.openxmlformats.org/wordprocessingml/2006/main" w:rsidRPr="007B69FD">
        <w:rPr>
          <w:sz w:val="20"/>
          <w:szCs w:val="20"/>
        </w:rPr>
        <w:t xml:space="preserve">Se as palavras de Jesus permanecessem neles, poderiam perguntar o que quisessem, e isso lhes seria feito.</w:t>
      </w:r>
    </w:p>
    <w:p w14:paraId="758AD76F" w14:textId="0136D37B" w:rsidR="00D834BE" w:rsidRPr="007B69FD" w:rsidRDefault="00D834BE" w:rsidP="00054F4F">
      <w:pPr>
        <w:rPr>
          <w:sz w:val="20"/>
          <w:szCs w:val="20"/>
        </w:rPr>
      </w:pPr>
    </w:p>
    <w:p w14:paraId="6A77C6F7" w14:textId="0DCCBC03"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[15:7] </w:t>
      </w:r>
      <w:r xmlns:w="http://schemas.openxmlformats.org/wordprocessingml/2006/main" w:rsidR="003A3FFB">
        <w:rPr>
          <w:sz w:val="20"/>
          <w:szCs w:val="20"/>
        </w:rPr>
        <w:tab xmlns:w="http://schemas.openxmlformats.org/wordprocessingml/2006/main"/>
      </w:r>
      <w:r xmlns:w="http://schemas.openxmlformats.org/wordprocessingml/2006/main" w:rsidR="00D834BE" w:rsidRPr="007B69FD">
        <w:rPr>
          <w:sz w:val="20"/>
          <w:szCs w:val="20"/>
        </w:rPr>
        <w:t xml:space="preserve">O que você acha que significa as palavras de Jesus Cristo permanecerem em uma pessoa?</w:t>
      </w:r>
    </w:p>
    <w:p w14:paraId="1018E57F" w14:textId="0EC8FE28" w:rsidR="00D834BE" w:rsidRPr="007B69FD" w:rsidRDefault="00AE7298"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D834BE" w:rsidRPr="48114252">
        <w:rPr>
          <w:sz w:val="20"/>
          <w:szCs w:val="20"/>
          <w:lang w:val="en-US"/>
        </w:rPr>
        <w:t xml:space="preserve">Talvez signifique que a pessoa se lembra, acredita e obedece ao que Jesus disse.</w:t>
      </w:r>
    </w:p>
    <w:p w14:paraId="262904F7" w14:textId="77777777" w:rsidR="00D834BE" w:rsidRPr="007B69FD" w:rsidRDefault="00D834BE" w:rsidP="00D834BE">
      <w:pPr>
        <w:ind w:left="720"/>
        <w:rPr>
          <w:sz w:val="20"/>
          <w:szCs w:val="20"/>
        </w:rPr>
      </w:pPr>
    </w:p>
    <w:p w14:paraId="0EB04AAE" w14:textId="02557771" w:rsidR="00D834BE" w:rsidRPr="007B69FD" w:rsidRDefault="005B4A0C" w:rsidP="0099152C">
      <w:pPr xmlns:w="http://schemas.openxmlformats.org/wordprocessingml/2006/main">
        <w:numPr>
          <w:ilvl w:val="0"/>
          <w:numId w:val="36"/>
        </w:numPr>
        <w:rPr>
          <w:sz w:val="20"/>
          <w:szCs w:val="20"/>
        </w:rPr>
      </w:pPr>
      <w:r xmlns:w="http://schemas.openxmlformats.org/wordprocessingml/2006/main" w:rsidRPr="007B69FD">
        <w:rPr>
          <w:sz w:val="20"/>
          <w:szCs w:val="20"/>
        </w:rPr>
        <w:t xml:space="preserve">[15:8] </w:t>
      </w:r>
      <w:r xmlns:w="http://schemas.openxmlformats.org/wordprocessingml/2006/main" w:rsidR="003A3FFB">
        <w:rPr>
          <w:sz w:val="20"/>
          <w:szCs w:val="20"/>
        </w:rPr>
        <w:tab xmlns:w="http://schemas.openxmlformats.org/wordprocessingml/2006/main"/>
      </w:r>
      <w:r xmlns:w="http://schemas.openxmlformats.org/wordprocessingml/2006/main" w:rsidR="003274AB" w:rsidRPr="007B69FD">
        <w:rPr>
          <w:sz w:val="20"/>
          <w:szCs w:val="20"/>
        </w:rPr>
        <w:t xml:space="preserve">De acordo com o que Jesus disse no versículo 8, como o Pai foi glorificado?</w:t>
      </w:r>
    </w:p>
    <w:p w14:paraId="6EC27749" w14:textId="23F6437D" w:rsidR="00D834BE" w:rsidRPr="007B69FD" w:rsidRDefault="00D834BE" w:rsidP="003274AB">
      <w:pPr xmlns:w="http://schemas.openxmlformats.org/wordprocessingml/2006/main">
        <w:ind w:left="720"/>
        <w:rPr>
          <w:sz w:val="20"/>
          <w:szCs w:val="20"/>
        </w:rPr>
      </w:pPr>
      <w:r xmlns:w="http://schemas.openxmlformats.org/wordprocessingml/2006/main" w:rsidRPr="007B69FD">
        <w:rPr>
          <w:sz w:val="20"/>
          <w:szCs w:val="20"/>
        </w:rPr>
        <w:t xml:space="preserve">O Pai foi glorificado quando eles deram muitos frutos e assim provaram que eram verdadeiramente discípulos de Jesus.</w:t>
      </w:r>
    </w:p>
    <w:p w14:paraId="1F1D5491" w14:textId="77777777" w:rsidR="00D834BE" w:rsidRPr="007B69FD" w:rsidRDefault="00D834BE" w:rsidP="00D834B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8B0A0C8" w14:textId="77777777" w:rsidR="00D834BE" w:rsidRPr="007B69FD" w:rsidRDefault="00D834B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6D5BFDF" w14:textId="56666720" w:rsidR="00085B31" w:rsidRPr="007B69FD" w:rsidRDefault="00085B31" w:rsidP="00085B31">
      <w:pPr xmlns:w="http://schemas.openxmlformats.org/wordprocessingml/2006/main">
        <w:pStyle w:val="Heading1"/>
        <w:keepNext w:val="0"/>
        <w:keepLines w:val="0"/>
        <w:spacing w:before="480"/>
        <w:rPr>
          <w:b/>
          <w:bCs/>
          <w:szCs w:val="44"/>
        </w:rPr>
      </w:pPr>
      <w:bookmarkStart xmlns:w="http://schemas.openxmlformats.org/wordprocessingml/2006/main" w:id="30" w:name="_Toc166194260"/>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Atos 1:1-11</w:t>
      </w:r>
      <w:bookmarkEnd xmlns:w="http://schemas.openxmlformats.org/wordprocessingml/2006/main" w:id="30"/>
    </w:p>
    <w:p w14:paraId="112EACA6" w14:textId="2C6DE101" w:rsidR="00085B31" w:rsidRPr="007B69FD" w:rsidRDefault="00085B31" w:rsidP="48114252">
      <w:pPr xmlns:w="http://schemas.openxmlformats.org/wordprocessingml/2006/main">
        <w:pStyle w:val="Background"/>
        <w:rPr>
          <w:b/>
          <w:sz w:val="32"/>
          <w:szCs w:val="32"/>
          <w:lang w:val="en-US"/>
        </w:rPr>
      </w:pPr>
      <w:r xmlns:w="http://schemas.openxmlformats.org/wordprocessingml/2006/main" w:rsidRPr="48114252">
        <w:rPr>
          <w:b/>
          <w:lang w:val="en-US"/>
        </w:rPr>
        <w:t xml:space="preserve">Antecedentes </w:t>
      </w:r>
      <w:r xmlns:w="http://schemas.openxmlformats.org/wordprocessingml/2006/main" w:rsidRPr="48114252">
        <w:rPr>
          <w:lang w:val="en-US"/>
        </w:rPr>
        <w:t xml:space="preserve">: Lucas escreveu um relato da vida de Jesus e o enviou a Teófilo. Esse relato é chamado de “Evangelho de Lucas” ou simplesmente “Lucas”. Lucas também escreveu este livro, chamado “Atos”, para Teófilo.</w:t>
      </w:r>
    </w:p>
    <w:p w14:paraId="797AC803"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46A21F97" w14:textId="77777777" w:rsidR="00085B31" w:rsidRPr="007B69FD" w:rsidRDefault="00085B31" w:rsidP="006D6990">
      <w:pPr xmlns:w="http://schemas.openxmlformats.org/wordprocessingml/2006/main">
        <w:pStyle w:val="Part1"/>
      </w:pPr>
      <w:r xmlns:w="http://schemas.openxmlformats.org/wordprocessingml/2006/main" w:rsidRPr="007B69FD">
        <w:t xml:space="preserve">Parte 1</w:t>
      </w:r>
    </w:p>
    <w:p w14:paraId="54A2C20A" w14:textId="4B908C27" w:rsidR="00085B31" w:rsidRPr="007B69FD" w:rsidRDefault="00085B31"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02FADFD7" w14:textId="4E18555C" w:rsidR="00085B31" w:rsidRPr="007B69FD" w:rsidRDefault="00085B31" w:rsidP="005459B7">
      <w:pPr xmlns:w="http://schemas.openxmlformats.org/wordprocessingml/2006/main">
        <w:pStyle w:val="Checklist"/>
      </w:pPr>
      <w:r xmlns:w="http://schemas.openxmlformats.org/wordprocessingml/2006/main" w:rsidRPr="007B69FD">
        <w:t xml:space="preserve">O primeiro relato de Lucas foi sobre tudo o que Jesus fez e ensinou. [1:1]</w:t>
      </w:r>
    </w:p>
    <w:p w14:paraId="6D69E54A" w14:textId="6413BEC0" w:rsidR="00085B31" w:rsidRPr="007B69FD" w:rsidRDefault="00085B31" w:rsidP="005459B7">
      <w:pPr xmlns:w="http://schemas.openxmlformats.org/wordprocessingml/2006/main">
        <w:pStyle w:val="Checklist"/>
      </w:pPr>
      <w:r xmlns:w="http://schemas.openxmlformats.org/wordprocessingml/2006/main" w:rsidRPr="007B69FD">
        <w:t xml:space="preserve">Depois que Jesus sofreu, ele se apresentou vivo aos seus apóstolos e lhes ensinou sobre o reino de Deus. [1:3]</w:t>
      </w:r>
    </w:p>
    <w:p w14:paraId="128E2BD8" w14:textId="0A6CE107" w:rsidR="00085B31" w:rsidRPr="007B69FD" w:rsidRDefault="00085B31" w:rsidP="005459B7">
      <w:pPr xmlns:w="http://schemas.openxmlformats.org/wordprocessingml/2006/main">
        <w:pStyle w:val="Checklist"/>
      </w:pPr>
      <w:r xmlns:w="http://schemas.openxmlformats.org/wordprocessingml/2006/main" w:rsidRPr="007B69FD">
        <w:t xml:space="preserve">Jesus disse aos seus apóstolos que esperassem em Jerusalém pelo que Deus havia prometido. [1:4]</w:t>
      </w:r>
    </w:p>
    <w:p w14:paraId="7334AD7F" w14:textId="18C52D1B" w:rsidR="00085B31" w:rsidRPr="007B69FD" w:rsidRDefault="00085B31" w:rsidP="005459B7">
      <w:pPr xmlns:w="http://schemas.openxmlformats.org/wordprocessingml/2006/main">
        <w:pStyle w:val="Checklist"/>
      </w:pPr>
      <w:r xmlns:w="http://schemas.openxmlformats.org/wordprocessingml/2006/main" w:rsidRPr="48114252">
        <w:rPr>
          <w:lang w:val="en-US"/>
        </w:rPr>
        <w:t xml:space="preserve">Jesus disse que eles receberiam poder e seriam suas testemunhas, uma vez que o Espírito Santo descesse sobre eles. [1:5-8]</w:t>
      </w:r>
    </w:p>
    <w:p w14:paraId="46F0CB89" w14:textId="7E6A3028" w:rsidR="00085B31" w:rsidRPr="007B69FD" w:rsidRDefault="00085B31" w:rsidP="005459B7">
      <w:pPr xmlns:w="http://schemas.openxmlformats.org/wordprocessingml/2006/main">
        <w:pStyle w:val="Checklist"/>
      </w:pPr>
      <w:r xmlns:w="http://schemas.openxmlformats.org/wordprocessingml/2006/main" w:rsidRPr="007B69FD">
        <w:t xml:space="preserve">Jesus foi levantado e uma nuvem o escondeu, e de repente apareceram dois homens vestidos de branco. Eles disseram que Jesus voltaria. [1:9-11]</w:t>
      </w:r>
    </w:p>
    <w:p w14:paraId="1EBD1DEA" w14:textId="77777777" w:rsidR="00085B31" w:rsidRPr="007B69FD" w:rsidRDefault="00085B31" w:rsidP="003274AB">
      <w:pPr xmlns:w="http://schemas.openxmlformats.org/wordprocessingml/2006/main">
        <w:pStyle w:val="Part2"/>
      </w:pPr>
      <w:r xmlns:w="http://schemas.openxmlformats.org/wordprocessingml/2006/main" w:rsidRPr="007B69FD">
        <w:t xml:space="preserve">Parte 2</w:t>
      </w:r>
    </w:p>
    <w:p w14:paraId="58315700" w14:textId="452FC1F7" w:rsidR="00085B31"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77E36F4B" w14:textId="4AC66E95"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[1:1] </w:t>
      </w:r>
      <w:r xmlns:w="http://schemas.openxmlformats.org/wordprocessingml/2006/main" w:rsidR="003A3FFB">
        <w:rPr>
          <w:sz w:val="20"/>
          <w:szCs w:val="20"/>
        </w:rPr>
        <w:tab xmlns:w="http://schemas.openxmlformats.org/wordprocessingml/2006/main"/>
      </w:r>
      <w:r xmlns:w="http://schemas.openxmlformats.org/wordprocessingml/2006/main" w:rsidR="00C14FFA" w:rsidRPr="007B69FD">
        <w:rPr>
          <w:sz w:val="20"/>
          <w:szCs w:val="20"/>
        </w:rPr>
        <w:t xml:space="preserve">Pelo que você vê no versículo 1, para quem você acha que este livro foi escrito?</w:t>
      </w:r>
    </w:p>
    <w:p w14:paraId="6B317758" w14:textId="7C88F7A3" w:rsidR="00085B31" w:rsidRPr="007B69FD" w:rsidRDefault="00C14FF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Esta passagem indica que foi escrita a Teófilo, porque é a essa pessoa que Lucas se dirige no versículo 1.</w:t>
      </w:r>
    </w:p>
    <w:p w14:paraId="63BC68C6" w14:textId="77777777" w:rsidR="00085B31" w:rsidRPr="007B69FD" w:rsidRDefault="00085B31" w:rsidP="00085B31">
      <w:pPr>
        <w:ind w:left="720"/>
        <w:rPr>
          <w:sz w:val="20"/>
          <w:szCs w:val="20"/>
        </w:rPr>
      </w:pPr>
    </w:p>
    <w:p w14:paraId="4E0C4CDE" w14:textId="3ACE2C11" w:rsidR="00085B31" w:rsidRPr="007B69FD" w:rsidRDefault="005B4A0C" w:rsidP="0099152C">
      <w:pPr xmlns:w="http://schemas.openxmlformats.org/wordprocessingml/2006/main">
        <w:numPr>
          <w:ilvl w:val="0"/>
          <w:numId w:val="37"/>
        </w:numPr>
        <w:rPr>
          <w:sz w:val="20"/>
          <w:szCs w:val="20"/>
        </w:rPr>
      </w:pPr>
      <w:r xmlns:w="http://schemas.openxmlformats.org/wordprocessingml/2006/main">
        <w:rPr>
          <w:sz w:val="20"/>
          <w:szCs w:val="20"/>
        </w:rPr>
        <w:t xml:space="preserve">[1:1-2] </w:t>
      </w:r>
      <w:r xmlns:w="http://schemas.openxmlformats.org/wordprocessingml/2006/main" w:rsidR="003A3FFB">
        <w:rPr>
          <w:sz w:val="20"/>
          <w:szCs w:val="20"/>
        </w:rPr>
        <w:tab xmlns:w="http://schemas.openxmlformats.org/wordprocessingml/2006/main"/>
      </w:r>
      <w:r xmlns:w="http://schemas.openxmlformats.org/wordprocessingml/2006/main" w:rsidR="00C57CDF">
        <w:rPr>
          <w:sz w:val="20"/>
          <w:szCs w:val="20"/>
        </w:rPr>
        <w:t xml:space="preserve">Sobre o que o autor disse a Teófilo em seu primeiro livro?</w:t>
      </w:r>
    </w:p>
    <w:p w14:paraId="48EDD1CA" w14:textId="5C779EBD"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O primeiro livro tratava de tudo o que Jesus fez e ensinou enquanto esteve na terra.</w:t>
      </w:r>
    </w:p>
    <w:p w14:paraId="669616DC" w14:textId="77777777" w:rsidR="00085B31" w:rsidRPr="007B69FD" w:rsidRDefault="00085B31" w:rsidP="00085B31">
      <w:pPr>
        <w:ind w:left="720"/>
        <w:rPr>
          <w:sz w:val="20"/>
          <w:szCs w:val="20"/>
        </w:rPr>
      </w:pPr>
    </w:p>
    <w:p w14:paraId="26F7E604" w14:textId="791C5692"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[1:2]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O que Jesus fez pouco antes de ser levado?</w:t>
      </w:r>
    </w:p>
    <w:p w14:paraId="0F3FF71B" w14:textId="77777777"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Ele deu ordens aos seus apóstolos através do Espírito Santo.</w:t>
      </w:r>
    </w:p>
    <w:p w14:paraId="23F77D82" w14:textId="77777777" w:rsidR="00085B31" w:rsidRPr="007B69FD" w:rsidRDefault="00085B31" w:rsidP="00085B31">
      <w:pPr>
        <w:ind w:left="720"/>
        <w:rPr>
          <w:sz w:val="20"/>
          <w:szCs w:val="20"/>
        </w:rPr>
      </w:pPr>
    </w:p>
    <w:p w14:paraId="6896AEA1" w14:textId="4F320EC2"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[1:3]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Quanto tempo Jesus apareceu aos apóstolos, pelo que você vê no versículo 3?</w:t>
      </w:r>
    </w:p>
    <w:p w14:paraId="77B63E7C" w14:textId="77777777"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Ele apareceu a eles durante quarenta dias.</w:t>
      </w:r>
    </w:p>
    <w:p w14:paraId="25881FBF" w14:textId="77777777" w:rsidR="00085B31" w:rsidRPr="007B69FD" w:rsidRDefault="00085B31" w:rsidP="00085B31">
      <w:pPr>
        <w:ind w:left="720"/>
        <w:rPr>
          <w:sz w:val="20"/>
          <w:szCs w:val="20"/>
        </w:rPr>
      </w:pPr>
    </w:p>
    <w:p w14:paraId="7236B03C" w14:textId="4E6CFBB9"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[1:3]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Sobre o que Jesus falou durante os quarenta dias em que esteve com seus apóstolos?</w:t>
      </w:r>
    </w:p>
    <w:p w14:paraId="3713E36F" w14:textId="77777777"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Ele falou sobre o reino de Deus.</w:t>
      </w:r>
    </w:p>
    <w:p w14:paraId="1108FA0F" w14:textId="77777777" w:rsidR="00085B31" w:rsidRPr="007B69FD" w:rsidRDefault="00085B31" w:rsidP="00085B31">
      <w:pPr>
        <w:ind w:left="720"/>
        <w:rPr>
          <w:sz w:val="20"/>
          <w:szCs w:val="20"/>
        </w:rPr>
      </w:pPr>
    </w:p>
    <w:p w14:paraId="206DD809" w14:textId="4601BA7A" w:rsidR="00085B31" w:rsidRPr="007B69FD" w:rsidRDefault="005B4A0C" w:rsidP="0099152C">
      <w:pPr xmlns:w="http://schemas.openxmlformats.org/wordprocessingml/2006/main">
        <w:numPr>
          <w:ilvl w:val="0"/>
          <w:numId w:val="37"/>
        </w:numPr>
        <w:rPr>
          <w:sz w:val="20"/>
          <w:szCs w:val="20"/>
          <w:lang w:val="en-US"/>
        </w:rPr>
      </w:pPr>
      <w:r xmlns:w="http://schemas.openxmlformats.org/wordprocessingml/2006/main" w:rsidRPr="48114252">
        <w:rPr>
          <w:sz w:val="20"/>
          <w:szCs w:val="20"/>
          <w:lang w:val="en-US"/>
        </w:rPr>
        <w:t xml:space="preserve">[1:4] </w:t>
      </w:r>
      <w:r xmlns:w="http://schemas.openxmlformats.org/wordprocessingml/2006/main" w:rsidR="003A3FFB">
        <w:rPr>
          <w:sz w:val="20"/>
          <w:szCs w:val="20"/>
          <w:lang w:val="en-US"/>
        </w:rPr>
        <w:tab xmlns:w="http://schemas.openxmlformats.org/wordprocessingml/2006/main"/>
      </w:r>
      <w:r xmlns:w="http://schemas.openxmlformats.org/wordprocessingml/2006/main" w:rsidR="00085B31" w:rsidRPr="48114252">
        <w:rPr>
          <w:sz w:val="20"/>
          <w:szCs w:val="20"/>
          <w:lang w:val="en-US"/>
        </w:rPr>
        <w:t xml:space="preserve">O que </w:t>
      </w:r>
      <w:proofErr xmlns:w="http://schemas.openxmlformats.org/wordprocessingml/2006/main" w:type="gramStart"/>
      <w:r xmlns:w="http://schemas.openxmlformats.org/wordprocessingml/2006/main" w:rsidR="00085B31" w:rsidRPr="48114252">
        <w:rPr>
          <w:sz w:val="20"/>
          <w:szCs w:val="20"/>
          <w:lang w:val="en-US"/>
        </w:rPr>
        <w:t xml:space="preserve">Jesus </w:t>
      </w:r>
      <w:proofErr xmlns:w="http://schemas.openxmlformats.org/wordprocessingml/2006/main" w:type="gramEnd"/>
      <w:r xmlns:w="http://schemas.openxmlformats.org/wordprocessingml/2006/main" w:rsidR="00085B31" w:rsidRPr="48114252">
        <w:rPr>
          <w:sz w:val="20"/>
          <w:szCs w:val="20"/>
          <w:lang w:val="en-US"/>
        </w:rPr>
        <w:t xml:space="preserve">ordenou que os apóstolos fizessem no versículo 4?</w:t>
      </w:r>
    </w:p>
    <w:p w14:paraId="310588CB" w14:textId="77777777"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Ele ordenou que permanecessem em Jerusalém e esperassem pela promessa do Pai.</w:t>
      </w:r>
    </w:p>
    <w:p w14:paraId="3C5D9E13" w14:textId="77777777" w:rsidR="00085B31" w:rsidRPr="007B69FD" w:rsidRDefault="00085B31" w:rsidP="00085B31">
      <w:pPr>
        <w:ind w:left="720"/>
        <w:rPr>
          <w:sz w:val="20"/>
          <w:szCs w:val="20"/>
        </w:rPr>
      </w:pPr>
    </w:p>
    <w:p w14:paraId="6E861FEF" w14:textId="4B5BC518"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[1:5]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O que Jesus disse aos apóstolos sobre o batismo no versículo 5?</w:t>
      </w:r>
    </w:p>
    <w:p w14:paraId="2A83F648" w14:textId="478E275F" w:rsidR="00085B31" w:rsidRPr="007B69FD" w:rsidRDefault="00DB680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disse que João batizava com água, mas logo seriam batizados com o Espírito Santo.</w:t>
      </w:r>
    </w:p>
    <w:p w14:paraId="238BF5B6" w14:textId="77777777" w:rsidR="00085B31" w:rsidRPr="007B69FD" w:rsidRDefault="00085B31" w:rsidP="00085B31">
      <w:pPr>
        <w:ind w:left="720"/>
        <w:rPr>
          <w:sz w:val="20"/>
          <w:szCs w:val="20"/>
        </w:rPr>
      </w:pPr>
    </w:p>
    <w:p w14:paraId="4B5DFA85" w14:textId="1AA4FD57"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[1:6-7]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Que pergunta os apóstolos fizeram a Jesus sobre o reino, e qual foi a resposta de Jesus?</w:t>
      </w:r>
    </w:p>
    <w:p w14:paraId="6F608B04" w14:textId="77777777"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Os apóstolos perguntaram se já era hora de Jesus restaurar o reino a Israel, mas Jesus disse que não cabia a eles saber que hora o Pai havia escolhido para que isso acontecesse.</w:t>
      </w:r>
    </w:p>
    <w:p w14:paraId="64728489" w14:textId="77777777" w:rsidR="008D7414" w:rsidRPr="007B69FD" w:rsidRDefault="008D7414" w:rsidP="008D7414">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Atos 1:1-11 continuação</w:t>
      </w:r>
    </w:p>
    <w:p w14:paraId="65C21C53" w14:textId="77777777" w:rsidR="00085B31" w:rsidRPr="007B69FD" w:rsidRDefault="00085B31" w:rsidP="00085B31">
      <w:pPr>
        <w:ind w:left="720"/>
        <w:rPr>
          <w:sz w:val="20"/>
          <w:szCs w:val="20"/>
        </w:rPr>
      </w:pPr>
    </w:p>
    <w:p w14:paraId="62C5905D" w14:textId="4697C15B"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[1:8]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No versículo 8, o que Jesus disse aos apóstolos que aconteceria com eles quando o Espírito Santo descesse sobre eles?</w:t>
      </w:r>
    </w:p>
    <w:p w14:paraId="397F40F0" w14:textId="0637F715" w:rsidR="00085B31" w:rsidRPr="007B69FD" w:rsidRDefault="00085B31" w:rsidP="003274AB">
      <w:pPr xmlns:w="http://schemas.openxmlformats.org/wordprocessingml/2006/main">
        <w:ind w:left="720"/>
        <w:rPr>
          <w:sz w:val="20"/>
          <w:szCs w:val="20"/>
        </w:rPr>
      </w:pPr>
      <w:r xmlns:w="http://schemas.openxmlformats.org/wordprocessingml/2006/main" w:rsidRPr="007B69FD">
        <w:rPr>
          <w:sz w:val="20"/>
          <w:szCs w:val="20"/>
        </w:rPr>
        <w:t xml:space="preserve">Eles receberiam poder.</w:t>
      </w:r>
    </w:p>
    <w:p w14:paraId="61EAF6F3" w14:textId="77777777" w:rsidR="00085B31" w:rsidRPr="007B69FD" w:rsidRDefault="00085B31" w:rsidP="00085B31">
      <w:pPr>
        <w:ind w:left="720"/>
        <w:rPr>
          <w:sz w:val="20"/>
          <w:szCs w:val="20"/>
        </w:rPr>
      </w:pPr>
    </w:p>
    <w:p w14:paraId="0E10B839" w14:textId="46E1963A"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[1:8]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Onde Jesus disse aos apóstolos que eles seriam Suas testemunhas?</w:t>
      </w:r>
    </w:p>
    <w:p w14:paraId="3278246C" w14:textId="2583C40B" w:rsidR="00085B31" w:rsidRPr="007B69FD" w:rsidRDefault="00085B31" w:rsidP="00085B31">
      <w:pPr xmlns:w="http://schemas.openxmlformats.org/wordprocessingml/2006/main">
        <w:ind w:left="720"/>
        <w:rPr>
          <w:sz w:val="20"/>
          <w:szCs w:val="20"/>
        </w:rPr>
      </w:pPr>
      <w:r xmlns:w="http://schemas.openxmlformats.org/wordprocessingml/2006/main" w:rsidRPr="007B69FD">
        <w:rPr>
          <w:sz w:val="20"/>
          <w:szCs w:val="20"/>
        </w:rPr>
        <w:t xml:space="preserve">Jesus disse-lhes que seriam suas testemunhas em Jerusalém e em toda a Judéia e Samaria, e até os confins da terra.</w:t>
      </w:r>
    </w:p>
    <w:p w14:paraId="70EBE663" w14:textId="77777777" w:rsidR="003274AB" w:rsidRPr="007B69FD" w:rsidRDefault="003274AB" w:rsidP="003274AB"/>
    <w:p w14:paraId="6ED24200" w14:textId="574D0490" w:rsidR="00085B31" w:rsidRPr="007B69FD" w:rsidRDefault="005B4A0C" w:rsidP="0099152C">
      <w:pPr xmlns:w="http://schemas.openxmlformats.org/wordprocessingml/2006/main">
        <w:numPr>
          <w:ilvl w:val="0"/>
          <w:numId w:val="37"/>
        </w:numPr>
        <w:rPr>
          <w:sz w:val="20"/>
          <w:szCs w:val="20"/>
        </w:rPr>
      </w:pPr>
      <w:r xmlns:w="http://schemas.openxmlformats.org/wordprocessingml/2006/main">
        <w:rPr>
          <w:sz w:val="20"/>
          <w:szCs w:val="20"/>
        </w:rPr>
        <w:t xml:space="preserve">[1:9] </w:t>
      </w:r>
      <w:r xmlns:w="http://schemas.openxmlformats.org/wordprocessingml/2006/main" w:rsidR="003A3FFB">
        <w:rPr>
          <w:sz w:val="20"/>
          <w:szCs w:val="20"/>
        </w:rPr>
        <w:tab xmlns:w="http://schemas.openxmlformats.org/wordprocessingml/2006/main"/>
      </w:r>
      <w:r xmlns:w="http://schemas.openxmlformats.org/wordprocessingml/2006/main" w:rsidR="00085B31" w:rsidRPr="007B69FD">
        <w:rPr>
          <w:sz w:val="20"/>
          <w:szCs w:val="20"/>
        </w:rPr>
        <w:t xml:space="preserve">No versículo 9, o que os apóstolos viram acontecer com Jesus?</w:t>
      </w:r>
    </w:p>
    <w:p w14:paraId="133AE90C" w14:textId="18DFA75A" w:rsidR="00085B31" w:rsidRPr="007B69FD" w:rsidRDefault="00085B31"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foi elevado (ao céu) e escondido em uma nuvem.</w:t>
      </w:r>
    </w:p>
    <w:p w14:paraId="560B2C54" w14:textId="77777777" w:rsidR="00085B31" w:rsidRPr="007B69FD" w:rsidRDefault="00085B31" w:rsidP="00085B31">
      <w:pPr>
        <w:ind w:left="720"/>
        <w:rPr>
          <w:sz w:val="20"/>
          <w:szCs w:val="20"/>
        </w:rPr>
      </w:pPr>
    </w:p>
    <w:p w14:paraId="1F95656F" w14:textId="3AB7E650" w:rsidR="00E172F7" w:rsidRPr="007B69FD" w:rsidRDefault="003A3FFB" w:rsidP="0099152C">
      <w:pPr xmlns:w="http://schemas.openxmlformats.org/wordprocessingml/2006/main">
        <w:numPr>
          <w:ilvl w:val="0"/>
          <w:numId w:val="37"/>
        </w:numPr>
        <w:rPr>
          <w:sz w:val="20"/>
          <w:szCs w:val="20"/>
          <w:lang w:val="en-US"/>
        </w:rPr>
      </w:pPr>
      <w:r xmlns:w="http://schemas.openxmlformats.org/wordprocessingml/2006/main">
        <w:rPr>
          <w:sz w:val="20"/>
          <w:szCs w:val="20"/>
          <w:lang w:val="en-US"/>
        </w:rPr>
        <w:t xml:space="preserve">[1:10-11] </w:t>
      </w:r>
      <w:r xmlns:w="http://schemas.openxmlformats.org/wordprocessingml/2006/main">
        <w:rPr>
          <w:sz w:val="20"/>
          <w:szCs w:val="20"/>
          <w:lang w:val="en-US"/>
        </w:rPr>
        <w:tab xmlns:w="http://schemas.openxmlformats.org/wordprocessingml/2006/main"/>
      </w:r>
      <w:r xmlns:w="http://schemas.openxmlformats.org/wordprocessingml/2006/main">
        <w:rPr>
          <w:sz w:val="20"/>
          <w:szCs w:val="20"/>
          <w:lang w:val="en-US"/>
        </w:rPr>
        <w:tab xmlns:w="http://schemas.openxmlformats.org/wordprocessingml/2006/main"/>
      </w:r>
      <w:r xmlns:w="http://schemas.openxmlformats.org/wordprocessingml/2006/main">
        <w:rPr>
          <w:sz w:val="20"/>
          <w:szCs w:val="20"/>
          <w:lang w:val="en-US"/>
        </w:rPr>
        <w:t xml:space="preserve">Por </w:t>
      </w:r>
      <w:r xmlns:w="http://schemas.openxmlformats.org/wordprocessingml/2006/main" w:rsidR="00E172F7" w:rsidRPr="48114252">
        <w:rPr>
          <w:sz w:val="20"/>
          <w:szCs w:val="20"/>
          <w:lang w:val="en-US"/>
        </w:rPr>
        <w:t xml:space="preserve">que você acha que os discípulos continuaram olhando para o céu depois que Jesus foi levantado?</w:t>
      </w:r>
    </w:p>
    <w:p w14:paraId="41610706" w14:textId="451E57DE" w:rsidR="00E172F7" w:rsidRPr="007B69FD" w:rsidRDefault="00E172F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eles estivessem tristes porque Jesus havia partido. Talvez eles não tivessem certeza do que fazer a seguir.</w:t>
      </w:r>
    </w:p>
    <w:p w14:paraId="186BFEC7" w14:textId="77777777" w:rsidR="00E172F7" w:rsidRPr="007B69FD" w:rsidRDefault="00E172F7" w:rsidP="00E172F7">
      <w:pPr>
        <w:ind w:left="720"/>
        <w:rPr>
          <w:sz w:val="20"/>
          <w:szCs w:val="20"/>
        </w:rPr>
      </w:pPr>
    </w:p>
    <w:p w14:paraId="05B06A7C" w14:textId="02422739" w:rsidR="00085B31" w:rsidRPr="007B69FD" w:rsidRDefault="005B4A0C" w:rsidP="0099152C">
      <w:pPr xmlns:w="http://schemas.openxmlformats.org/wordprocessingml/2006/main">
        <w:numPr>
          <w:ilvl w:val="0"/>
          <w:numId w:val="37"/>
        </w:numPr>
        <w:rPr>
          <w:sz w:val="20"/>
          <w:szCs w:val="20"/>
        </w:rPr>
      </w:pPr>
      <w:r xmlns:w="http://schemas.openxmlformats.org/wordprocessingml/2006/main" w:rsidRPr="007B69FD">
        <w:rPr>
          <w:sz w:val="20"/>
          <w:szCs w:val="20"/>
        </w:rPr>
        <w:t xml:space="preserve">[1:10-11] </w:t>
      </w:r>
      <w:r xmlns:w="http://schemas.openxmlformats.org/wordprocessingml/2006/main" w:rsidR="003A3FFB">
        <w:rPr>
          <w:sz w:val="20"/>
          <w:szCs w:val="20"/>
        </w:rPr>
        <w:tab xmlns:w="http://schemas.openxmlformats.org/wordprocessingml/2006/main"/>
      </w:r>
      <w:r xmlns:w="http://schemas.openxmlformats.org/wordprocessingml/2006/main" w:rsidR="003A3FFB">
        <w:rPr>
          <w:sz w:val="20"/>
          <w:szCs w:val="20"/>
        </w:rPr>
        <w:tab xmlns:w="http://schemas.openxmlformats.org/wordprocessingml/2006/main"/>
      </w:r>
      <w:r xmlns:w="http://schemas.openxmlformats.org/wordprocessingml/2006/main" w:rsidR="003A3FFB">
        <w:rPr>
          <w:sz w:val="20"/>
          <w:szCs w:val="20"/>
        </w:rPr>
        <w:t xml:space="preserve">O que </w:t>
      </w:r>
      <w:r xmlns:w="http://schemas.openxmlformats.org/wordprocessingml/2006/main" w:rsidR="00085B31" w:rsidRPr="007B69FD">
        <w:rPr>
          <w:sz w:val="20"/>
          <w:szCs w:val="20"/>
        </w:rPr>
        <w:t xml:space="preserve">os dois homens vestidos de branco disseram aos apóstolos?</w:t>
      </w:r>
    </w:p>
    <w:p w14:paraId="5CA606BE" w14:textId="0219C81A" w:rsidR="0002200B" w:rsidRPr="007B69FD" w:rsidRDefault="00085B31" w:rsidP="00E172F7">
      <w:pPr xmlns:w="http://schemas.openxmlformats.org/wordprocessingml/2006/main">
        <w:ind w:left="720"/>
        <w:rPr>
          <w:sz w:val="20"/>
          <w:szCs w:val="20"/>
        </w:rPr>
      </w:pPr>
      <w:r xmlns:w="http://schemas.openxmlformats.org/wordprocessingml/2006/main" w:rsidRPr="007B69FD">
        <w:rPr>
          <w:sz w:val="20"/>
          <w:szCs w:val="20"/>
        </w:rPr>
        <w:t xml:space="preserve">Jesus retornaria da mesma forma que foi elevado ao céu.</w:t>
      </w:r>
    </w:p>
    <w:p w14:paraId="2AD4F97F" w14:textId="77777777" w:rsidR="00085B31" w:rsidRPr="007B69FD" w:rsidRDefault="00085B31" w:rsidP="0002200B">
      <w:pPr xmlns:w="http://schemas.openxmlformats.org/wordprocessingml/2006/main">
        <w:spacing w:before="240" w:after="240"/>
        <w:rPr>
          <w:b/>
          <w:bCs/>
          <w:sz w:val="20"/>
          <w:szCs w:val="20"/>
        </w:rPr>
      </w:pPr>
      <w:r xmlns:w="http://schemas.openxmlformats.org/wordprocessingml/2006/main" w:rsidRPr="007B69FD">
        <w:rPr>
          <w:b/>
          <w:bCs/>
          <w:sz w:val="20"/>
          <w:szCs w:val="20"/>
        </w:rPr>
        <w:t xml:space="preserve">Seção de comentários:</w:t>
      </w:r>
    </w:p>
    <w:p w14:paraId="506B3DD8" w14:textId="77777777" w:rsidR="00085B31" w:rsidRPr="007B69FD" w:rsidRDefault="00085B31">
      <w:pPr>
        <w:rPr>
          <w:rFonts w:asciiTheme="majorHAnsi" w:eastAsiaTheme="majorEastAsia" w:hAnsiTheme="majorHAnsi" w:cstheme="majorBidi"/>
          <w:b/>
          <w:color w:val="0F4761" w:themeColor="accent1" w:themeShade="BF"/>
          <w:sz w:val="20"/>
          <w:szCs w:val="20"/>
        </w:rPr>
      </w:pPr>
      <w:r w:rsidRPr="007B69FD">
        <w:rPr>
          <w:b/>
          <w:sz w:val="20"/>
          <w:szCs w:val="20"/>
        </w:rPr>
        <w:br w:type="page"/>
      </w:r>
    </w:p>
    <w:p w14:paraId="59E6A921" w14:textId="0F6A5881" w:rsidR="00B07D0E" w:rsidRPr="007B69FD" w:rsidRDefault="00B07D0E" w:rsidP="00B07D0E">
      <w:pPr xmlns:w="http://schemas.openxmlformats.org/wordprocessingml/2006/main">
        <w:pStyle w:val="Heading1"/>
        <w:keepNext w:val="0"/>
        <w:keepLines w:val="0"/>
        <w:spacing w:before="480"/>
        <w:rPr>
          <w:b/>
          <w:bCs/>
          <w:szCs w:val="44"/>
        </w:rPr>
      </w:pPr>
      <w:bookmarkStart xmlns:w="http://schemas.openxmlformats.org/wordprocessingml/2006/main" w:id="31" w:name="_Toc16619426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Atos 2:1-13</w:t>
      </w:r>
      <w:bookmarkEnd xmlns:w="http://schemas.openxmlformats.org/wordprocessingml/2006/main" w:id="31"/>
    </w:p>
    <w:p w14:paraId="00F343A3" w14:textId="1AE335BD" w:rsidR="00B07D0E" w:rsidRPr="007B69FD" w:rsidRDefault="00B07D0E" w:rsidP="005459B7">
      <w:pPr xmlns:w="http://schemas.openxmlformats.org/wordprocessingml/2006/main">
        <w:pStyle w:val="Background"/>
        <w:rPr>
          <w:b/>
          <w:sz w:val="32"/>
          <w:szCs w:val="32"/>
        </w:rPr>
      </w:pPr>
      <w:r xmlns:w="http://schemas.openxmlformats.org/wordprocessingml/2006/main" w:rsidRPr="007B69FD">
        <w:rPr>
          <w:b/>
        </w:rPr>
        <w:t xml:space="preserve">Antecedentes </w:t>
      </w:r>
      <w:r xmlns:w="http://schemas.openxmlformats.org/wordprocessingml/2006/main" w:rsidRPr="007B69FD">
        <w:t xml:space="preserve">: Os eventos desta passagem aconteceram durante o dia de Pentecostes. O dia de Pentecostes fazia parte de uma celebração judaica que acontecia 50 dias após cada Páscoa, e muitos judeus iam a Jerusalém para isso.</w:t>
      </w:r>
    </w:p>
    <w:p w14:paraId="76580D0E"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F76863B" w14:textId="77777777" w:rsidR="00B07D0E" w:rsidRPr="007B69FD" w:rsidRDefault="00B07D0E" w:rsidP="006D6990">
      <w:pPr xmlns:w="http://schemas.openxmlformats.org/wordprocessingml/2006/main">
        <w:pStyle w:val="Part1"/>
      </w:pPr>
      <w:r xmlns:w="http://schemas.openxmlformats.org/wordprocessingml/2006/main" w:rsidRPr="007B69FD">
        <w:t xml:space="preserve">Parte 1</w:t>
      </w:r>
    </w:p>
    <w:p w14:paraId="510839E2" w14:textId="38EF6AEA" w:rsidR="00B07D0E" w:rsidRPr="007B69FD" w:rsidRDefault="00B07D0E"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3A17E23" w14:textId="0FE9AE7B" w:rsidR="00B07D0E" w:rsidRPr="007B69FD" w:rsidRDefault="00B07D0E" w:rsidP="005459B7">
      <w:pPr xmlns:w="http://schemas.openxmlformats.org/wordprocessingml/2006/main">
        <w:pStyle w:val="Checklist"/>
      </w:pPr>
      <w:r xmlns:w="http://schemas.openxmlformats.org/wordprocessingml/2006/main" w:rsidRPr="007B69FD">
        <w:t xml:space="preserve">Os discípulos estavam todos reunidos no dia de Pentecostes. [2:1]</w:t>
      </w:r>
    </w:p>
    <w:p w14:paraId="2570DD95" w14:textId="1BEC14D9" w:rsidR="00B07D0E" w:rsidRPr="007B69FD" w:rsidRDefault="00B07D0E" w:rsidP="005459B7">
      <w:pPr xmlns:w="http://schemas.openxmlformats.org/wordprocessingml/2006/main">
        <w:pStyle w:val="Checklist"/>
      </w:pPr>
      <w:r xmlns:w="http://schemas.openxmlformats.org/wordprocessingml/2006/main" w:rsidRPr="007B69FD">
        <w:t xml:space="preserve">Houve um som como o de um vento forte na casa, e eles viram o que pareciam ser línguas de fogo pousando sobre eles. [2:2-3]</w:t>
      </w:r>
    </w:p>
    <w:p w14:paraId="75F160F0" w14:textId="0C41FFF8" w:rsidR="00B07D0E" w:rsidRPr="007B69FD" w:rsidRDefault="00B07D0E" w:rsidP="005459B7">
      <w:pPr xmlns:w="http://schemas.openxmlformats.org/wordprocessingml/2006/main">
        <w:pStyle w:val="Checklist"/>
      </w:pPr>
      <w:r xmlns:w="http://schemas.openxmlformats.org/wordprocessingml/2006/main" w:rsidRPr="007B69FD">
        <w:t xml:space="preserve">Os discípulos ficaram cheios do Espírito Santo e começaram a falar em outras línguas. [2:4]</w:t>
      </w:r>
    </w:p>
    <w:p w14:paraId="4820BFCA" w14:textId="1D2D6D47" w:rsidR="00B07D0E" w:rsidRPr="007B69FD" w:rsidRDefault="00B07D0E" w:rsidP="005459B7">
      <w:pPr xmlns:w="http://schemas.openxmlformats.org/wordprocessingml/2006/main">
        <w:pStyle w:val="Checklist"/>
      </w:pPr>
      <w:r xmlns:w="http://schemas.openxmlformats.org/wordprocessingml/2006/main" w:rsidRPr="007B69FD">
        <w:t xml:space="preserve">Judeus de todo o mundo estavam em Jerusalém naquela época e ficaram surpresos ao ver que cada um deles conseguia ouvir as pessoas falando em suas línguas. [2:5-12]</w:t>
      </w:r>
    </w:p>
    <w:p w14:paraId="2B6A71BD" w14:textId="22F32791" w:rsidR="00B07D0E" w:rsidRPr="007B69FD" w:rsidRDefault="00B07D0E" w:rsidP="005459B7">
      <w:pPr xmlns:w="http://schemas.openxmlformats.org/wordprocessingml/2006/main">
        <w:pStyle w:val="Checklist"/>
      </w:pPr>
      <w:r xmlns:w="http://schemas.openxmlformats.org/wordprocessingml/2006/main" w:rsidRPr="007B69FD">
        <w:t xml:space="preserve">Algumas pessoas zombaram dos discípulos e disseram que eles haviam bebido vinho demais. [2:13]</w:t>
      </w:r>
    </w:p>
    <w:p w14:paraId="2D9A32D5" w14:textId="77777777" w:rsidR="00B07D0E" w:rsidRPr="007B69FD" w:rsidRDefault="00B07D0E" w:rsidP="003274AB">
      <w:pPr xmlns:w="http://schemas.openxmlformats.org/wordprocessingml/2006/main">
        <w:pStyle w:val="Part2"/>
      </w:pPr>
      <w:r xmlns:w="http://schemas.openxmlformats.org/wordprocessingml/2006/main" w:rsidRPr="007B69FD">
        <w:t xml:space="preserve">Parte 2</w:t>
      </w:r>
    </w:p>
    <w:p w14:paraId="0F9CE0AF" w14:textId="74FE30BC" w:rsidR="00B07D0E"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1064621C" w14:textId="6541B3AD"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[2:1]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Onde estavam os discípulos no dia de Pentecostes?</w:t>
      </w:r>
    </w:p>
    <w:p w14:paraId="7614790D" w14:textId="77777777"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Eles estavam todos juntos no mesmo lugar em Jerusalém.</w:t>
      </w:r>
    </w:p>
    <w:p w14:paraId="0A74E05C" w14:textId="77777777" w:rsidR="00B07D0E" w:rsidRPr="007B69FD" w:rsidRDefault="00B07D0E" w:rsidP="00B07D0E">
      <w:pPr>
        <w:ind w:left="720"/>
        <w:rPr>
          <w:sz w:val="20"/>
          <w:szCs w:val="20"/>
        </w:rPr>
      </w:pPr>
    </w:p>
    <w:p w14:paraId="40CFEDFB" w14:textId="2496D10F"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[2:2-3]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O que os discípulos ouviram e viram?</w:t>
      </w:r>
    </w:p>
    <w:p w14:paraId="03E997BF" w14:textId="57AECACD" w:rsidR="00B07D0E" w:rsidRPr="007B69FD" w:rsidRDefault="00B07D0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ouviram o som de um vento forte e impetuoso e viram o que pareciam ser línguas de fogo pousando sobre cada um deles.</w:t>
      </w:r>
    </w:p>
    <w:p w14:paraId="336F1A88" w14:textId="77777777" w:rsidR="00B07D0E" w:rsidRPr="007B69FD" w:rsidRDefault="00B07D0E" w:rsidP="00B07D0E">
      <w:pPr>
        <w:ind w:left="720"/>
        <w:rPr>
          <w:sz w:val="20"/>
          <w:szCs w:val="20"/>
        </w:rPr>
      </w:pPr>
    </w:p>
    <w:p w14:paraId="4859AA53" w14:textId="48DF04CA"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[2:4]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O que aconteceu com os discípulos?</w:t>
      </w:r>
    </w:p>
    <w:p w14:paraId="32E8009A" w14:textId="77777777"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Todos ficaram cheios do Espírito Santo e começaram a falar em outras línguas.</w:t>
      </w:r>
    </w:p>
    <w:p w14:paraId="096BF49B" w14:textId="77777777" w:rsidR="00B07D0E" w:rsidRPr="007B69FD" w:rsidRDefault="00B07D0E" w:rsidP="00B07D0E">
      <w:pPr>
        <w:ind w:left="720"/>
        <w:rPr>
          <w:sz w:val="20"/>
          <w:szCs w:val="20"/>
        </w:rPr>
      </w:pPr>
    </w:p>
    <w:p w14:paraId="0D939DED" w14:textId="2EC79924"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[2:5]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Quem estava em Jerusalém no dia de Pentecostes?</w:t>
      </w:r>
    </w:p>
    <w:p w14:paraId="731E48BD" w14:textId="255D0D79"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Judeus piedosos de todas as nações estavam em Jerusalém.</w:t>
      </w:r>
    </w:p>
    <w:p w14:paraId="6BD96AFA" w14:textId="77777777" w:rsidR="00B07D0E" w:rsidRPr="007B69FD" w:rsidRDefault="00B07D0E" w:rsidP="00B07D0E">
      <w:pPr>
        <w:ind w:left="720"/>
        <w:rPr>
          <w:sz w:val="20"/>
          <w:szCs w:val="20"/>
        </w:rPr>
      </w:pPr>
    </w:p>
    <w:p w14:paraId="0EE9DD74" w14:textId="3A4AD92A"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[2:6]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O que os judeus de outras nações ouviram?</w:t>
      </w:r>
    </w:p>
    <w:p w14:paraId="3CE15C85" w14:textId="77777777"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Os judeus de outras nações ouviram em suas próprias línguas o que os discípulos diziam.</w:t>
      </w:r>
    </w:p>
    <w:p w14:paraId="2CA728B1" w14:textId="77777777" w:rsidR="00B07D0E" w:rsidRPr="007B69FD" w:rsidRDefault="00B07D0E" w:rsidP="00B07D0E">
      <w:pPr>
        <w:ind w:left="720"/>
        <w:rPr>
          <w:sz w:val="20"/>
          <w:szCs w:val="20"/>
        </w:rPr>
      </w:pPr>
    </w:p>
    <w:p w14:paraId="23D0E7FE" w14:textId="04C1E563" w:rsidR="00B07D0E" w:rsidRPr="007B69FD" w:rsidRDefault="005B4A0C" w:rsidP="0099152C">
      <w:pPr xmlns:w="http://schemas.openxmlformats.org/wordprocessingml/2006/main">
        <w:numPr>
          <w:ilvl w:val="0"/>
          <w:numId w:val="38"/>
        </w:numPr>
        <w:rPr>
          <w:sz w:val="20"/>
          <w:szCs w:val="20"/>
          <w:lang w:val="en-US"/>
        </w:rPr>
      </w:pPr>
      <w:r xmlns:w="http://schemas.openxmlformats.org/wordprocessingml/2006/main" w:rsidRPr="48114252">
        <w:rPr>
          <w:sz w:val="20"/>
          <w:szCs w:val="20"/>
          <w:lang w:val="en-US"/>
        </w:rPr>
        <w:t xml:space="preserve">[2:7, 8, 12] </w:t>
      </w:r>
      <w:r xmlns:w="http://schemas.openxmlformats.org/wordprocessingml/2006/main" w:rsidR="003A3FFB">
        <w:rPr>
          <w:sz w:val="20"/>
          <w:szCs w:val="20"/>
          <w:lang w:val="en-US"/>
        </w:rPr>
        <w:tab xmlns:w="http://schemas.openxmlformats.org/wordprocessingml/2006/main"/>
      </w:r>
      <w:r xmlns:w="http://schemas.openxmlformats.org/wordprocessingml/2006/main" w:rsidR="00B07D0E" w:rsidRPr="48114252">
        <w:rPr>
          <w:sz w:val="20"/>
          <w:szCs w:val="20"/>
          <w:lang w:val="en-US"/>
        </w:rPr>
        <w:t xml:space="preserve">O que os judeus de outras nações perguntaram?</w:t>
      </w:r>
    </w:p>
    <w:p w14:paraId="2060BF03" w14:textId="77777777"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Eles perguntaram como esses homens da Galiléia podiam falar línguas de diferentes nações e o que isso poderia significar.</w:t>
      </w:r>
    </w:p>
    <w:p w14:paraId="3A8C915C" w14:textId="77777777" w:rsidR="00B07D0E" w:rsidRPr="007B69FD" w:rsidRDefault="00B07D0E" w:rsidP="00B07D0E">
      <w:pPr>
        <w:ind w:left="360"/>
        <w:rPr>
          <w:sz w:val="20"/>
          <w:szCs w:val="20"/>
        </w:rPr>
      </w:pPr>
    </w:p>
    <w:p w14:paraId="3DB143E6" w14:textId="1D89C263" w:rsidR="00B07D0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[2:11] </w:t>
      </w:r>
      <w:r xmlns:w="http://schemas.openxmlformats.org/wordprocessingml/2006/main" w:rsidR="003A3FFB">
        <w:rPr>
          <w:sz w:val="20"/>
          <w:szCs w:val="20"/>
        </w:rPr>
        <w:tab xmlns:w="http://schemas.openxmlformats.org/wordprocessingml/2006/main"/>
      </w:r>
      <w:r xmlns:w="http://schemas.openxmlformats.org/wordprocessingml/2006/main" w:rsidR="00B07D0E" w:rsidRPr="007B69FD">
        <w:rPr>
          <w:sz w:val="20"/>
          <w:szCs w:val="20"/>
        </w:rPr>
        <w:t xml:space="preserve">Sobre o que os judeus de outras nações ouviram os discípulos falando?</w:t>
      </w:r>
    </w:p>
    <w:p w14:paraId="5486A159" w14:textId="41101BB4" w:rsidR="00B07D0E" w:rsidRPr="007B69FD" w:rsidRDefault="00B07D0E" w:rsidP="00B07D0E">
      <w:pPr xmlns:w="http://schemas.openxmlformats.org/wordprocessingml/2006/main">
        <w:rPr>
          <w:sz w:val="20"/>
          <w:szCs w:val="20"/>
        </w:rPr>
      </w:pPr>
      <w:r xmlns:w="http://schemas.openxmlformats.org/wordprocessingml/2006/main" w:rsidRPr="007B69FD">
        <w:rPr>
          <w:sz w:val="20"/>
          <w:szCs w:val="20"/>
        </w:rPr>
        <w:tab xmlns:w="http://schemas.openxmlformats.org/wordprocessingml/2006/main"/>
      </w:r>
      <w:r xmlns:w="http://schemas.openxmlformats.org/wordprocessingml/2006/main" w:rsidR="003A3FFB">
        <w:rPr>
          <w:sz w:val="20"/>
          <w:szCs w:val="20"/>
        </w:rPr>
        <w:tab xmlns:w="http://schemas.openxmlformats.org/wordprocessingml/2006/main"/>
      </w:r>
      <w:r xmlns:w="http://schemas.openxmlformats.org/wordprocessingml/2006/main" w:rsidR="003A3FFB">
        <w:rPr>
          <w:sz w:val="20"/>
          <w:szCs w:val="20"/>
        </w:rPr>
        <w:tab xmlns:w="http://schemas.openxmlformats.org/wordprocessingml/2006/main"/>
      </w:r>
      <w:r xmlns:w="http://schemas.openxmlformats.org/wordprocessingml/2006/main" w:rsidR="003A3FFB">
        <w:rPr>
          <w:sz w:val="20"/>
          <w:szCs w:val="20"/>
        </w:rPr>
        <w:tab xmlns:w="http://schemas.openxmlformats.org/wordprocessingml/2006/main"/>
      </w:r>
      <w:r xmlns:w="http://schemas.openxmlformats.org/wordprocessingml/2006/main" w:rsidR="003A3FFB">
        <w:rPr>
          <w:sz w:val="20"/>
          <w:szCs w:val="20"/>
        </w:rPr>
        <w:tab xmlns:w="http://schemas.openxmlformats.org/wordprocessingml/2006/main"/>
      </w:r>
      <w:r xmlns:w="http://schemas.openxmlformats.org/wordprocessingml/2006/main" w:rsidRPr="007B69FD">
        <w:rPr>
          <w:sz w:val="20"/>
          <w:szCs w:val="20"/>
        </w:rPr>
        <w:t xml:space="preserve">Eles ouviram os discípulos falando sobre as obras poderosas de Deus.</w:t>
      </w:r>
    </w:p>
    <w:p w14:paraId="4BE8C885" w14:textId="77777777" w:rsidR="00B07D0E" w:rsidRPr="007B69FD" w:rsidRDefault="00B07D0E" w:rsidP="00B07D0E">
      <w:pPr>
        <w:rPr>
          <w:sz w:val="20"/>
          <w:szCs w:val="20"/>
        </w:rPr>
      </w:pPr>
    </w:p>
    <w:p w14:paraId="0196FA84" w14:textId="37A94230" w:rsidR="00B07D0E" w:rsidRPr="007B69FD" w:rsidRDefault="00B07D0E" w:rsidP="00B07D0E">
      <w:pPr xmlns:w="http://schemas.openxmlformats.org/wordprocessingml/2006/main">
        <w:ind w:left="720"/>
        <w:rPr>
          <w:sz w:val="20"/>
          <w:szCs w:val="20"/>
        </w:rPr>
      </w:pPr>
      <w:r xmlns:w="http://schemas.openxmlformats.org/wordprocessingml/2006/main" w:rsidRPr="007B69FD">
        <w:rPr>
          <w:sz w:val="20"/>
          <w:szCs w:val="20"/>
        </w:rPr>
        <w:t xml:space="preserve">.</w:t>
      </w:r>
    </w:p>
    <w:p w14:paraId="05C9754F" w14:textId="4A48B7DE" w:rsidR="00B07D0E" w:rsidRPr="007B69FD" w:rsidRDefault="00D3386E" w:rsidP="00D3386E">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Atos 2:1-13 continuação</w:t>
      </w:r>
    </w:p>
    <w:p w14:paraId="281DF4E3" w14:textId="77777777" w:rsidR="004600F7" w:rsidRPr="007B69FD" w:rsidRDefault="004600F7" w:rsidP="00B07D0E">
      <w:pPr>
        <w:rPr>
          <w:b/>
          <w:sz w:val="20"/>
          <w:szCs w:val="20"/>
        </w:rPr>
      </w:pPr>
    </w:p>
    <w:p w14:paraId="2809012B" w14:textId="550E9DA7" w:rsidR="00B07D0E" w:rsidRPr="007B69FD" w:rsidRDefault="005B4A0C" w:rsidP="0099152C">
      <w:pPr xmlns:w="http://schemas.openxmlformats.org/wordprocessingml/2006/main">
        <w:numPr>
          <w:ilvl w:val="0"/>
          <w:numId w:val="38"/>
        </w:numPr>
        <w:rPr>
          <w:sz w:val="20"/>
          <w:szCs w:val="20"/>
          <w:lang w:val="en-US"/>
        </w:rPr>
      </w:pPr>
      <w:r xmlns:w="http://schemas.openxmlformats.org/wordprocessingml/2006/main" w:rsidRPr="48114252">
        <w:rPr>
          <w:sz w:val="20"/>
          <w:szCs w:val="20"/>
          <w:lang w:val="en-US"/>
        </w:rPr>
        <w:t xml:space="preserve">[2:12] </w:t>
      </w:r>
      <w:r xmlns:w="http://schemas.openxmlformats.org/wordprocessingml/2006/main" w:rsidR="003A3FFB">
        <w:rPr>
          <w:sz w:val="20"/>
          <w:szCs w:val="20"/>
          <w:lang w:val="en-US"/>
        </w:rPr>
        <w:tab xmlns:w="http://schemas.openxmlformats.org/wordprocessingml/2006/main"/>
      </w:r>
      <w:r xmlns:w="http://schemas.openxmlformats.org/wordprocessingml/2006/main" w:rsidR="00D3386E" w:rsidRPr="48114252">
        <w:rPr>
          <w:sz w:val="20"/>
          <w:szCs w:val="20"/>
          <w:lang w:val="en-US"/>
        </w:rPr>
        <w:t xml:space="preserve">Por que você acha que as pessoas ficaram surpresas e confusas?</w:t>
      </w:r>
    </w:p>
    <w:p w14:paraId="7C7E886D" w14:textId="0B9D16A6" w:rsidR="00B07D0E" w:rsidRDefault="00D3386E" w:rsidP="00B07D0E">
      <w:pPr xmlns:w="http://schemas.openxmlformats.org/wordprocessingml/2006/main">
        <w:ind w:left="720"/>
        <w:rPr>
          <w:sz w:val="20"/>
          <w:szCs w:val="20"/>
        </w:rPr>
      </w:pPr>
      <w:r xmlns:w="http://schemas.openxmlformats.org/wordprocessingml/2006/main">
        <w:rPr>
          <w:sz w:val="20"/>
          <w:szCs w:val="20"/>
        </w:rPr>
        <w:t xml:space="preserve">Os discípulos que não conheciam suas línguas estavam de alguma forma se comunicando com eles em suas línguas. As pessoas sabiam que isso não era natural.</w:t>
      </w:r>
    </w:p>
    <w:p w14:paraId="59129579" w14:textId="77777777" w:rsidR="00D3386E" w:rsidRDefault="00D3386E" w:rsidP="00B07D0E">
      <w:pPr>
        <w:ind w:left="720"/>
        <w:rPr>
          <w:sz w:val="20"/>
          <w:szCs w:val="20"/>
        </w:rPr>
      </w:pPr>
    </w:p>
    <w:p w14:paraId="07D7F40C" w14:textId="2CC2F187" w:rsidR="00D3386E" w:rsidRPr="007B69FD" w:rsidRDefault="005B4A0C" w:rsidP="0099152C">
      <w:pPr xmlns:w="http://schemas.openxmlformats.org/wordprocessingml/2006/main">
        <w:numPr>
          <w:ilvl w:val="0"/>
          <w:numId w:val="38"/>
        </w:numPr>
        <w:rPr>
          <w:sz w:val="20"/>
          <w:szCs w:val="20"/>
        </w:rPr>
      </w:pPr>
      <w:r xmlns:w="http://schemas.openxmlformats.org/wordprocessingml/2006/main" w:rsidRPr="007B69FD">
        <w:rPr>
          <w:sz w:val="20"/>
          <w:szCs w:val="20"/>
        </w:rPr>
        <w:t xml:space="preserve">[2:13] </w:t>
      </w:r>
      <w:r xmlns:w="http://schemas.openxmlformats.org/wordprocessingml/2006/main" w:rsidR="003A3FFB">
        <w:rPr>
          <w:sz w:val="20"/>
          <w:szCs w:val="20"/>
        </w:rPr>
        <w:tab xmlns:w="http://schemas.openxmlformats.org/wordprocessingml/2006/main"/>
      </w:r>
      <w:r xmlns:w="http://schemas.openxmlformats.org/wordprocessingml/2006/main" w:rsidR="00D3386E" w:rsidRPr="007B69FD">
        <w:rPr>
          <w:sz w:val="20"/>
          <w:szCs w:val="20"/>
        </w:rPr>
        <w:t xml:space="preserve">O que os zombadores disseram sobre os discípulos?</w:t>
      </w:r>
    </w:p>
    <w:p w14:paraId="4F338DE9" w14:textId="38FD3B71" w:rsidR="00D3386E" w:rsidRPr="007B69FD" w:rsidRDefault="00D3386E" w:rsidP="00D3386E">
      <w:pPr xmlns:w="http://schemas.openxmlformats.org/wordprocessingml/2006/main">
        <w:ind w:left="720"/>
        <w:rPr>
          <w:sz w:val="20"/>
          <w:szCs w:val="20"/>
        </w:rPr>
      </w:pPr>
      <w:r xmlns:w="http://schemas.openxmlformats.org/wordprocessingml/2006/main" w:rsidRPr="007B69FD">
        <w:rPr>
          <w:sz w:val="20"/>
          <w:szCs w:val="20"/>
        </w:rPr>
        <w:t xml:space="preserve">Disseram que os discípulos haviam bebido muito vinho.</w:t>
      </w:r>
    </w:p>
    <w:p w14:paraId="1D44AFD4" w14:textId="77777777" w:rsidR="00B07D0E" w:rsidRPr="007B69FD" w:rsidRDefault="00B07D0E" w:rsidP="00B07D0E">
      <w:pPr>
        <w:ind w:left="720"/>
        <w:rPr>
          <w:sz w:val="20"/>
          <w:szCs w:val="20"/>
        </w:rPr>
      </w:pPr>
    </w:p>
    <w:p w14:paraId="6F1A1B60" w14:textId="77777777" w:rsidR="00B07D0E" w:rsidRPr="007B69FD" w:rsidRDefault="00B07D0E" w:rsidP="00B07D0E">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0FC325E2" w14:textId="77777777" w:rsidR="00B07D0E" w:rsidRPr="007B69FD" w:rsidRDefault="00B07D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FB64DD7" w14:textId="6FCEE2BE" w:rsidR="004D20F2" w:rsidRPr="007B69FD" w:rsidRDefault="004D20F2" w:rsidP="004D20F2">
      <w:pPr xmlns:w="http://schemas.openxmlformats.org/wordprocessingml/2006/main">
        <w:pStyle w:val="Heading1"/>
        <w:keepNext w:val="0"/>
        <w:keepLines w:val="0"/>
        <w:spacing w:before="480"/>
        <w:rPr>
          <w:b/>
          <w:bCs/>
          <w:szCs w:val="44"/>
        </w:rPr>
      </w:pPr>
      <w:bookmarkStart xmlns:w="http://schemas.openxmlformats.org/wordprocessingml/2006/main" w:id="32" w:name="_Toc166194262"/>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Atos 3:11-16</w:t>
      </w:r>
      <w:bookmarkEnd xmlns:w="http://schemas.openxmlformats.org/wordprocessingml/2006/main" w:id="32"/>
    </w:p>
    <w:p w14:paraId="5CFEE066" w14:textId="7A3112F8" w:rsidR="004D20F2" w:rsidRPr="007B69FD" w:rsidRDefault="004D20F2" w:rsidP="005459B7">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 Em Atos 3:1-10, Pedro e João foram ao templo e viram um homem coxo e que pedia dinheiro. Pedro curou o homem em nome de Jesus, e imediatamente o homem se levantou e começou a andar.</w:t>
      </w:r>
    </w:p>
    <w:p w14:paraId="6E6A511F" w14:textId="258E3E75" w:rsidR="004D20F2" w:rsidRPr="007B69FD" w:rsidRDefault="004D20F2" w:rsidP="005459B7">
      <w:pPr xmlns:w="http://schemas.openxmlformats.org/wordprocessingml/2006/main">
        <w:pStyle w:val="Background"/>
      </w:pPr>
      <w:r xmlns:w="http://schemas.openxmlformats.org/wordprocessingml/2006/main" w:rsidRPr="007B69FD">
        <w:t xml:space="preserve">Três homens mencionados nesta passagem – Abraão, Isaque e Jacó – foram ancestrais famosos do povo judeu. Como mostraram os escritores dos evangelhos, Pilatos era o governador da Judéia na época da morte e ressurreição de Jesus.</w:t>
      </w:r>
    </w:p>
    <w:p w14:paraId="2AF9B691"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FB6F22B" w14:textId="77777777" w:rsidR="004D20F2" w:rsidRPr="007B69FD" w:rsidRDefault="004D20F2" w:rsidP="006D6990">
      <w:pPr xmlns:w="http://schemas.openxmlformats.org/wordprocessingml/2006/main">
        <w:pStyle w:val="Part1"/>
      </w:pPr>
      <w:r xmlns:w="http://schemas.openxmlformats.org/wordprocessingml/2006/main" w:rsidRPr="007B69FD">
        <w:t xml:space="preserve">Parte 1</w:t>
      </w:r>
    </w:p>
    <w:p w14:paraId="287548A5" w14:textId="1FF89BC3" w:rsidR="004D20F2" w:rsidRPr="007B69FD" w:rsidRDefault="004D20F2"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670A082" w14:textId="0CC20BBE" w:rsidR="004D20F2" w:rsidRPr="007B69FD" w:rsidRDefault="004D20F2" w:rsidP="005459B7">
      <w:pPr xmlns:w="http://schemas.openxmlformats.org/wordprocessingml/2006/main">
        <w:pStyle w:val="Checklist"/>
      </w:pPr>
      <w:r xmlns:w="http://schemas.openxmlformats.org/wordprocessingml/2006/main" w:rsidRPr="007B69FD">
        <w:t xml:space="preserve">As pessoas correram para Pedro, João e o homem curado e ficaram maravilhadas com o que havia acontecido. [3:11]</w:t>
      </w:r>
    </w:p>
    <w:p w14:paraId="19CA6868" w14:textId="1276DD32" w:rsidR="004D20F2" w:rsidRPr="007B69FD" w:rsidRDefault="004D20F2" w:rsidP="005459B7">
      <w:pPr xmlns:w="http://schemas.openxmlformats.org/wordprocessingml/2006/main">
        <w:pStyle w:val="Checklist"/>
      </w:pPr>
      <w:r xmlns:w="http://schemas.openxmlformats.org/wordprocessingml/2006/main" w:rsidRPr="007B69FD">
        <w:t xml:space="preserve">Pedro disse ao povo de Israel que o Deus deles havia enviado Jesus, mas eles rejeitaram Jesus e o mataram. [3:11-15]</w:t>
      </w:r>
    </w:p>
    <w:p w14:paraId="051414B5" w14:textId="2BFCC6C7" w:rsidR="004D20F2" w:rsidRPr="007B69FD" w:rsidRDefault="004D20F2" w:rsidP="005459B7">
      <w:pPr xmlns:w="http://schemas.openxmlformats.org/wordprocessingml/2006/main">
        <w:pStyle w:val="Checklist"/>
      </w:pPr>
      <w:r xmlns:w="http://schemas.openxmlformats.org/wordprocessingml/2006/main" w:rsidRPr="007B69FD">
        <w:t xml:space="preserve">Pedro disse-lhes que Deus havia ressuscitado Jesus dentre os mortos. [3:15]</w:t>
      </w:r>
    </w:p>
    <w:p w14:paraId="6E6B1CB2" w14:textId="5E35BC62" w:rsidR="004D20F2" w:rsidRPr="007B69FD" w:rsidRDefault="004D20F2" w:rsidP="005459B7">
      <w:pPr xmlns:w="http://schemas.openxmlformats.org/wordprocessingml/2006/main">
        <w:pStyle w:val="Checklist"/>
      </w:pPr>
      <w:r xmlns:w="http://schemas.openxmlformats.org/wordprocessingml/2006/main" w:rsidRPr="007B69FD">
        <w:t xml:space="preserve">Pedro disse-lhes que o coxo foi curado pela fé no nome de Jesus. [3:16]</w:t>
      </w:r>
    </w:p>
    <w:p w14:paraId="1E38DAAB" w14:textId="77777777" w:rsidR="004D20F2" w:rsidRPr="007B69FD" w:rsidRDefault="004D20F2" w:rsidP="003274AB">
      <w:pPr xmlns:w="http://schemas.openxmlformats.org/wordprocessingml/2006/main">
        <w:pStyle w:val="Part2"/>
      </w:pPr>
      <w:r xmlns:w="http://schemas.openxmlformats.org/wordprocessingml/2006/main" w:rsidRPr="007B69FD">
        <w:t xml:space="preserve">Parte 2</w:t>
      </w:r>
    </w:p>
    <w:p w14:paraId="06298B4C" w14:textId="6A810D98" w:rsidR="004D20F2"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02D1866E" w14:textId="73AD537E" w:rsidR="004D20F2" w:rsidRPr="007B69FD" w:rsidRDefault="005B4A0C" w:rsidP="0099152C">
      <w:pPr xmlns:w="http://schemas.openxmlformats.org/wordprocessingml/2006/main">
        <w:numPr>
          <w:ilvl w:val="0"/>
          <w:numId w:val="39"/>
        </w:numPr>
        <w:rPr>
          <w:sz w:val="20"/>
          <w:szCs w:val="20"/>
          <w:lang w:val="en-US"/>
        </w:rPr>
      </w:pPr>
      <w:r xmlns:w="http://schemas.openxmlformats.org/wordprocessingml/2006/main" w:rsidRPr="48114252">
        <w:rPr>
          <w:sz w:val="20"/>
          <w:szCs w:val="20"/>
          <w:lang w:val="en-US"/>
        </w:rPr>
        <w:t xml:space="preserve">[3:11] </w:t>
      </w:r>
      <w:r xmlns:w="http://schemas.openxmlformats.org/wordprocessingml/2006/main" w:rsidR="00F51C39">
        <w:rPr>
          <w:sz w:val="20"/>
          <w:szCs w:val="20"/>
          <w:lang w:val="en-US"/>
        </w:rPr>
        <w:tab xmlns:w="http://schemas.openxmlformats.org/wordprocessingml/2006/main"/>
      </w:r>
      <w:r xmlns:w="http://schemas.openxmlformats.org/wordprocessingml/2006/main" w:rsidR="004D20F2" w:rsidRPr="48114252">
        <w:rPr>
          <w:sz w:val="20"/>
          <w:szCs w:val="20"/>
          <w:lang w:val="en-US"/>
        </w:rPr>
        <w:t xml:space="preserve">O que aconteceu quando Pedro, João e o homem que foi curado entraram no Pórtico de Salomão no templo?</w:t>
      </w:r>
    </w:p>
    <w:p w14:paraId="3B1ED6B2" w14:textId="7777777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Eles estavam cercados por pessoas que ficaram maravilhadas com a cura do coxo.</w:t>
      </w:r>
    </w:p>
    <w:p w14:paraId="291F2F01" w14:textId="77777777" w:rsidR="004D20F2" w:rsidRPr="007B69FD" w:rsidRDefault="004D20F2" w:rsidP="004D20F2">
      <w:pPr>
        <w:rPr>
          <w:sz w:val="20"/>
          <w:szCs w:val="20"/>
        </w:rPr>
      </w:pPr>
    </w:p>
    <w:p w14:paraId="2C5AF6A8" w14:textId="5B690F91"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[3:12]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Com base no que Pedro disse no versículo 12, em que você acha que as pessoas acreditavam sobre o milagre?</w:t>
      </w:r>
    </w:p>
    <w:p w14:paraId="38B554D6" w14:textId="6FF5EB3B" w:rsidR="004D20F2" w:rsidRPr="007B69FD" w:rsidRDefault="004D20F2"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Aparentemente, eles pensaram que Pedro e João curaram o homem pelo seu próprio poder.</w:t>
      </w:r>
    </w:p>
    <w:p w14:paraId="1F846C5D" w14:textId="77777777" w:rsidR="004D20F2" w:rsidRPr="007B69FD" w:rsidRDefault="004D20F2" w:rsidP="004D20F2">
      <w:pPr>
        <w:rPr>
          <w:sz w:val="20"/>
          <w:szCs w:val="20"/>
        </w:rPr>
      </w:pPr>
    </w:p>
    <w:p w14:paraId="363DDE5D" w14:textId="6887252F"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[3:13]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O que Pedro disse que o Deus de Abraão, Isaque e Jacó havia feito?</w:t>
      </w:r>
    </w:p>
    <w:p w14:paraId="7E88608F" w14:textId="7777777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Pedro disse que Deus glorificou seu servo Jesus.</w:t>
      </w:r>
    </w:p>
    <w:p w14:paraId="50ED58CA" w14:textId="77777777" w:rsidR="004D20F2" w:rsidRPr="007B69FD" w:rsidRDefault="004D20F2" w:rsidP="004D20F2">
      <w:pPr>
        <w:rPr>
          <w:sz w:val="20"/>
          <w:szCs w:val="20"/>
        </w:rPr>
      </w:pPr>
    </w:p>
    <w:p w14:paraId="3C742D8D" w14:textId="23AA716A"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[3:13]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O que o povo de Israel fez a Jesus?</w:t>
      </w:r>
    </w:p>
    <w:p w14:paraId="500450D7" w14:textId="49F2D1D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Eles o entregaram para ser morto e o rejeitaram diante de Pilatos.</w:t>
      </w:r>
    </w:p>
    <w:p w14:paraId="509E210B" w14:textId="77777777" w:rsidR="004D20F2" w:rsidRPr="007B69FD" w:rsidRDefault="004D20F2" w:rsidP="004D20F2">
      <w:pPr>
        <w:ind w:left="360"/>
        <w:rPr>
          <w:sz w:val="20"/>
          <w:szCs w:val="20"/>
        </w:rPr>
      </w:pPr>
    </w:p>
    <w:p w14:paraId="5D669423" w14:textId="5CCDB437"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[3:13-14]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Como Jesus foi rejeitado na frente de Pilatos?</w:t>
      </w:r>
    </w:p>
    <w:p w14:paraId="434DE732" w14:textId="7777777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Pilatos ia libertar Jesus, mas o povo escolheu um assassino para ser libertado.</w:t>
      </w:r>
    </w:p>
    <w:p w14:paraId="1EAB32E5" w14:textId="77777777" w:rsidR="004D20F2" w:rsidRPr="007B69FD" w:rsidRDefault="004D20F2" w:rsidP="004D20F2">
      <w:pPr>
        <w:rPr>
          <w:sz w:val="20"/>
          <w:szCs w:val="20"/>
        </w:rPr>
      </w:pPr>
    </w:p>
    <w:p w14:paraId="28CC4AD8" w14:textId="5A879179"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[3:14-15]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Como Pedro chamou Jesus?</w:t>
      </w:r>
    </w:p>
    <w:p w14:paraId="405FF72B" w14:textId="7777777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Ele chamou Jesus de Santo e Justo e fonte da vida.</w:t>
      </w:r>
    </w:p>
    <w:p w14:paraId="3C99F707" w14:textId="77777777" w:rsidR="004D20F2" w:rsidRPr="007B69FD" w:rsidRDefault="004D20F2" w:rsidP="004D20F2">
      <w:pPr>
        <w:rPr>
          <w:sz w:val="20"/>
          <w:szCs w:val="20"/>
        </w:rPr>
      </w:pPr>
    </w:p>
    <w:p w14:paraId="79A6892D" w14:textId="1DE4B397"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[3:15]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O que Deus fez com Jesus?</w:t>
      </w:r>
    </w:p>
    <w:p w14:paraId="04E9880D" w14:textId="61E55661" w:rsidR="004D20F2" w:rsidRPr="007B69FD" w:rsidRDefault="004D20F2" w:rsidP="004D20F2">
      <w:pPr xmlns:w="http://schemas.openxmlformats.org/wordprocessingml/2006/main">
        <w:rPr>
          <w:sz w:val="20"/>
          <w:szCs w:val="20"/>
        </w:rPr>
      </w:pPr>
      <w:r xmlns:w="http://schemas.openxmlformats.org/wordprocessingml/2006/main" w:rsidRPr="007B69FD">
        <w:rPr>
          <w:sz w:val="20"/>
          <w:szCs w:val="20"/>
        </w:rPr>
        <w:tab xmlns:w="http://schemas.openxmlformats.org/wordprocessingml/2006/main"/>
      </w:r>
      <w:r xmlns:w="http://schemas.openxmlformats.org/wordprocessingml/2006/main" w:rsidR="00F51C39">
        <w:rPr>
          <w:sz w:val="20"/>
          <w:szCs w:val="20"/>
        </w:rPr>
        <w:tab xmlns:w="http://schemas.openxmlformats.org/wordprocessingml/2006/main"/>
      </w:r>
      <w:r xmlns:w="http://schemas.openxmlformats.org/wordprocessingml/2006/main" w:rsidR="00F51C39">
        <w:rPr>
          <w:sz w:val="20"/>
          <w:szCs w:val="20"/>
        </w:rPr>
        <w:tab xmlns:w="http://schemas.openxmlformats.org/wordprocessingml/2006/main"/>
      </w:r>
      <w:r xmlns:w="http://schemas.openxmlformats.org/wordprocessingml/2006/main" w:rsidR="00F51C39">
        <w:rPr>
          <w:sz w:val="20"/>
          <w:szCs w:val="20"/>
        </w:rPr>
        <w:tab xmlns:w="http://schemas.openxmlformats.org/wordprocessingml/2006/main"/>
      </w:r>
      <w:r xmlns:w="http://schemas.openxmlformats.org/wordprocessingml/2006/main" w:rsidR="00F51C39">
        <w:rPr>
          <w:sz w:val="20"/>
          <w:szCs w:val="20"/>
        </w:rPr>
        <w:tab xmlns:w="http://schemas.openxmlformats.org/wordprocessingml/2006/main"/>
      </w:r>
      <w:r xmlns:w="http://schemas.openxmlformats.org/wordprocessingml/2006/main" w:rsidRPr="007B69FD">
        <w:rPr>
          <w:sz w:val="20"/>
          <w:szCs w:val="20"/>
        </w:rPr>
        <w:t xml:space="preserve">Deus ressuscitou Jesus dentre os mortos.</w:t>
      </w:r>
    </w:p>
    <w:p w14:paraId="0E150237" w14:textId="77777777" w:rsidR="004D20F2" w:rsidRPr="007B69FD" w:rsidRDefault="004D20F2" w:rsidP="004D20F2">
      <w:pPr>
        <w:rPr>
          <w:sz w:val="20"/>
          <w:szCs w:val="20"/>
        </w:rPr>
      </w:pPr>
    </w:p>
    <w:p w14:paraId="5702A0E4" w14:textId="362FAC64"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[3:16]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O que Pedro disse que fortaleceu o coxo?</w:t>
      </w:r>
    </w:p>
    <w:p w14:paraId="1AE32B6A" w14:textId="7777777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A fé no nome de Jesus tornou o homem forte.</w:t>
      </w:r>
    </w:p>
    <w:p w14:paraId="18053A28" w14:textId="5CD613F6" w:rsidR="004D20F2" w:rsidRPr="007B69FD" w:rsidRDefault="005459B7" w:rsidP="005459B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Atos 3:11-16 continuação</w:t>
      </w:r>
      <w:r xmlns:w="http://schemas.openxmlformats.org/wordprocessingml/2006/main" w:rsidRPr="007B69FD">
        <w:br xmlns:w="http://schemas.openxmlformats.org/wordprocessingml/2006/main"/>
      </w:r>
    </w:p>
    <w:p w14:paraId="1B94D04C" w14:textId="5DF55A68" w:rsidR="004D20F2" w:rsidRPr="007B69FD" w:rsidRDefault="005B4A0C" w:rsidP="0099152C">
      <w:pPr xmlns:w="http://schemas.openxmlformats.org/wordprocessingml/2006/main">
        <w:numPr>
          <w:ilvl w:val="0"/>
          <w:numId w:val="39"/>
        </w:numPr>
        <w:rPr>
          <w:sz w:val="20"/>
          <w:szCs w:val="20"/>
        </w:rPr>
      </w:pPr>
      <w:r xmlns:w="http://schemas.openxmlformats.org/wordprocessingml/2006/main" w:rsidRPr="007B69FD">
        <w:rPr>
          <w:sz w:val="20"/>
          <w:szCs w:val="20"/>
        </w:rPr>
        <w:t xml:space="preserve">[3:16] </w:t>
      </w:r>
      <w:r xmlns:w="http://schemas.openxmlformats.org/wordprocessingml/2006/main" w:rsidR="00F51C39">
        <w:rPr>
          <w:sz w:val="20"/>
          <w:szCs w:val="20"/>
        </w:rPr>
        <w:tab xmlns:w="http://schemas.openxmlformats.org/wordprocessingml/2006/main"/>
      </w:r>
      <w:r xmlns:w="http://schemas.openxmlformats.org/wordprocessingml/2006/main" w:rsidR="004D20F2" w:rsidRPr="007B69FD">
        <w:rPr>
          <w:sz w:val="20"/>
          <w:szCs w:val="20"/>
        </w:rPr>
        <w:t xml:space="preserve">O que Pedro disse que deu ao homem saúde perfeita?</w:t>
      </w:r>
    </w:p>
    <w:p w14:paraId="3707BD31" w14:textId="568E9627" w:rsidR="004D20F2" w:rsidRPr="007B69FD" w:rsidRDefault="004D20F2" w:rsidP="004D20F2">
      <w:pPr xmlns:w="http://schemas.openxmlformats.org/wordprocessingml/2006/main">
        <w:ind w:left="720"/>
        <w:rPr>
          <w:sz w:val="20"/>
          <w:szCs w:val="20"/>
        </w:rPr>
      </w:pPr>
      <w:r xmlns:w="http://schemas.openxmlformats.org/wordprocessingml/2006/main" w:rsidRPr="007B69FD">
        <w:rPr>
          <w:sz w:val="20"/>
          <w:szCs w:val="20"/>
        </w:rPr>
        <w:t xml:space="preserve">A fé que vem através de Jesus deu ao homem saúde perfeita.</w:t>
      </w:r>
    </w:p>
    <w:p w14:paraId="3EF1C283" w14:textId="77777777" w:rsidR="004D20F2" w:rsidRPr="007B69FD" w:rsidRDefault="004D20F2" w:rsidP="004D20F2">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7C4D1332" w14:textId="77777777" w:rsidR="005459B7" w:rsidRPr="007B69FD" w:rsidRDefault="005459B7">
      <w:pPr>
        <w:spacing w:line="240" w:lineRule="auto"/>
        <w:rPr>
          <w:sz w:val="40"/>
          <w:szCs w:val="44"/>
        </w:rPr>
      </w:pPr>
      <w:r w:rsidRPr="007B69FD">
        <w:rPr>
          <w:szCs w:val="44"/>
        </w:rPr>
        <w:br w:type="page"/>
      </w:r>
    </w:p>
    <w:p w14:paraId="3F5838BF" w14:textId="1BC8AACC" w:rsidR="00EB7BB3" w:rsidRPr="007B69FD" w:rsidRDefault="00EB7BB3" w:rsidP="00EB7BB3">
      <w:pPr xmlns:w="http://schemas.openxmlformats.org/wordprocessingml/2006/main">
        <w:pStyle w:val="Heading1"/>
        <w:keepNext w:val="0"/>
        <w:keepLines w:val="0"/>
        <w:spacing w:before="480"/>
        <w:rPr>
          <w:b/>
          <w:bCs/>
          <w:szCs w:val="44"/>
        </w:rPr>
      </w:pPr>
      <w:bookmarkStart xmlns:w="http://schemas.openxmlformats.org/wordprocessingml/2006/main" w:id="33" w:name="_Toc166194263"/>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Atos 4:23-31</w:t>
      </w:r>
      <w:bookmarkEnd xmlns:w="http://schemas.openxmlformats.org/wordprocessingml/2006/main" w:id="33"/>
    </w:p>
    <w:p w14:paraId="3685C709" w14:textId="138DFA89" w:rsidR="00EB7BB3" w:rsidRPr="007B69FD" w:rsidRDefault="00EB7BB3" w:rsidP="005459B7">
      <w:pPr xmlns:w="http://schemas.openxmlformats.org/wordprocessingml/2006/main">
        <w:pStyle w:val="Background"/>
      </w:pPr>
      <w:r xmlns:w="http://schemas.openxmlformats.org/wordprocessingml/2006/main" w:rsidRPr="48114252">
        <w:rPr>
          <w:b/>
          <w:lang w:val="en-US"/>
        </w:rPr>
        <w:t xml:space="preserve">Contexto </w:t>
      </w:r>
      <w:r xmlns:w="http://schemas.openxmlformats.org/wordprocessingml/2006/main" w:rsidRPr="48114252">
        <w:rPr>
          <w:lang w:val="en-US"/>
        </w:rPr>
        <w:t xml:space="preserve">: Em Atos 4:1-22, os líderes religiosos judeus ficaram irritados porque Pedro e João estavam ensinando que Jesus havia ressuscitado dos mortos. Então, eles tiveram uma reunião do conselho e levaram Pedro e João a julgamento. Os líderes não encontraram desculpa para puni-los, então apenas ordenaram que não ensinassem em nome de Jesus e os deixaram ir.</w:t>
      </w:r>
    </w:p>
    <w:p w14:paraId="45318155" w14:textId="5475D35F" w:rsidR="00EB7BB3" w:rsidRPr="007B69FD" w:rsidRDefault="00EB7BB3" w:rsidP="005459B7">
      <w:pPr xmlns:w="http://schemas.openxmlformats.org/wordprocessingml/2006/main">
        <w:pStyle w:val="Background"/>
      </w:pPr>
      <w:r xmlns:w="http://schemas.openxmlformats.org/wordprocessingml/2006/main" w:rsidRPr="007B69FD">
        <w:t xml:space="preserve">Nesta passagem, os crentes mencionam Davi. Cerca de mil anos antes de Jesus vir à Terra, Davi era um importante rei de Israel. Ele escreveu grande parte do livro dos Salmos no Antigo Testamento, e algumas de suas palavras eram profecias.</w:t>
      </w:r>
    </w:p>
    <w:p w14:paraId="48DDA27B"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173B6449" w14:textId="77777777" w:rsidR="00EB7BB3" w:rsidRPr="007B69FD" w:rsidRDefault="00EB7BB3" w:rsidP="006D6990">
      <w:pPr xmlns:w="http://schemas.openxmlformats.org/wordprocessingml/2006/main">
        <w:pStyle w:val="Part1"/>
      </w:pPr>
      <w:r xmlns:w="http://schemas.openxmlformats.org/wordprocessingml/2006/main" w:rsidRPr="007B69FD">
        <w:t xml:space="preserve">Parte 1</w:t>
      </w:r>
    </w:p>
    <w:p w14:paraId="5C830628" w14:textId="7D74F327" w:rsidR="00EB7BB3" w:rsidRPr="007B69FD" w:rsidRDefault="00EB7BB3"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9900ADE" w14:textId="42BD5273" w:rsidR="00EB7BB3" w:rsidRPr="007B69FD" w:rsidRDefault="00EB7BB3" w:rsidP="006D6990">
      <w:pPr xmlns:w="http://schemas.openxmlformats.org/wordprocessingml/2006/main">
        <w:pStyle w:val="Checklist"/>
      </w:pPr>
      <w:r xmlns:w="http://schemas.openxmlformats.org/wordprocessingml/2006/main" w:rsidRPr="48114252">
        <w:rPr>
          <w:lang w:val="en-US"/>
        </w:rPr>
        <w:t xml:space="preserve">Depois que Pedro e João foram libertados, eles contaram aos outros crentes o que os principais sacerdotes e os anciãos lhes disseram. [4:23]</w:t>
      </w:r>
    </w:p>
    <w:p w14:paraId="15FDB46D" w14:textId="07AAC1E0" w:rsidR="00EB7BB3" w:rsidRPr="007B69FD" w:rsidRDefault="00EB7BB3" w:rsidP="006D6990">
      <w:pPr xmlns:w="http://schemas.openxmlformats.org/wordprocessingml/2006/main">
        <w:pStyle w:val="Checklist"/>
      </w:pPr>
      <w:r xmlns:w="http://schemas.openxmlformats.org/wordprocessingml/2006/main" w:rsidRPr="007B69FD">
        <w:t xml:space="preserve">Os crentes oraram. Eles citaram um texto que dizia que as pessoas se oporiam ao Senhor e ao seu Cristo. Eles reconheceram que o que aconteceu com Jesus foi exatamente o que Deus havia planejado. [4:24-28]</w:t>
      </w:r>
    </w:p>
    <w:p w14:paraId="40FF81E7" w14:textId="2FE4575E" w:rsidR="00EB7BB3" w:rsidRPr="007B69FD" w:rsidRDefault="00EB7BB3" w:rsidP="006D6990">
      <w:pPr xmlns:w="http://schemas.openxmlformats.org/wordprocessingml/2006/main">
        <w:pStyle w:val="Checklist"/>
      </w:pPr>
      <w:r xmlns:w="http://schemas.openxmlformats.org/wordprocessingml/2006/main" w:rsidRPr="007B69FD">
        <w:t xml:space="preserve">Eles oraram pedindo poder para falar a palavra de Deus com ousadia. [4:29-30]</w:t>
      </w:r>
    </w:p>
    <w:p w14:paraId="25275FA0" w14:textId="3B178FFB" w:rsidR="00EB7BB3" w:rsidRPr="007B69FD" w:rsidRDefault="00EB7BB3" w:rsidP="006D6990">
      <w:pPr xmlns:w="http://schemas.openxmlformats.org/wordprocessingml/2006/main">
        <w:pStyle w:val="Checklist"/>
      </w:pPr>
      <w:r xmlns:w="http://schemas.openxmlformats.org/wordprocessingml/2006/main" w:rsidRPr="007B69FD">
        <w:t xml:space="preserve">Então o lugar onde estavam reunidos tremeu e todos ficaram cheios do Espírito Santo. [4:31]</w:t>
      </w:r>
    </w:p>
    <w:p w14:paraId="728C3565" w14:textId="77777777" w:rsidR="00EB7BB3" w:rsidRPr="007B69FD" w:rsidRDefault="00EB7BB3" w:rsidP="00F9493C">
      <w:pPr xmlns:w="http://schemas.openxmlformats.org/wordprocessingml/2006/main">
        <w:pStyle w:val="Part2"/>
      </w:pPr>
      <w:r xmlns:w="http://schemas.openxmlformats.org/wordprocessingml/2006/main" w:rsidRPr="007B69FD">
        <w:t xml:space="preserve">Parte 2</w:t>
      </w:r>
    </w:p>
    <w:p w14:paraId="07E94D58" w14:textId="5ACCD7DE" w:rsidR="00EB7BB3"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1C48E0F1" w14:textId="11FB5CEA"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[4:23]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Pedro e João fizeram depois de serem libertados?</w:t>
      </w:r>
    </w:p>
    <w:p w14:paraId="32EA4B54" w14:textId="60CE95A0"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Pedro e João voltaram para os outros crentes e contaram-lhes o que os principais sacerdotes e os anciãos lhes disseram.</w:t>
      </w:r>
    </w:p>
    <w:p w14:paraId="61589DD2" w14:textId="77777777" w:rsidR="00EB7BB3" w:rsidRPr="007B69FD" w:rsidRDefault="00EB7BB3" w:rsidP="00EB7BB3">
      <w:pPr>
        <w:ind w:left="720"/>
        <w:rPr>
          <w:sz w:val="20"/>
          <w:szCs w:val="20"/>
        </w:rPr>
      </w:pPr>
    </w:p>
    <w:p w14:paraId="1FAB65FF" w14:textId="7328307B"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[4:24]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a reunião de crentes fez quando Pedro e João lhes contaram o que havia acontecido?</w:t>
      </w:r>
    </w:p>
    <w:p w14:paraId="0D749FE9"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Eles oraram, elevando suas vozes a Deus.</w:t>
      </w:r>
    </w:p>
    <w:p w14:paraId="4E2770EE" w14:textId="77777777" w:rsidR="00EB7BB3" w:rsidRPr="007B69FD" w:rsidRDefault="00EB7BB3" w:rsidP="00EB7BB3">
      <w:pPr>
        <w:rPr>
          <w:sz w:val="20"/>
          <w:szCs w:val="20"/>
        </w:rPr>
      </w:pPr>
    </w:p>
    <w:p w14:paraId="5A2438A5" w14:textId="67D8D6B7"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[4:24]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os crentes disseram que o Senhor havia feito?</w:t>
      </w:r>
    </w:p>
    <w:p w14:paraId="3A9DF825"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Eles disseram que ele havia feito os céus, a terra, o mar e tudo o que neles há.</w:t>
      </w:r>
    </w:p>
    <w:p w14:paraId="594573FD" w14:textId="77777777" w:rsidR="00EB7BB3" w:rsidRPr="007B69FD" w:rsidRDefault="00EB7BB3" w:rsidP="00EB7BB3">
      <w:pPr>
        <w:rPr>
          <w:sz w:val="20"/>
          <w:szCs w:val="20"/>
        </w:rPr>
      </w:pPr>
    </w:p>
    <w:p w14:paraId="587F94DD" w14:textId="04B22A3D"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[4:25]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Quem os crentes citaram no versículo 25 enquanto oravam?</w:t>
      </w:r>
    </w:p>
    <w:p w14:paraId="317EC7F7"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Eles citaram Davi, servo do Senhor, que foi seu ancestral.</w:t>
      </w:r>
    </w:p>
    <w:p w14:paraId="67CA14DC" w14:textId="77777777" w:rsidR="00EB7BB3" w:rsidRPr="007B69FD" w:rsidRDefault="00EB7BB3" w:rsidP="00EB7BB3">
      <w:pPr>
        <w:rPr>
          <w:sz w:val="20"/>
          <w:szCs w:val="20"/>
        </w:rPr>
      </w:pPr>
    </w:p>
    <w:p w14:paraId="4E8F3CB9" w14:textId="420B0E06"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[4:25]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Davi disse sobre as nações gentias?</w:t>
      </w:r>
    </w:p>
    <w:p w14:paraId="68196843" w14:textId="20FDD0E9"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As nações gentias se enfureceram e conspiraram em vão contra o Senhor Deus e o Messias.</w:t>
      </w:r>
    </w:p>
    <w:p w14:paraId="31C1B120" w14:textId="77777777" w:rsidR="00EB7BB3" w:rsidRPr="007B69FD" w:rsidRDefault="00EB7BB3" w:rsidP="00EB7BB3">
      <w:pPr>
        <w:rPr>
          <w:sz w:val="20"/>
          <w:szCs w:val="20"/>
        </w:rPr>
      </w:pPr>
    </w:p>
    <w:p w14:paraId="6EB4E9D8" w14:textId="3D25C7EF"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[4:26]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Davi disse sobre os reis da terra e os governantes?</w:t>
      </w:r>
    </w:p>
    <w:p w14:paraId="2D7BFFC7" w14:textId="7259D4EB" w:rsidR="00EB7BB3" w:rsidRPr="007B69FD" w:rsidRDefault="00EB7BB3"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se reuniram contra o Senhor e contra o seu Cristo (que significa o seu Ungido).</w:t>
      </w:r>
    </w:p>
    <w:p w14:paraId="091035F6" w14:textId="77777777" w:rsidR="00EB7BB3" w:rsidRPr="007B69FD" w:rsidRDefault="00EB7BB3" w:rsidP="00EB7BB3">
      <w:pPr>
        <w:rPr>
          <w:sz w:val="20"/>
          <w:szCs w:val="20"/>
        </w:rPr>
      </w:pPr>
    </w:p>
    <w:p w14:paraId="4DF2C87A" w14:textId="6D73E7CD"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[4:27] </w:t>
      </w:r>
      <w:r xmlns:w="http://schemas.openxmlformats.org/wordprocessingml/2006/main" w:rsidR="00D7670C">
        <w:rPr>
          <w:sz w:val="20"/>
          <w:szCs w:val="20"/>
        </w:rPr>
        <w:tab xmlns:w="http://schemas.openxmlformats.org/wordprocessingml/2006/main"/>
      </w:r>
      <w:r xmlns:w="http://schemas.openxmlformats.org/wordprocessingml/2006/main" w:rsidR="00D85A89" w:rsidRPr="007B69FD">
        <w:rPr>
          <w:sz w:val="20"/>
          <w:szCs w:val="20"/>
        </w:rPr>
        <w:t xml:space="preserve">No versículo 27, de quem os crentes falavam enquanto oravam?</w:t>
      </w:r>
    </w:p>
    <w:p w14:paraId="7601CD4E"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Eles falaram sobre Herodes, Pôncio Pilatos, os gentios e o povo de Israel.</w:t>
      </w:r>
    </w:p>
    <w:p w14:paraId="5B9060B0" w14:textId="77777777" w:rsidR="00BB0CF2" w:rsidRPr="007B69FD" w:rsidRDefault="00BB0CF2" w:rsidP="00BB0CF2">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Atos 4:23-31 continuação</w:t>
      </w:r>
    </w:p>
    <w:p w14:paraId="3E2E1323" w14:textId="77777777" w:rsidR="00EB7BB3" w:rsidRPr="007B69FD" w:rsidRDefault="00EB7BB3" w:rsidP="00EB7BB3">
      <w:pPr>
        <w:rPr>
          <w:sz w:val="20"/>
          <w:szCs w:val="20"/>
        </w:rPr>
      </w:pPr>
    </w:p>
    <w:p w14:paraId="08A0EB7A" w14:textId="1290845C"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[4:27]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os crentes disseram que aquelas pessoas tinham feito?</w:t>
      </w:r>
    </w:p>
    <w:p w14:paraId="20765EEB"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Essas pessoas se reuniram contra o santo servo de Deus, Jesus, a quem Deus ungiu.</w:t>
      </w:r>
    </w:p>
    <w:p w14:paraId="0B8AC88B" w14:textId="77777777" w:rsidR="00EB7BB3" w:rsidRPr="007B69FD" w:rsidRDefault="00EB7BB3" w:rsidP="00366767">
      <w:pPr>
        <w:rPr>
          <w:sz w:val="20"/>
          <w:szCs w:val="20"/>
        </w:rPr>
      </w:pPr>
    </w:p>
    <w:p w14:paraId="663C33B7" w14:textId="4D326BA7"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[4:28]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Quem decidiu e planejou o que aconteceria com Jesus?</w:t>
      </w:r>
    </w:p>
    <w:p w14:paraId="2E98EEAA" w14:textId="77777777" w:rsidR="00EB7BB3" w:rsidRPr="007B69FD" w:rsidRDefault="00EB7BB3" w:rsidP="00EB7BB3">
      <w:pPr xmlns:w="http://schemas.openxmlformats.org/wordprocessingml/2006/main">
        <w:ind w:left="720"/>
        <w:rPr>
          <w:b/>
          <w:sz w:val="20"/>
          <w:szCs w:val="20"/>
        </w:rPr>
      </w:pPr>
      <w:r xmlns:w="http://schemas.openxmlformats.org/wordprocessingml/2006/main" w:rsidRPr="007B69FD">
        <w:rPr>
          <w:sz w:val="20"/>
          <w:szCs w:val="20"/>
        </w:rPr>
        <w:t xml:space="preserve">Deus havia decidido antecipadamente o que aconteceria.</w:t>
      </w:r>
    </w:p>
    <w:p w14:paraId="2E864BD9" w14:textId="77777777" w:rsidR="00EB7BB3" w:rsidRPr="007B69FD" w:rsidRDefault="00EB7BB3" w:rsidP="00EB7BB3">
      <w:pPr>
        <w:rPr>
          <w:sz w:val="20"/>
          <w:szCs w:val="20"/>
        </w:rPr>
      </w:pPr>
    </w:p>
    <w:p w14:paraId="71188F48" w14:textId="2258C248"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[4:29-30]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os crentes pediram ao Senhor para fazer?</w:t>
      </w:r>
    </w:p>
    <w:p w14:paraId="563DB9FC" w14:textId="77777777"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Eles pediram-lhe que os capacitasse a falar a sua palavra com ousadia, e pediram-lhe que curasse as pessoas e fizesse sinais e maravilhas através do nome de Jesus.</w:t>
      </w:r>
    </w:p>
    <w:p w14:paraId="1914EA11" w14:textId="77777777" w:rsidR="00EB7BB3" w:rsidRPr="007B69FD" w:rsidRDefault="00EB7BB3" w:rsidP="00EB7BB3">
      <w:pPr>
        <w:ind w:left="720"/>
        <w:rPr>
          <w:sz w:val="20"/>
          <w:szCs w:val="20"/>
        </w:rPr>
      </w:pPr>
    </w:p>
    <w:p w14:paraId="526448C5" w14:textId="42220B1D"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[4:31]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aconteceu depois que os crentes terminaram de orar?</w:t>
      </w:r>
    </w:p>
    <w:p w14:paraId="6C48890D" w14:textId="2576B4AE" w:rsidR="00EB7BB3" w:rsidRPr="007B69FD" w:rsidRDefault="00EB7BB3" w:rsidP="00EB7BB3">
      <w:pPr xmlns:w="http://schemas.openxmlformats.org/wordprocessingml/2006/main">
        <w:ind w:left="720"/>
        <w:rPr>
          <w:sz w:val="20"/>
          <w:szCs w:val="20"/>
        </w:rPr>
      </w:pPr>
      <w:r xmlns:w="http://schemas.openxmlformats.org/wordprocessingml/2006/main" w:rsidRPr="007B69FD">
        <w:rPr>
          <w:sz w:val="20"/>
          <w:szCs w:val="20"/>
        </w:rPr>
        <w:t xml:space="preserve">Depois de orarem, o local onde estavam reunidos tremeu e todos ficaram cheios do Espírito Santo.</w:t>
      </w:r>
    </w:p>
    <w:p w14:paraId="35BEAF9C" w14:textId="77777777" w:rsidR="00EB7BB3" w:rsidRPr="007B69FD" w:rsidRDefault="00EB7BB3" w:rsidP="00EB7BB3">
      <w:pPr>
        <w:rPr>
          <w:sz w:val="20"/>
          <w:szCs w:val="20"/>
        </w:rPr>
      </w:pPr>
    </w:p>
    <w:p w14:paraId="6F63BF1F" w14:textId="2F1131E6" w:rsidR="00EB7BB3" w:rsidRPr="007B69FD" w:rsidRDefault="005B4A0C" w:rsidP="0099152C">
      <w:pPr xmlns:w="http://schemas.openxmlformats.org/wordprocessingml/2006/main">
        <w:numPr>
          <w:ilvl w:val="0"/>
          <w:numId w:val="40"/>
        </w:numPr>
        <w:rPr>
          <w:sz w:val="20"/>
          <w:szCs w:val="20"/>
        </w:rPr>
      </w:pPr>
      <w:r xmlns:w="http://schemas.openxmlformats.org/wordprocessingml/2006/main" w:rsidRPr="007B69FD">
        <w:rPr>
          <w:sz w:val="20"/>
          <w:szCs w:val="20"/>
        </w:rPr>
        <w:t xml:space="preserve">[4:31] </w:t>
      </w:r>
      <w:r xmlns:w="http://schemas.openxmlformats.org/wordprocessingml/2006/main" w:rsidR="00D7670C">
        <w:rPr>
          <w:sz w:val="20"/>
          <w:szCs w:val="20"/>
        </w:rPr>
        <w:tab xmlns:w="http://schemas.openxmlformats.org/wordprocessingml/2006/main"/>
      </w:r>
      <w:r xmlns:w="http://schemas.openxmlformats.org/wordprocessingml/2006/main" w:rsidR="00EB7BB3" w:rsidRPr="007B69FD">
        <w:rPr>
          <w:sz w:val="20"/>
          <w:szCs w:val="20"/>
        </w:rPr>
        <w:t xml:space="preserve">O que os crentes fizeram quando foram cheios do Espírito Santo?</w:t>
      </w:r>
    </w:p>
    <w:p w14:paraId="60A80517" w14:textId="02A121A9" w:rsidR="00EB7BB3" w:rsidRPr="007B69FD" w:rsidRDefault="00EB7BB3" w:rsidP="00EB7BB3">
      <w:pPr xmlns:w="http://schemas.openxmlformats.org/wordprocessingml/2006/main">
        <w:rPr>
          <w:sz w:val="20"/>
          <w:szCs w:val="20"/>
        </w:rPr>
      </w:pPr>
      <w:r xmlns:w="http://schemas.openxmlformats.org/wordprocessingml/2006/main" w:rsidRPr="007B69FD">
        <w:rPr>
          <w:sz w:val="20"/>
          <w:szCs w:val="20"/>
        </w:rPr>
        <w:tab xmlns:w="http://schemas.openxmlformats.org/wordprocessingml/2006/main"/>
      </w:r>
      <w:r xmlns:w="http://schemas.openxmlformats.org/wordprocessingml/2006/main" w:rsidR="00D7670C">
        <w:rPr>
          <w:sz w:val="20"/>
          <w:szCs w:val="20"/>
        </w:rPr>
        <w:tab xmlns:w="http://schemas.openxmlformats.org/wordprocessingml/2006/main"/>
      </w:r>
      <w:r xmlns:w="http://schemas.openxmlformats.org/wordprocessingml/2006/main" w:rsidR="00D7670C">
        <w:rPr>
          <w:sz w:val="20"/>
          <w:szCs w:val="20"/>
        </w:rPr>
        <w:tab xmlns:w="http://schemas.openxmlformats.org/wordprocessingml/2006/main"/>
      </w:r>
      <w:r xmlns:w="http://schemas.openxmlformats.org/wordprocessingml/2006/main" w:rsidR="00D7670C">
        <w:rPr>
          <w:sz w:val="20"/>
          <w:szCs w:val="20"/>
        </w:rPr>
        <w:tab xmlns:w="http://schemas.openxmlformats.org/wordprocessingml/2006/main"/>
      </w:r>
      <w:r xmlns:w="http://schemas.openxmlformats.org/wordprocessingml/2006/main" w:rsidR="00D7670C">
        <w:rPr>
          <w:sz w:val="20"/>
          <w:szCs w:val="20"/>
        </w:rPr>
        <w:tab xmlns:w="http://schemas.openxmlformats.org/wordprocessingml/2006/main"/>
      </w:r>
      <w:r xmlns:w="http://schemas.openxmlformats.org/wordprocessingml/2006/main" w:rsidRPr="007B69FD">
        <w:rPr>
          <w:sz w:val="20"/>
          <w:szCs w:val="20"/>
        </w:rPr>
        <w:t xml:space="preserve">Eles falaram a palavra de Deus com ousadia.</w:t>
      </w:r>
    </w:p>
    <w:p w14:paraId="28D834E0" w14:textId="77777777" w:rsidR="00EB7BB3" w:rsidRPr="007B69FD" w:rsidRDefault="00EB7BB3" w:rsidP="00EB7BB3">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64F2722" w14:textId="77777777" w:rsidR="00EB7BB3" w:rsidRPr="007B69FD" w:rsidRDefault="00EB7B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6C76435B" w14:textId="7D299540" w:rsidR="00E2610E" w:rsidRPr="007B69FD" w:rsidRDefault="00E2610E" w:rsidP="00E2610E">
      <w:pPr xmlns:w="http://schemas.openxmlformats.org/wordprocessingml/2006/main">
        <w:pStyle w:val="Heading1"/>
        <w:keepNext w:val="0"/>
        <w:keepLines w:val="0"/>
        <w:spacing w:before="480"/>
        <w:rPr>
          <w:b/>
          <w:bCs/>
          <w:szCs w:val="44"/>
        </w:rPr>
      </w:pPr>
      <w:bookmarkStart xmlns:w="http://schemas.openxmlformats.org/wordprocessingml/2006/main" w:id="34" w:name="_Toc166194264"/>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Atos 16:11-15</w:t>
      </w:r>
      <w:bookmarkEnd xmlns:w="http://schemas.openxmlformats.org/wordprocessingml/2006/main" w:id="34"/>
    </w:p>
    <w:p w14:paraId="1002EEBA" w14:textId="5BA350EA" w:rsidR="00E2610E" w:rsidRPr="007B69FD" w:rsidRDefault="00E2610E" w:rsidP="005459B7">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Paulo teve uma visão de um homem na Macedônia dizendo que Paulo deveria ir à Macedônia e ajudá-los, então Paulo e seus companheiros planejaram ir para lá. Lucas, o autor deste livro, foi um dos companheiros de Paulo.</w:t>
      </w:r>
    </w:p>
    <w:p w14:paraId="79AF1F4C"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B8D0200" w14:textId="77777777" w:rsidR="00E2610E" w:rsidRPr="007B69FD" w:rsidRDefault="00E2610E" w:rsidP="006D6990">
      <w:pPr xmlns:w="http://schemas.openxmlformats.org/wordprocessingml/2006/main">
        <w:pStyle w:val="Part1"/>
      </w:pPr>
      <w:r xmlns:w="http://schemas.openxmlformats.org/wordprocessingml/2006/main" w:rsidRPr="007B69FD">
        <w:t xml:space="preserve">Parte 1</w:t>
      </w:r>
    </w:p>
    <w:p w14:paraId="4B92AF30" w14:textId="61C1B6BE" w:rsidR="00E2610E" w:rsidRPr="007B69FD" w:rsidRDefault="00E2610E"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557A193" w14:textId="284F143B" w:rsidR="00E2610E" w:rsidRPr="007B69FD" w:rsidRDefault="00E2610E" w:rsidP="006D6990">
      <w:pPr xmlns:w="http://schemas.openxmlformats.org/wordprocessingml/2006/main">
        <w:pStyle w:val="Checklist"/>
      </w:pPr>
      <w:r xmlns:w="http://schemas.openxmlformats.org/wordprocessingml/2006/main" w:rsidRPr="007B69FD">
        <w:t xml:space="preserve">Paulo e seus companheiros foram para Filipos, na Macedônia. [16:11-12]</w:t>
      </w:r>
    </w:p>
    <w:p w14:paraId="1DDE55C7" w14:textId="20D5123F" w:rsidR="00E2610E" w:rsidRPr="007B69FD" w:rsidRDefault="00E2610E" w:rsidP="006D6990">
      <w:pPr xmlns:w="http://schemas.openxmlformats.org/wordprocessingml/2006/main">
        <w:pStyle w:val="Checklist"/>
      </w:pPr>
      <w:r xmlns:w="http://schemas.openxmlformats.org/wordprocessingml/2006/main" w:rsidRPr="007B69FD">
        <w:t xml:space="preserve">Eles foram até o rio e conversaram com as mulheres de lá. [16:13]</w:t>
      </w:r>
    </w:p>
    <w:p w14:paraId="758D70CE" w14:textId="359449D5" w:rsidR="00E2610E" w:rsidRPr="007B69FD" w:rsidRDefault="00E2610E" w:rsidP="006D6990">
      <w:pPr xmlns:w="http://schemas.openxmlformats.org/wordprocessingml/2006/main">
        <w:pStyle w:val="Checklist"/>
      </w:pPr>
      <w:r xmlns:w="http://schemas.openxmlformats.org/wordprocessingml/2006/main" w:rsidRPr="007B69FD">
        <w:t xml:space="preserve">Lídia ouviu e ela e sua família foram batizadas. [16:14-15]</w:t>
      </w:r>
    </w:p>
    <w:p w14:paraId="4E2D93E8" w14:textId="77777777" w:rsidR="00E2610E" w:rsidRPr="007B69FD" w:rsidRDefault="00E2610E" w:rsidP="00366767">
      <w:pPr xmlns:w="http://schemas.openxmlformats.org/wordprocessingml/2006/main">
        <w:pStyle w:val="Part2"/>
      </w:pPr>
      <w:r xmlns:w="http://schemas.openxmlformats.org/wordprocessingml/2006/main" w:rsidRPr="007B69FD">
        <w:t xml:space="preserve">Parte 2</w:t>
      </w:r>
    </w:p>
    <w:p w14:paraId="45901BE6" w14:textId="4598D768" w:rsidR="00E2610E"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448B209E" w14:textId="14E144FA" w:rsidR="00E2610E" w:rsidRPr="007B69FD" w:rsidRDefault="005B4A0C" w:rsidP="0099152C">
      <w:pPr xmlns:w="http://schemas.openxmlformats.org/wordprocessingml/2006/main">
        <w:numPr>
          <w:ilvl w:val="0"/>
          <w:numId w:val="44"/>
        </w:numPr>
        <w:rPr>
          <w:sz w:val="20"/>
          <w:szCs w:val="20"/>
          <w:lang w:val="en-US"/>
        </w:rPr>
      </w:pPr>
      <w:r xmlns:w="http://schemas.openxmlformats.org/wordprocessingml/2006/main" w:rsidRPr="48114252">
        <w:rPr>
          <w:sz w:val="20"/>
          <w:szCs w:val="20"/>
          <w:lang w:val="en-US"/>
        </w:rPr>
        <w:t xml:space="preserve">[16:11] </w:t>
      </w:r>
      <w:r xmlns:w="http://schemas.openxmlformats.org/wordprocessingml/2006/main" w:rsidR="00BD114C">
        <w:rPr>
          <w:sz w:val="20"/>
          <w:szCs w:val="20"/>
          <w:lang w:val="en-US"/>
        </w:rPr>
        <w:tab xmlns:w="http://schemas.openxmlformats.org/wordprocessingml/2006/main"/>
      </w:r>
      <w:r xmlns:w="http://schemas.openxmlformats.org/wordprocessingml/2006/main" w:rsidR="00E2610E" w:rsidRPr="48114252">
        <w:rPr>
          <w:sz w:val="20"/>
          <w:szCs w:val="20"/>
          <w:lang w:val="en-US"/>
        </w:rPr>
        <w:t xml:space="preserve">Para quais lugares Paulo e seus companheiros navegaram?</w:t>
      </w:r>
    </w:p>
    <w:p w14:paraId="286F33FA" w14:textId="77777777" w:rsidR="00E2610E" w:rsidRPr="007B69FD" w:rsidRDefault="00E2610E" w:rsidP="00E2610E">
      <w:pPr xmlns:w="http://schemas.openxmlformats.org/wordprocessingml/2006/main">
        <w:ind w:left="720"/>
        <w:rPr>
          <w:sz w:val="20"/>
          <w:szCs w:val="20"/>
        </w:rPr>
      </w:pPr>
      <w:r xmlns:w="http://schemas.openxmlformats.org/wordprocessingml/2006/main" w:rsidRPr="007B69FD">
        <w:rPr>
          <w:sz w:val="20"/>
          <w:szCs w:val="20"/>
        </w:rPr>
        <w:t xml:space="preserve">Eles navegaram para Samotrácia e Neápolis e depois para Filipos.</w:t>
      </w:r>
    </w:p>
    <w:p w14:paraId="4D29CAD9" w14:textId="77777777" w:rsidR="00E2610E" w:rsidRPr="007B69FD" w:rsidRDefault="00E2610E" w:rsidP="00E2610E">
      <w:pPr>
        <w:ind w:left="720"/>
        <w:rPr>
          <w:sz w:val="20"/>
          <w:szCs w:val="20"/>
        </w:rPr>
      </w:pPr>
    </w:p>
    <w:p w14:paraId="5757B62E" w14:textId="211FE112"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[16:12]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O que a passagem diz sobre a cidade de Filipos?</w:t>
      </w:r>
    </w:p>
    <w:p w14:paraId="5AF4EA43" w14:textId="05E528F8" w:rsidR="00E2610E" w:rsidRPr="007B69FD" w:rsidRDefault="00E2610E" w:rsidP="00E2610E">
      <w:pPr xmlns:w="http://schemas.openxmlformats.org/wordprocessingml/2006/main">
        <w:ind w:left="720"/>
        <w:rPr>
          <w:sz w:val="20"/>
          <w:szCs w:val="20"/>
        </w:rPr>
      </w:pPr>
      <w:r xmlns:w="http://schemas.openxmlformats.org/wordprocessingml/2006/main" w:rsidRPr="007B69FD">
        <w:rPr>
          <w:sz w:val="20"/>
          <w:szCs w:val="20"/>
        </w:rPr>
        <w:t xml:space="preserve">Filipos era uma colônia romana e a cidade mais importante do distrito da Macedônia.</w:t>
      </w:r>
    </w:p>
    <w:p w14:paraId="00CBE73B" w14:textId="77777777" w:rsidR="00E2610E" w:rsidRPr="007B69FD" w:rsidRDefault="00E2610E" w:rsidP="00E2610E">
      <w:pPr>
        <w:ind w:left="720"/>
        <w:rPr>
          <w:sz w:val="20"/>
          <w:szCs w:val="20"/>
        </w:rPr>
      </w:pPr>
    </w:p>
    <w:p w14:paraId="29728293" w14:textId="5F0A367F"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[16:13]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O que Paulo e seus companheiros fizeram?</w:t>
      </w:r>
    </w:p>
    <w:p w14:paraId="29080777" w14:textId="77777777" w:rsidR="00E2610E" w:rsidRPr="007B69FD" w:rsidRDefault="00E2610E" w:rsidP="00E2610E">
      <w:pPr xmlns:w="http://schemas.openxmlformats.org/wordprocessingml/2006/main">
        <w:ind w:left="720"/>
        <w:rPr>
          <w:sz w:val="20"/>
          <w:szCs w:val="20"/>
        </w:rPr>
      </w:pPr>
      <w:r xmlns:w="http://schemas.openxmlformats.org/wordprocessingml/2006/main" w:rsidRPr="007B69FD">
        <w:rPr>
          <w:sz w:val="20"/>
          <w:szCs w:val="20"/>
        </w:rPr>
        <w:t xml:space="preserve">Eles se sentaram e conversaram com as mulheres que se reuniram à beira do rio.</w:t>
      </w:r>
    </w:p>
    <w:p w14:paraId="341318D7" w14:textId="77777777" w:rsidR="00E2610E" w:rsidRPr="007B69FD" w:rsidRDefault="00E2610E" w:rsidP="00E2610E">
      <w:pPr>
        <w:ind w:left="720"/>
        <w:rPr>
          <w:sz w:val="20"/>
          <w:szCs w:val="20"/>
        </w:rPr>
      </w:pPr>
    </w:p>
    <w:p w14:paraId="5BACBF91" w14:textId="25D98081"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[16:13]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O que você acha que as mulheres se reuniram para fazer?</w:t>
      </w:r>
    </w:p>
    <w:p w14:paraId="0D3DFC80" w14:textId="06DE5277" w:rsidR="00E2610E" w:rsidRPr="007B69FD" w:rsidRDefault="004600F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O texto indica que provavelmente eles se reuniram para orar.</w:t>
      </w:r>
    </w:p>
    <w:p w14:paraId="1E0C7BFD" w14:textId="77777777" w:rsidR="00E2610E" w:rsidRPr="007B69FD" w:rsidRDefault="00E2610E" w:rsidP="00E2610E">
      <w:pPr>
        <w:ind w:left="720"/>
        <w:rPr>
          <w:sz w:val="20"/>
          <w:szCs w:val="20"/>
        </w:rPr>
      </w:pPr>
    </w:p>
    <w:p w14:paraId="5FFD694E" w14:textId="24238A97"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[16:14]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Quem Paulo conheceu no rio?</w:t>
      </w:r>
    </w:p>
    <w:p w14:paraId="17BDD1B8" w14:textId="77777777" w:rsidR="00E2610E" w:rsidRPr="007B69FD" w:rsidRDefault="00E2610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conheceu Lydia, uma comerciante e adoradora de Deus.</w:t>
      </w:r>
    </w:p>
    <w:p w14:paraId="68234766" w14:textId="77777777" w:rsidR="00E2610E" w:rsidRPr="007B69FD" w:rsidRDefault="00E2610E" w:rsidP="00E2610E">
      <w:pPr>
        <w:ind w:left="720"/>
        <w:rPr>
          <w:sz w:val="20"/>
          <w:szCs w:val="20"/>
        </w:rPr>
      </w:pPr>
    </w:p>
    <w:p w14:paraId="2C76FFCE" w14:textId="02887F67"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[16:14-15]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O que Lídia e os membros de sua família fizeram?</w:t>
      </w:r>
    </w:p>
    <w:p w14:paraId="6C403CF4" w14:textId="77777777" w:rsidR="00E2610E" w:rsidRPr="007B69FD" w:rsidRDefault="00E2610E" w:rsidP="00E2610E">
      <w:pPr xmlns:w="http://schemas.openxmlformats.org/wordprocessingml/2006/main">
        <w:ind w:left="720"/>
        <w:rPr>
          <w:sz w:val="20"/>
          <w:szCs w:val="20"/>
        </w:rPr>
      </w:pPr>
      <w:r xmlns:w="http://schemas.openxmlformats.org/wordprocessingml/2006/main" w:rsidRPr="007B69FD">
        <w:rPr>
          <w:sz w:val="20"/>
          <w:szCs w:val="20"/>
        </w:rPr>
        <w:t xml:space="preserve">Depois de responderem ao evangelho, eles foram batizados.</w:t>
      </w:r>
    </w:p>
    <w:p w14:paraId="776F428A" w14:textId="77777777" w:rsidR="00E2610E" w:rsidRPr="007B69FD" w:rsidRDefault="00E2610E" w:rsidP="00E2610E">
      <w:pPr>
        <w:ind w:left="720"/>
        <w:rPr>
          <w:sz w:val="20"/>
          <w:szCs w:val="20"/>
        </w:rPr>
      </w:pPr>
    </w:p>
    <w:p w14:paraId="0258A98A" w14:textId="498C3CE7" w:rsidR="00E2610E" w:rsidRPr="007B69FD" w:rsidRDefault="005B4A0C" w:rsidP="0099152C">
      <w:pPr xmlns:w="http://schemas.openxmlformats.org/wordprocessingml/2006/main">
        <w:numPr>
          <w:ilvl w:val="0"/>
          <w:numId w:val="44"/>
        </w:numPr>
        <w:rPr>
          <w:sz w:val="20"/>
          <w:szCs w:val="20"/>
        </w:rPr>
      </w:pPr>
      <w:r xmlns:w="http://schemas.openxmlformats.org/wordprocessingml/2006/main" w:rsidRPr="007B69FD">
        <w:rPr>
          <w:sz w:val="20"/>
          <w:szCs w:val="20"/>
        </w:rPr>
        <w:t xml:space="preserve">[16:15] </w:t>
      </w:r>
      <w:r xmlns:w="http://schemas.openxmlformats.org/wordprocessingml/2006/main" w:rsidR="00BD114C">
        <w:rPr>
          <w:sz w:val="20"/>
          <w:szCs w:val="20"/>
        </w:rPr>
        <w:tab xmlns:w="http://schemas.openxmlformats.org/wordprocessingml/2006/main"/>
      </w:r>
      <w:r xmlns:w="http://schemas.openxmlformats.org/wordprocessingml/2006/main" w:rsidR="00E2610E" w:rsidRPr="007B69FD">
        <w:rPr>
          <w:sz w:val="20"/>
          <w:szCs w:val="20"/>
        </w:rPr>
        <w:t xml:space="preserve">O que Lídia convenceu Paulo e seus companheiros a fazer?</w:t>
      </w:r>
    </w:p>
    <w:p w14:paraId="1E6CBAEC" w14:textId="77777777" w:rsidR="00E2610E" w:rsidRPr="007B69FD" w:rsidRDefault="00E2610E" w:rsidP="00E2610E">
      <w:pPr xmlns:w="http://schemas.openxmlformats.org/wordprocessingml/2006/main">
        <w:ind w:left="720"/>
        <w:rPr>
          <w:sz w:val="20"/>
          <w:szCs w:val="20"/>
        </w:rPr>
      </w:pPr>
      <w:r xmlns:w="http://schemas.openxmlformats.org/wordprocessingml/2006/main" w:rsidRPr="007B69FD">
        <w:rPr>
          <w:sz w:val="20"/>
          <w:szCs w:val="20"/>
        </w:rPr>
        <w:t xml:space="preserve">Ela os convenceu a ficar na casa dela.</w:t>
      </w:r>
    </w:p>
    <w:p w14:paraId="4C4BB485" w14:textId="77777777" w:rsidR="00E2610E" w:rsidRPr="007B69FD" w:rsidRDefault="00E2610E" w:rsidP="00E2610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C03CBD6" w14:textId="77777777" w:rsidR="00E2610E" w:rsidRPr="007B69FD" w:rsidRDefault="00E2610E">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741E6E14" w14:textId="1AD016B5" w:rsidR="00F54EB8" w:rsidRPr="007B69FD" w:rsidRDefault="00F54EB8" w:rsidP="00F54EB8">
      <w:pPr xmlns:w="http://schemas.openxmlformats.org/wordprocessingml/2006/main">
        <w:pStyle w:val="Heading1"/>
        <w:keepNext w:val="0"/>
        <w:keepLines w:val="0"/>
        <w:spacing w:before="480"/>
        <w:rPr>
          <w:b/>
          <w:bCs/>
          <w:szCs w:val="44"/>
        </w:rPr>
      </w:pPr>
      <w:bookmarkStart xmlns:w="http://schemas.openxmlformats.org/wordprocessingml/2006/main" w:id="35" w:name="_Toc16619426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Romanos 3:9-26</w:t>
      </w:r>
      <w:bookmarkEnd xmlns:w="http://schemas.openxmlformats.org/wordprocessingml/2006/main" w:id="35"/>
      <w:r xmlns:w="http://schemas.openxmlformats.org/wordprocessingml/2006/main" w:rsidRPr="007B69FD">
        <w:rPr>
          <w:b/>
          <w:bCs/>
          <w:szCs w:val="44"/>
        </w:rPr>
        <w:t xml:space="preserve"> </w:t>
      </w:r>
    </w:p>
    <w:p w14:paraId="4E71F8FD" w14:textId="77777777" w:rsidR="00F54EB8" w:rsidRPr="007B69FD" w:rsidRDefault="00F54EB8" w:rsidP="005459B7">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Nesta seção, Paulo se referiu a “judeus e gregos”. Muitas vezes, no Novo Testamento, a palavra “gregos” é usada para se referir aos gentios, isto é, a pessoas que não eram judeus.</w:t>
      </w:r>
    </w:p>
    <w:p w14:paraId="4E50A5E9"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569E857" w14:textId="77777777" w:rsidR="00F54EB8" w:rsidRPr="007B69FD" w:rsidRDefault="00F54EB8" w:rsidP="006D6990">
      <w:pPr xmlns:w="http://schemas.openxmlformats.org/wordprocessingml/2006/main">
        <w:pStyle w:val="Part1"/>
      </w:pPr>
      <w:r xmlns:w="http://schemas.openxmlformats.org/wordprocessingml/2006/main" w:rsidRPr="007B69FD">
        <w:t xml:space="preserve">Parte 1</w:t>
      </w:r>
    </w:p>
    <w:p w14:paraId="4B0310B2" w14:textId="2D5097BD" w:rsidR="00F54EB8" w:rsidRPr="007B69FD" w:rsidRDefault="00F54EB8"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FA45441" w14:textId="662489CF" w:rsidR="00F54EB8" w:rsidRPr="007B69FD" w:rsidRDefault="00F54EB8" w:rsidP="005459B7">
      <w:pPr xmlns:w="http://schemas.openxmlformats.org/wordprocessingml/2006/main">
        <w:pStyle w:val="Checklist"/>
      </w:pPr>
      <w:r xmlns:w="http://schemas.openxmlformats.org/wordprocessingml/2006/main" w:rsidRPr="007B69FD">
        <w:t xml:space="preserve">Tanto judeus como gregos estavam sob o pecado. [3:9]</w:t>
      </w:r>
    </w:p>
    <w:p w14:paraId="6E41286A" w14:textId="402FA91F" w:rsidR="00F54EB8" w:rsidRPr="007B69FD" w:rsidRDefault="00F54EB8" w:rsidP="005459B7">
      <w:pPr xmlns:w="http://schemas.openxmlformats.org/wordprocessingml/2006/main">
        <w:pStyle w:val="Checklist"/>
      </w:pPr>
      <w:r xmlns:w="http://schemas.openxmlformats.org/wordprocessingml/2006/main" w:rsidRPr="007B69FD">
        <w:t xml:space="preserve">As Escrituras dizem que ninguém é justo e contam como as pessoas são terrivelmente pecadoras. [3:10-18]</w:t>
      </w:r>
    </w:p>
    <w:p w14:paraId="54B84C70" w14:textId="6BC0CAB0" w:rsidR="00F54EB8" w:rsidRPr="007B69FD" w:rsidRDefault="00F54EB8" w:rsidP="005459B7">
      <w:pPr xmlns:w="http://schemas.openxmlformats.org/wordprocessingml/2006/main">
        <w:pStyle w:val="Checklist"/>
      </w:pPr>
      <w:r xmlns:w="http://schemas.openxmlformats.org/wordprocessingml/2006/main" w:rsidRPr="007B69FD">
        <w:t xml:space="preserve">Ninguém será justificado pela lei. Em vez disso, a lei revela o pecado. [3:20]</w:t>
      </w:r>
    </w:p>
    <w:p w14:paraId="3D594E1D" w14:textId="064C2D49" w:rsidR="00F54EB8" w:rsidRPr="007B69FD" w:rsidRDefault="00F54EB8" w:rsidP="005459B7">
      <w:pPr xmlns:w="http://schemas.openxmlformats.org/wordprocessingml/2006/main">
        <w:pStyle w:val="Checklist"/>
      </w:pPr>
      <w:r xmlns:w="http://schemas.openxmlformats.org/wordprocessingml/2006/main" w:rsidRPr="007B69FD">
        <w:t xml:space="preserve">Existe uma justiça pela fé em Jesus Cristo para todos os que crêem. [3:21-26]</w:t>
      </w:r>
    </w:p>
    <w:p w14:paraId="261677D1" w14:textId="77777777" w:rsidR="00F54EB8" w:rsidRPr="007B69FD" w:rsidRDefault="00F54EB8" w:rsidP="005459B7">
      <w:pPr xmlns:w="http://schemas.openxmlformats.org/wordprocessingml/2006/main">
        <w:pStyle w:val="Part2"/>
      </w:pPr>
      <w:r xmlns:w="http://schemas.openxmlformats.org/wordprocessingml/2006/main" w:rsidRPr="007B69FD">
        <w:t xml:space="preserve">Parte 2</w:t>
      </w:r>
    </w:p>
    <w:p w14:paraId="46FF5921" w14:textId="0F0865F5" w:rsidR="00F54EB8"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4D0B1669" w14:textId="3371FA86"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Quem Paulo disse que está sob o pecado?</w:t>
      </w:r>
    </w:p>
    <w:p w14:paraId="6A8CDDA4" w14:textId="7DC06915" w:rsidR="00F54EB8" w:rsidRPr="007B69FD" w:rsidRDefault="00F54EB8" w:rsidP="00F54EB8">
      <w:pPr xmlns:w="http://schemas.openxmlformats.org/wordprocessingml/2006/main">
        <w:ind w:left="360" w:firstLine="360"/>
        <w:rPr>
          <w:sz w:val="20"/>
          <w:szCs w:val="20"/>
        </w:rPr>
      </w:pPr>
      <w:r xmlns:w="http://schemas.openxmlformats.org/wordprocessingml/2006/main" w:rsidRPr="007B69FD">
        <w:rPr>
          <w:sz w:val="20"/>
          <w:szCs w:val="20"/>
        </w:rPr>
        <w:t xml:space="preserve">Tanto judeus como gregos estão sob o pecado.</w:t>
      </w:r>
    </w:p>
    <w:p w14:paraId="77954E4F" w14:textId="77777777" w:rsidR="00F54EB8" w:rsidRPr="007B69FD" w:rsidRDefault="00F54EB8" w:rsidP="00F54EB8">
      <w:pPr>
        <w:ind w:left="360"/>
        <w:rPr>
          <w:sz w:val="20"/>
          <w:szCs w:val="20"/>
        </w:rPr>
      </w:pPr>
    </w:p>
    <w:p w14:paraId="536BFBB6" w14:textId="36A4B894"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Quantas pessoas você acha que isso significa que estão sob o pecado?</w:t>
      </w:r>
    </w:p>
    <w:p w14:paraId="3D67A8AA" w14:textId="289B8B9E"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Porque qualquer pessoa que não seja judeu foi chamada de grego nesta passagem, isso significa que todas as pessoas estão sob o pecado.</w:t>
      </w:r>
    </w:p>
    <w:p w14:paraId="4CBE5886" w14:textId="77777777" w:rsidR="00F54EB8" w:rsidRPr="007B69FD" w:rsidRDefault="00F54EB8" w:rsidP="00F54EB8">
      <w:pPr>
        <w:ind w:left="720"/>
        <w:rPr>
          <w:sz w:val="20"/>
          <w:szCs w:val="20"/>
        </w:rPr>
      </w:pPr>
    </w:p>
    <w:p w14:paraId="3D56F38F" w14:textId="6849CDB2"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estar sob o pecado?</w:t>
      </w:r>
    </w:p>
    <w:p w14:paraId="4BCA777C" w14:textId="1A0E6464" w:rsidR="00F54EB8" w:rsidRPr="007B69FD" w:rsidRDefault="004600F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signifique ser controlado pelo pecado e ser um pecador.</w:t>
      </w:r>
    </w:p>
    <w:p w14:paraId="3156B547" w14:textId="77777777" w:rsidR="00F54EB8" w:rsidRPr="007B69FD" w:rsidRDefault="00F54EB8" w:rsidP="00F54EB8">
      <w:pPr>
        <w:ind w:left="720"/>
        <w:rPr>
          <w:sz w:val="20"/>
          <w:szCs w:val="20"/>
        </w:rPr>
      </w:pPr>
    </w:p>
    <w:p w14:paraId="6675277A" w14:textId="72650DE3"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[3:10-11]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Paulo disse que estava escrito sobre quem é justo?</w:t>
      </w:r>
    </w:p>
    <w:p w14:paraId="3778667C"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Paulo disse que estava escrito que ninguém é justo. Ninguém entende e ninguém busca a Deus.</w:t>
      </w:r>
    </w:p>
    <w:p w14:paraId="210083DB" w14:textId="77777777" w:rsidR="00F54EB8" w:rsidRPr="007B69FD" w:rsidRDefault="00F54EB8" w:rsidP="00F54EB8">
      <w:pPr>
        <w:ind w:left="720"/>
        <w:rPr>
          <w:sz w:val="20"/>
          <w:szCs w:val="20"/>
        </w:rPr>
      </w:pPr>
    </w:p>
    <w:p w14:paraId="2BCF361C" w14:textId="29D2B0B5"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[3:13]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são descritas as gargantas e bocas das pessoas?</w:t>
      </w:r>
    </w:p>
    <w:p w14:paraId="475BA9F0"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As gargantas das pessoas são como sepulturas abertas. Suas línguas não dizem a verdade. É como se houvesse veneno de cobra em seus lábios.</w:t>
      </w:r>
    </w:p>
    <w:p w14:paraId="229326E5" w14:textId="77777777" w:rsidR="00F54EB8" w:rsidRPr="007B69FD" w:rsidRDefault="00F54EB8" w:rsidP="00F54EB8">
      <w:pPr>
        <w:ind w:left="360"/>
        <w:rPr>
          <w:sz w:val="20"/>
          <w:szCs w:val="20"/>
        </w:rPr>
      </w:pPr>
    </w:p>
    <w:p w14:paraId="0247D658" w14:textId="12D1D12B"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[3:15]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os pés das pessoas são rápidos em fazer?</w:t>
      </w:r>
    </w:p>
    <w:p w14:paraId="18F69575" w14:textId="77777777" w:rsidR="00F54EB8" w:rsidRPr="007B69FD" w:rsidRDefault="00F54EB8" w:rsidP="007B2438">
      <w:pPr xmlns:w="http://schemas.openxmlformats.org/wordprocessingml/2006/main">
        <w:ind w:left="360" w:firstLine="360"/>
        <w:rPr>
          <w:sz w:val="20"/>
          <w:szCs w:val="20"/>
        </w:rPr>
      </w:pPr>
      <w:r xmlns:w="http://schemas.openxmlformats.org/wordprocessingml/2006/main" w:rsidRPr="007B69FD">
        <w:rPr>
          <w:sz w:val="20"/>
          <w:szCs w:val="20"/>
        </w:rPr>
        <w:t xml:space="preserve">Seus pés são rápidos em derramar sangue.</w:t>
      </w:r>
    </w:p>
    <w:p w14:paraId="46D078C8" w14:textId="77777777" w:rsidR="00F54EB8" w:rsidRPr="007B69FD" w:rsidRDefault="00F54EB8" w:rsidP="00F54EB8">
      <w:pPr>
        <w:ind w:left="360"/>
        <w:rPr>
          <w:sz w:val="20"/>
          <w:szCs w:val="20"/>
        </w:rPr>
      </w:pPr>
    </w:p>
    <w:p w14:paraId="46B661E1" w14:textId="1652280E"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[3:15]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isso significa?</w:t>
      </w:r>
    </w:p>
    <w:p w14:paraId="5DD5CAAE" w14:textId="352E1CE8" w:rsidR="00F54EB8" w:rsidRPr="007B69FD" w:rsidRDefault="004600F7" w:rsidP="00F54EB8">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Isso parece significar que as pessoas são rápidas em machucar e matar outras pessoas.</w:t>
      </w:r>
    </w:p>
    <w:p w14:paraId="6DCD5C29" w14:textId="77777777" w:rsidR="00F54EB8" w:rsidRPr="007B69FD" w:rsidRDefault="00F54EB8" w:rsidP="00F54EB8">
      <w:pPr>
        <w:ind w:left="720"/>
        <w:rPr>
          <w:sz w:val="20"/>
          <w:szCs w:val="20"/>
        </w:rPr>
      </w:pPr>
    </w:p>
    <w:p w14:paraId="7A5580C2" w14:textId="68D754DC"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 quem a lei falou?</w:t>
      </w:r>
    </w:p>
    <w:p w14:paraId="3D399A06"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falou com aqueles que estavam sob a lei.</w:t>
      </w:r>
    </w:p>
    <w:p w14:paraId="65D6A248" w14:textId="77777777" w:rsidR="00F54EB8" w:rsidRPr="007B69FD" w:rsidRDefault="00F54EB8" w:rsidP="00F54EB8">
      <w:pPr>
        <w:ind w:left="720"/>
        <w:rPr>
          <w:sz w:val="20"/>
          <w:szCs w:val="20"/>
        </w:rPr>
      </w:pPr>
    </w:p>
    <w:p w14:paraId="761C96A5" w14:textId="27DF6978"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[3:19]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Por que você acha que as bocas serão fechadas?</w:t>
      </w:r>
    </w:p>
    <w:p w14:paraId="41CC26C3" w14:textId="4921564D" w:rsidR="00F54EB8" w:rsidRPr="007B69FD" w:rsidRDefault="004600F7" w:rsidP="00F54EB8">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Talvez porque a lei (as escrituras que Paulo acabou de citar) diz que ninguém é justo, ninguém será capaz de dizer: “Eu sou justo”.</w:t>
      </w:r>
    </w:p>
    <w:p w14:paraId="19C0DF72" w14:textId="77777777" w:rsidR="005459B7" w:rsidRPr="007B69FD" w:rsidRDefault="005459B7" w:rsidP="005459B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Romanos 3:9-26 continuação</w:t>
      </w:r>
    </w:p>
    <w:p w14:paraId="061F686F" w14:textId="77777777" w:rsidR="007B2438" w:rsidRPr="007B69FD" w:rsidRDefault="007B2438" w:rsidP="003B1AF9">
      <w:pPr>
        <w:rPr>
          <w:sz w:val="20"/>
          <w:szCs w:val="20"/>
        </w:rPr>
      </w:pPr>
    </w:p>
    <w:p w14:paraId="716DDC29" w14:textId="40DDE980"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Quem pode ser justificado pelas obras da lei?</w:t>
      </w:r>
    </w:p>
    <w:p w14:paraId="1EA3F72D"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Nenhuma carne (nenhum povo) pode ser justificado pelas obras da lei.</w:t>
      </w:r>
    </w:p>
    <w:p w14:paraId="134E2A94" w14:textId="77777777" w:rsidR="00F54EB8" w:rsidRPr="007B69FD" w:rsidRDefault="00F54EB8" w:rsidP="00F54EB8">
      <w:pPr>
        <w:ind w:left="720"/>
        <w:rPr>
          <w:sz w:val="20"/>
          <w:szCs w:val="20"/>
        </w:rPr>
      </w:pPr>
    </w:p>
    <w:p w14:paraId="38C43034" w14:textId="1C53A33A"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veio através da lei?</w:t>
      </w:r>
    </w:p>
    <w:p w14:paraId="597A1CD2"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O conhecimento do pecado veio através da lei.</w:t>
      </w:r>
    </w:p>
    <w:p w14:paraId="3CB08DA4" w14:textId="77777777" w:rsidR="00F54EB8" w:rsidRPr="007B69FD" w:rsidRDefault="00F54EB8" w:rsidP="00F54EB8">
      <w:pPr>
        <w:ind w:left="720"/>
        <w:rPr>
          <w:sz w:val="20"/>
          <w:szCs w:val="20"/>
        </w:rPr>
      </w:pPr>
    </w:p>
    <w:p w14:paraId="5C368EE3" w14:textId="127D4F49"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[3:21]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a Lei e os Profetas testificaram?</w:t>
      </w:r>
    </w:p>
    <w:p w14:paraId="77D8B405" w14:textId="7DF62DE8" w:rsidR="00F54EB8" w:rsidRPr="007B69FD" w:rsidRDefault="00F54EB8" w:rsidP="007B2438">
      <w:pPr xmlns:w="http://schemas.openxmlformats.org/wordprocessingml/2006/main">
        <w:ind w:left="720"/>
        <w:rPr>
          <w:sz w:val="20"/>
          <w:szCs w:val="20"/>
        </w:rPr>
      </w:pPr>
      <w:r xmlns:w="http://schemas.openxmlformats.org/wordprocessingml/2006/main" w:rsidRPr="007B69FD">
        <w:rPr>
          <w:sz w:val="20"/>
          <w:szCs w:val="20"/>
        </w:rPr>
        <w:t xml:space="preserve">Eles testemunharam a justiça de Deus.</w:t>
      </w:r>
    </w:p>
    <w:p w14:paraId="4F7F0F30" w14:textId="77777777" w:rsidR="00F54EB8" w:rsidRPr="007B69FD" w:rsidRDefault="00F54EB8" w:rsidP="00F54EB8">
      <w:pPr>
        <w:rPr>
          <w:b/>
          <w:sz w:val="20"/>
          <w:szCs w:val="20"/>
        </w:rPr>
      </w:pPr>
    </w:p>
    <w:p w14:paraId="58768984" w14:textId="3A4809F2" w:rsidR="00F54EB8" w:rsidRPr="007B69FD" w:rsidRDefault="005B4A0C" w:rsidP="0099152C">
      <w:pPr xmlns:w="http://schemas.openxmlformats.org/wordprocessingml/2006/main">
        <w:numPr>
          <w:ilvl w:val="0"/>
          <w:numId w:val="41"/>
        </w:numPr>
        <w:rPr>
          <w:sz w:val="20"/>
          <w:szCs w:val="20"/>
        </w:rPr>
      </w:pPr>
      <w:r xmlns:w="http://schemas.openxmlformats.org/wordprocessingml/2006/main">
        <w:rPr>
          <w:sz w:val="20"/>
          <w:szCs w:val="20"/>
        </w:rPr>
        <w:t xml:space="preserve">[3:22]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a justiça de Deus chega às pessoas?</w:t>
      </w:r>
    </w:p>
    <w:p w14:paraId="56866811"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Ela vem através da fé em Cristo Jesus para todos os que crêem. Não há diferença para isso entre judeus e gentios.</w:t>
      </w:r>
    </w:p>
    <w:p w14:paraId="7D532937" w14:textId="77777777" w:rsidR="00F54EB8" w:rsidRPr="007B69FD" w:rsidRDefault="00F54EB8" w:rsidP="00F54EB8">
      <w:pPr>
        <w:ind w:left="720"/>
        <w:rPr>
          <w:sz w:val="20"/>
          <w:szCs w:val="20"/>
        </w:rPr>
      </w:pPr>
    </w:p>
    <w:p w14:paraId="7A612966" w14:textId="78B24AEC"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[3:23]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Paulo disse sobre todas as pessoas no versículo 23?</w:t>
      </w:r>
    </w:p>
    <w:p w14:paraId="7C7E2929" w14:textId="5653E3A1"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Todas as pessoas pecaram e não cumprem o padrão de Deus.</w:t>
      </w:r>
    </w:p>
    <w:p w14:paraId="0EFDF485" w14:textId="77777777" w:rsidR="00F54EB8" w:rsidRPr="007B69FD" w:rsidRDefault="00F54EB8" w:rsidP="00F54EB8">
      <w:pPr>
        <w:ind w:left="720"/>
        <w:rPr>
          <w:sz w:val="20"/>
          <w:szCs w:val="20"/>
        </w:rPr>
      </w:pPr>
    </w:p>
    <w:p w14:paraId="3F9A5813" w14:textId="671750F6"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[3:24]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Visto que todas as pessoas pecaram, como alguém pode ser justificado? Isto é, como alguém pode ser considerado justo?</w:t>
      </w:r>
    </w:p>
    <w:p w14:paraId="1F31AEDD" w14:textId="44540A2E"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As pessoas podem ser justificadas gratuitamente pela graça de Deus através da redenção que há em Cristo Jesus.</w:t>
      </w:r>
    </w:p>
    <w:p w14:paraId="500E2595" w14:textId="77777777" w:rsidR="00F54EB8" w:rsidRPr="007B69FD" w:rsidRDefault="00F54EB8" w:rsidP="00F54EB8">
      <w:pPr>
        <w:ind w:left="720"/>
        <w:rPr>
          <w:sz w:val="20"/>
          <w:szCs w:val="20"/>
        </w:rPr>
      </w:pPr>
    </w:p>
    <w:p w14:paraId="49C4A20A" w14:textId="0489EDCC"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[3:24]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para uma pessoa ser livremente justificada pela graça de Deus?</w:t>
      </w:r>
    </w:p>
    <w:p w14:paraId="17893C77" w14:textId="5A05DBF0" w:rsidR="00F54EB8" w:rsidRPr="007B69FD" w:rsidRDefault="00F54EB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Esta e outras passagens indicam que isso significa que uma pessoa pode ser considerada justa por Deus, mesmo que não tenha conquistado essa justiça. “Pela graça de Deus” significa que Deus o deu gratuitamente.</w:t>
      </w:r>
    </w:p>
    <w:p w14:paraId="06E16B1D" w14:textId="77777777" w:rsidR="00F54EB8" w:rsidRPr="007B69FD" w:rsidRDefault="00F54EB8" w:rsidP="00F54EB8">
      <w:pPr>
        <w:ind w:left="720"/>
        <w:rPr>
          <w:sz w:val="20"/>
          <w:szCs w:val="20"/>
        </w:rPr>
      </w:pPr>
    </w:p>
    <w:p w14:paraId="10D6EEC3" w14:textId="3A746B53"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[3:24]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para Cristo redimir as pessoas?</w:t>
      </w:r>
    </w:p>
    <w:p w14:paraId="20925D4C" w14:textId="36F72C5C"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Isto significa que Cristo pagou o preço para libertar as pessoas da escravidão do pecado.</w:t>
      </w:r>
    </w:p>
    <w:p w14:paraId="2A11F7C4" w14:textId="77777777" w:rsidR="00F54EB8" w:rsidRPr="007B69FD" w:rsidRDefault="00F54EB8" w:rsidP="00F54EB8">
      <w:pPr>
        <w:ind w:left="720"/>
        <w:rPr>
          <w:sz w:val="20"/>
          <w:szCs w:val="20"/>
        </w:rPr>
      </w:pPr>
    </w:p>
    <w:p w14:paraId="0E5AD4CD" w14:textId="1F461C2E"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[3:25]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Deus fez para que as pessoas pudessem ser redimidas?</w:t>
      </w:r>
    </w:p>
    <w:p w14:paraId="4DA27199"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Deus providenciou que Cristo Jesus fosse um sacrifício expiatório por meio da fé no seu sangue.</w:t>
      </w:r>
    </w:p>
    <w:p w14:paraId="6BECCC1A" w14:textId="77777777" w:rsidR="00F54EB8" w:rsidRPr="007B69FD" w:rsidRDefault="00F54EB8" w:rsidP="00F54EB8">
      <w:pPr>
        <w:ind w:left="720"/>
        <w:rPr>
          <w:sz w:val="20"/>
          <w:szCs w:val="20"/>
        </w:rPr>
      </w:pPr>
    </w:p>
    <w:p w14:paraId="765EF342" w14:textId="5FB3E00F"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[3:25]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que Cristo foi um sacrifício expiatório?</w:t>
      </w:r>
    </w:p>
    <w:p w14:paraId="33A727E2"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Esta e outras passagens mostram que isso significa que Cristo morreu como oferta pelo pecado para atender à exigência de Deus por justiça pelos pecados das pessoas.</w:t>
      </w:r>
    </w:p>
    <w:p w14:paraId="2EB1DB26" w14:textId="77777777" w:rsidR="00F54EB8" w:rsidRPr="007B69FD" w:rsidRDefault="00F54EB8" w:rsidP="00F54EB8">
      <w:pPr>
        <w:ind w:left="720"/>
        <w:rPr>
          <w:sz w:val="20"/>
          <w:szCs w:val="20"/>
        </w:rPr>
      </w:pPr>
    </w:p>
    <w:p w14:paraId="783116AB" w14:textId="12A78701" w:rsidR="00F54EB8" w:rsidRPr="007B69FD" w:rsidRDefault="005B4A0C" w:rsidP="0099152C">
      <w:pPr xmlns:w="http://schemas.openxmlformats.org/wordprocessingml/2006/main">
        <w:numPr>
          <w:ilvl w:val="0"/>
          <w:numId w:val="41"/>
        </w:numPr>
        <w:rPr>
          <w:sz w:val="20"/>
          <w:szCs w:val="20"/>
          <w:lang w:val="en-US"/>
        </w:rPr>
      </w:pPr>
      <w:r xmlns:w="http://schemas.openxmlformats.org/wordprocessingml/2006/main" w:rsidRPr="48114252">
        <w:rPr>
          <w:sz w:val="20"/>
          <w:szCs w:val="20"/>
          <w:lang w:val="en-US"/>
        </w:rPr>
        <w:t xml:space="preserve">[3:25-26] </w:t>
      </w:r>
      <w:r xmlns:w="http://schemas.openxmlformats.org/wordprocessingml/2006/main" w:rsidR="00BD114C">
        <w:rPr>
          <w:sz w:val="20"/>
          <w:szCs w:val="20"/>
          <w:lang w:val="en-US"/>
        </w:rPr>
        <w:tab xmlns:w="http://schemas.openxmlformats.org/wordprocessingml/2006/main"/>
      </w:r>
      <w:r xmlns:w="http://schemas.openxmlformats.org/wordprocessingml/2006/main" w:rsidR="00F54EB8" w:rsidRPr="48114252">
        <w:rPr>
          <w:sz w:val="20"/>
          <w:szCs w:val="20"/>
          <w:lang w:val="en-US"/>
        </w:rPr>
        <w:t xml:space="preserve">Por que Deus desconsiderou os pecados anteriores?</w:t>
      </w:r>
    </w:p>
    <w:p w14:paraId="0E3FA479"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Deus fez isso porque ele é paciente.</w:t>
      </w:r>
    </w:p>
    <w:p w14:paraId="3A955D4C" w14:textId="77777777" w:rsidR="00F54EB8" w:rsidRPr="007B69FD" w:rsidRDefault="00F54EB8" w:rsidP="00F54EB8">
      <w:pPr>
        <w:ind w:left="720"/>
        <w:rPr>
          <w:sz w:val="20"/>
          <w:szCs w:val="20"/>
        </w:rPr>
      </w:pPr>
    </w:p>
    <w:p w14:paraId="0F28EDF3" w14:textId="3FF2E5E3" w:rsidR="00F54EB8" w:rsidRPr="007B69FD" w:rsidRDefault="005B4A0C" w:rsidP="0099152C">
      <w:pPr xmlns:w="http://schemas.openxmlformats.org/wordprocessingml/2006/main">
        <w:numPr>
          <w:ilvl w:val="0"/>
          <w:numId w:val="41"/>
        </w:numPr>
        <w:rPr>
          <w:sz w:val="20"/>
          <w:szCs w:val="20"/>
        </w:rPr>
      </w:pPr>
      <w:r xmlns:w="http://schemas.openxmlformats.org/wordprocessingml/2006/main" w:rsidRPr="007B69FD">
        <w:rPr>
          <w:sz w:val="20"/>
          <w:szCs w:val="20"/>
        </w:rPr>
        <w:t xml:space="preserve">[3:26]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Quem Deus justifica?</w:t>
      </w:r>
    </w:p>
    <w:p w14:paraId="303D45BD"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justifica qualquer um que tenha fé em Jesus.</w:t>
      </w:r>
    </w:p>
    <w:p w14:paraId="39A941EC" w14:textId="77777777" w:rsidR="00F54EB8" w:rsidRPr="007B69FD" w:rsidRDefault="00F54EB8" w:rsidP="00F54EB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2D52C18B" w14:textId="77777777" w:rsidR="00F54EB8" w:rsidRPr="007B69FD" w:rsidRDefault="00F54EB8" w:rsidP="00F54EB8">
      <w:pPr>
        <w:spacing w:before="240" w:after="240"/>
        <w:rPr>
          <w:sz w:val="20"/>
          <w:szCs w:val="20"/>
        </w:rPr>
      </w:pPr>
    </w:p>
    <w:p w14:paraId="5E4CE0CD" w14:textId="77777777" w:rsidR="005459B7" w:rsidRPr="007B69FD" w:rsidRDefault="005459B7">
      <w:pPr>
        <w:spacing w:line="240" w:lineRule="auto"/>
        <w:rPr>
          <w:sz w:val="40"/>
          <w:szCs w:val="44"/>
        </w:rPr>
      </w:pPr>
      <w:bookmarkStart w:id="36" w:name="_3y8abskksl0u" w:colFirst="0" w:colLast="0"/>
      <w:bookmarkStart w:id="37" w:name="_d288j3kr1jrd" w:colFirst="0" w:colLast="0"/>
      <w:bookmarkStart w:id="38" w:name="_47fonhpdv0ye" w:colFirst="0" w:colLast="0"/>
      <w:bookmarkStart w:id="39" w:name="_tysgt51av4om" w:colFirst="0" w:colLast="0"/>
      <w:bookmarkEnd w:id="36"/>
      <w:bookmarkEnd w:id="37"/>
      <w:bookmarkEnd w:id="38"/>
      <w:bookmarkEnd w:id="39"/>
      <w:r w:rsidRPr="007B69FD">
        <w:rPr>
          <w:szCs w:val="44"/>
        </w:rPr>
        <w:br w:type="page"/>
      </w:r>
    </w:p>
    <w:p w14:paraId="04C54FFD" w14:textId="1748C8D2" w:rsidR="00F54EB8" w:rsidRPr="007B69FD" w:rsidRDefault="007B2438" w:rsidP="00F54EB8">
      <w:pPr xmlns:w="http://schemas.openxmlformats.org/wordprocessingml/2006/main">
        <w:pStyle w:val="Heading1"/>
        <w:keepNext w:val="0"/>
        <w:keepLines w:val="0"/>
        <w:spacing w:before="480"/>
        <w:rPr>
          <w:b/>
          <w:bCs/>
          <w:szCs w:val="44"/>
        </w:rPr>
      </w:pPr>
      <w:bookmarkStart xmlns:w="http://schemas.openxmlformats.org/wordprocessingml/2006/main" w:id="40" w:name="_Toc166194266"/>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Romanos </w:t>
      </w:r>
      <w:r xmlns:w="http://schemas.openxmlformats.org/wordprocessingml/2006/main" w:rsidR="00F54EB8" w:rsidRPr="007B69FD">
        <w:rPr>
          <w:b/>
          <w:bCs/>
          <w:szCs w:val="44"/>
        </w:rPr>
        <w:t xml:space="preserve">5:6-15</w:t>
      </w:r>
      <w:bookmarkEnd xmlns:w="http://schemas.openxmlformats.org/wordprocessingml/2006/main" w:id="40"/>
    </w:p>
    <w:p w14:paraId="209A52DC" w14:textId="4B5B045C" w:rsidR="00F54EB8" w:rsidRPr="007B69FD" w:rsidRDefault="00F54EB8" w:rsidP="48114252">
      <w:pPr xmlns:w="http://schemas.openxmlformats.org/wordprocessingml/2006/main">
        <w:pStyle w:val="Background"/>
        <w:rPr>
          <w:b/>
          <w:sz w:val="32"/>
          <w:szCs w:val="32"/>
          <w:lang w:val="en-US"/>
        </w:rPr>
      </w:pPr>
      <w:r xmlns:w="http://schemas.openxmlformats.org/wordprocessingml/2006/main" w:rsidRPr="48114252">
        <w:rPr>
          <w:b/>
          <w:lang w:val="en-US"/>
        </w:rPr>
        <w:t xml:space="preserve">Antecedentes </w:t>
      </w:r>
      <w:r xmlns:w="http://schemas.openxmlformats.org/wordprocessingml/2006/main" w:rsidRPr="48114252">
        <w:rPr>
          <w:lang w:val="en-US"/>
        </w:rPr>
        <w:t xml:space="preserve">: Nesta seção Paulo mencionou Adão e Moisés. O livro de Gênesis do Antigo Testamento </w:t>
      </w:r>
      <w:proofErr xmlns:w="http://schemas.openxmlformats.org/wordprocessingml/2006/main" w:type="gramStart"/>
      <w:r xmlns:w="http://schemas.openxmlformats.org/wordprocessingml/2006/main" w:rsidRPr="48114252">
        <w:rPr>
          <w:lang w:val="en-US"/>
        </w:rPr>
        <w:t xml:space="preserve">falou </w:t>
      </w:r>
      <w:proofErr xmlns:w="http://schemas.openxmlformats.org/wordprocessingml/2006/main" w:type="gramEnd"/>
      <w:r xmlns:w="http://schemas.openxmlformats.org/wordprocessingml/2006/main" w:rsidRPr="48114252">
        <w:rPr>
          <w:lang w:val="en-US"/>
        </w:rPr>
        <w:t xml:space="preserve">sobre eles. Adão foi a primeira pessoa que Deus criou. Adão foi o primeiro homem a pecar contra Deus. Moisés viveu muitos anos depois de Adão. Ele era um profeta, e Deus deu a lei através de Moisés.</w:t>
      </w:r>
    </w:p>
    <w:p w14:paraId="06F9CCD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B69935E" w14:textId="77777777" w:rsidR="00F54EB8" w:rsidRPr="007B69FD" w:rsidRDefault="00F54EB8" w:rsidP="006D6990">
      <w:pPr xmlns:w="http://schemas.openxmlformats.org/wordprocessingml/2006/main">
        <w:pStyle w:val="Part1"/>
      </w:pPr>
      <w:r xmlns:w="http://schemas.openxmlformats.org/wordprocessingml/2006/main" w:rsidRPr="007B69FD">
        <w:t xml:space="preserve">Parte 1</w:t>
      </w:r>
    </w:p>
    <w:p w14:paraId="7C4767FE" w14:textId="4FF486FA" w:rsidR="00F54EB8" w:rsidRPr="007B69FD" w:rsidRDefault="00F54EB8"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A6D7C39" w14:textId="1ADF6A65" w:rsidR="00F54EB8" w:rsidRPr="007B69FD" w:rsidRDefault="00F54EB8" w:rsidP="005459B7">
      <w:pPr xmlns:w="http://schemas.openxmlformats.org/wordprocessingml/2006/main">
        <w:pStyle w:val="Checklist"/>
      </w:pPr>
      <w:r xmlns:w="http://schemas.openxmlformats.org/wordprocessingml/2006/main" w:rsidRPr="007B69FD">
        <w:t xml:space="preserve">Deus mostrou seu amor pelas pessoas porque, enquanto ainda eram pecadores, Cristo morreu por elas. [5:8]</w:t>
      </w:r>
    </w:p>
    <w:p w14:paraId="354387C6" w14:textId="03B5A8D0" w:rsidR="00F54EB8" w:rsidRPr="007B69FD" w:rsidRDefault="00F54EB8" w:rsidP="005459B7">
      <w:pPr xmlns:w="http://schemas.openxmlformats.org/wordprocessingml/2006/main">
        <w:pStyle w:val="Checklist"/>
      </w:pPr>
      <w:r xmlns:w="http://schemas.openxmlformats.org/wordprocessingml/2006/main" w:rsidRPr="007B69FD">
        <w:t xml:space="preserve">As pessoas são reconciliadas com Deus pela morte de seu Filho e são salvas por sua vida. [5:10]</w:t>
      </w:r>
    </w:p>
    <w:p w14:paraId="7ABC9470" w14:textId="7F09EE14" w:rsidR="00F54EB8" w:rsidRPr="007B69FD" w:rsidRDefault="00F54EB8" w:rsidP="005B4A0C">
      <w:pPr xmlns:w="http://schemas.openxmlformats.org/wordprocessingml/2006/main">
        <w:pStyle w:val="Checklist"/>
      </w:pPr>
      <w:r xmlns:w="http://schemas.openxmlformats.org/wordprocessingml/2006/main" w:rsidRPr="007B69FD">
        <w:t xml:space="preserve">O pecado entrou no mundo através de Adão, e o pecado levou à morte para todos. [5:12]</w:t>
      </w:r>
    </w:p>
    <w:p w14:paraId="2F9780E7" w14:textId="1F4B13AD" w:rsidR="00F54EB8" w:rsidRPr="007B69FD" w:rsidRDefault="00F54EB8" w:rsidP="005459B7">
      <w:pPr xmlns:w="http://schemas.openxmlformats.org/wordprocessingml/2006/main">
        <w:pStyle w:val="Checklist"/>
      </w:pPr>
      <w:r xmlns:w="http://schemas.openxmlformats.org/wordprocessingml/2006/main" w:rsidRPr="007B69FD">
        <w:t xml:space="preserve">Por causa do pecado de Adão muitas pessoas morreram, mas a graça de Deus e o dom de Cristo transbordaram ainda mais para muitas pessoas. [5:15]</w:t>
      </w:r>
    </w:p>
    <w:p w14:paraId="6238ED44" w14:textId="77777777" w:rsidR="00F54EB8" w:rsidRPr="007B69FD" w:rsidRDefault="00F54EB8" w:rsidP="005459B7">
      <w:pPr xmlns:w="http://schemas.openxmlformats.org/wordprocessingml/2006/main">
        <w:pStyle w:val="Part2"/>
      </w:pPr>
      <w:r xmlns:w="http://schemas.openxmlformats.org/wordprocessingml/2006/main" w:rsidRPr="007B69FD">
        <w:t xml:space="preserve">Parte 2</w:t>
      </w:r>
    </w:p>
    <w:p w14:paraId="3CF33141" w14:textId="2EEB38DB" w:rsidR="00F54EB8"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58B56580" w14:textId="1E3E950A" w:rsidR="00F54EB8" w:rsidRPr="007B69FD" w:rsidRDefault="005B4A0C" w:rsidP="0099152C">
      <w:pPr xmlns:w="http://schemas.openxmlformats.org/wordprocessingml/2006/main">
        <w:numPr>
          <w:ilvl w:val="0"/>
          <w:numId w:val="43"/>
        </w:numPr>
        <w:rPr>
          <w:sz w:val="20"/>
          <w:szCs w:val="20"/>
        </w:rPr>
      </w:pPr>
      <w:r xmlns:w="http://schemas.openxmlformats.org/wordprocessingml/2006/main">
        <w:rPr>
          <w:sz w:val="20"/>
          <w:szCs w:val="20"/>
        </w:rPr>
        <w:t xml:space="preserve">[5:6]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Por quem Cristo morreu?</w:t>
      </w:r>
    </w:p>
    <w:p w14:paraId="4203C601"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morreu por pessoas ímpias.</w:t>
      </w:r>
    </w:p>
    <w:p w14:paraId="25CFDA6C" w14:textId="77777777" w:rsidR="00F54EB8" w:rsidRPr="007B69FD" w:rsidRDefault="00F54EB8" w:rsidP="00F54EB8">
      <w:pPr>
        <w:ind w:left="720"/>
        <w:rPr>
          <w:sz w:val="20"/>
          <w:szCs w:val="20"/>
        </w:rPr>
      </w:pPr>
    </w:p>
    <w:p w14:paraId="31FB34B5" w14:textId="61E85528"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[5:8]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Deus provou seu amor pelas pessoas?</w:t>
      </w:r>
    </w:p>
    <w:p w14:paraId="0D21C492"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Cristo morreu por eles mesmo quando ainda eram pecadores.</w:t>
      </w:r>
    </w:p>
    <w:p w14:paraId="637ECD15" w14:textId="77777777" w:rsidR="00F54EB8" w:rsidRPr="007B69FD" w:rsidRDefault="00F54EB8" w:rsidP="00F54EB8">
      <w:pPr>
        <w:ind w:left="720"/>
        <w:rPr>
          <w:sz w:val="20"/>
          <w:szCs w:val="20"/>
        </w:rPr>
      </w:pPr>
    </w:p>
    <w:p w14:paraId="128E99BD" w14:textId="2917C609" w:rsidR="00F54EB8" w:rsidRPr="007B69FD" w:rsidRDefault="005B4A0C" w:rsidP="0099152C">
      <w:pPr xmlns:w="http://schemas.openxmlformats.org/wordprocessingml/2006/main">
        <w:numPr>
          <w:ilvl w:val="0"/>
          <w:numId w:val="43"/>
        </w:numPr>
        <w:rPr>
          <w:sz w:val="20"/>
          <w:szCs w:val="20"/>
          <w:lang w:val="en-US"/>
        </w:rPr>
      </w:pPr>
      <w:r xmlns:w="http://schemas.openxmlformats.org/wordprocessingml/2006/main" w:rsidRPr="48114252">
        <w:rPr>
          <w:sz w:val="20"/>
          <w:szCs w:val="20"/>
          <w:lang w:val="en-US"/>
        </w:rPr>
        <w:t xml:space="preserve">[5:9] </w:t>
      </w:r>
      <w:r xmlns:w="http://schemas.openxmlformats.org/wordprocessingml/2006/main" w:rsidR="00BD114C">
        <w:rPr>
          <w:sz w:val="20"/>
          <w:szCs w:val="20"/>
          <w:lang w:val="en-US"/>
        </w:rPr>
        <w:tab xmlns:w="http://schemas.openxmlformats.org/wordprocessingml/2006/main"/>
      </w:r>
      <w:r xmlns:w="http://schemas.openxmlformats.org/wordprocessingml/2006/main" w:rsidR="00F54EB8" w:rsidRPr="48114252">
        <w:rPr>
          <w:sz w:val="20"/>
          <w:szCs w:val="20"/>
          <w:lang w:val="en-US"/>
        </w:rPr>
        <w:t xml:space="preserve">Como as pessoas são tornadas justas?</w:t>
      </w:r>
    </w:p>
    <w:p w14:paraId="03ACABD9" w14:textId="7DC3239F"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As pessoas são justificadas pelo sangue de Cristo e pela sua morte na cruz.</w:t>
      </w:r>
    </w:p>
    <w:p w14:paraId="1249628D" w14:textId="77777777" w:rsidR="00F54EB8" w:rsidRPr="007B69FD" w:rsidRDefault="00F54EB8" w:rsidP="00F54EB8">
      <w:pPr>
        <w:ind w:left="720"/>
        <w:rPr>
          <w:sz w:val="20"/>
          <w:szCs w:val="20"/>
        </w:rPr>
      </w:pPr>
    </w:p>
    <w:p w14:paraId="24566FF9" w14:textId="10150D55"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Do que Cristo salvará os crentes?</w:t>
      </w:r>
    </w:p>
    <w:p w14:paraId="23127881"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os salvará da ira de Deus.</w:t>
      </w:r>
    </w:p>
    <w:p w14:paraId="16A5A690" w14:textId="77777777" w:rsidR="00F54EB8" w:rsidRPr="007B69FD" w:rsidRDefault="00F54EB8" w:rsidP="00F54EB8">
      <w:pPr>
        <w:ind w:left="720"/>
        <w:rPr>
          <w:sz w:val="20"/>
          <w:szCs w:val="20"/>
        </w:rPr>
      </w:pPr>
    </w:p>
    <w:p w14:paraId="6BF3908A" w14:textId="12AD22FD" w:rsidR="00F54EB8" w:rsidRPr="007B69FD" w:rsidRDefault="005B4A0C" w:rsidP="0099152C">
      <w:pPr xmlns:w="http://schemas.openxmlformats.org/wordprocessingml/2006/main">
        <w:numPr>
          <w:ilvl w:val="0"/>
          <w:numId w:val="43"/>
        </w:numPr>
        <w:rPr>
          <w:sz w:val="20"/>
          <w:szCs w:val="20"/>
        </w:rPr>
      </w:pPr>
      <w:r xmlns:w="http://schemas.openxmlformats.org/wordprocessingml/2006/main">
        <w:rPr>
          <w:sz w:val="20"/>
          <w:szCs w:val="20"/>
        </w:rPr>
        <w:t xml:space="preserve">[5:10]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Embora as pessoas fossem inimigas de Deus, o que ele fez por elas?</w:t>
      </w:r>
    </w:p>
    <w:p w14:paraId="79FD011B" w14:textId="4D41C75D"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Deus os reconciliou consigo mesmo através da morte de seu Filho.</w:t>
      </w:r>
    </w:p>
    <w:p w14:paraId="7A205620" w14:textId="77777777" w:rsidR="00F54EB8" w:rsidRPr="007B69FD" w:rsidRDefault="00F54EB8" w:rsidP="00F54EB8">
      <w:pPr>
        <w:ind w:left="720"/>
        <w:rPr>
          <w:sz w:val="20"/>
          <w:szCs w:val="20"/>
        </w:rPr>
      </w:pPr>
    </w:p>
    <w:p w14:paraId="45950A6D" w14:textId="172404BA"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acontecerá com as pessoas que foram reconciliadas com Deus pela morte de Cristo?</w:t>
      </w:r>
    </w:p>
    <w:p w14:paraId="01BDDABB"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Eles serão salvos pela vida de Cristo.</w:t>
      </w:r>
    </w:p>
    <w:p w14:paraId="6B7CF752" w14:textId="77777777" w:rsidR="00F54EB8" w:rsidRPr="007B69FD" w:rsidRDefault="00F54EB8" w:rsidP="00F54EB8">
      <w:pPr>
        <w:ind w:left="720"/>
        <w:rPr>
          <w:sz w:val="20"/>
          <w:szCs w:val="20"/>
        </w:rPr>
      </w:pPr>
    </w:p>
    <w:p w14:paraId="3428F842" w14:textId="5BD60B9E"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[5:11]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mudaram as pessoas que foram reconciliadas com Deus?</w:t>
      </w:r>
    </w:p>
    <w:p w14:paraId="22C8C2F0"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Eles se regozijaram em Deus através do Senhor Jesus Cristo.</w:t>
      </w:r>
    </w:p>
    <w:p w14:paraId="0AEB2531" w14:textId="77777777" w:rsidR="00F54EB8" w:rsidRPr="007B69FD" w:rsidRDefault="00F54EB8" w:rsidP="00F54EB8">
      <w:pPr>
        <w:ind w:left="720"/>
        <w:rPr>
          <w:sz w:val="20"/>
          <w:szCs w:val="20"/>
        </w:rPr>
      </w:pPr>
    </w:p>
    <w:p w14:paraId="79FE7E85" w14:textId="3D888125" w:rsidR="00F54EB8" w:rsidRPr="007B69FD" w:rsidRDefault="005B4A0C" w:rsidP="0099152C">
      <w:pPr xmlns:w="http://schemas.openxmlformats.org/wordprocessingml/2006/main">
        <w:numPr>
          <w:ilvl w:val="0"/>
          <w:numId w:val="43"/>
        </w:numPr>
        <w:rPr>
          <w:sz w:val="20"/>
          <w:szCs w:val="20"/>
          <w:lang w:val="en-US"/>
        </w:rPr>
      </w:pPr>
      <w:r xmlns:w="http://schemas.openxmlformats.org/wordprocessingml/2006/main" w:rsidRPr="48114252">
        <w:rPr>
          <w:sz w:val="20"/>
          <w:szCs w:val="20"/>
          <w:lang w:val="en-US"/>
        </w:rPr>
        <w:t xml:space="preserve">[5:12] </w:t>
      </w:r>
      <w:r xmlns:w="http://schemas.openxmlformats.org/wordprocessingml/2006/main" w:rsidR="00BD114C">
        <w:rPr>
          <w:sz w:val="20"/>
          <w:szCs w:val="20"/>
          <w:lang w:val="en-US"/>
        </w:rPr>
        <w:tab xmlns:w="http://schemas.openxmlformats.org/wordprocessingml/2006/main"/>
      </w:r>
      <w:r xmlns:w="http://schemas.openxmlformats.org/wordprocessingml/2006/main" w:rsidR="00F54EB8" w:rsidRPr="48114252">
        <w:rPr>
          <w:sz w:val="20"/>
          <w:szCs w:val="20"/>
          <w:lang w:val="en-US"/>
        </w:rPr>
        <w:t xml:space="preserve">Como o pecado entrou no mundo?</w:t>
      </w:r>
    </w:p>
    <w:p w14:paraId="3348BD96"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O pecado entrou no mundo através de um homem.</w:t>
      </w:r>
    </w:p>
    <w:p w14:paraId="089DF458" w14:textId="77777777" w:rsidR="00F54EB8" w:rsidRPr="007B69FD" w:rsidRDefault="00F54EB8" w:rsidP="00F54EB8">
      <w:pPr>
        <w:ind w:left="720"/>
        <w:rPr>
          <w:sz w:val="20"/>
          <w:szCs w:val="20"/>
        </w:rPr>
      </w:pPr>
    </w:p>
    <w:p w14:paraId="2EB38712" w14:textId="38CF2CA0"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[5:12]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que o pecado entrou no mundo através de um homem?</w:t>
      </w:r>
    </w:p>
    <w:p w14:paraId="385192BC" w14:textId="27D371F3" w:rsidR="00F54EB8" w:rsidRPr="007B69FD" w:rsidRDefault="004926EE" w:rsidP="00D02B49">
      <w:pPr xmlns:w="http://schemas.openxmlformats.org/wordprocessingml/2006/main">
        <w:ind w:left="360" w:firstLine="36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Isto parece significar que o primeiro homem, Adão, foi a primeira pessoa no mundo a pecar.</w:t>
      </w:r>
    </w:p>
    <w:p w14:paraId="71122E70" w14:textId="77777777" w:rsidR="005459B7" w:rsidRPr="007B69FD" w:rsidRDefault="005459B7" w:rsidP="005459B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Romanos 5:6-15 continuação</w:t>
      </w:r>
    </w:p>
    <w:p w14:paraId="3810DFC7" w14:textId="77777777" w:rsidR="007B2438" w:rsidRPr="007B69FD" w:rsidRDefault="007B2438" w:rsidP="00F54EB8">
      <w:pPr>
        <w:ind w:left="360"/>
        <w:rPr>
          <w:sz w:val="20"/>
          <w:szCs w:val="20"/>
        </w:rPr>
      </w:pPr>
    </w:p>
    <w:p w14:paraId="6BF85FCF" w14:textId="7EEFDB33"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[5:12]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Por que todas as pessoas morreram?</w:t>
      </w:r>
    </w:p>
    <w:p w14:paraId="683FE158" w14:textId="6DE405FC" w:rsidR="00F54EB8" w:rsidRPr="007B69FD" w:rsidRDefault="00F54EB8" w:rsidP="007B2438">
      <w:pPr xmlns:w="http://schemas.openxmlformats.org/wordprocessingml/2006/main">
        <w:ind w:left="720"/>
        <w:rPr>
          <w:sz w:val="20"/>
          <w:szCs w:val="20"/>
        </w:rPr>
      </w:pPr>
      <w:r xmlns:w="http://schemas.openxmlformats.org/wordprocessingml/2006/main" w:rsidRPr="007B69FD">
        <w:rPr>
          <w:sz w:val="20"/>
          <w:szCs w:val="20"/>
        </w:rPr>
        <w:t xml:space="preserve">Todas as pessoas morreram porque pecaram.</w:t>
      </w:r>
    </w:p>
    <w:p w14:paraId="75B4EAEC" w14:textId="77777777" w:rsidR="00F54EB8" w:rsidRPr="007B69FD" w:rsidRDefault="00F54EB8" w:rsidP="00F54EB8">
      <w:pPr>
        <w:ind w:left="720"/>
        <w:rPr>
          <w:sz w:val="20"/>
          <w:szCs w:val="20"/>
        </w:rPr>
      </w:pPr>
    </w:p>
    <w:p w14:paraId="38A54689" w14:textId="52B93501"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[5:13]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Por que não havia contabilidade quando não havia lei?</w:t>
      </w:r>
    </w:p>
    <w:p w14:paraId="378FD7B4"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Não havia explicação para o pecado.</w:t>
      </w:r>
    </w:p>
    <w:p w14:paraId="2452D761" w14:textId="77777777" w:rsidR="00F54EB8" w:rsidRPr="007B69FD" w:rsidRDefault="00F54EB8" w:rsidP="00F54EB8">
      <w:pPr>
        <w:ind w:left="720"/>
        <w:rPr>
          <w:sz w:val="20"/>
          <w:szCs w:val="20"/>
        </w:rPr>
      </w:pPr>
    </w:p>
    <w:p w14:paraId="191D668D" w14:textId="26333C69"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[5:14]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Desde o tempo de Adão até Moisés, sobre quem reinou a morte?</w:t>
      </w:r>
    </w:p>
    <w:p w14:paraId="17F3FF8C"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Reinava sobre todos.</w:t>
      </w:r>
    </w:p>
    <w:p w14:paraId="069F6CEA" w14:textId="77777777" w:rsidR="00F54EB8" w:rsidRPr="007B69FD" w:rsidRDefault="00F54EB8" w:rsidP="00F54EB8">
      <w:pPr>
        <w:ind w:left="720"/>
        <w:rPr>
          <w:sz w:val="20"/>
          <w:szCs w:val="20"/>
        </w:rPr>
      </w:pPr>
    </w:p>
    <w:p w14:paraId="2D21F253" w14:textId="16A141D8"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[5:14]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Por que você acha que a morte reinou mesmo sobre pessoas que não pecaram da mesma forma que Adão?</w:t>
      </w:r>
    </w:p>
    <w:p w14:paraId="0A5A1F2A" w14:textId="77777777" w:rsidR="00F54EB8" w:rsidRPr="007B69FD" w:rsidRDefault="00F54EB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texto indica que aquelas pessoas também pecaram, embora não tenham desobedecido à mesma ordem que Adão.</w:t>
      </w:r>
    </w:p>
    <w:p w14:paraId="3E6A4CE6" w14:textId="77777777" w:rsidR="00F54EB8" w:rsidRPr="007B69FD" w:rsidRDefault="00F54EB8" w:rsidP="00F54EB8">
      <w:pPr>
        <w:ind w:left="720"/>
        <w:rPr>
          <w:sz w:val="20"/>
          <w:szCs w:val="20"/>
        </w:rPr>
      </w:pPr>
    </w:p>
    <w:p w14:paraId="0F14E7B4" w14:textId="4367A9B3" w:rsidR="00F54EB8" w:rsidRPr="007B69FD" w:rsidRDefault="005B4A0C" w:rsidP="0099152C">
      <w:pPr xmlns:w="http://schemas.openxmlformats.org/wordprocessingml/2006/main">
        <w:numPr>
          <w:ilvl w:val="0"/>
          <w:numId w:val="43"/>
        </w:numPr>
        <w:rPr>
          <w:sz w:val="20"/>
          <w:szCs w:val="20"/>
        </w:rPr>
      </w:pPr>
      <w:r xmlns:w="http://schemas.openxmlformats.org/wordprocessingml/2006/main" w:rsidRPr="007B69FD">
        <w:rPr>
          <w:sz w:val="20"/>
          <w:szCs w:val="20"/>
        </w:rPr>
        <w:t xml:space="preserve">[5:15]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o presente de Deus foi diferente do pecado de Adão?</w:t>
      </w:r>
    </w:p>
    <w:p w14:paraId="30099731"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O pecado de Adão fez com que muitos morressem, mas o dom de Jesus Cristo transbordou muito mais para muitos.</w:t>
      </w:r>
    </w:p>
    <w:p w14:paraId="7AFA127B" w14:textId="77777777" w:rsidR="00F54EB8" w:rsidRPr="007B69FD" w:rsidRDefault="00F54EB8" w:rsidP="00F54EB8">
      <w:pPr>
        <w:ind w:left="720"/>
        <w:rPr>
          <w:sz w:val="20"/>
          <w:szCs w:val="20"/>
        </w:rPr>
      </w:pPr>
    </w:p>
    <w:p w14:paraId="66A3F729" w14:textId="16A57C50" w:rsidR="00F54EB8" w:rsidRPr="007B69FD" w:rsidRDefault="00BD114C" w:rsidP="0099152C">
      <w:pPr xmlns:w="http://schemas.openxmlformats.org/wordprocessingml/2006/main">
        <w:numPr>
          <w:ilvl w:val="0"/>
          <w:numId w:val="43"/>
        </w:numPr>
        <w:rPr>
          <w:sz w:val="20"/>
          <w:szCs w:val="20"/>
        </w:rPr>
      </w:pPr>
      <w:r xmlns:w="http://schemas.openxmlformats.org/wordprocessingml/2006/main">
        <w:rPr>
          <w:sz w:val="20"/>
          <w:szCs w:val="20"/>
        </w:rPr>
        <w:t xml:space="preserve">[5:15] </w:t>
      </w:r>
      <w:r xmlns:w="http://schemas.openxmlformats.org/wordprocessingml/2006/main">
        <w:rPr>
          <w:sz w:val="20"/>
          <w:szCs w:val="20"/>
        </w:rPr>
        <w:tab xmlns:w="http://schemas.openxmlformats.org/wordprocessingml/2006/main"/>
      </w:r>
      <w:r xmlns:w="http://schemas.openxmlformats.org/wordprocessingml/2006/main">
        <w:rPr>
          <w:sz w:val="20"/>
          <w:szCs w:val="20"/>
        </w:rPr>
        <w:tab xmlns:w="http://schemas.openxmlformats.org/wordprocessingml/2006/main"/>
      </w:r>
      <w:r xmlns:w="http://schemas.openxmlformats.org/wordprocessingml/2006/main" w:rsidR="00F54EB8" w:rsidRPr="007B69FD">
        <w:rPr>
          <w:sz w:val="20"/>
          <w:szCs w:val="20"/>
        </w:rPr>
        <w:t xml:space="preserve">Como surgiu esse presente?</w:t>
      </w:r>
    </w:p>
    <w:p w14:paraId="3B4DD11D"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Veio pela graça de um único homem, Jesus Cristo.</w:t>
      </w:r>
    </w:p>
    <w:p w14:paraId="335C0A9F" w14:textId="77777777" w:rsidR="00F54EB8" w:rsidRPr="007B69FD" w:rsidRDefault="00F54EB8" w:rsidP="00F54EB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D103B5E" w14:textId="77777777" w:rsidR="00F54EB8" w:rsidRPr="007B69FD" w:rsidRDefault="00F54EB8" w:rsidP="00F54EB8">
      <w:pPr>
        <w:spacing w:before="240" w:after="240"/>
        <w:rPr>
          <w:sz w:val="20"/>
          <w:szCs w:val="20"/>
        </w:rPr>
      </w:pPr>
      <w:r w:rsidRPr="007B69FD">
        <w:br w:type="page"/>
      </w:r>
    </w:p>
    <w:p w14:paraId="22C27B8A" w14:textId="6A3ABC18" w:rsidR="00F54EB8" w:rsidRPr="007B69FD" w:rsidRDefault="007B2438" w:rsidP="00F54EB8">
      <w:pPr xmlns:w="http://schemas.openxmlformats.org/wordprocessingml/2006/main">
        <w:pStyle w:val="Heading1"/>
        <w:keepNext w:val="0"/>
        <w:keepLines w:val="0"/>
        <w:spacing w:before="480"/>
        <w:rPr>
          <w:b/>
          <w:bCs/>
          <w:szCs w:val="44"/>
        </w:rPr>
      </w:pPr>
      <w:bookmarkStart xmlns:w="http://schemas.openxmlformats.org/wordprocessingml/2006/main" w:id="41" w:name="_h3c0nzvcrhez" w:colFirst="0" w:colLast="0"/>
      <w:bookmarkStart xmlns:w="http://schemas.openxmlformats.org/wordprocessingml/2006/main" w:id="42" w:name="_Toc166194267"/>
      <w:bookmarkEnd xmlns:w="http://schemas.openxmlformats.org/wordprocessingml/2006/main" w:id="4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Romanos </w:t>
      </w:r>
      <w:r xmlns:w="http://schemas.openxmlformats.org/wordprocessingml/2006/main" w:rsidR="00F54EB8" w:rsidRPr="007B69FD">
        <w:rPr>
          <w:b/>
          <w:bCs/>
          <w:szCs w:val="44"/>
        </w:rPr>
        <w:t xml:space="preserve">6:8-14</w:t>
      </w:r>
      <w:bookmarkEnd xmlns:w="http://schemas.openxmlformats.org/wordprocessingml/2006/main" w:id="42"/>
    </w:p>
    <w:p w14:paraId="1A0A1050" w14:textId="77777777" w:rsidR="00F54EB8" w:rsidRPr="007B69FD" w:rsidRDefault="00F54EB8" w:rsidP="005459B7">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No início deste capítulo, Paulo explicou que as pessoas que foram batizadas em Cristo Jesus foram batizadas na sua morte. Eles foram unidos a Cristo em uma morte como a dele.</w:t>
      </w:r>
    </w:p>
    <w:p w14:paraId="3834FF5F"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F2082DD" w14:textId="77777777" w:rsidR="00F54EB8" w:rsidRPr="007B69FD" w:rsidRDefault="00F54EB8" w:rsidP="006D6990">
      <w:pPr xmlns:w="http://schemas.openxmlformats.org/wordprocessingml/2006/main">
        <w:pStyle w:val="Part1"/>
      </w:pPr>
      <w:r xmlns:w="http://schemas.openxmlformats.org/wordprocessingml/2006/main" w:rsidRPr="007B69FD">
        <w:t xml:space="preserve">Parte 1</w:t>
      </w:r>
    </w:p>
    <w:p w14:paraId="6D491BCB" w14:textId="3CB40582" w:rsidR="00F54EB8" w:rsidRPr="007B69FD" w:rsidRDefault="00F54EB8"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8BC2DD6" w14:textId="0CFD67AE" w:rsidR="00F54EB8" w:rsidRPr="007B69FD" w:rsidRDefault="00F54EB8" w:rsidP="005459B7">
      <w:pPr xmlns:w="http://schemas.openxmlformats.org/wordprocessingml/2006/main">
        <w:pStyle w:val="Checklist"/>
      </w:pPr>
      <w:r xmlns:w="http://schemas.openxmlformats.org/wordprocessingml/2006/main" w:rsidRPr="007B69FD">
        <w:t xml:space="preserve">Aqueles que morreram com Cristo viverão juntamente com ele. [6:8]</w:t>
      </w:r>
    </w:p>
    <w:p w14:paraId="56374495" w14:textId="652ECFA6" w:rsidR="00F54EB8" w:rsidRPr="007B69FD" w:rsidRDefault="00F54EB8" w:rsidP="005459B7">
      <w:pPr xmlns:w="http://schemas.openxmlformats.org/wordprocessingml/2006/main">
        <w:pStyle w:val="Checklist"/>
      </w:pPr>
      <w:r xmlns:w="http://schemas.openxmlformats.org/wordprocessingml/2006/main" w:rsidRPr="007B69FD">
        <w:t xml:space="preserve">Cristo morreu para o pecado e vive para Deus. [6:10]</w:t>
      </w:r>
    </w:p>
    <w:p w14:paraId="214ED9CE" w14:textId="10B5283D" w:rsidR="00F54EB8" w:rsidRPr="007B69FD" w:rsidRDefault="00F54EB8" w:rsidP="005459B7">
      <w:pPr xmlns:w="http://schemas.openxmlformats.org/wordprocessingml/2006/main">
        <w:pStyle w:val="Checklist"/>
      </w:pPr>
      <w:r xmlns:w="http://schemas.openxmlformats.org/wordprocessingml/2006/main" w:rsidRPr="007B69FD">
        <w:t xml:space="preserve">Os cristãos devem considerar-se mortos para o pecado, mas vivos para Deus em Cristo Jesus. [6:11]</w:t>
      </w:r>
    </w:p>
    <w:p w14:paraId="690666DC" w14:textId="1246F511" w:rsidR="00F54EB8" w:rsidRPr="007B69FD" w:rsidRDefault="00F54EB8" w:rsidP="005459B7">
      <w:pPr xmlns:w="http://schemas.openxmlformats.org/wordprocessingml/2006/main">
        <w:pStyle w:val="Checklist"/>
      </w:pPr>
      <w:r xmlns:w="http://schemas.openxmlformats.org/wordprocessingml/2006/main" w:rsidRPr="007B69FD">
        <w:t xml:space="preserve">Os cristãos não devem permitir que o pecado domine os seus corpos. [6:12]</w:t>
      </w:r>
    </w:p>
    <w:p w14:paraId="35A4FA83" w14:textId="051BDB67" w:rsidR="00F54EB8" w:rsidRPr="007B69FD" w:rsidRDefault="00F54EB8" w:rsidP="005459B7">
      <w:pPr xmlns:w="http://schemas.openxmlformats.org/wordprocessingml/2006/main">
        <w:pStyle w:val="Checklist"/>
      </w:pPr>
      <w:r xmlns:w="http://schemas.openxmlformats.org/wordprocessingml/2006/main" w:rsidRPr="007B69FD">
        <w:t xml:space="preserve">Os cristãos não estão debaixo da lei, mas debaixo da graça. [6:14]</w:t>
      </w:r>
    </w:p>
    <w:p w14:paraId="152B3F58" w14:textId="77777777" w:rsidR="00F54EB8" w:rsidRPr="007B69FD" w:rsidRDefault="00F54EB8" w:rsidP="005459B7">
      <w:pPr xmlns:w="http://schemas.openxmlformats.org/wordprocessingml/2006/main">
        <w:pStyle w:val="Part2"/>
      </w:pPr>
      <w:r xmlns:w="http://schemas.openxmlformats.org/wordprocessingml/2006/main" w:rsidRPr="007B69FD">
        <w:t xml:space="preserve">Parte 2</w:t>
      </w:r>
    </w:p>
    <w:p w14:paraId="3729DEF2" w14:textId="0511604A" w:rsidR="00F54EB8"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5C5ACACC" w14:textId="18BCA2C3"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[6:8]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Se as pessoas morreram com Cristo, o que mais elas farão?</w:t>
      </w:r>
    </w:p>
    <w:p w14:paraId="2222C8A1"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Eles também viverão juntos com Cristo.</w:t>
      </w:r>
    </w:p>
    <w:p w14:paraId="2B779E22" w14:textId="77777777" w:rsidR="00F54EB8" w:rsidRPr="007B69FD" w:rsidRDefault="00F54EB8" w:rsidP="00F54EB8">
      <w:pPr>
        <w:ind w:left="720"/>
        <w:rPr>
          <w:sz w:val="20"/>
          <w:szCs w:val="20"/>
        </w:rPr>
      </w:pPr>
    </w:p>
    <w:p w14:paraId="26FA496E" w14:textId="17BCC9FD"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[6:9]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Paulo disse sobre Cristo no versículo 9?</w:t>
      </w:r>
    </w:p>
    <w:p w14:paraId="6ADFDAF3"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Cristo ressuscitou dos mortos, por isso não pode morrer novamente.</w:t>
      </w:r>
    </w:p>
    <w:p w14:paraId="28DF7BE3" w14:textId="77777777" w:rsidR="00F54EB8" w:rsidRPr="007B69FD" w:rsidRDefault="00F54EB8" w:rsidP="00F54EB8">
      <w:pPr>
        <w:ind w:left="720"/>
        <w:rPr>
          <w:sz w:val="20"/>
          <w:szCs w:val="20"/>
        </w:rPr>
      </w:pPr>
    </w:p>
    <w:p w14:paraId="20A0849D" w14:textId="409DBCC3"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Quantas vezes Cristo morreu para o pecado?</w:t>
      </w:r>
    </w:p>
    <w:p w14:paraId="490C4A02" w14:textId="77777777" w:rsidR="00F54EB8" w:rsidRPr="007B69FD" w:rsidRDefault="00F54EB8" w:rsidP="00D02B49">
      <w:pPr xmlns:w="http://schemas.openxmlformats.org/wordprocessingml/2006/main">
        <w:ind w:left="360" w:firstLine="360"/>
        <w:rPr>
          <w:sz w:val="20"/>
          <w:szCs w:val="20"/>
        </w:rPr>
      </w:pPr>
      <w:r xmlns:w="http://schemas.openxmlformats.org/wordprocessingml/2006/main" w:rsidRPr="007B69FD">
        <w:rPr>
          <w:sz w:val="20"/>
          <w:szCs w:val="20"/>
        </w:rPr>
        <w:t xml:space="preserve">Cristo morreu para o pecado apenas uma vez.</w:t>
      </w:r>
    </w:p>
    <w:p w14:paraId="778019CC" w14:textId="77777777" w:rsidR="00F54EB8" w:rsidRPr="007B69FD" w:rsidRDefault="00F54EB8" w:rsidP="00F54EB8">
      <w:pPr>
        <w:ind w:left="360"/>
        <w:rPr>
          <w:sz w:val="20"/>
          <w:szCs w:val="20"/>
        </w:rPr>
      </w:pPr>
    </w:p>
    <w:p w14:paraId="086A969B" w14:textId="7E5F541C"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[6:10]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isso significa?</w:t>
      </w:r>
    </w:p>
    <w:p w14:paraId="7C207692" w14:textId="77777777" w:rsidR="00F54EB8" w:rsidRPr="007B69FD" w:rsidRDefault="00F54EB8"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Isso indica que o trabalho está concluído. Jesus nunca mais terá que morrer para o pecado.</w:t>
      </w:r>
    </w:p>
    <w:p w14:paraId="0471BD13" w14:textId="77777777" w:rsidR="00F54EB8" w:rsidRPr="007B69FD" w:rsidRDefault="00F54EB8" w:rsidP="00F54EB8">
      <w:pPr>
        <w:ind w:left="720"/>
        <w:rPr>
          <w:sz w:val="20"/>
          <w:szCs w:val="20"/>
        </w:rPr>
      </w:pPr>
    </w:p>
    <w:p w14:paraId="1A6F2319" w14:textId="2A2ABD1F"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[6:10] </w:t>
      </w:r>
      <w:r xmlns:w="http://schemas.openxmlformats.org/wordprocessingml/2006/main" w:rsidR="00BD114C">
        <w:rPr>
          <w:sz w:val="20"/>
          <w:szCs w:val="20"/>
        </w:rPr>
        <w:tab xmlns:w="http://schemas.openxmlformats.org/wordprocessingml/2006/main"/>
      </w:r>
      <w:r xmlns:w="http://schemas.openxmlformats.org/wordprocessingml/2006/main" w:rsidR="005B3F9D">
        <w:rPr>
          <w:sz w:val="20"/>
          <w:szCs w:val="20"/>
        </w:rPr>
        <w:t xml:space="preserve">Para quem Cristo vive?</w:t>
      </w:r>
    </w:p>
    <w:p w14:paraId="34A23B77" w14:textId="77777777"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vive para Deus.</w:t>
      </w:r>
    </w:p>
    <w:p w14:paraId="4ED025B6" w14:textId="77777777" w:rsidR="00F54EB8" w:rsidRPr="007B69FD" w:rsidRDefault="00F54EB8" w:rsidP="00F54EB8">
      <w:pPr>
        <w:ind w:left="720"/>
        <w:rPr>
          <w:sz w:val="20"/>
          <w:szCs w:val="20"/>
        </w:rPr>
      </w:pPr>
    </w:p>
    <w:p w14:paraId="22439D06" w14:textId="44A606FC" w:rsidR="00F54EB8" w:rsidRPr="007B69FD" w:rsidRDefault="005B4A0C" w:rsidP="0099152C">
      <w:pPr xmlns:w="http://schemas.openxmlformats.org/wordprocessingml/2006/main">
        <w:numPr>
          <w:ilvl w:val="0"/>
          <w:numId w:val="42"/>
        </w:numPr>
        <w:rPr>
          <w:sz w:val="20"/>
          <w:szCs w:val="20"/>
        </w:rPr>
      </w:pPr>
      <w:r xmlns:w="http://schemas.openxmlformats.org/wordprocessingml/2006/main">
        <w:rPr>
          <w:sz w:val="20"/>
          <w:szCs w:val="20"/>
        </w:rPr>
        <w:t xml:space="preserve">[6:11]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Como um crente deve pensar sobre si mesmo em relação ao pecado?</w:t>
      </w:r>
    </w:p>
    <w:p w14:paraId="16EBA3DB" w14:textId="372CD6A4"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Um crente deve pensar em si mesmo como morto para o pecado, mas vivo para Deus em Cristo Jesus.</w:t>
      </w:r>
    </w:p>
    <w:p w14:paraId="68F9D6A2" w14:textId="77777777" w:rsidR="00F54EB8" w:rsidRPr="007B69FD" w:rsidRDefault="00F54EB8" w:rsidP="00F54EB8">
      <w:pPr>
        <w:ind w:left="720"/>
        <w:rPr>
          <w:sz w:val="20"/>
          <w:szCs w:val="20"/>
        </w:rPr>
      </w:pPr>
    </w:p>
    <w:p w14:paraId="53ABE908" w14:textId="3066B848"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[6:12]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Então, se uma pessoa está morta para o pecado, como ela deveria viver?</w:t>
      </w:r>
    </w:p>
    <w:p w14:paraId="0517AC21" w14:textId="3BCAA664" w:rsidR="00F54EB8" w:rsidRPr="007B69FD" w:rsidRDefault="00F54EB8" w:rsidP="00F54EB8">
      <w:pPr xmlns:w="http://schemas.openxmlformats.org/wordprocessingml/2006/main">
        <w:ind w:left="720"/>
        <w:rPr>
          <w:sz w:val="20"/>
          <w:szCs w:val="20"/>
        </w:rPr>
      </w:pPr>
      <w:r xmlns:w="http://schemas.openxmlformats.org/wordprocessingml/2006/main" w:rsidRPr="007B69FD">
        <w:rPr>
          <w:sz w:val="20"/>
          <w:szCs w:val="20"/>
        </w:rPr>
        <w:t xml:space="preserve">Ele não deve permitir que o pecado domine seu corpo, de modo que ele não obedeça aos seus fortes desejos.</w:t>
      </w:r>
    </w:p>
    <w:p w14:paraId="783327C1" w14:textId="77777777" w:rsidR="00F54EB8" w:rsidRPr="007B69FD" w:rsidRDefault="00F54EB8" w:rsidP="00F54EB8">
      <w:pPr>
        <w:ind w:left="720"/>
        <w:rPr>
          <w:sz w:val="20"/>
          <w:szCs w:val="20"/>
        </w:rPr>
      </w:pPr>
    </w:p>
    <w:p w14:paraId="5D89190A" w14:textId="6FB8679D"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[6:13] </w:t>
      </w:r>
      <w:r xmlns:w="http://schemas.openxmlformats.org/wordprocessingml/2006/main" w:rsidR="00BD114C">
        <w:rPr>
          <w:sz w:val="20"/>
          <w:szCs w:val="20"/>
        </w:rPr>
        <w:tab xmlns:w="http://schemas.openxmlformats.org/wordprocessingml/2006/main"/>
      </w:r>
      <w:r xmlns:w="http://schemas.openxmlformats.org/wordprocessingml/2006/main" w:rsidR="00F54EB8" w:rsidRPr="007B69FD">
        <w:rPr>
          <w:sz w:val="20"/>
          <w:szCs w:val="20"/>
        </w:rPr>
        <w:t xml:space="preserve">O que você acha que significa que um crente não deve se oferecer ao pecado, mas sim se oferecer a Deus?</w:t>
      </w:r>
    </w:p>
    <w:p w14:paraId="6F926D45" w14:textId="4204E51E" w:rsidR="00F54EB8" w:rsidRPr="007B69FD" w:rsidRDefault="00D02B49"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Provavelmente significa que um crente deve apresentar cada parte de si mesmo a Deus como uma ferramenta para a justiça.</w:t>
      </w:r>
    </w:p>
    <w:p w14:paraId="6B8F32FF" w14:textId="132B53EF" w:rsidR="007B2438" w:rsidRPr="007B69FD" w:rsidRDefault="005459B7" w:rsidP="005459B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Romanos 6:8-14 continuação</w:t>
      </w:r>
      <w:r xmlns:w="http://schemas.openxmlformats.org/wordprocessingml/2006/main" w:rsidRPr="007B69FD">
        <w:br xmlns:w="http://schemas.openxmlformats.org/wordprocessingml/2006/main"/>
      </w:r>
    </w:p>
    <w:p w14:paraId="703D00C6" w14:textId="106BDA7D" w:rsidR="00F54EB8" w:rsidRPr="007B69FD" w:rsidRDefault="005B4A0C" w:rsidP="0099152C">
      <w:pPr xmlns:w="http://schemas.openxmlformats.org/wordprocessingml/2006/main">
        <w:numPr>
          <w:ilvl w:val="0"/>
          <w:numId w:val="42"/>
        </w:numPr>
        <w:rPr>
          <w:sz w:val="20"/>
          <w:szCs w:val="20"/>
        </w:rPr>
      </w:pPr>
      <w:r xmlns:w="http://schemas.openxmlformats.org/wordprocessingml/2006/main" w:rsidRPr="007B69FD">
        <w:rPr>
          <w:sz w:val="20"/>
          <w:szCs w:val="20"/>
        </w:rPr>
        <w:t xml:space="preserve">[6:14] </w:t>
      </w:r>
      <w:r xmlns:w="http://schemas.openxmlformats.org/wordprocessingml/2006/main" w:rsidR="00BD114C">
        <w:rPr>
          <w:sz w:val="20"/>
          <w:szCs w:val="20"/>
        </w:rPr>
        <w:tab xmlns:w="http://schemas.openxmlformats.org/wordprocessingml/2006/main"/>
      </w:r>
      <w:r xmlns:w="http://schemas.openxmlformats.org/wordprocessingml/2006/main" w:rsidRPr="007B69FD">
        <w:rPr>
          <w:sz w:val="20"/>
          <w:szCs w:val="20"/>
        </w:rPr>
        <w:t xml:space="preserve">Por que você acha que os crentes não deveriam deixar o pecado dominá-los?</w:t>
      </w:r>
    </w:p>
    <w:p w14:paraId="6F53A875" w14:textId="51C4F274" w:rsidR="00F54EB8" w:rsidRPr="007B69FD" w:rsidRDefault="009F66FF"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F54EB8" w:rsidRPr="48114252">
        <w:rPr>
          <w:sz w:val="20"/>
          <w:szCs w:val="20"/>
          <w:lang w:val="en-US"/>
        </w:rPr>
        <w:t xml:space="preserve">O texto indica que os crentes não devem permitir que o pecado os domine porque os crentes não estão debaixo da lei, mas sim da graça.</w:t>
      </w:r>
    </w:p>
    <w:p w14:paraId="77728C82" w14:textId="77777777" w:rsidR="00F54EB8" w:rsidRPr="007B69FD" w:rsidRDefault="00F54EB8" w:rsidP="00F54EB8">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24F4C226" w14:textId="77777777" w:rsidR="005459B7" w:rsidRPr="007B69FD" w:rsidRDefault="005459B7">
      <w:pPr>
        <w:spacing w:line="240" w:lineRule="auto"/>
        <w:rPr>
          <w:sz w:val="40"/>
          <w:szCs w:val="44"/>
        </w:rPr>
      </w:pPr>
      <w:r w:rsidRPr="007B69FD">
        <w:rPr>
          <w:szCs w:val="44"/>
        </w:rPr>
        <w:br w:type="page"/>
      </w:r>
    </w:p>
    <w:p w14:paraId="3E2DBE2C" w14:textId="003FA6F5" w:rsidR="006B3F60" w:rsidRPr="007B69FD" w:rsidRDefault="006B3F60" w:rsidP="006B3F60">
      <w:pPr xmlns:w="http://schemas.openxmlformats.org/wordprocessingml/2006/main">
        <w:pStyle w:val="Heading1"/>
        <w:keepNext w:val="0"/>
        <w:keepLines w:val="0"/>
        <w:spacing w:before="480"/>
        <w:rPr>
          <w:b/>
          <w:bCs/>
          <w:szCs w:val="44"/>
        </w:rPr>
      </w:pPr>
      <w:bookmarkStart xmlns:w="http://schemas.openxmlformats.org/wordprocessingml/2006/main" w:id="43" w:name="_Toc166194268"/>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Romanos 9:30-33</w:t>
      </w:r>
      <w:bookmarkEnd xmlns:w="http://schemas.openxmlformats.org/wordprocessingml/2006/main" w:id="43"/>
    </w:p>
    <w:p w14:paraId="7BE56F47" w14:textId="77777777" w:rsidR="006B3F60" w:rsidRPr="007B69FD" w:rsidRDefault="006B3F60" w:rsidP="005459B7">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Nesta seção Paulo citou duas passagens do profeta Isaías.</w:t>
      </w:r>
    </w:p>
    <w:p w14:paraId="6435A51E"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BEAFA12" w14:textId="77777777" w:rsidR="006B3F60" w:rsidRPr="007B69FD" w:rsidRDefault="006B3F60" w:rsidP="005459B7">
      <w:pPr xmlns:w="http://schemas.openxmlformats.org/wordprocessingml/2006/main">
        <w:pStyle w:val="Part1"/>
      </w:pPr>
      <w:r xmlns:w="http://schemas.openxmlformats.org/wordprocessingml/2006/main" w:rsidRPr="007B69FD">
        <w:t xml:space="preserve">Parte 1</w:t>
      </w:r>
    </w:p>
    <w:p w14:paraId="70884101" w14:textId="0AD7957E" w:rsidR="006B3F60" w:rsidRPr="007B69FD" w:rsidRDefault="006B3F60"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632B39B" w14:textId="5FE0ED86" w:rsidR="006B3F60" w:rsidRPr="007B69FD" w:rsidRDefault="006B3F60" w:rsidP="008D2632">
      <w:pPr xmlns:w="http://schemas.openxmlformats.org/wordprocessingml/2006/main">
        <w:pStyle w:val="Checklist"/>
      </w:pPr>
      <w:r xmlns:w="http://schemas.openxmlformats.org/wordprocessingml/2006/main" w:rsidRPr="48114252">
        <w:rPr>
          <w:lang w:val="en-US"/>
        </w:rPr>
        <w:t xml:space="preserve">Os gentios, que não buscavam a justiça, a alcançaram pela fé. [9:30]</w:t>
      </w:r>
    </w:p>
    <w:p w14:paraId="52211F0B" w14:textId="457E06E0" w:rsidR="006B3F60" w:rsidRPr="007B69FD" w:rsidRDefault="006B3F60" w:rsidP="008D2632">
      <w:pPr xmlns:w="http://schemas.openxmlformats.org/wordprocessingml/2006/main">
        <w:pStyle w:val="Checklist"/>
      </w:pPr>
      <w:r xmlns:w="http://schemas.openxmlformats.org/wordprocessingml/2006/main" w:rsidRPr="48114252">
        <w:rPr>
          <w:lang w:val="en-US"/>
        </w:rPr>
        <w:t xml:space="preserve">Israel, que buscou uma lei de justiça pelas obras e não pela fé, não a alcançou. [9:31-32]</w:t>
      </w:r>
    </w:p>
    <w:p w14:paraId="5BB0CBC0" w14:textId="3C75E8DD" w:rsidR="006B3F60" w:rsidRPr="007B69FD" w:rsidRDefault="006B3F60" w:rsidP="008D2632">
      <w:pPr xmlns:w="http://schemas.openxmlformats.org/wordprocessingml/2006/main">
        <w:pStyle w:val="Checklist"/>
      </w:pPr>
      <w:r xmlns:w="http://schemas.openxmlformats.org/wordprocessingml/2006/main" w:rsidRPr="007B69FD">
        <w:t xml:space="preserve">Israel tropeçou numa pedra de tropeço e numa rocha de escândalo. [9:33]</w:t>
      </w:r>
    </w:p>
    <w:p w14:paraId="28856E07" w14:textId="77777777" w:rsidR="006B3F60" w:rsidRPr="007B69FD" w:rsidRDefault="006B3F60" w:rsidP="005459B7">
      <w:pPr xmlns:w="http://schemas.openxmlformats.org/wordprocessingml/2006/main">
        <w:pStyle w:val="Part2"/>
      </w:pPr>
      <w:r xmlns:w="http://schemas.openxmlformats.org/wordprocessingml/2006/main" w:rsidRPr="007B69FD">
        <w:t xml:space="preserve">Parte 2</w:t>
      </w:r>
    </w:p>
    <w:p w14:paraId="21DABDE3" w14:textId="674B3398" w:rsidR="006B3F60"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5FB381E8" w14:textId="12734D8A" w:rsidR="006B3F60" w:rsidRPr="007B69FD" w:rsidRDefault="005B4A0C" w:rsidP="0099152C">
      <w:pPr xmlns:w="http://schemas.openxmlformats.org/wordprocessingml/2006/main">
        <w:numPr>
          <w:ilvl w:val="0"/>
          <w:numId w:val="45"/>
        </w:numPr>
        <w:rPr>
          <w:sz w:val="20"/>
          <w:szCs w:val="20"/>
          <w:lang w:val="en-US"/>
        </w:rPr>
      </w:pPr>
      <w:r xmlns:w="http://schemas.openxmlformats.org/wordprocessingml/2006/main" w:rsidRPr="48114252">
        <w:rPr>
          <w:sz w:val="20"/>
          <w:szCs w:val="20"/>
          <w:lang w:val="en-US"/>
        </w:rPr>
        <w:t xml:space="preserve">[9:30] </w:t>
      </w:r>
      <w:r xmlns:w="http://schemas.openxmlformats.org/wordprocessingml/2006/main" w:rsidR="00BD114C">
        <w:rPr>
          <w:sz w:val="20"/>
          <w:szCs w:val="20"/>
          <w:lang w:val="en-US"/>
        </w:rPr>
        <w:tab xmlns:w="http://schemas.openxmlformats.org/wordprocessingml/2006/main"/>
      </w:r>
      <w:r xmlns:w="http://schemas.openxmlformats.org/wordprocessingml/2006/main" w:rsidR="006B3F60" w:rsidRPr="48114252">
        <w:rPr>
          <w:sz w:val="20"/>
          <w:szCs w:val="20"/>
          <w:lang w:val="en-US"/>
        </w:rPr>
        <w:t xml:space="preserve">Como os gentios, que não buscavam a justiça, a alcançaram?</w:t>
      </w:r>
    </w:p>
    <w:p w14:paraId="048B9653" w14:textId="77777777" w:rsidR="006B3F60" w:rsidRPr="007B69FD" w:rsidRDefault="006B3F60"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Os gentios alcançaram isso pela fé.</w:t>
      </w:r>
    </w:p>
    <w:p w14:paraId="7A1296FC" w14:textId="77777777" w:rsidR="006B3F60" w:rsidRPr="007B69FD" w:rsidRDefault="006B3F60" w:rsidP="006B3F60">
      <w:pPr>
        <w:ind w:left="720"/>
        <w:rPr>
          <w:sz w:val="20"/>
          <w:szCs w:val="20"/>
        </w:rPr>
      </w:pPr>
    </w:p>
    <w:p w14:paraId="36374186" w14:textId="6C726625" w:rsidR="006B3F60" w:rsidRPr="007B69FD" w:rsidRDefault="005B4A0C" w:rsidP="0099152C">
      <w:pPr xmlns:w="http://schemas.openxmlformats.org/wordprocessingml/2006/main">
        <w:numPr>
          <w:ilvl w:val="0"/>
          <w:numId w:val="45"/>
        </w:numPr>
        <w:rPr>
          <w:sz w:val="20"/>
          <w:szCs w:val="20"/>
        </w:rPr>
      </w:pPr>
      <w:r xmlns:w="http://schemas.openxmlformats.org/wordprocessingml/2006/main" w:rsidRPr="007B69FD">
        <w:rPr>
          <w:sz w:val="20"/>
          <w:szCs w:val="20"/>
        </w:rPr>
        <w:t xml:space="preserve">[9:31] </w:t>
      </w:r>
      <w:r xmlns:w="http://schemas.openxmlformats.org/wordprocessingml/2006/main" w:rsidR="00BD114C">
        <w:rPr>
          <w:sz w:val="20"/>
          <w:szCs w:val="20"/>
        </w:rPr>
        <w:tab xmlns:w="http://schemas.openxmlformats.org/wordprocessingml/2006/main"/>
      </w:r>
      <w:r xmlns:w="http://schemas.openxmlformats.org/wordprocessingml/2006/main" w:rsidR="006B3F60" w:rsidRPr="007B69FD">
        <w:rPr>
          <w:sz w:val="20"/>
          <w:szCs w:val="20"/>
        </w:rPr>
        <w:t xml:space="preserve">O que o povo de Israel perseguiu?</w:t>
      </w:r>
    </w:p>
    <w:p w14:paraId="00D994D0" w14:textId="77777777" w:rsidR="006B3F60" w:rsidRPr="007B69FD" w:rsidRDefault="006B3F60"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seguiram a lei para se tornarem justos.</w:t>
      </w:r>
    </w:p>
    <w:p w14:paraId="362EAEF4" w14:textId="77777777" w:rsidR="006B3F60" w:rsidRPr="007B69FD" w:rsidRDefault="006B3F60" w:rsidP="006B3F60">
      <w:pPr>
        <w:ind w:left="720"/>
        <w:rPr>
          <w:sz w:val="20"/>
          <w:szCs w:val="20"/>
        </w:rPr>
      </w:pPr>
    </w:p>
    <w:p w14:paraId="37FA93BE" w14:textId="7BC5906D" w:rsidR="006B3F60" w:rsidRPr="007B69FD" w:rsidRDefault="005B4A0C" w:rsidP="0099152C">
      <w:pPr xmlns:w="http://schemas.openxmlformats.org/wordprocessingml/2006/main">
        <w:numPr>
          <w:ilvl w:val="0"/>
          <w:numId w:val="45"/>
        </w:numPr>
        <w:rPr>
          <w:sz w:val="20"/>
          <w:szCs w:val="20"/>
        </w:rPr>
      </w:pPr>
      <w:r xmlns:w="http://schemas.openxmlformats.org/wordprocessingml/2006/main" w:rsidRPr="007B69FD">
        <w:rPr>
          <w:sz w:val="20"/>
          <w:szCs w:val="20"/>
        </w:rPr>
        <w:t xml:space="preserve">[9:32] </w:t>
      </w:r>
      <w:r xmlns:w="http://schemas.openxmlformats.org/wordprocessingml/2006/main" w:rsidR="00BD114C">
        <w:rPr>
          <w:sz w:val="20"/>
          <w:szCs w:val="20"/>
        </w:rPr>
        <w:tab xmlns:w="http://schemas.openxmlformats.org/wordprocessingml/2006/main"/>
      </w:r>
      <w:r xmlns:w="http://schemas.openxmlformats.org/wordprocessingml/2006/main" w:rsidR="006B3F60" w:rsidRPr="007B69FD">
        <w:rPr>
          <w:sz w:val="20"/>
          <w:szCs w:val="20"/>
        </w:rPr>
        <w:t xml:space="preserve">Por que a lei não os tornou justos?</w:t>
      </w:r>
    </w:p>
    <w:p w14:paraId="2302C1CF" w14:textId="65B4842D" w:rsidR="006B3F60" w:rsidRPr="007B69FD" w:rsidRDefault="006B3F60"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lei não os tornou justos porque eles a buscaram pelas obras e não pela fé.</w:t>
      </w:r>
    </w:p>
    <w:p w14:paraId="3BD1D740" w14:textId="77777777" w:rsidR="006B3F60" w:rsidRPr="007B69FD" w:rsidRDefault="006B3F60" w:rsidP="006B3F60">
      <w:pPr>
        <w:ind w:left="720"/>
        <w:rPr>
          <w:sz w:val="20"/>
          <w:szCs w:val="20"/>
        </w:rPr>
      </w:pPr>
    </w:p>
    <w:p w14:paraId="7C3B7CCD" w14:textId="65429085" w:rsidR="006B3F60" w:rsidRPr="007B69FD" w:rsidRDefault="005B4A0C" w:rsidP="0099152C">
      <w:pPr xmlns:w="http://schemas.openxmlformats.org/wordprocessingml/2006/main">
        <w:numPr>
          <w:ilvl w:val="0"/>
          <w:numId w:val="45"/>
        </w:numPr>
        <w:rPr>
          <w:sz w:val="20"/>
          <w:szCs w:val="20"/>
        </w:rPr>
      </w:pPr>
      <w:r xmlns:w="http://schemas.openxmlformats.org/wordprocessingml/2006/main" w:rsidRPr="007B69FD">
        <w:rPr>
          <w:sz w:val="20"/>
          <w:szCs w:val="20"/>
        </w:rPr>
        <w:t xml:space="preserve">[9:32] </w:t>
      </w:r>
      <w:r xmlns:w="http://schemas.openxmlformats.org/wordprocessingml/2006/main" w:rsidR="00BD114C">
        <w:rPr>
          <w:sz w:val="20"/>
          <w:szCs w:val="20"/>
        </w:rPr>
        <w:tab xmlns:w="http://schemas.openxmlformats.org/wordprocessingml/2006/main"/>
      </w:r>
      <w:r xmlns:w="http://schemas.openxmlformats.org/wordprocessingml/2006/main" w:rsidR="006B3F60" w:rsidRPr="007B69FD">
        <w:rPr>
          <w:sz w:val="20"/>
          <w:szCs w:val="20"/>
        </w:rPr>
        <w:t xml:space="preserve">Em que os israelitas tropeçaram?</w:t>
      </w:r>
    </w:p>
    <w:p w14:paraId="112FBA6A" w14:textId="77777777" w:rsidR="006B3F60" w:rsidRPr="007B69FD" w:rsidRDefault="006B3F60" w:rsidP="006B3F60">
      <w:pPr xmlns:w="http://schemas.openxmlformats.org/wordprocessingml/2006/main">
        <w:ind w:left="720"/>
        <w:rPr>
          <w:sz w:val="20"/>
          <w:szCs w:val="20"/>
        </w:rPr>
      </w:pPr>
      <w:r xmlns:w="http://schemas.openxmlformats.org/wordprocessingml/2006/main" w:rsidRPr="007B69FD">
        <w:rPr>
          <w:sz w:val="20"/>
          <w:szCs w:val="20"/>
        </w:rPr>
        <w:t xml:space="preserve">Os israelitas tropeçaram na pedra de tropeço.</w:t>
      </w:r>
    </w:p>
    <w:p w14:paraId="6F0F2462" w14:textId="77777777" w:rsidR="006B3F60" w:rsidRPr="007B69FD" w:rsidRDefault="006B3F60" w:rsidP="006B3F60">
      <w:pPr>
        <w:ind w:left="720"/>
        <w:rPr>
          <w:sz w:val="20"/>
          <w:szCs w:val="20"/>
        </w:rPr>
      </w:pPr>
    </w:p>
    <w:p w14:paraId="32F3C66D" w14:textId="45AF1FF3" w:rsidR="006B3F60" w:rsidRPr="007B69FD" w:rsidRDefault="005B4A0C" w:rsidP="0099152C">
      <w:pPr xmlns:w="http://schemas.openxmlformats.org/wordprocessingml/2006/main">
        <w:numPr>
          <w:ilvl w:val="0"/>
          <w:numId w:val="45"/>
        </w:numPr>
        <w:rPr>
          <w:sz w:val="20"/>
          <w:szCs w:val="20"/>
        </w:rPr>
      </w:pPr>
      <w:r xmlns:w="http://schemas.openxmlformats.org/wordprocessingml/2006/main" w:rsidRPr="007B69FD">
        <w:rPr>
          <w:sz w:val="20"/>
          <w:szCs w:val="20"/>
        </w:rPr>
        <w:t xml:space="preserve">[9:33] </w:t>
      </w:r>
      <w:r xmlns:w="http://schemas.openxmlformats.org/wordprocessingml/2006/main" w:rsidR="00BD114C">
        <w:rPr>
          <w:sz w:val="20"/>
          <w:szCs w:val="20"/>
        </w:rPr>
        <w:tab xmlns:w="http://schemas.openxmlformats.org/wordprocessingml/2006/main"/>
      </w:r>
      <w:r xmlns:w="http://schemas.openxmlformats.org/wordprocessingml/2006/main" w:rsidR="006B3F60" w:rsidRPr="007B69FD">
        <w:rPr>
          <w:sz w:val="20"/>
          <w:szCs w:val="20"/>
        </w:rPr>
        <w:t xml:space="preserve">Quando Paulo escreve sobre a pedra de tropeço e a rocha de ofensa, o que você acha que ele quer dizer?</w:t>
      </w:r>
    </w:p>
    <w:p w14:paraId="4D102321" w14:textId="26879355" w:rsidR="006B3F60" w:rsidRPr="007B69FD" w:rsidRDefault="00A520FE"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A partir deste versículo, parece claro que Jesus Cristo é chamado de pedra de tropeço, porque aqueles que crêem em Jesus não terão vergonha. (Veja também Romanos 10:9-11.) A rocha da ofensa tem um significado semelhante. </w:t>
      </w:r>
      <w:proofErr xmlns:w="http://schemas.openxmlformats.org/wordprocessingml/2006/main" w:type="gramStart"/>
      <w:r xmlns:w="http://schemas.openxmlformats.org/wordprocessingml/2006/main" w:rsidR="008302B8" w:rsidRPr="48114252">
        <w:rPr>
          <w:sz w:val="20"/>
          <w:szCs w:val="20"/>
          <w:lang w:val="en-US"/>
        </w:rPr>
        <w:t xml:space="preserve">Então </w:t>
      </w:r>
      <w:proofErr xmlns:w="http://schemas.openxmlformats.org/wordprocessingml/2006/main" w:type="gramEnd"/>
      <w:r xmlns:w="http://schemas.openxmlformats.org/wordprocessingml/2006/main" w:rsidR="008302B8" w:rsidRPr="48114252">
        <w:rPr>
          <w:sz w:val="20"/>
          <w:szCs w:val="20"/>
          <w:lang w:val="en-US"/>
        </w:rPr>
        <w:t xml:space="preserve">isso significaria que Jesus Cristo era visto como um obstáculo e uma ofensa aos israelitas que queriam a justiça pelas obras e não pela fé.</w:t>
      </w:r>
    </w:p>
    <w:p w14:paraId="7F209987" w14:textId="77777777" w:rsidR="006B3F60" w:rsidRPr="007B69FD" w:rsidRDefault="006B3F60" w:rsidP="006B3F60">
      <w:pPr>
        <w:ind w:left="720"/>
        <w:rPr>
          <w:sz w:val="20"/>
          <w:szCs w:val="20"/>
        </w:rPr>
      </w:pPr>
    </w:p>
    <w:p w14:paraId="20AEC981" w14:textId="6A697AC0" w:rsidR="006B3F60" w:rsidRPr="007B69FD" w:rsidRDefault="005B4A0C" w:rsidP="0099152C">
      <w:pPr xmlns:w="http://schemas.openxmlformats.org/wordprocessingml/2006/main">
        <w:numPr>
          <w:ilvl w:val="0"/>
          <w:numId w:val="45"/>
        </w:numPr>
        <w:rPr>
          <w:sz w:val="20"/>
          <w:szCs w:val="20"/>
        </w:rPr>
      </w:pPr>
      <w:r xmlns:w="http://schemas.openxmlformats.org/wordprocessingml/2006/main" w:rsidRPr="007B69FD">
        <w:rPr>
          <w:sz w:val="20"/>
          <w:szCs w:val="20"/>
        </w:rPr>
        <w:t xml:space="preserve">[9:33] </w:t>
      </w:r>
      <w:r xmlns:w="http://schemas.openxmlformats.org/wordprocessingml/2006/main" w:rsidR="00BD114C">
        <w:rPr>
          <w:sz w:val="20"/>
          <w:szCs w:val="20"/>
        </w:rPr>
        <w:tab xmlns:w="http://schemas.openxmlformats.org/wordprocessingml/2006/main"/>
      </w:r>
      <w:r xmlns:w="http://schemas.openxmlformats.org/wordprocessingml/2006/main" w:rsidR="006B3F60" w:rsidRPr="007B69FD">
        <w:rPr>
          <w:sz w:val="20"/>
          <w:szCs w:val="20"/>
        </w:rPr>
        <w:t xml:space="preserve">O que acontece com aqueles que acreditam naquela chamada pedra de tropeço?</w:t>
      </w:r>
    </w:p>
    <w:p w14:paraId="6C751E45" w14:textId="77777777" w:rsidR="006B3F60" w:rsidRPr="007B69FD" w:rsidRDefault="006B3F60" w:rsidP="006B3F60">
      <w:pPr xmlns:w="http://schemas.openxmlformats.org/wordprocessingml/2006/main">
        <w:ind w:left="720"/>
        <w:rPr>
          <w:sz w:val="20"/>
          <w:szCs w:val="20"/>
        </w:rPr>
      </w:pPr>
      <w:r xmlns:w="http://schemas.openxmlformats.org/wordprocessingml/2006/main" w:rsidRPr="007B69FD">
        <w:rPr>
          <w:sz w:val="20"/>
          <w:szCs w:val="20"/>
        </w:rPr>
        <w:t xml:space="preserve">Aqueles que acreditam naquele que é chamado de pedra de tropeço não serão envergonhados.</w:t>
      </w:r>
    </w:p>
    <w:p w14:paraId="6417370C" w14:textId="77777777" w:rsidR="006B3F60" w:rsidRPr="007B69FD" w:rsidRDefault="006B3F60" w:rsidP="006B3F60">
      <w:pPr xmlns:w="http://schemas.openxmlformats.org/wordprocessingml/2006/main">
        <w:spacing w:before="480"/>
        <w:rPr>
          <w:b/>
          <w:sz w:val="20"/>
          <w:szCs w:val="20"/>
        </w:rPr>
      </w:pPr>
      <w:r xmlns:w="http://schemas.openxmlformats.org/wordprocessingml/2006/main" w:rsidRPr="007B69FD">
        <w:rPr>
          <w:b/>
          <w:sz w:val="20"/>
          <w:szCs w:val="20"/>
        </w:rPr>
        <w:t xml:space="preserve">Seção de comentários:</w:t>
      </w:r>
    </w:p>
    <w:p w14:paraId="5891BA51" w14:textId="77777777" w:rsidR="006B3F60" w:rsidRPr="007B69FD" w:rsidRDefault="006B3F60">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3C01AC70" w14:textId="70A01C88" w:rsidR="00E956E7" w:rsidRPr="007B69FD" w:rsidRDefault="00E956E7" w:rsidP="00E956E7">
      <w:pPr xmlns:w="http://schemas.openxmlformats.org/wordprocessingml/2006/main">
        <w:pStyle w:val="Heading1"/>
        <w:keepNext w:val="0"/>
        <w:keepLines w:val="0"/>
        <w:spacing w:before="480"/>
        <w:rPr>
          <w:b/>
          <w:bCs/>
          <w:sz w:val="20"/>
          <w:szCs w:val="20"/>
        </w:rPr>
      </w:pPr>
      <w:bookmarkStart xmlns:w="http://schemas.openxmlformats.org/wordprocessingml/2006/main" w:id="44" w:name="_Toc166194269"/>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Romanos 10:9-15</w:t>
      </w:r>
      <w:bookmarkEnd xmlns:w="http://schemas.openxmlformats.org/wordprocessingml/2006/main" w:id="44"/>
    </w:p>
    <w:p w14:paraId="790C664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74121FA" w14:textId="77777777" w:rsidR="00E956E7" w:rsidRPr="007B69FD" w:rsidRDefault="00E956E7" w:rsidP="005459B7">
      <w:pPr xmlns:w="http://schemas.openxmlformats.org/wordprocessingml/2006/main">
        <w:pStyle w:val="Part1"/>
      </w:pPr>
      <w:r xmlns:w="http://schemas.openxmlformats.org/wordprocessingml/2006/main" w:rsidRPr="007B69FD">
        <w:t xml:space="preserve">Parte 1</w:t>
      </w:r>
    </w:p>
    <w:p w14:paraId="08C12CC5" w14:textId="004560A5" w:rsidR="00E956E7" w:rsidRPr="007B69FD" w:rsidRDefault="00E956E7"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75DF36D6" w14:textId="72EDE04E" w:rsidR="00E956E7" w:rsidRPr="007B69FD" w:rsidRDefault="00E956E7" w:rsidP="008D2632">
      <w:pPr xmlns:w="http://schemas.openxmlformats.org/wordprocessingml/2006/main">
        <w:pStyle w:val="Checklist"/>
      </w:pPr>
      <w:r xmlns:w="http://schemas.openxmlformats.org/wordprocessingml/2006/main" w:rsidRPr="007B69FD">
        <w:t xml:space="preserve">Se uma pessoa confessar que Jesus é o Senhor e acreditar que Deus o ressuscitou dentre os mortos, ela será salva. [10:9-13]</w:t>
      </w:r>
    </w:p>
    <w:p w14:paraId="0F47B591" w14:textId="340D3AEC" w:rsidR="00E956E7" w:rsidRPr="007B69FD" w:rsidRDefault="005B4A0C" w:rsidP="008D2632">
      <w:pPr xmlns:w="http://schemas.openxmlformats.org/wordprocessingml/2006/main">
        <w:pStyle w:val="Checklist"/>
      </w:pPr>
      <w:r xmlns:w="http://schemas.openxmlformats.org/wordprocessingml/2006/main">
        <w:t xml:space="preserve">Para que as pessoas invoquem o nome do Senhor, primeiro elas precisam ouvir sobre o Senhor. [10:14-15]</w:t>
      </w:r>
    </w:p>
    <w:p w14:paraId="4D0D3F09" w14:textId="77777777" w:rsidR="00E956E7" w:rsidRPr="007B69FD" w:rsidRDefault="00E956E7" w:rsidP="008D2632">
      <w:pPr xmlns:w="http://schemas.openxmlformats.org/wordprocessingml/2006/main">
        <w:pStyle w:val="Part2"/>
      </w:pPr>
      <w:r xmlns:w="http://schemas.openxmlformats.org/wordprocessingml/2006/main" w:rsidRPr="007B69FD">
        <w:t xml:space="preserve">Parte 2</w:t>
      </w:r>
    </w:p>
    <w:p w14:paraId="1038216D" w14:textId="7080EC1D" w:rsidR="00E956E7"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54670E51" w14:textId="7A9A42E7"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[10:9]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Como Paulo disse que uma pessoa é salva?</w:t>
      </w:r>
    </w:p>
    <w:p w14:paraId="109D0A5A"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Uma pessoa é salva se confessar com a boca que Jesus é Senhor e crer em seu coração que Deus ressuscitou Jesus dentre os mortos.</w:t>
      </w:r>
    </w:p>
    <w:p w14:paraId="73A2D8C3" w14:textId="77777777" w:rsidR="00E956E7" w:rsidRPr="007B69FD" w:rsidRDefault="00E956E7" w:rsidP="00E956E7">
      <w:pPr>
        <w:ind w:left="720"/>
        <w:rPr>
          <w:sz w:val="20"/>
          <w:szCs w:val="20"/>
        </w:rPr>
      </w:pPr>
    </w:p>
    <w:p w14:paraId="4962A846" w14:textId="0B058996"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[10:9-10]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Como uma pessoa se torna justa?</w:t>
      </w:r>
    </w:p>
    <w:p w14:paraId="68DE73F2"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Uma pessoa se torna justa crendo em Cristo.</w:t>
      </w:r>
    </w:p>
    <w:p w14:paraId="3913080C" w14:textId="77777777" w:rsidR="00E956E7" w:rsidRPr="007B69FD" w:rsidRDefault="00E956E7" w:rsidP="00E956E7">
      <w:pPr>
        <w:ind w:left="720"/>
        <w:rPr>
          <w:sz w:val="20"/>
          <w:szCs w:val="20"/>
        </w:rPr>
      </w:pPr>
    </w:p>
    <w:p w14:paraId="2A2874E0" w14:textId="6E7C0818"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[10:11]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O que as escrituras dizem sobre aquele que crê em Jesus Cristo?</w:t>
      </w:r>
    </w:p>
    <w:p w14:paraId="6D1877E9"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Todo aquele que nele acredita não terá vergonha.</w:t>
      </w:r>
    </w:p>
    <w:p w14:paraId="5EBD0ADF" w14:textId="77777777" w:rsidR="00E956E7" w:rsidRPr="007B69FD" w:rsidRDefault="00E956E7" w:rsidP="00E956E7">
      <w:pPr>
        <w:ind w:left="720"/>
        <w:rPr>
          <w:sz w:val="20"/>
          <w:szCs w:val="20"/>
        </w:rPr>
      </w:pPr>
    </w:p>
    <w:p w14:paraId="1556F624" w14:textId="30200EC3" w:rsidR="00E956E7" w:rsidRPr="007B69FD" w:rsidRDefault="005B4A0C" w:rsidP="0099152C">
      <w:pPr xmlns:w="http://schemas.openxmlformats.org/wordprocessingml/2006/main">
        <w:numPr>
          <w:ilvl w:val="0"/>
          <w:numId w:val="46"/>
        </w:numPr>
        <w:rPr>
          <w:sz w:val="20"/>
          <w:szCs w:val="20"/>
          <w:lang w:val="en-US"/>
        </w:rPr>
      </w:pPr>
      <w:r xmlns:w="http://schemas.openxmlformats.org/wordprocessingml/2006/main" w:rsidRPr="48114252">
        <w:rPr>
          <w:sz w:val="20"/>
          <w:szCs w:val="20"/>
          <w:lang w:val="en-US"/>
        </w:rPr>
        <w:t xml:space="preserve">[10:12] </w:t>
      </w:r>
      <w:r xmlns:w="http://schemas.openxmlformats.org/wordprocessingml/2006/main" w:rsidR="00BD114C">
        <w:rPr>
          <w:sz w:val="20"/>
          <w:szCs w:val="20"/>
          <w:lang w:val="en-US"/>
        </w:rPr>
        <w:tab xmlns:w="http://schemas.openxmlformats.org/wordprocessingml/2006/main"/>
      </w:r>
      <w:r xmlns:w="http://schemas.openxmlformats.org/wordprocessingml/2006/main" w:rsidR="00E956E7" w:rsidRPr="48114252">
        <w:rPr>
          <w:sz w:val="20"/>
          <w:szCs w:val="20"/>
          <w:lang w:val="en-US"/>
        </w:rPr>
        <w:t xml:space="preserve">Existe uma distinção feita entre judeu e grego? Por que ou por que não?</w:t>
      </w:r>
    </w:p>
    <w:p w14:paraId="442D707C"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Não, não há distinção entre judeu e grego, porque Jesus é o Senhor de todos e é generoso com todos os que o invocam.</w:t>
      </w:r>
    </w:p>
    <w:p w14:paraId="1E4121BC" w14:textId="77777777" w:rsidR="00E956E7" w:rsidRPr="007B69FD" w:rsidRDefault="00E956E7" w:rsidP="00E956E7">
      <w:pPr>
        <w:ind w:left="720"/>
        <w:rPr>
          <w:sz w:val="20"/>
          <w:szCs w:val="20"/>
        </w:rPr>
      </w:pPr>
    </w:p>
    <w:p w14:paraId="43B7F739" w14:textId="58E3139F"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[10:13]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De acordo com o versículo 13, o que uma pessoa deve fazer para ser salva?</w:t>
      </w:r>
    </w:p>
    <w:p w14:paraId="03941BF4" w14:textId="595A3285"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Uma pessoa deve invocar o nome do Senhor.</w:t>
      </w:r>
    </w:p>
    <w:p w14:paraId="640115BD" w14:textId="77777777" w:rsidR="00E956E7" w:rsidRPr="007B69FD" w:rsidRDefault="00E956E7" w:rsidP="00E956E7">
      <w:pPr>
        <w:ind w:left="720"/>
        <w:rPr>
          <w:sz w:val="20"/>
          <w:szCs w:val="20"/>
        </w:rPr>
      </w:pPr>
    </w:p>
    <w:p w14:paraId="18ABD30C" w14:textId="1A74B13A"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[10:13]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O que você acha que significa invocar o nome do Senhor?</w:t>
      </w:r>
    </w:p>
    <w:p w14:paraId="12CC2F9B" w14:textId="410CE7AB" w:rsidR="00E956E7" w:rsidRPr="007B69FD" w:rsidRDefault="006A3E3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Aqui, parece significar reconhecer Jesus como o Senhor, ou talvez pedir perdão e salvação ao Senhor.</w:t>
      </w:r>
    </w:p>
    <w:p w14:paraId="3E4B0249" w14:textId="77777777" w:rsidR="00E956E7" w:rsidRPr="007B69FD" w:rsidRDefault="00E956E7" w:rsidP="00E956E7">
      <w:pPr>
        <w:ind w:left="720"/>
        <w:rPr>
          <w:sz w:val="20"/>
          <w:szCs w:val="20"/>
        </w:rPr>
      </w:pPr>
    </w:p>
    <w:p w14:paraId="5EA36E1A" w14:textId="09BFB838"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[10:14] </w:t>
      </w:r>
      <w:r xmlns:w="http://schemas.openxmlformats.org/wordprocessingml/2006/main" w:rsidR="00BD114C">
        <w:rPr>
          <w:sz w:val="20"/>
          <w:szCs w:val="20"/>
        </w:rPr>
        <w:tab xmlns:w="http://schemas.openxmlformats.org/wordprocessingml/2006/main"/>
      </w:r>
      <w:r xmlns:w="http://schemas.openxmlformats.org/wordprocessingml/2006/main" w:rsidR="00674EE2">
        <w:rPr>
          <w:sz w:val="20"/>
          <w:szCs w:val="20"/>
        </w:rPr>
        <w:t xml:space="preserve">No versículo 14, o que a primeira pergunta diz que precisa acontecer para que as pessoas possam invocar o nome do Senhor?</w:t>
      </w:r>
    </w:p>
    <w:p w14:paraId="3EC3D581"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Eles primeiro precisam acreditar no Senhor.</w:t>
      </w:r>
    </w:p>
    <w:p w14:paraId="79E28B94" w14:textId="77777777" w:rsidR="00E956E7" w:rsidRPr="007B69FD" w:rsidRDefault="00E956E7" w:rsidP="00E956E7">
      <w:pPr>
        <w:ind w:left="720"/>
        <w:rPr>
          <w:sz w:val="20"/>
          <w:szCs w:val="20"/>
        </w:rPr>
      </w:pPr>
    </w:p>
    <w:p w14:paraId="0311A52E" w14:textId="1B0AEE06"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[10:14] </w:t>
      </w:r>
      <w:r xmlns:w="http://schemas.openxmlformats.org/wordprocessingml/2006/main" w:rsidR="00BD114C">
        <w:rPr>
          <w:sz w:val="20"/>
          <w:szCs w:val="20"/>
        </w:rPr>
        <w:tab xmlns:w="http://schemas.openxmlformats.org/wordprocessingml/2006/main"/>
      </w:r>
      <w:r xmlns:w="http://schemas.openxmlformats.org/wordprocessingml/2006/main" w:rsidR="00674EE2">
        <w:rPr>
          <w:sz w:val="20"/>
          <w:szCs w:val="20"/>
        </w:rPr>
        <w:t xml:space="preserve">No versículo 14, o que a segunda pergunta diz que precisa acontecer para que as pessoas acreditem no Senhor?</w:t>
      </w:r>
    </w:p>
    <w:p w14:paraId="56FA854A"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Eles primeiro precisam ouvir sobre o Senhor.</w:t>
      </w:r>
    </w:p>
    <w:p w14:paraId="63D84ED6" w14:textId="77777777" w:rsidR="00E956E7" w:rsidRPr="007B69FD" w:rsidRDefault="00E956E7" w:rsidP="00E956E7">
      <w:pPr>
        <w:ind w:left="720"/>
        <w:rPr>
          <w:sz w:val="20"/>
          <w:szCs w:val="20"/>
        </w:rPr>
      </w:pPr>
    </w:p>
    <w:p w14:paraId="7C55483F" w14:textId="0D5A2011"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[10:14] </w:t>
      </w:r>
      <w:r xmlns:w="http://schemas.openxmlformats.org/wordprocessingml/2006/main" w:rsidR="00BD114C">
        <w:rPr>
          <w:sz w:val="20"/>
          <w:szCs w:val="20"/>
        </w:rPr>
        <w:tab xmlns:w="http://schemas.openxmlformats.org/wordprocessingml/2006/main"/>
      </w:r>
      <w:r xmlns:w="http://schemas.openxmlformats.org/wordprocessingml/2006/main" w:rsidR="00674EE2">
        <w:rPr>
          <w:sz w:val="20"/>
          <w:szCs w:val="20"/>
        </w:rPr>
        <w:t xml:space="preserve">No versículo 14, o que a terceira pergunta diz que precisa acontecer para que as pessoas ouçam sobre o Senhor?</w:t>
      </w:r>
    </w:p>
    <w:p w14:paraId="6EC1974A" w14:textId="77777777" w:rsidR="00E956E7" w:rsidRPr="007B69FD" w:rsidRDefault="00E956E7" w:rsidP="00E956E7">
      <w:pPr xmlns:w="http://schemas.openxmlformats.org/wordprocessingml/2006/main">
        <w:ind w:left="720"/>
        <w:rPr>
          <w:sz w:val="20"/>
          <w:szCs w:val="20"/>
        </w:rPr>
      </w:pPr>
      <w:r xmlns:w="http://schemas.openxmlformats.org/wordprocessingml/2006/main" w:rsidRPr="007B69FD">
        <w:rPr>
          <w:sz w:val="20"/>
          <w:szCs w:val="20"/>
        </w:rPr>
        <w:t xml:space="preserve">Um pregador precisa ir até eles e pregar sobre o Senhor.</w:t>
      </w:r>
    </w:p>
    <w:p w14:paraId="13D5DC36" w14:textId="77777777" w:rsidR="00E956E7" w:rsidRPr="007B69FD" w:rsidRDefault="00E956E7" w:rsidP="00E956E7">
      <w:pPr>
        <w:ind w:left="720"/>
        <w:rPr>
          <w:sz w:val="20"/>
          <w:szCs w:val="20"/>
        </w:rPr>
      </w:pPr>
    </w:p>
    <w:p w14:paraId="0E6DAD81" w14:textId="558CF561" w:rsidR="00E956E7" w:rsidRPr="007B69FD" w:rsidRDefault="005B4A0C" w:rsidP="0099152C">
      <w:pPr xmlns:w="http://schemas.openxmlformats.org/wordprocessingml/2006/main">
        <w:numPr>
          <w:ilvl w:val="0"/>
          <w:numId w:val="46"/>
        </w:numPr>
        <w:rPr>
          <w:sz w:val="20"/>
          <w:szCs w:val="20"/>
          <w:lang w:val="en-US"/>
        </w:rPr>
      </w:pPr>
      <w:r xmlns:w="http://schemas.openxmlformats.org/wordprocessingml/2006/main" w:rsidRPr="48114252">
        <w:rPr>
          <w:sz w:val="20"/>
          <w:szCs w:val="20"/>
          <w:lang w:val="en-US"/>
        </w:rPr>
        <w:t xml:space="preserve">[10:15] </w:t>
      </w:r>
      <w:r xmlns:w="http://schemas.openxmlformats.org/wordprocessingml/2006/main" w:rsidR="00BD114C">
        <w:rPr>
          <w:sz w:val="20"/>
          <w:szCs w:val="20"/>
          <w:lang w:val="en-US"/>
        </w:rPr>
        <w:tab xmlns:w="http://schemas.openxmlformats.org/wordprocessingml/2006/main"/>
      </w:r>
      <w:r xmlns:w="http://schemas.openxmlformats.org/wordprocessingml/2006/main" w:rsidR="00E956E7" w:rsidRPr="48114252">
        <w:rPr>
          <w:sz w:val="20"/>
          <w:szCs w:val="20"/>
          <w:lang w:val="en-US"/>
        </w:rPr>
        <w:t xml:space="preserve">O que precisa acontecer para que os pregadores preguem para eles?</w:t>
      </w:r>
    </w:p>
    <w:p w14:paraId="20A5F5F2" w14:textId="05658011" w:rsidR="00E956E7" w:rsidRPr="007B69FD" w:rsidRDefault="00674EE2" w:rsidP="00E956E7">
      <w:pPr xmlns:w="http://schemas.openxmlformats.org/wordprocessingml/2006/main">
        <w:ind w:left="720"/>
        <w:rPr>
          <w:sz w:val="20"/>
          <w:szCs w:val="20"/>
        </w:rPr>
      </w:pPr>
      <w:r xmlns:w="http://schemas.openxmlformats.org/wordprocessingml/2006/main">
        <w:rPr>
          <w:sz w:val="20"/>
          <w:szCs w:val="20"/>
        </w:rPr>
        <w:t xml:space="preserve">Eles precisam ser enviados.</w:t>
      </w:r>
    </w:p>
    <w:p w14:paraId="5FBF7564" w14:textId="77777777" w:rsidR="00674EE2" w:rsidRPr="007B69FD" w:rsidRDefault="00674EE2" w:rsidP="00674EE2">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Romanos 10:9-15 continuação</w:t>
      </w:r>
    </w:p>
    <w:p w14:paraId="19D914B7" w14:textId="77777777" w:rsidR="00E956E7" w:rsidRPr="007B69FD" w:rsidRDefault="00E956E7" w:rsidP="00E956E7">
      <w:pPr>
        <w:ind w:left="720"/>
        <w:rPr>
          <w:sz w:val="20"/>
          <w:szCs w:val="20"/>
        </w:rPr>
      </w:pPr>
    </w:p>
    <w:p w14:paraId="37FC751E" w14:textId="0EEB664A" w:rsidR="00E956E7" w:rsidRPr="007B69FD" w:rsidRDefault="005B4A0C" w:rsidP="0099152C">
      <w:pPr xmlns:w="http://schemas.openxmlformats.org/wordprocessingml/2006/main">
        <w:numPr>
          <w:ilvl w:val="0"/>
          <w:numId w:val="46"/>
        </w:numPr>
        <w:rPr>
          <w:sz w:val="20"/>
          <w:szCs w:val="20"/>
          <w:lang w:val="en-US"/>
        </w:rPr>
      </w:pPr>
      <w:r xmlns:w="http://schemas.openxmlformats.org/wordprocessingml/2006/main" w:rsidRPr="48114252">
        <w:rPr>
          <w:sz w:val="20"/>
          <w:szCs w:val="20"/>
          <w:lang w:val="en-US"/>
        </w:rPr>
        <w:t xml:space="preserve">[10:15] </w:t>
      </w:r>
      <w:r xmlns:w="http://schemas.openxmlformats.org/wordprocessingml/2006/main" w:rsidR="00BD114C">
        <w:rPr>
          <w:sz w:val="20"/>
          <w:szCs w:val="20"/>
          <w:lang w:val="en-US"/>
        </w:rPr>
        <w:tab xmlns:w="http://schemas.openxmlformats.org/wordprocessingml/2006/main"/>
      </w:r>
      <w:r xmlns:w="http://schemas.openxmlformats.org/wordprocessingml/2006/main" w:rsidR="00BD114C">
        <w:rPr>
          <w:sz w:val="20"/>
          <w:szCs w:val="20"/>
          <w:lang w:val="en-US"/>
        </w:rPr>
        <w:tab xmlns:w="http://schemas.openxmlformats.org/wordprocessingml/2006/main"/>
      </w:r>
      <w:r xmlns:w="http://schemas.openxmlformats.org/wordprocessingml/2006/main" w:rsidR="00E956E7" w:rsidRPr="48114252">
        <w:rPr>
          <w:sz w:val="20"/>
          <w:szCs w:val="20"/>
          <w:lang w:val="en-US"/>
        </w:rPr>
        <w:t xml:space="preserve">Paulo citou uma frase do Antigo Testamento. O que essa frase dizia?</w:t>
      </w:r>
    </w:p>
    <w:p w14:paraId="6B25C20F" w14:textId="275213D9" w:rsidR="00E956E7" w:rsidRPr="007B69FD" w:rsidRDefault="006A3E37" w:rsidP="00E956E7">
      <w:pPr xmlns:w="http://schemas.openxmlformats.org/wordprocessingml/2006/main">
        <w:ind w:left="720"/>
        <w:rPr>
          <w:sz w:val="20"/>
          <w:szCs w:val="20"/>
        </w:rPr>
      </w:pPr>
      <w:r xmlns:w="http://schemas.openxmlformats.org/wordprocessingml/2006/main" w:rsidRPr="007B69FD">
        <w:rPr>
          <w:sz w:val="20"/>
          <w:szCs w:val="20"/>
        </w:rPr>
        <w:t xml:space="preserve">Dizia que os pés daqueles que pregam boas novas são lindos.</w:t>
      </w:r>
    </w:p>
    <w:p w14:paraId="409FE3F6" w14:textId="77777777" w:rsidR="00E956E7" w:rsidRPr="007B69FD" w:rsidRDefault="00E956E7" w:rsidP="00E956E7">
      <w:pPr>
        <w:ind w:left="720"/>
        <w:rPr>
          <w:sz w:val="20"/>
          <w:szCs w:val="20"/>
        </w:rPr>
      </w:pPr>
    </w:p>
    <w:p w14:paraId="50F91854" w14:textId="77BFECA9" w:rsidR="00E956E7" w:rsidRPr="007B69FD" w:rsidRDefault="005B4A0C" w:rsidP="0099152C">
      <w:pPr xmlns:w="http://schemas.openxmlformats.org/wordprocessingml/2006/main">
        <w:numPr>
          <w:ilvl w:val="0"/>
          <w:numId w:val="46"/>
        </w:numPr>
        <w:rPr>
          <w:sz w:val="20"/>
          <w:szCs w:val="20"/>
        </w:rPr>
      </w:pPr>
      <w:r xmlns:w="http://schemas.openxmlformats.org/wordprocessingml/2006/main" w:rsidRPr="007B69FD">
        <w:rPr>
          <w:sz w:val="20"/>
          <w:szCs w:val="20"/>
        </w:rPr>
        <w:t xml:space="preserve">[10:15] </w:t>
      </w:r>
      <w:r xmlns:w="http://schemas.openxmlformats.org/wordprocessingml/2006/main" w:rsidR="00BD114C">
        <w:rPr>
          <w:sz w:val="20"/>
          <w:szCs w:val="20"/>
        </w:rPr>
        <w:tab xmlns:w="http://schemas.openxmlformats.org/wordprocessingml/2006/main"/>
      </w:r>
      <w:r xmlns:w="http://schemas.openxmlformats.org/wordprocessingml/2006/main" w:rsidR="00E956E7" w:rsidRPr="007B69FD">
        <w:rPr>
          <w:sz w:val="20"/>
          <w:szCs w:val="20"/>
        </w:rPr>
        <w:t xml:space="preserve">Por que você acha que alguém poderia dizer as palavras do Antigo Testamento no versículo 15?</w:t>
      </w:r>
    </w:p>
    <w:p w14:paraId="7F271EAF" w14:textId="1D60D337" w:rsidR="00E956E7" w:rsidRPr="007B69FD" w:rsidRDefault="006A3E3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eles dissessem isso porque ficaram muito felizes quando alguém veio lhes contar as boas novas. Ou talvez isto descreva a forma como Deus vê os seus mensageiros.</w:t>
      </w:r>
    </w:p>
    <w:p w14:paraId="1AD12D6B" w14:textId="77777777" w:rsidR="00E956E7" w:rsidRPr="007B69FD" w:rsidRDefault="00E956E7" w:rsidP="00E956E7">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1274BC08" w14:textId="77777777" w:rsidR="00E956E7" w:rsidRPr="007B69FD" w:rsidRDefault="00E956E7">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4B3678B0" w14:textId="237D2157" w:rsidR="00555394" w:rsidRPr="007B69FD" w:rsidRDefault="00555394" w:rsidP="00085B31">
      <w:pPr xmlns:w="http://schemas.openxmlformats.org/wordprocessingml/2006/main">
        <w:pStyle w:val="Heading1"/>
        <w:keepNext w:val="0"/>
        <w:keepLines w:val="0"/>
        <w:spacing w:before="0"/>
        <w:rPr>
          <w:b/>
          <w:bCs/>
          <w:szCs w:val="44"/>
        </w:rPr>
      </w:pPr>
      <w:bookmarkStart xmlns:w="http://schemas.openxmlformats.org/wordprocessingml/2006/main" w:id="45" w:name="_Toc166194270"/>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Gálatas 1:6-10</w:t>
      </w:r>
      <w:bookmarkEnd xmlns:w="http://schemas.openxmlformats.org/wordprocessingml/2006/main" w:id="45"/>
    </w:p>
    <w:p w14:paraId="6BBCD80E"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4C2C21D" w14:textId="77777777" w:rsidR="00555394" w:rsidRPr="007B69FD" w:rsidRDefault="00555394" w:rsidP="005459B7">
      <w:pPr xmlns:w="http://schemas.openxmlformats.org/wordprocessingml/2006/main">
        <w:pStyle w:val="Part1"/>
      </w:pPr>
      <w:r xmlns:w="http://schemas.openxmlformats.org/wordprocessingml/2006/main" w:rsidRPr="007B69FD">
        <w:t xml:space="preserve">Parte 1</w:t>
      </w:r>
    </w:p>
    <w:p w14:paraId="4E9DA58E" w14:textId="155586E0" w:rsidR="00555394" w:rsidRPr="007B69FD" w:rsidRDefault="00555394"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0E51C52" w14:textId="600B5CB2" w:rsidR="00555394" w:rsidRPr="007B69FD" w:rsidRDefault="00555394" w:rsidP="005459B7">
      <w:pPr xmlns:w="http://schemas.openxmlformats.org/wordprocessingml/2006/main">
        <w:pStyle w:val="Checklist"/>
      </w:pPr>
      <w:r xmlns:w="http://schemas.openxmlformats.org/wordprocessingml/2006/main" w:rsidRPr="007B69FD">
        <w:t xml:space="preserve">Paulo ficou surpreso porque os gálatas estavam acreditando rapidamente em um falso evangelho. [1:6-7]</w:t>
      </w:r>
    </w:p>
    <w:p w14:paraId="407C2033" w14:textId="3DA779A6" w:rsidR="00555394" w:rsidRPr="007B69FD" w:rsidRDefault="00555394" w:rsidP="005459B7">
      <w:pPr xmlns:w="http://schemas.openxmlformats.org/wordprocessingml/2006/main">
        <w:pStyle w:val="Checklist"/>
      </w:pPr>
      <w:r xmlns:w="http://schemas.openxmlformats.org/wordprocessingml/2006/main" w:rsidRPr="007B69FD">
        <w:t xml:space="preserve">Alguns homens estavam causando problemas e queriam mudar o evangelho de Cristo. [1:7]</w:t>
      </w:r>
    </w:p>
    <w:p w14:paraId="74EC1705" w14:textId="70D5A05F" w:rsidR="00555394" w:rsidRPr="007B69FD" w:rsidRDefault="00555394" w:rsidP="005459B7">
      <w:pPr xmlns:w="http://schemas.openxmlformats.org/wordprocessingml/2006/main">
        <w:pStyle w:val="Checklist"/>
      </w:pPr>
      <w:r xmlns:w="http://schemas.openxmlformats.org/wordprocessingml/2006/main" w:rsidRPr="007B69FD">
        <w:t xml:space="preserve">Paulo advertiu que qualquer um que proclamasse um evangelho diferente daquele que os gálatas haviam recebido seria amaldiçoado. [1:8-9]</w:t>
      </w:r>
    </w:p>
    <w:p w14:paraId="203C1A7F" w14:textId="286010E9" w:rsidR="00555394" w:rsidRPr="007B69FD" w:rsidRDefault="00555394" w:rsidP="005459B7">
      <w:pPr xmlns:w="http://schemas.openxmlformats.org/wordprocessingml/2006/main">
        <w:pStyle w:val="Checklist"/>
      </w:pPr>
      <w:r xmlns:w="http://schemas.openxmlformats.org/wordprocessingml/2006/main" w:rsidRPr="48114252">
        <w:rPr>
          <w:lang w:val="en-US"/>
        </w:rPr>
        <w:t xml:space="preserve">Paulo disse que estava apenas procurando agradar a Deus. [1:10]</w:t>
      </w:r>
    </w:p>
    <w:p w14:paraId="3CD14165" w14:textId="77777777" w:rsidR="00555394" w:rsidRPr="007B69FD" w:rsidRDefault="00555394" w:rsidP="005459B7">
      <w:pPr xmlns:w="http://schemas.openxmlformats.org/wordprocessingml/2006/main">
        <w:pStyle w:val="Part2"/>
      </w:pPr>
      <w:r xmlns:w="http://schemas.openxmlformats.org/wordprocessingml/2006/main" w:rsidRPr="007B69FD">
        <w:t xml:space="preserve">Parte 2</w:t>
      </w:r>
    </w:p>
    <w:p w14:paraId="42C68F91" w14:textId="18B6C289" w:rsidR="00555394"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567E7947" w14:textId="087573BE" w:rsidR="00555394" w:rsidRPr="007B69FD" w:rsidRDefault="002D4D9C" w:rsidP="0099152C">
      <w:pPr xmlns:w="http://schemas.openxmlformats.org/wordprocessingml/2006/main">
        <w:numPr>
          <w:ilvl w:val="0"/>
          <w:numId w:val="22"/>
        </w:numPr>
        <w:rPr>
          <w:sz w:val="20"/>
          <w:szCs w:val="20"/>
        </w:rPr>
      </w:pPr>
      <w:r xmlns:w="http://schemas.openxmlformats.org/wordprocessingml/2006/main" w:rsidRPr="007B69FD">
        <w:rPr>
          <w:sz w:val="20"/>
          <w:szCs w:val="20"/>
        </w:rPr>
        <w:t xml:space="preserve">[1:6] </w:t>
      </w:r>
      <w:r xmlns:w="http://schemas.openxmlformats.org/wordprocessingml/2006/main" w:rsidR="00BD114C">
        <w:rPr>
          <w:sz w:val="20"/>
          <w:szCs w:val="20"/>
        </w:rPr>
        <w:tab xmlns:w="http://schemas.openxmlformats.org/wordprocessingml/2006/main"/>
      </w:r>
      <w:r xmlns:w="http://schemas.openxmlformats.org/wordprocessingml/2006/main" w:rsidR="00555394" w:rsidRPr="007B69FD">
        <w:rPr>
          <w:sz w:val="20"/>
          <w:szCs w:val="20"/>
        </w:rPr>
        <w:t xml:space="preserve">Por que Paulo ficou surpreso?</w:t>
      </w:r>
    </w:p>
    <w:p w14:paraId="4CFF7D32"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ficou surpreso porque os gálatas rapidamente começaram a acreditar em um evangelho diferente.</w:t>
      </w:r>
    </w:p>
    <w:p w14:paraId="0072D04B" w14:textId="77777777" w:rsidR="00555394" w:rsidRPr="007B69FD" w:rsidRDefault="00555394" w:rsidP="00555394">
      <w:pPr>
        <w:ind w:left="720"/>
        <w:rPr>
          <w:sz w:val="20"/>
          <w:szCs w:val="20"/>
        </w:rPr>
      </w:pPr>
    </w:p>
    <w:p w14:paraId="4FAD7AA7" w14:textId="5A68CD61" w:rsidR="00555394" w:rsidRPr="007B69FD" w:rsidRDefault="00555394" w:rsidP="0099152C">
      <w:pPr xmlns:w="http://schemas.openxmlformats.org/wordprocessingml/2006/main">
        <w:numPr>
          <w:ilvl w:val="0"/>
          <w:numId w:val="22"/>
        </w:numPr>
        <w:rPr>
          <w:sz w:val="20"/>
          <w:szCs w:val="20"/>
        </w:rPr>
      </w:pPr>
      <w:r xmlns:w="http://schemas.openxmlformats.org/wordprocessingml/2006/main" w:rsidRPr="007B69FD">
        <w:rPr>
          <w:sz w:val="20"/>
          <w:szCs w:val="20"/>
        </w:rPr>
        <w:t xml:space="preserve">[1:7] </w:t>
      </w:r>
      <w:r xmlns:w="http://schemas.openxmlformats.org/wordprocessingml/2006/main" w:rsidR="00BD114C">
        <w:rPr>
          <w:sz w:val="20"/>
          <w:szCs w:val="20"/>
        </w:rPr>
        <w:tab xmlns:w="http://schemas.openxmlformats.org/wordprocessingml/2006/main"/>
      </w:r>
      <w:r xmlns:w="http://schemas.openxmlformats.org/wordprocessingml/2006/main" w:rsidRPr="007B69FD">
        <w:rPr>
          <w:sz w:val="20"/>
          <w:szCs w:val="20"/>
        </w:rPr>
        <w:t xml:space="preserve">Quantos evangelhos verdadeiros existem?</w:t>
      </w:r>
    </w:p>
    <w:p w14:paraId="4D47355B"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Existe apenas um evangelho verdadeiro, o evangelho de Cristo.</w:t>
      </w:r>
    </w:p>
    <w:p w14:paraId="3FD6BD73" w14:textId="77777777" w:rsidR="00555394" w:rsidRPr="007B69FD" w:rsidRDefault="00555394" w:rsidP="00555394">
      <w:pPr>
        <w:ind w:left="720"/>
        <w:rPr>
          <w:sz w:val="20"/>
          <w:szCs w:val="20"/>
        </w:rPr>
      </w:pPr>
    </w:p>
    <w:p w14:paraId="2C2EB301" w14:textId="3F16EC04" w:rsidR="00555394" w:rsidRPr="007B69FD" w:rsidRDefault="002D4D9C" w:rsidP="0099152C">
      <w:pPr xmlns:w="http://schemas.openxmlformats.org/wordprocessingml/2006/main">
        <w:numPr>
          <w:ilvl w:val="0"/>
          <w:numId w:val="22"/>
        </w:numPr>
        <w:rPr>
          <w:sz w:val="20"/>
          <w:szCs w:val="20"/>
        </w:rPr>
      </w:pPr>
      <w:r xmlns:w="http://schemas.openxmlformats.org/wordprocessingml/2006/main" w:rsidRPr="007B69FD">
        <w:rPr>
          <w:sz w:val="20"/>
          <w:szCs w:val="20"/>
        </w:rPr>
        <w:t xml:space="preserve">[1:8] </w:t>
      </w:r>
      <w:r xmlns:w="http://schemas.openxmlformats.org/wordprocessingml/2006/main" w:rsidR="00BD114C">
        <w:rPr>
          <w:sz w:val="20"/>
          <w:szCs w:val="20"/>
        </w:rPr>
        <w:tab xmlns:w="http://schemas.openxmlformats.org/wordprocessingml/2006/main"/>
      </w:r>
      <w:r xmlns:w="http://schemas.openxmlformats.org/wordprocessingml/2006/main" w:rsidR="00555394" w:rsidRPr="007B69FD">
        <w:rPr>
          <w:sz w:val="20"/>
          <w:szCs w:val="20"/>
        </w:rPr>
        <w:t xml:space="preserve">O que Paulo disse que aconteceria com alguém que proclamasse um evangelho diferente do evangelho de Cristo?</w:t>
      </w:r>
    </w:p>
    <w:p w14:paraId="1695F91E"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Eles seriam amaldiçoados.</w:t>
      </w:r>
    </w:p>
    <w:p w14:paraId="1282BFE1" w14:textId="77777777" w:rsidR="00555394" w:rsidRPr="007B69FD" w:rsidRDefault="00555394" w:rsidP="00555394">
      <w:pPr>
        <w:ind w:left="720"/>
        <w:rPr>
          <w:sz w:val="20"/>
          <w:szCs w:val="20"/>
        </w:rPr>
      </w:pPr>
    </w:p>
    <w:p w14:paraId="3D07D542" w14:textId="4CA8500D" w:rsidR="00555394" w:rsidRPr="007B69FD" w:rsidRDefault="002D4D9C" w:rsidP="0099152C">
      <w:pPr xmlns:w="http://schemas.openxmlformats.org/wordprocessingml/2006/main">
        <w:numPr>
          <w:ilvl w:val="0"/>
          <w:numId w:val="22"/>
        </w:numPr>
        <w:rPr>
          <w:sz w:val="20"/>
          <w:szCs w:val="20"/>
        </w:rPr>
      </w:pPr>
      <w:r xmlns:w="http://schemas.openxmlformats.org/wordprocessingml/2006/main" w:rsidRPr="007B69FD">
        <w:rPr>
          <w:sz w:val="20"/>
          <w:szCs w:val="20"/>
        </w:rPr>
        <w:t xml:space="preserve">[1:9] </w:t>
      </w:r>
      <w:r xmlns:w="http://schemas.openxmlformats.org/wordprocessingml/2006/main" w:rsidR="00BD114C">
        <w:rPr>
          <w:sz w:val="20"/>
          <w:szCs w:val="20"/>
        </w:rPr>
        <w:tab xmlns:w="http://schemas.openxmlformats.org/wordprocessingml/2006/main"/>
      </w:r>
      <w:r xmlns:w="http://schemas.openxmlformats.org/wordprocessingml/2006/main" w:rsidR="00555394" w:rsidRPr="007B69FD">
        <w:rPr>
          <w:sz w:val="20"/>
          <w:szCs w:val="20"/>
        </w:rPr>
        <w:t xml:space="preserve">Por que você acha que Paulo repetiu a maldição sobre aqueles que proclamaram um Evangelho diferente?</w:t>
      </w:r>
    </w:p>
    <w:p w14:paraId="708D197E" w14:textId="6FBA808A" w:rsidR="00555394" w:rsidRPr="007B69FD" w:rsidRDefault="006A3E3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quisesse ter certeza de que os gálatas considerassem cuidadosamente isso como um aviso que precisava ser levado a sério.</w:t>
      </w:r>
    </w:p>
    <w:p w14:paraId="7017F2C7" w14:textId="77777777" w:rsidR="00555394" w:rsidRPr="007B69FD" w:rsidRDefault="00555394" w:rsidP="00555394">
      <w:pPr>
        <w:ind w:left="720"/>
        <w:rPr>
          <w:sz w:val="20"/>
          <w:szCs w:val="20"/>
        </w:rPr>
      </w:pPr>
    </w:p>
    <w:p w14:paraId="61C9ADCF" w14:textId="7013EAA5" w:rsidR="00555394" w:rsidRPr="007B69FD" w:rsidRDefault="002D4D9C" w:rsidP="0099152C">
      <w:pPr xmlns:w="http://schemas.openxmlformats.org/wordprocessingml/2006/main">
        <w:numPr>
          <w:ilvl w:val="0"/>
          <w:numId w:val="22"/>
        </w:numPr>
        <w:rPr>
          <w:sz w:val="20"/>
          <w:szCs w:val="20"/>
        </w:rPr>
      </w:pPr>
      <w:r xmlns:w="http://schemas.openxmlformats.org/wordprocessingml/2006/main" w:rsidRPr="007B69FD">
        <w:rPr>
          <w:sz w:val="20"/>
          <w:szCs w:val="20"/>
        </w:rPr>
        <w:t xml:space="preserve">[1:10] </w:t>
      </w:r>
      <w:r xmlns:w="http://schemas.openxmlformats.org/wordprocessingml/2006/main" w:rsidR="00BD114C">
        <w:rPr>
          <w:sz w:val="20"/>
          <w:szCs w:val="20"/>
        </w:rPr>
        <w:tab xmlns:w="http://schemas.openxmlformats.org/wordprocessingml/2006/main"/>
      </w:r>
      <w:r xmlns:w="http://schemas.openxmlformats.org/wordprocessingml/2006/main" w:rsidR="00555394" w:rsidRPr="007B69FD">
        <w:rPr>
          <w:sz w:val="20"/>
          <w:szCs w:val="20"/>
        </w:rPr>
        <w:t xml:space="preserve">De quem os servos de Deus devem buscar aprovação?</w:t>
      </w:r>
    </w:p>
    <w:p w14:paraId="111DBF3C"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Os servos de Cristo devem buscar a aprovação de Deus.</w:t>
      </w:r>
    </w:p>
    <w:p w14:paraId="3D3E1CE4"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73EC4C42" w14:textId="78AA862E" w:rsidR="00555394" w:rsidRPr="007B69FD" w:rsidRDefault="00555394">
      <w:pPr>
        <w:rPr>
          <w:b/>
          <w:sz w:val="20"/>
          <w:szCs w:val="20"/>
        </w:rPr>
      </w:pPr>
      <w:r w:rsidRPr="007B69FD">
        <w:rPr>
          <w:b/>
          <w:sz w:val="20"/>
          <w:szCs w:val="20"/>
        </w:rPr>
        <w:br w:type="page"/>
      </w:r>
    </w:p>
    <w:p w14:paraId="011EAEC1" w14:textId="789727D8" w:rsidR="00555394" w:rsidRPr="007B69FD" w:rsidRDefault="00555394" w:rsidP="00555394">
      <w:pPr xmlns:w="http://schemas.openxmlformats.org/wordprocessingml/2006/main">
        <w:pStyle w:val="Heading1"/>
        <w:keepNext w:val="0"/>
        <w:keepLines w:val="0"/>
        <w:spacing w:before="480"/>
        <w:rPr>
          <w:b/>
          <w:bCs/>
          <w:szCs w:val="44"/>
        </w:rPr>
      </w:pPr>
      <w:bookmarkStart xmlns:w="http://schemas.openxmlformats.org/wordprocessingml/2006/main" w:id="46" w:name="_Toc16619427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Gálatas 2:6-10</w:t>
      </w:r>
      <w:bookmarkEnd xmlns:w="http://schemas.openxmlformats.org/wordprocessingml/2006/main" w:id="46"/>
    </w:p>
    <w:p w14:paraId="46B993B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79B6D54" w14:textId="77777777" w:rsidR="00555394" w:rsidRPr="007B69FD" w:rsidRDefault="00555394" w:rsidP="005459B7">
      <w:pPr xmlns:w="http://schemas.openxmlformats.org/wordprocessingml/2006/main">
        <w:pStyle w:val="Part1"/>
      </w:pPr>
      <w:r xmlns:w="http://schemas.openxmlformats.org/wordprocessingml/2006/main" w:rsidRPr="007B69FD">
        <w:t xml:space="preserve">Parte 1</w:t>
      </w:r>
    </w:p>
    <w:p w14:paraId="70BDF263" w14:textId="36367901" w:rsidR="00555394" w:rsidRPr="007B69FD" w:rsidRDefault="00555394"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208BCDF" w14:textId="50247BBF" w:rsidR="00555394" w:rsidRPr="007B69FD" w:rsidRDefault="00555394" w:rsidP="005459B7">
      <w:pPr xmlns:w="http://schemas.openxmlformats.org/wordprocessingml/2006/main">
        <w:pStyle w:val="Checklist"/>
      </w:pPr>
      <w:r xmlns:w="http://schemas.openxmlformats.org/wordprocessingml/2006/main" w:rsidRPr="007B69FD">
        <w:t xml:space="preserve">Aqueles que pareciam importantes não acrescentaram nada à mensagem de Paulo aos gentios. [2:6-8]</w:t>
      </w:r>
    </w:p>
    <w:p w14:paraId="6442890E" w14:textId="01895DB7" w:rsidR="00555394" w:rsidRPr="007B69FD" w:rsidRDefault="00555394" w:rsidP="005459B7">
      <w:pPr xmlns:w="http://schemas.openxmlformats.org/wordprocessingml/2006/main">
        <w:pStyle w:val="Checklist"/>
      </w:pPr>
      <w:r xmlns:w="http://schemas.openxmlformats.org/wordprocessingml/2006/main" w:rsidRPr="007B69FD">
        <w:t xml:space="preserve">Tiago, Cefas e João foram para os circuncidados; eles encorajaram Paulo e Barnabé a irem aos gentios e se lembrarem dos pobres. [2:9-10]</w:t>
      </w:r>
    </w:p>
    <w:p w14:paraId="6790DA51" w14:textId="77777777" w:rsidR="00555394" w:rsidRPr="007B69FD" w:rsidRDefault="00555394" w:rsidP="005459B7">
      <w:pPr xmlns:w="http://schemas.openxmlformats.org/wordprocessingml/2006/main">
        <w:pStyle w:val="Part2"/>
      </w:pPr>
      <w:r xmlns:w="http://schemas.openxmlformats.org/wordprocessingml/2006/main" w:rsidRPr="007B69FD">
        <w:t xml:space="preserve">Parte 2</w:t>
      </w:r>
    </w:p>
    <w:p w14:paraId="3B143569" w14:textId="76E26C38" w:rsidR="00555394"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1151CAC6" w14:textId="0DDCE2BE" w:rsidR="00555394" w:rsidRPr="007B69FD" w:rsidRDefault="002D4D9C" w:rsidP="0099152C">
      <w:pPr xmlns:w="http://schemas.openxmlformats.org/wordprocessingml/2006/main">
        <w:numPr>
          <w:ilvl w:val="0"/>
          <w:numId w:val="23"/>
        </w:numPr>
        <w:rPr>
          <w:sz w:val="20"/>
          <w:szCs w:val="20"/>
        </w:rPr>
      </w:pPr>
      <w:r xmlns:w="http://schemas.openxmlformats.org/wordprocessingml/2006/main" w:rsidRPr="007B69FD">
        <w:rPr>
          <w:sz w:val="20"/>
          <w:szCs w:val="20"/>
        </w:rPr>
        <w:t xml:space="preserve">[2:6] </w:t>
      </w:r>
      <w:r xmlns:w="http://schemas.openxmlformats.org/wordprocessingml/2006/main" w:rsidR="00FF76FE">
        <w:rPr>
          <w:sz w:val="20"/>
          <w:szCs w:val="20"/>
        </w:rPr>
        <w:tab xmlns:w="http://schemas.openxmlformats.org/wordprocessingml/2006/main"/>
      </w:r>
      <w:r xmlns:w="http://schemas.openxmlformats.org/wordprocessingml/2006/main" w:rsidR="00555394" w:rsidRPr="007B69FD">
        <w:rPr>
          <w:sz w:val="20"/>
          <w:szCs w:val="20"/>
        </w:rPr>
        <w:t xml:space="preserve">O que os líderes da igreja em Jerusalém acrescentaram à mensagem de Paulo?</w:t>
      </w:r>
    </w:p>
    <w:p w14:paraId="09DCC84D"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Eles não contribuíram em nada para a mensagem de Paulo.</w:t>
      </w:r>
    </w:p>
    <w:p w14:paraId="75FCF88D" w14:textId="77777777" w:rsidR="00555394" w:rsidRPr="007B69FD" w:rsidRDefault="00555394" w:rsidP="00555394">
      <w:pPr>
        <w:ind w:left="720"/>
        <w:rPr>
          <w:sz w:val="20"/>
          <w:szCs w:val="20"/>
        </w:rPr>
      </w:pPr>
    </w:p>
    <w:p w14:paraId="04D83D7A" w14:textId="6DF33B69" w:rsidR="00555394" w:rsidRPr="007B69FD" w:rsidRDefault="002D4D9C" w:rsidP="0099152C">
      <w:pPr xmlns:w="http://schemas.openxmlformats.org/wordprocessingml/2006/main">
        <w:numPr>
          <w:ilvl w:val="0"/>
          <w:numId w:val="23"/>
        </w:numPr>
        <w:rPr>
          <w:sz w:val="20"/>
          <w:szCs w:val="20"/>
        </w:rPr>
      </w:pPr>
      <w:r xmlns:w="http://schemas.openxmlformats.org/wordprocessingml/2006/main" w:rsidRPr="007B69FD">
        <w:rPr>
          <w:sz w:val="20"/>
          <w:szCs w:val="20"/>
        </w:rPr>
        <w:t xml:space="preserve">[2:7-8] </w:t>
      </w:r>
      <w:r xmlns:w="http://schemas.openxmlformats.org/wordprocessingml/2006/main" w:rsidR="00FF76FE">
        <w:rPr>
          <w:sz w:val="20"/>
          <w:szCs w:val="20"/>
        </w:rPr>
        <w:tab xmlns:w="http://schemas.openxmlformats.org/wordprocessingml/2006/main"/>
      </w:r>
      <w:r xmlns:w="http://schemas.openxmlformats.org/wordprocessingml/2006/main" w:rsidR="00555394" w:rsidRPr="007B69FD">
        <w:rPr>
          <w:sz w:val="20"/>
          <w:szCs w:val="20"/>
        </w:rPr>
        <w:t xml:space="preserve">A quem Paulo foi enviado principalmente para proclamar o evangelho?</w:t>
      </w:r>
    </w:p>
    <w:p w14:paraId="76BB155C"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foi enviado principalmente aos incircuncisos, chamados gentios, para proclamar o evangelho.</w:t>
      </w:r>
    </w:p>
    <w:p w14:paraId="022F526D" w14:textId="77777777" w:rsidR="00555394" w:rsidRPr="007B69FD" w:rsidRDefault="00555394" w:rsidP="00555394">
      <w:pPr>
        <w:ind w:left="720"/>
        <w:rPr>
          <w:sz w:val="20"/>
          <w:szCs w:val="20"/>
        </w:rPr>
      </w:pPr>
    </w:p>
    <w:p w14:paraId="6C79D791" w14:textId="273B0CD1" w:rsidR="00555394" w:rsidRPr="007B69FD" w:rsidRDefault="002D4D9C" w:rsidP="0099152C">
      <w:pPr xmlns:w="http://schemas.openxmlformats.org/wordprocessingml/2006/main">
        <w:numPr>
          <w:ilvl w:val="0"/>
          <w:numId w:val="23"/>
        </w:numPr>
        <w:rPr>
          <w:sz w:val="20"/>
          <w:szCs w:val="20"/>
        </w:rPr>
      </w:pPr>
      <w:r xmlns:w="http://schemas.openxmlformats.org/wordprocessingml/2006/main" w:rsidRPr="007B69FD">
        <w:rPr>
          <w:sz w:val="20"/>
          <w:szCs w:val="20"/>
        </w:rPr>
        <w:t xml:space="preserve">[2:9] </w:t>
      </w:r>
      <w:r xmlns:w="http://schemas.openxmlformats.org/wordprocessingml/2006/main" w:rsidR="00FF76FE">
        <w:rPr>
          <w:sz w:val="20"/>
          <w:szCs w:val="20"/>
        </w:rPr>
        <w:tab xmlns:w="http://schemas.openxmlformats.org/wordprocessingml/2006/main"/>
      </w:r>
      <w:r xmlns:w="http://schemas.openxmlformats.org/wordprocessingml/2006/main" w:rsidR="00555394" w:rsidRPr="007B69FD">
        <w:rPr>
          <w:sz w:val="20"/>
          <w:szCs w:val="20"/>
        </w:rPr>
        <w:t xml:space="preserve">Como os líderes em Jerusalém mostraram sua aprovação ao ministério de Paulo?</w:t>
      </w:r>
    </w:p>
    <w:p w14:paraId="194FC9D2" w14:textId="77777777" w:rsidR="00555394" w:rsidRPr="007B69FD" w:rsidRDefault="00555394" w:rsidP="00555394">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Eles deram a mão direita de comunhão a Barnabé e Paulo para mostrarem sua aprovação.</w:t>
      </w:r>
    </w:p>
    <w:p w14:paraId="24FE3650" w14:textId="77777777" w:rsidR="00555394" w:rsidRPr="007B69FD" w:rsidRDefault="00555394" w:rsidP="00555394">
      <w:pPr>
        <w:pStyle w:val="ListParagraph"/>
        <w:ind w:left="360" w:firstLine="360"/>
        <w:rPr>
          <w:sz w:val="20"/>
          <w:szCs w:val="20"/>
        </w:rPr>
      </w:pPr>
    </w:p>
    <w:p w14:paraId="4776574E" w14:textId="1F676BBE" w:rsidR="00555394" w:rsidRPr="007B69FD" w:rsidRDefault="002D4D9C" w:rsidP="0099152C">
      <w:pPr xmlns:w="http://schemas.openxmlformats.org/wordprocessingml/2006/main">
        <w:numPr>
          <w:ilvl w:val="0"/>
          <w:numId w:val="23"/>
        </w:numPr>
        <w:rPr>
          <w:sz w:val="20"/>
          <w:szCs w:val="20"/>
        </w:rPr>
      </w:pPr>
      <w:r xmlns:w="http://schemas.openxmlformats.org/wordprocessingml/2006/main" w:rsidRPr="007B69FD">
        <w:rPr>
          <w:sz w:val="20"/>
          <w:szCs w:val="20"/>
        </w:rPr>
        <w:t xml:space="preserve">[2:9] </w:t>
      </w:r>
      <w:r xmlns:w="http://schemas.openxmlformats.org/wordprocessingml/2006/main" w:rsidR="00FF76FE">
        <w:rPr>
          <w:sz w:val="20"/>
          <w:szCs w:val="20"/>
        </w:rPr>
        <w:tab xmlns:w="http://schemas.openxmlformats.org/wordprocessingml/2006/main"/>
      </w:r>
      <w:r xmlns:w="http://schemas.openxmlformats.org/wordprocessingml/2006/main" w:rsidR="00555394" w:rsidRPr="007B69FD">
        <w:rPr>
          <w:sz w:val="20"/>
          <w:szCs w:val="20"/>
        </w:rPr>
        <w:t xml:space="preserve">O que você acha que eles poderiam ter feito para dar a mão direita de companheirismo a alguém?</w:t>
      </w:r>
    </w:p>
    <w:p w14:paraId="220026AD" w14:textId="59FA0E67" w:rsidR="00555394" w:rsidRPr="007B69FD" w:rsidRDefault="001D7AC9"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significasse apertar a mão direita ou colocar alguém ao seu lado direito, como símbolo de uma pessoa que se oferece para ser amiga de alguém. Talvez fosse apenas para recebê-los.</w:t>
      </w:r>
    </w:p>
    <w:p w14:paraId="7AD87E6E" w14:textId="77777777" w:rsidR="00555394" w:rsidRPr="007B69FD" w:rsidRDefault="00555394" w:rsidP="00555394">
      <w:pPr>
        <w:ind w:left="720"/>
        <w:rPr>
          <w:sz w:val="20"/>
          <w:szCs w:val="20"/>
        </w:rPr>
      </w:pPr>
    </w:p>
    <w:p w14:paraId="5E773C05" w14:textId="5D9D2C3E" w:rsidR="00555394" w:rsidRPr="007B69FD" w:rsidRDefault="002D4D9C" w:rsidP="0099152C">
      <w:pPr xmlns:w="http://schemas.openxmlformats.org/wordprocessingml/2006/main">
        <w:numPr>
          <w:ilvl w:val="0"/>
          <w:numId w:val="23"/>
        </w:numPr>
        <w:rPr>
          <w:sz w:val="20"/>
          <w:szCs w:val="20"/>
        </w:rPr>
      </w:pPr>
      <w:r xmlns:w="http://schemas.openxmlformats.org/wordprocessingml/2006/main" w:rsidRPr="007B69FD">
        <w:rPr>
          <w:sz w:val="20"/>
          <w:szCs w:val="20"/>
        </w:rPr>
        <w:t xml:space="preserve">[2:10] </w:t>
      </w:r>
      <w:r xmlns:w="http://schemas.openxmlformats.org/wordprocessingml/2006/main" w:rsidR="00FF76FE">
        <w:rPr>
          <w:sz w:val="20"/>
          <w:szCs w:val="20"/>
        </w:rPr>
        <w:tab xmlns:w="http://schemas.openxmlformats.org/wordprocessingml/2006/main"/>
      </w:r>
      <w:r xmlns:w="http://schemas.openxmlformats.org/wordprocessingml/2006/main" w:rsidR="00555394" w:rsidRPr="007B69FD">
        <w:rPr>
          <w:sz w:val="20"/>
          <w:szCs w:val="20"/>
        </w:rPr>
        <w:t xml:space="preserve">Qual foi o pedido que Tiago, Cefas e João fizeram a Paulo e Barnabé?</w:t>
      </w:r>
    </w:p>
    <w:p w14:paraId="1F46619D" w14:textId="121EAF2D"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 pedido deles era que Paulo e seus companheiros ajudassem os pobres.</w:t>
      </w:r>
    </w:p>
    <w:p w14:paraId="6A1B76AF"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40EA8C8C" w14:textId="3EB8F150" w:rsidR="00555394" w:rsidRPr="007B69FD" w:rsidRDefault="00555394">
      <w:pPr>
        <w:rPr>
          <w:b/>
          <w:sz w:val="20"/>
          <w:szCs w:val="20"/>
        </w:rPr>
      </w:pPr>
      <w:r w:rsidRPr="007B69FD">
        <w:rPr>
          <w:b/>
          <w:sz w:val="20"/>
          <w:szCs w:val="20"/>
        </w:rPr>
        <w:br w:type="page"/>
      </w:r>
    </w:p>
    <w:p w14:paraId="392CFCD6" w14:textId="4CEC9FAF" w:rsidR="00555394" w:rsidRPr="007B69FD" w:rsidRDefault="00555394" w:rsidP="00555394">
      <w:pPr xmlns:w="http://schemas.openxmlformats.org/wordprocessingml/2006/main">
        <w:pStyle w:val="Heading1"/>
        <w:keepNext w:val="0"/>
        <w:keepLines w:val="0"/>
        <w:spacing w:before="480"/>
        <w:rPr>
          <w:b/>
          <w:bCs/>
          <w:szCs w:val="44"/>
        </w:rPr>
      </w:pPr>
      <w:bookmarkStart xmlns:w="http://schemas.openxmlformats.org/wordprocessingml/2006/main" w:id="47" w:name="_Toc166194272"/>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Gálatas 3:15-25</w:t>
      </w:r>
      <w:bookmarkEnd xmlns:w="http://schemas.openxmlformats.org/wordprocessingml/2006/main" w:id="47"/>
    </w:p>
    <w:p w14:paraId="0AD5EC5D" w14:textId="65D62D89" w:rsidR="00770B3C" w:rsidRPr="007B69FD" w:rsidRDefault="00770B3C" w:rsidP="48114252">
      <w:pPr xmlns:w="http://schemas.openxmlformats.org/wordprocessingml/2006/main">
        <w:pStyle w:val="Background"/>
        <w:rPr>
          <w:b/>
          <w:i/>
          <w:iCs/>
          <w:lang w:val="en-US"/>
        </w:rPr>
      </w:pPr>
      <w:r xmlns:w="http://schemas.openxmlformats.org/wordprocessingml/2006/main" w:rsidRPr="48114252">
        <w:rPr>
          <w:b/>
          <w:lang w:val="en-US"/>
        </w:rPr>
        <w:t xml:space="preserve">Fundo:</w:t>
      </w:r>
      <w:r xmlns:w="http://schemas.openxmlformats.org/wordprocessingml/2006/main" w:rsidRPr="48114252">
        <w:rPr>
          <w:b/>
          <w:i/>
          <w:iCs/>
          <w:lang w:val="en-US"/>
        </w:rPr>
        <w:t xml:space="preserve"> </w:t>
      </w:r>
      <w:r xmlns:w="http://schemas.openxmlformats.org/wordprocessingml/2006/main" w:rsidRPr="48114252">
        <w:rPr>
          <w:lang w:val="en-US"/>
        </w:rPr>
        <w:t xml:space="preserve">No Antigo Testamento, Deus prometeu abençoar o mundo inteiro através de Abraão, um dos ancestrais mais famosos do povo judeu.</w:t>
      </w:r>
    </w:p>
    <w:p w14:paraId="5863917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2951BD1" w14:textId="77777777" w:rsidR="00555394" w:rsidRPr="007B69FD" w:rsidRDefault="00555394" w:rsidP="005459B7">
      <w:pPr xmlns:w="http://schemas.openxmlformats.org/wordprocessingml/2006/main">
        <w:pStyle w:val="Part1"/>
      </w:pPr>
      <w:r xmlns:w="http://schemas.openxmlformats.org/wordprocessingml/2006/main" w:rsidRPr="007B69FD">
        <w:t xml:space="preserve">Parte 1</w:t>
      </w:r>
    </w:p>
    <w:p w14:paraId="5D5921F3" w14:textId="69910083" w:rsidR="00555394" w:rsidRPr="007B69FD" w:rsidRDefault="00555394"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F785F63" w14:textId="3DBAD673" w:rsidR="00555394" w:rsidRPr="007B69FD" w:rsidRDefault="00555394" w:rsidP="005459B7">
      <w:pPr xmlns:w="http://schemas.openxmlformats.org/wordprocessingml/2006/main">
        <w:pStyle w:val="Checklist"/>
      </w:pPr>
      <w:r xmlns:w="http://schemas.openxmlformats.org/wordprocessingml/2006/main" w:rsidRPr="007B69FD">
        <w:t xml:space="preserve">A lei não anulou a promessa que Deus fez muitos anos antes. [3:15, 17-18]</w:t>
      </w:r>
    </w:p>
    <w:p w14:paraId="07F03954" w14:textId="659745A6" w:rsidR="00555394" w:rsidRPr="007B69FD" w:rsidRDefault="00555394" w:rsidP="005459B7">
      <w:pPr xmlns:w="http://schemas.openxmlformats.org/wordprocessingml/2006/main">
        <w:pStyle w:val="Checklist"/>
      </w:pPr>
      <w:r xmlns:w="http://schemas.openxmlformats.org/wordprocessingml/2006/main" w:rsidRPr="007B69FD">
        <w:t xml:space="preserve">As promessas feitas foram a Abraão e seu descendente, que era Cristo. [3:16]</w:t>
      </w:r>
    </w:p>
    <w:p w14:paraId="25D3EF42" w14:textId="7F270BF8" w:rsidR="00555394" w:rsidRPr="007B69FD" w:rsidRDefault="00555394" w:rsidP="005459B7">
      <w:pPr xmlns:w="http://schemas.openxmlformats.org/wordprocessingml/2006/main">
        <w:pStyle w:val="Checklist"/>
      </w:pPr>
      <w:r xmlns:w="http://schemas.openxmlformats.org/wordprocessingml/2006/main" w:rsidRPr="007B69FD">
        <w:t xml:space="preserve">Por causa das transgressões, a lei foi acrescentada até o tempo em que Cristo viria. [3:19]</w:t>
      </w:r>
    </w:p>
    <w:p w14:paraId="4E8E831A" w14:textId="1724F11A" w:rsidR="00555394" w:rsidRPr="007B69FD" w:rsidRDefault="00555394" w:rsidP="005459B7">
      <w:pPr xmlns:w="http://schemas.openxmlformats.org/wordprocessingml/2006/main">
        <w:pStyle w:val="Checklist"/>
      </w:pPr>
      <w:r xmlns:w="http://schemas.openxmlformats.org/wordprocessingml/2006/main" w:rsidRPr="007B69FD">
        <w:t xml:space="preserve">Paulo esclareceu que a lei nunca esteve em conflito com as promessas de Deus a Abraão. [3:21]</w:t>
      </w:r>
    </w:p>
    <w:p w14:paraId="4C486B44" w14:textId="2A8075E5" w:rsidR="00555394" w:rsidRPr="007B69FD" w:rsidRDefault="00555394" w:rsidP="005459B7">
      <w:pPr xmlns:w="http://schemas.openxmlformats.org/wordprocessingml/2006/main">
        <w:pStyle w:val="Checklist"/>
      </w:pPr>
      <w:r xmlns:w="http://schemas.openxmlformats.org/wordprocessingml/2006/main" w:rsidRPr="007B69FD">
        <w:t xml:space="preserve">A lei mostrava que todos estavam aprisionados sob o pecado até a promessa de fé em Jesus Cristo. [3:22]</w:t>
      </w:r>
    </w:p>
    <w:p w14:paraId="1147DBFC" w14:textId="0AFFA8C2" w:rsidR="00555394" w:rsidRPr="007B69FD" w:rsidRDefault="00555394" w:rsidP="005459B7">
      <w:pPr xmlns:w="http://schemas.openxmlformats.org/wordprocessingml/2006/main">
        <w:pStyle w:val="Checklist"/>
      </w:pPr>
      <w:r xmlns:w="http://schemas.openxmlformats.org/wordprocessingml/2006/main" w:rsidRPr="007B69FD">
        <w:t xml:space="preserve">A lei era como um guardião, mas desde que Cristo veio, o guardião não era mais necessário. [3:24-25]</w:t>
      </w:r>
    </w:p>
    <w:p w14:paraId="0CCF0294" w14:textId="77777777" w:rsidR="00555394" w:rsidRPr="007B69FD" w:rsidRDefault="00555394" w:rsidP="005459B7">
      <w:pPr xmlns:w="http://schemas.openxmlformats.org/wordprocessingml/2006/main">
        <w:pStyle w:val="Part2"/>
      </w:pPr>
      <w:r xmlns:w="http://schemas.openxmlformats.org/wordprocessingml/2006/main" w:rsidRPr="007B69FD">
        <w:t xml:space="preserve">Parte 2</w:t>
      </w:r>
    </w:p>
    <w:p w14:paraId="7CA2ABCC" w14:textId="3553003F" w:rsidR="00555394"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07A5AE9E" w14:textId="6FDC0D59" w:rsidR="00555394" w:rsidRPr="007B69FD" w:rsidRDefault="002D4D9C" w:rsidP="0099152C">
      <w:pPr xmlns:w="http://schemas.openxmlformats.org/wordprocessingml/2006/main">
        <w:numPr>
          <w:ilvl w:val="0"/>
          <w:numId w:val="24"/>
        </w:numPr>
        <w:rPr>
          <w:sz w:val="20"/>
          <w:szCs w:val="20"/>
          <w:lang w:val="en-US"/>
        </w:rPr>
      </w:pPr>
      <w:r xmlns:w="http://schemas.openxmlformats.org/wordprocessingml/2006/main" w:rsidRPr="48114252">
        <w:rPr>
          <w:sz w:val="20"/>
          <w:szCs w:val="20"/>
          <w:lang w:val="en-US"/>
        </w:rPr>
        <w:t xml:space="preserve">[3:15] </w:t>
      </w:r>
      <w:r xmlns:w="http://schemas.openxmlformats.org/wordprocessingml/2006/main" w:rsidR="00725491">
        <w:rPr>
          <w:sz w:val="20"/>
          <w:szCs w:val="20"/>
          <w:lang w:val="en-US"/>
        </w:rPr>
        <w:tab xmlns:w="http://schemas.openxmlformats.org/wordprocessingml/2006/main"/>
      </w:r>
      <w:r xmlns:w="http://schemas.openxmlformats.org/wordprocessingml/2006/main" w:rsidR="00555394" w:rsidRPr="48114252">
        <w:rPr>
          <w:sz w:val="20"/>
          <w:szCs w:val="20"/>
          <w:lang w:val="en-US"/>
        </w:rPr>
        <w:t xml:space="preserve">O que havia de importante em um contrato feito pelo homem?</w:t>
      </w:r>
    </w:p>
    <w:p w14:paraId="7A28A076" w14:textId="77777777" w:rsidR="00555394" w:rsidRPr="007B69FD" w:rsidRDefault="0055539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Ninguém poderia deixá-lo de lado ou acrescentá-lo, uma vez estabelecido por lei.</w:t>
      </w:r>
    </w:p>
    <w:p w14:paraId="03A0D07F" w14:textId="77777777" w:rsidR="00555394" w:rsidRPr="007B69FD" w:rsidRDefault="00555394" w:rsidP="00555394">
      <w:pPr>
        <w:ind w:left="720"/>
        <w:rPr>
          <w:sz w:val="20"/>
          <w:szCs w:val="20"/>
        </w:rPr>
      </w:pPr>
    </w:p>
    <w:p w14:paraId="4B6B54E7" w14:textId="642894CA"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[3:16]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Quem era o descendente sobre o qual Paulo falou na promessa a Abraão?</w:t>
      </w:r>
    </w:p>
    <w:p w14:paraId="6FA507AB"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 descendente na promessa a Abraão era Cristo.</w:t>
      </w:r>
    </w:p>
    <w:p w14:paraId="29241E96" w14:textId="77777777" w:rsidR="00555394" w:rsidRPr="007B69FD" w:rsidRDefault="00555394" w:rsidP="00555394">
      <w:pPr>
        <w:ind w:left="720"/>
        <w:rPr>
          <w:sz w:val="20"/>
          <w:szCs w:val="20"/>
        </w:rPr>
      </w:pPr>
    </w:p>
    <w:p w14:paraId="69B636E2" w14:textId="03E0E8FF"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[3:17]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Paulo disse que a lei não fazia?</w:t>
      </w:r>
    </w:p>
    <w:p w14:paraId="0E646681"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 lei não anulou a promessa feita a Abraão.</w:t>
      </w:r>
    </w:p>
    <w:p w14:paraId="3CBD13A4" w14:textId="77777777" w:rsidR="00555394" w:rsidRPr="007B69FD" w:rsidRDefault="00555394" w:rsidP="00555394">
      <w:pPr>
        <w:ind w:left="720"/>
        <w:rPr>
          <w:sz w:val="20"/>
          <w:szCs w:val="20"/>
        </w:rPr>
      </w:pPr>
    </w:p>
    <w:p w14:paraId="3CA75DEF" w14:textId="6657296B" w:rsidR="00555394" w:rsidRPr="007B69FD" w:rsidRDefault="002D4D9C" w:rsidP="0099152C">
      <w:pPr xmlns:w="http://schemas.openxmlformats.org/wordprocessingml/2006/main">
        <w:numPr>
          <w:ilvl w:val="0"/>
          <w:numId w:val="24"/>
        </w:numPr>
        <w:rPr>
          <w:sz w:val="20"/>
          <w:szCs w:val="20"/>
          <w:lang w:val="en-US"/>
        </w:rPr>
      </w:pPr>
      <w:r xmlns:w="http://schemas.openxmlformats.org/wordprocessingml/2006/main" w:rsidRPr="48114252">
        <w:rPr>
          <w:sz w:val="20"/>
          <w:szCs w:val="20"/>
          <w:lang w:val="en-US"/>
        </w:rPr>
        <w:t xml:space="preserve">[3:18] </w:t>
      </w:r>
      <w:r xmlns:w="http://schemas.openxmlformats.org/wordprocessingml/2006/main" w:rsidR="00725491">
        <w:rPr>
          <w:sz w:val="20"/>
          <w:szCs w:val="20"/>
          <w:lang w:val="en-US"/>
        </w:rPr>
        <w:tab xmlns:w="http://schemas.openxmlformats.org/wordprocessingml/2006/main"/>
      </w:r>
      <w:r xmlns:w="http://schemas.openxmlformats.org/wordprocessingml/2006/main" w:rsidR="00555394" w:rsidRPr="48114252">
        <w:rPr>
          <w:sz w:val="20"/>
          <w:szCs w:val="20"/>
          <w:lang w:val="en-US"/>
        </w:rPr>
        <w:t xml:space="preserve">A herança veio por lei ou por promessa?</w:t>
      </w:r>
    </w:p>
    <w:p w14:paraId="7BCB6E1D"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 herança veio por meio de uma promessa.</w:t>
      </w:r>
    </w:p>
    <w:p w14:paraId="464C5C00" w14:textId="77777777" w:rsidR="00555394" w:rsidRPr="007B69FD" w:rsidRDefault="00555394" w:rsidP="00555394">
      <w:pPr>
        <w:ind w:left="720"/>
        <w:rPr>
          <w:sz w:val="20"/>
          <w:szCs w:val="20"/>
        </w:rPr>
      </w:pPr>
    </w:p>
    <w:p w14:paraId="7A724370" w14:textId="38DCE336"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[3:19]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Por que a lei foi adicionada?</w:t>
      </w:r>
    </w:p>
    <w:p w14:paraId="0C921EEB"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 lei foi acrescentada por causa das transgressões até a chegada do descendente de Abraão.</w:t>
      </w:r>
    </w:p>
    <w:p w14:paraId="5CB8E154" w14:textId="77777777" w:rsidR="00555394" w:rsidRPr="007B69FD" w:rsidRDefault="00555394" w:rsidP="00555394">
      <w:pPr>
        <w:ind w:left="720"/>
        <w:rPr>
          <w:sz w:val="20"/>
          <w:szCs w:val="20"/>
        </w:rPr>
      </w:pPr>
    </w:p>
    <w:p w14:paraId="3BA94A0E" w14:textId="434254B5"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[3:20]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Paulo disse sobre Deus no versículo 20?</w:t>
      </w:r>
    </w:p>
    <w:p w14:paraId="688ABC32"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disse que Deus é um.</w:t>
      </w:r>
    </w:p>
    <w:p w14:paraId="2D62C473" w14:textId="77777777" w:rsidR="00555394" w:rsidRPr="007B69FD" w:rsidRDefault="00555394" w:rsidP="00555394">
      <w:pPr>
        <w:ind w:left="720"/>
        <w:rPr>
          <w:sz w:val="20"/>
          <w:szCs w:val="20"/>
        </w:rPr>
      </w:pPr>
    </w:p>
    <w:p w14:paraId="4117340A" w14:textId="62B86B29"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[3:21]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Que razão Paulo deu para dizer que a lei não era contra a promessa?</w:t>
      </w:r>
    </w:p>
    <w:p w14:paraId="32342951"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 lei não poderia dar vida, então a justiça não poderia vir da lei.</w:t>
      </w:r>
    </w:p>
    <w:p w14:paraId="1621DF6C" w14:textId="77777777" w:rsidR="00555394" w:rsidRPr="007B69FD" w:rsidRDefault="00555394" w:rsidP="00555394">
      <w:pPr>
        <w:ind w:left="720"/>
        <w:rPr>
          <w:sz w:val="20"/>
          <w:szCs w:val="20"/>
        </w:rPr>
      </w:pPr>
    </w:p>
    <w:p w14:paraId="2C84E14A" w14:textId="57F3E1B4"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[3:22]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Sob o que as escrituras dizem que tudo estava preso?</w:t>
      </w:r>
    </w:p>
    <w:p w14:paraId="00C3B06C"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As Escrituras dizem que tudo estava aprisionado sob o pecado.</w:t>
      </w:r>
    </w:p>
    <w:p w14:paraId="464E6931" w14:textId="77777777" w:rsidR="007879D7" w:rsidRPr="007B69FD" w:rsidRDefault="007879D7" w:rsidP="007879D7">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Gálatas 3:15-25 continuação</w:t>
      </w:r>
    </w:p>
    <w:p w14:paraId="2F2A076D" w14:textId="77777777" w:rsidR="004E762E" w:rsidRPr="007B69FD" w:rsidRDefault="004E762E" w:rsidP="00555394">
      <w:pPr>
        <w:ind w:left="720"/>
        <w:rPr>
          <w:sz w:val="20"/>
          <w:szCs w:val="20"/>
        </w:rPr>
      </w:pPr>
    </w:p>
    <w:p w14:paraId="22A76C32" w14:textId="4226A01D"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[3:21-22]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você acha que significava o fato de a lei aprisionar as pessoas sob o pecado?</w:t>
      </w:r>
    </w:p>
    <w:p w14:paraId="0BEE7B21" w14:textId="5D32C66D" w:rsidR="00555394" w:rsidRPr="007B69FD" w:rsidRDefault="004E762E"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555394" w:rsidRPr="48114252">
        <w:rPr>
          <w:sz w:val="20"/>
          <w:szCs w:val="20"/>
          <w:lang w:val="en-US"/>
        </w:rPr>
        <w:t xml:space="preserve">Talvez isso significasse que a lei conscientizou as pessoas de que eram pecadoras porque não podiam obedecer perfeitamente à lei. Assim como uma pessoa não conseguia sair da prisão, ela não conseguia parar de pecar.</w:t>
      </w:r>
    </w:p>
    <w:p w14:paraId="475D4023" w14:textId="77777777" w:rsidR="00555394" w:rsidRPr="007B69FD" w:rsidRDefault="00555394" w:rsidP="00555394">
      <w:pPr>
        <w:rPr>
          <w:sz w:val="20"/>
          <w:szCs w:val="20"/>
        </w:rPr>
      </w:pPr>
    </w:p>
    <w:p w14:paraId="5F7257A7" w14:textId="5ED95DB0" w:rsidR="00555394" w:rsidRPr="007B69FD" w:rsidRDefault="00555394"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[3:23]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Como as pessoas foram libertadas da prisão da lei?</w:t>
      </w:r>
    </w:p>
    <w:p w14:paraId="409992CF"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As pessoas foram libertadas da prisão da lei pela fé em Cristo Jesus.</w:t>
      </w:r>
    </w:p>
    <w:p w14:paraId="6C7F8219" w14:textId="77777777" w:rsidR="003B1AF9" w:rsidRPr="007B69FD" w:rsidRDefault="003B1AF9" w:rsidP="003B1AF9">
      <w:pPr>
        <w:pStyle w:val="ListParagraph"/>
        <w:ind w:left="360"/>
        <w:rPr>
          <w:b/>
          <w:sz w:val="20"/>
          <w:szCs w:val="20"/>
        </w:rPr>
      </w:pPr>
    </w:p>
    <w:p w14:paraId="060E23F2" w14:textId="53EC0B05" w:rsidR="00555394" w:rsidRPr="007B69FD" w:rsidRDefault="002D4D9C" w:rsidP="0099152C">
      <w:pPr xmlns:w="http://schemas.openxmlformats.org/wordprocessingml/2006/main">
        <w:numPr>
          <w:ilvl w:val="0"/>
          <w:numId w:val="24"/>
        </w:numPr>
        <w:rPr>
          <w:sz w:val="20"/>
          <w:szCs w:val="20"/>
        </w:rPr>
      </w:pPr>
      <w:r xmlns:w="http://schemas.openxmlformats.org/wordprocessingml/2006/main" w:rsidRPr="007B69FD">
        <w:rPr>
          <w:sz w:val="20"/>
          <w:szCs w:val="20"/>
        </w:rPr>
        <w:t xml:space="preserve">[3:24-25]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mudou para os crentes desde que a fé veio?</w:t>
      </w:r>
    </w:p>
    <w:p w14:paraId="6785A433"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Aqueles que acreditavam em Jesus não precisavam mais de um guardião (ou seja, da lei).</w:t>
      </w:r>
    </w:p>
    <w:p w14:paraId="0CF91597"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B80381C" w14:textId="7940A52A" w:rsidR="00555394" w:rsidRPr="007B69FD" w:rsidRDefault="00555394">
      <w:r w:rsidRPr="007B69FD">
        <w:br w:type="page"/>
      </w:r>
    </w:p>
    <w:p w14:paraId="24797E08" w14:textId="1A0C9D35" w:rsidR="00555394" w:rsidRPr="007B69FD" w:rsidRDefault="00555394" w:rsidP="00555394">
      <w:pPr xmlns:w="http://schemas.openxmlformats.org/wordprocessingml/2006/main">
        <w:pStyle w:val="Heading1"/>
        <w:keepNext w:val="0"/>
        <w:keepLines w:val="0"/>
        <w:spacing w:before="480"/>
        <w:rPr>
          <w:b/>
          <w:bCs/>
          <w:szCs w:val="44"/>
        </w:rPr>
      </w:pPr>
      <w:bookmarkStart xmlns:w="http://schemas.openxmlformats.org/wordprocessingml/2006/main" w:id="48" w:name="_Toc166194273"/>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Gálatas 4:1-7</w:t>
      </w:r>
      <w:bookmarkEnd xmlns:w="http://schemas.openxmlformats.org/wordprocessingml/2006/main" w:id="48"/>
    </w:p>
    <w:p w14:paraId="63E4BAB1" w14:textId="77777777" w:rsidR="00555394" w:rsidRPr="007B69FD" w:rsidRDefault="00555394" w:rsidP="005459B7">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 Paulo continua seu argumento de 3:23-29. Talvez você precise lê-lo novamente para ajudá-lo a entender esta passagem.</w:t>
      </w:r>
    </w:p>
    <w:p w14:paraId="7ED15E5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EA12830" w14:textId="77777777" w:rsidR="00555394" w:rsidRPr="007B69FD" w:rsidRDefault="00555394" w:rsidP="005459B7">
      <w:pPr xmlns:w="http://schemas.openxmlformats.org/wordprocessingml/2006/main">
        <w:pStyle w:val="Part1"/>
      </w:pPr>
      <w:r xmlns:w="http://schemas.openxmlformats.org/wordprocessingml/2006/main" w:rsidRPr="007B69FD">
        <w:t xml:space="preserve">Parte 1</w:t>
      </w:r>
    </w:p>
    <w:p w14:paraId="578F6EDC" w14:textId="3A5801DD" w:rsidR="00555394" w:rsidRPr="007B69FD" w:rsidRDefault="00555394" w:rsidP="005459B7">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49CDB51" w14:textId="569D2EC0" w:rsidR="00555394" w:rsidRPr="007B69FD" w:rsidRDefault="00555394" w:rsidP="005459B7">
      <w:pPr xmlns:w="http://schemas.openxmlformats.org/wordprocessingml/2006/main">
        <w:pStyle w:val="Checklist"/>
      </w:pPr>
      <w:r xmlns:w="http://schemas.openxmlformats.org/wordprocessingml/2006/main" w:rsidRPr="007B69FD">
        <w:t xml:space="preserve">Quando um herdeiro era criança, ele era controlado por tutores e administradores. [4:1-2]</w:t>
      </w:r>
    </w:p>
    <w:p w14:paraId="009693C3" w14:textId="5FEA2956" w:rsidR="00555394" w:rsidRPr="007B69FD" w:rsidRDefault="00555394" w:rsidP="005459B7">
      <w:pPr xmlns:w="http://schemas.openxmlformats.org/wordprocessingml/2006/main">
        <w:pStyle w:val="Checklist"/>
      </w:pPr>
      <w:r xmlns:w="http://schemas.openxmlformats.org/wordprocessingml/2006/main" w:rsidRPr="007B69FD">
        <w:t xml:space="preserve">Antes da vinda de Jesus, as pessoas eram como crianças e controladas pelos princípios básicos do mundo. [4:3-4]</w:t>
      </w:r>
    </w:p>
    <w:p w14:paraId="2BAF5172" w14:textId="0D374EE1" w:rsidR="00555394" w:rsidRPr="007B69FD" w:rsidRDefault="00555394" w:rsidP="005459B7">
      <w:pPr xmlns:w="http://schemas.openxmlformats.org/wordprocessingml/2006/main">
        <w:pStyle w:val="Checklist"/>
      </w:pPr>
      <w:r xmlns:w="http://schemas.openxmlformats.org/wordprocessingml/2006/main" w:rsidRPr="007B69FD">
        <w:t xml:space="preserve">Deus enviou seu Filho para redimir os que estavam sob a lei. [4:5]</w:t>
      </w:r>
    </w:p>
    <w:p w14:paraId="7FD43F54" w14:textId="3B83BE99" w:rsidR="00555394" w:rsidRPr="007B69FD" w:rsidRDefault="00555394" w:rsidP="005459B7">
      <w:pPr xmlns:w="http://schemas.openxmlformats.org/wordprocessingml/2006/main">
        <w:pStyle w:val="Checklist"/>
      </w:pPr>
      <w:r xmlns:w="http://schemas.openxmlformats.org/wordprocessingml/2006/main" w:rsidRPr="007B69FD">
        <w:t xml:space="preserve">Deus enviou o Espírito de seu Filho aos corações dos crentes da Galácia. [4:6]</w:t>
      </w:r>
    </w:p>
    <w:p w14:paraId="0C8E78B6" w14:textId="70E84CD8" w:rsidR="00555394" w:rsidRPr="007B69FD" w:rsidRDefault="00555394" w:rsidP="005459B7">
      <w:pPr xmlns:w="http://schemas.openxmlformats.org/wordprocessingml/2006/main">
        <w:pStyle w:val="Checklist"/>
      </w:pPr>
      <w:r xmlns:w="http://schemas.openxmlformats.org/wordprocessingml/2006/main" w:rsidRPr="48114252">
        <w:rPr>
          <w:lang w:val="en-US"/>
        </w:rPr>
        <w:t xml:space="preserve">O crente gálata não era mais um escravo, mas sim um filho e também um herdeiro através de Deus. [4:7]</w:t>
      </w:r>
    </w:p>
    <w:p w14:paraId="50B98B4C" w14:textId="77777777" w:rsidR="00555394" w:rsidRPr="007B69FD" w:rsidRDefault="00555394" w:rsidP="005459B7">
      <w:pPr xmlns:w="http://schemas.openxmlformats.org/wordprocessingml/2006/main">
        <w:pStyle w:val="Part2"/>
      </w:pPr>
      <w:r xmlns:w="http://schemas.openxmlformats.org/wordprocessingml/2006/main" w:rsidRPr="007B69FD">
        <w:t xml:space="preserve">Parte 2</w:t>
      </w:r>
    </w:p>
    <w:p w14:paraId="7921D0C0" w14:textId="65298198" w:rsidR="00555394" w:rsidRPr="007B69FD" w:rsidRDefault="003947E5" w:rsidP="005459B7">
      <w:pPr xmlns:w="http://schemas.openxmlformats.org/wordprocessingml/2006/main">
        <w:pStyle w:val="Answerortell"/>
      </w:pPr>
      <w:r xmlns:w="http://schemas.openxmlformats.org/wordprocessingml/2006/main">
        <w:t xml:space="preserve">Responda às seguintes perguntas nos versículos especificados.</w:t>
      </w:r>
    </w:p>
    <w:p w14:paraId="21525667" w14:textId="6D0B037B" w:rsidR="00555394" w:rsidRPr="007B69FD" w:rsidRDefault="00555394"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[4:1-2] </w:t>
      </w:r>
      <w:r xmlns:w="http://schemas.openxmlformats.org/wordprocessingml/2006/main" w:rsidR="00725491">
        <w:rPr>
          <w:sz w:val="20"/>
          <w:szCs w:val="20"/>
        </w:rPr>
        <w:tab xmlns:w="http://schemas.openxmlformats.org/wordprocessingml/2006/main"/>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Como vivia o herdeiro de uma propriedade enquanto era criança?</w:t>
      </w:r>
    </w:p>
    <w:p w14:paraId="6EC9829C"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 herdeiro viveu sob tutores e administradores até o tempo determinado por seu pai.</w:t>
      </w:r>
    </w:p>
    <w:p w14:paraId="43A488AB" w14:textId="77777777" w:rsidR="00555394" w:rsidRPr="007B69FD" w:rsidRDefault="00555394" w:rsidP="00555394">
      <w:pPr>
        <w:ind w:left="720"/>
        <w:rPr>
          <w:sz w:val="20"/>
          <w:szCs w:val="20"/>
        </w:rPr>
      </w:pPr>
    </w:p>
    <w:p w14:paraId="1A1BD47A" w14:textId="10DECC9E" w:rsidR="00555394" w:rsidRPr="007B69FD" w:rsidRDefault="002D4D9C"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[4:3]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Paulo disse que os escravizou quando eram crianças?</w:t>
      </w:r>
    </w:p>
    <w:p w14:paraId="38B30352"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Eles foram escravizados aos padrões elementares básicos do mundo.</w:t>
      </w:r>
    </w:p>
    <w:p w14:paraId="469320B4" w14:textId="77777777" w:rsidR="00555394" w:rsidRPr="007B69FD" w:rsidRDefault="00555394" w:rsidP="00555394">
      <w:pPr>
        <w:ind w:left="720"/>
        <w:rPr>
          <w:sz w:val="20"/>
          <w:szCs w:val="20"/>
        </w:rPr>
      </w:pPr>
    </w:p>
    <w:p w14:paraId="155A70E9" w14:textId="4E5C7DFF" w:rsidR="00555394" w:rsidRPr="007B69FD" w:rsidRDefault="002D4D9C"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[4:4]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Deus fez no momento certo da história?</w:t>
      </w:r>
    </w:p>
    <w:p w14:paraId="49AA541D"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Deus, no tempo certo, enviou seu Filho para redimir os que estavam sob a lei.</w:t>
      </w:r>
    </w:p>
    <w:p w14:paraId="2669C297" w14:textId="77777777" w:rsidR="00555394" w:rsidRPr="007B69FD" w:rsidRDefault="00555394" w:rsidP="00555394">
      <w:pPr>
        <w:ind w:left="720"/>
        <w:rPr>
          <w:sz w:val="20"/>
          <w:szCs w:val="20"/>
        </w:rPr>
      </w:pPr>
    </w:p>
    <w:p w14:paraId="425ADD78" w14:textId="52EDFBFA" w:rsidR="00555394" w:rsidRPr="007B69FD" w:rsidRDefault="002D4D9C"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[4:5]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Como Deus trouxe crianças que estavam sob a lei para sua família?</w:t>
      </w:r>
    </w:p>
    <w:p w14:paraId="32EF0A6E"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Deus os adotou como filhos.</w:t>
      </w:r>
    </w:p>
    <w:p w14:paraId="176FDC87" w14:textId="77777777" w:rsidR="00555394" w:rsidRPr="007B69FD" w:rsidRDefault="00555394" w:rsidP="00555394">
      <w:pPr>
        <w:ind w:left="720"/>
        <w:rPr>
          <w:sz w:val="20"/>
          <w:szCs w:val="20"/>
        </w:rPr>
      </w:pPr>
    </w:p>
    <w:p w14:paraId="396BF438" w14:textId="5AED492E" w:rsidR="00555394" w:rsidRPr="007B69FD" w:rsidRDefault="00555394"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[4:5]</w:t>
      </w:r>
      <w:r xmlns:w="http://schemas.openxmlformats.org/wordprocessingml/2006/main" w:rsidR="00725491">
        <w:rPr>
          <w:sz w:val="20"/>
          <w:szCs w:val="20"/>
        </w:rPr>
        <w:tab xmlns:w="http://schemas.openxmlformats.org/wordprocessingml/2006/main"/>
      </w:r>
      <w:r xmlns:w="http://schemas.openxmlformats.org/wordprocessingml/2006/main" w:rsidR="00725491">
        <w:rPr>
          <w:sz w:val="20"/>
          <w:szCs w:val="20"/>
        </w:rPr>
        <w:t xml:space="preserve"> </w:t>
      </w:r>
      <w:r xmlns:w="http://schemas.openxmlformats.org/wordprocessingml/2006/main" w:rsidRPr="007B69FD">
        <w:rPr>
          <w:sz w:val="20"/>
          <w:szCs w:val="20"/>
        </w:rPr>
        <w:t xml:space="preserve">O que você acha que significou receber adoção como filhos?</w:t>
      </w:r>
    </w:p>
    <w:p w14:paraId="7D84E5A0" w14:textId="476659DD" w:rsidR="00555394" w:rsidRPr="007B69FD" w:rsidRDefault="00EA11B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Provavelmente significava que quando as pessoas acreditavam em Jesus, elas pertenciam a Deus, e Deus as tratava como se fossem seus filhos nascidos em sua família.</w:t>
      </w:r>
    </w:p>
    <w:p w14:paraId="6E6A30CB" w14:textId="77777777" w:rsidR="00555394" w:rsidRPr="007B69FD" w:rsidRDefault="00555394" w:rsidP="00555394">
      <w:pPr>
        <w:ind w:left="720"/>
        <w:rPr>
          <w:sz w:val="20"/>
          <w:szCs w:val="20"/>
        </w:rPr>
      </w:pPr>
    </w:p>
    <w:p w14:paraId="7ADEDDBE" w14:textId="5A91891B" w:rsidR="00555394" w:rsidRPr="007B69FD" w:rsidRDefault="002D4D9C"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[4:6]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Deus envia aos corações de seus filhos?</w:t>
      </w:r>
    </w:p>
    <w:p w14:paraId="52EDC7EB"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Deus envia o Espírito de seu Filho aos corações de seus filhos.</w:t>
      </w:r>
    </w:p>
    <w:p w14:paraId="071B72FE" w14:textId="77777777" w:rsidR="00555394" w:rsidRPr="007B69FD" w:rsidRDefault="00555394" w:rsidP="00555394">
      <w:pPr>
        <w:ind w:left="720"/>
        <w:rPr>
          <w:sz w:val="20"/>
          <w:szCs w:val="20"/>
        </w:rPr>
      </w:pPr>
    </w:p>
    <w:p w14:paraId="43172DF9" w14:textId="1C45C194" w:rsidR="00555394" w:rsidRPr="007B69FD" w:rsidRDefault="002D4D9C" w:rsidP="0099152C">
      <w:pPr xmlns:w="http://schemas.openxmlformats.org/wordprocessingml/2006/main">
        <w:numPr>
          <w:ilvl w:val="0"/>
          <w:numId w:val="25"/>
        </w:numPr>
        <w:rPr>
          <w:sz w:val="20"/>
          <w:szCs w:val="20"/>
          <w:lang w:val="en-US"/>
        </w:rPr>
      </w:pPr>
      <w:r xmlns:w="http://schemas.openxmlformats.org/wordprocessingml/2006/main" w:rsidRPr="48114252">
        <w:rPr>
          <w:sz w:val="20"/>
          <w:szCs w:val="20"/>
          <w:lang w:val="en-US"/>
        </w:rPr>
        <w:t xml:space="preserve">[4:6] </w:t>
      </w:r>
      <w:r xmlns:w="http://schemas.openxmlformats.org/wordprocessingml/2006/main" w:rsidR="00725491">
        <w:rPr>
          <w:sz w:val="20"/>
          <w:szCs w:val="20"/>
          <w:lang w:val="en-US"/>
        </w:rPr>
        <w:tab xmlns:w="http://schemas.openxmlformats.org/wordprocessingml/2006/main"/>
      </w:r>
      <w:r xmlns:w="http://schemas.openxmlformats.org/wordprocessingml/2006/main" w:rsidR="00555394" w:rsidRPr="48114252">
        <w:rPr>
          <w:sz w:val="20"/>
          <w:szCs w:val="20"/>
          <w:lang w:val="en-US"/>
        </w:rPr>
        <w:t xml:space="preserve">No versículo 6, quem é que clama ao </w:t>
      </w:r>
      <w:proofErr xmlns:w="http://schemas.openxmlformats.org/wordprocessingml/2006/main" w:type="gramStart"/>
      <w:r xmlns:w="http://schemas.openxmlformats.org/wordprocessingml/2006/main" w:rsidR="00555394" w:rsidRPr="48114252">
        <w:rPr>
          <w:sz w:val="20"/>
          <w:szCs w:val="20"/>
          <w:lang w:val="en-US"/>
        </w:rPr>
        <w:t xml:space="preserve">Pai </w:t>
      </w:r>
      <w:proofErr xmlns:w="http://schemas.openxmlformats.org/wordprocessingml/2006/main" w:type="gramEnd"/>
      <w:r xmlns:w="http://schemas.openxmlformats.org/wordprocessingml/2006/main" w:rsidR="00555394" w:rsidRPr="48114252">
        <w:rPr>
          <w:sz w:val="20"/>
          <w:szCs w:val="20"/>
          <w:lang w:val="en-US"/>
        </w:rPr>
        <w:t xml:space="preserve">(Abba)?</w:t>
      </w:r>
    </w:p>
    <w:p w14:paraId="6B4B9008" w14:textId="48F9F832"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 Espírito em nós nos permite chamar o Pai.</w:t>
      </w:r>
    </w:p>
    <w:p w14:paraId="4CE1764C" w14:textId="77777777" w:rsidR="00555394" w:rsidRPr="007B69FD" w:rsidRDefault="00555394" w:rsidP="00555394">
      <w:pPr>
        <w:ind w:left="720"/>
        <w:rPr>
          <w:sz w:val="20"/>
          <w:szCs w:val="20"/>
        </w:rPr>
      </w:pPr>
    </w:p>
    <w:p w14:paraId="008410F6" w14:textId="3B200C67" w:rsidR="00555394" w:rsidRPr="007B69FD" w:rsidRDefault="002D4D9C" w:rsidP="0099152C">
      <w:pPr xmlns:w="http://schemas.openxmlformats.org/wordprocessingml/2006/main">
        <w:numPr>
          <w:ilvl w:val="0"/>
          <w:numId w:val="25"/>
        </w:numPr>
        <w:rPr>
          <w:sz w:val="20"/>
          <w:szCs w:val="20"/>
        </w:rPr>
      </w:pPr>
      <w:r xmlns:w="http://schemas.openxmlformats.org/wordprocessingml/2006/main" w:rsidRPr="007B69FD">
        <w:rPr>
          <w:sz w:val="20"/>
          <w:szCs w:val="20"/>
        </w:rPr>
        <w:t xml:space="preserve">[4:7]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Paulo disse que se uma pessoa não era mais um escravo, mas um filho, então o que mais ela era?</w:t>
      </w:r>
    </w:p>
    <w:p w14:paraId="658B6E8E"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Ele era um herdeiro através de Deus.</w:t>
      </w:r>
    </w:p>
    <w:p w14:paraId="311D187A"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4942AA76" w14:textId="7DF5863D" w:rsidR="00555394" w:rsidRPr="007B69FD" w:rsidRDefault="00555394" w:rsidP="00257891">
      <w:pPr xmlns:w="http://schemas.openxmlformats.org/wordprocessingml/2006/main">
        <w:pStyle w:val="Heading1"/>
        <w:rPr>
          <w:b/>
          <w:sz w:val="20"/>
          <w:szCs w:val="20"/>
        </w:rPr>
      </w:pPr>
      <w:bookmarkStart xmlns:w="http://schemas.openxmlformats.org/wordprocessingml/2006/main" w:id="49" w:name="_Toc166194274"/>
      <w:r xmlns:w="http://schemas.openxmlformats.org/wordprocessingml/2006/main" w:rsidRPr="007B69FD">
        <w:rPr>
          <w:b/>
        </w:rPr>
        <w:lastRenderedPageBreak xmlns:w="http://schemas.openxmlformats.org/wordprocessingml/2006/main"/>
      </w:r>
      <w:r xmlns:w="http://schemas.openxmlformats.org/wordprocessingml/2006/main" w:rsidRPr="007B69FD">
        <w:rPr>
          <w:b/>
        </w:rPr>
        <w:t xml:space="preserve">Gálatas 5:7-15</w:t>
      </w:r>
      <w:bookmarkEnd xmlns:w="http://schemas.openxmlformats.org/wordprocessingml/2006/main" w:id="49"/>
    </w:p>
    <w:p w14:paraId="411D526D"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FF29275" w14:textId="77777777" w:rsidR="00555394" w:rsidRPr="007B69FD" w:rsidRDefault="00555394" w:rsidP="002F163F">
      <w:pPr xmlns:w="http://schemas.openxmlformats.org/wordprocessingml/2006/main">
        <w:pStyle w:val="Part1"/>
      </w:pPr>
      <w:r xmlns:w="http://schemas.openxmlformats.org/wordprocessingml/2006/main" w:rsidRPr="007B69FD">
        <w:t xml:space="preserve">Parte 1</w:t>
      </w:r>
    </w:p>
    <w:p w14:paraId="17E995EE" w14:textId="53004E97" w:rsidR="00555394" w:rsidRPr="007B69FD" w:rsidRDefault="00555394"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77299603" w14:textId="603CD20E" w:rsidR="00555394" w:rsidRPr="007B69FD" w:rsidRDefault="00555394" w:rsidP="002F163F">
      <w:pPr xmlns:w="http://schemas.openxmlformats.org/wordprocessingml/2006/main">
        <w:pStyle w:val="Checklist"/>
      </w:pPr>
      <w:r xmlns:w="http://schemas.openxmlformats.org/wordprocessingml/2006/main" w:rsidRPr="007B69FD">
        <w:t xml:space="preserve">Paulo disse que quem quer que estivesse incomodando os gálatas seria punido. [5:7-10, 12]</w:t>
      </w:r>
    </w:p>
    <w:p w14:paraId="116CE708" w14:textId="7DD1A134" w:rsidR="00555394" w:rsidRPr="007B69FD" w:rsidRDefault="00555394" w:rsidP="002F163F">
      <w:pPr xmlns:w="http://schemas.openxmlformats.org/wordprocessingml/2006/main">
        <w:pStyle w:val="Checklist"/>
      </w:pPr>
      <w:r xmlns:w="http://schemas.openxmlformats.org/wordprocessingml/2006/main" w:rsidRPr="007B69FD">
        <w:t xml:space="preserve">Paulo disse que estava sendo perseguido porque não ensinava mais as pessoas que deveriam ser circuncidadas. [5:11]</w:t>
      </w:r>
    </w:p>
    <w:p w14:paraId="19E7CDCA" w14:textId="2645D4B0" w:rsidR="00555394" w:rsidRPr="007B69FD" w:rsidRDefault="00555394" w:rsidP="002F163F">
      <w:pPr xmlns:w="http://schemas.openxmlformats.org/wordprocessingml/2006/main">
        <w:pStyle w:val="Checklist"/>
      </w:pPr>
      <w:r xmlns:w="http://schemas.openxmlformats.org/wordprocessingml/2006/main" w:rsidRPr="007B69FD">
        <w:t xml:space="preserve">Os gálatas foram instruídos a não usar a liberdade como uma oportunidade para a natureza pecaminosa, mas sim a amar e servir uns aos outros. [5:13]</w:t>
      </w:r>
    </w:p>
    <w:p w14:paraId="6CCE747B" w14:textId="42E2BFF9" w:rsidR="00555394" w:rsidRPr="007B69FD" w:rsidRDefault="00555394" w:rsidP="002F163F">
      <w:pPr xmlns:w="http://schemas.openxmlformats.org/wordprocessingml/2006/main">
        <w:pStyle w:val="Checklist"/>
      </w:pPr>
      <w:r xmlns:w="http://schemas.openxmlformats.org/wordprocessingml/2006/main" w:rsidRPr="007B69FD">
        <w:t xml:space="preserve">Toda a lei foi cumprida na ordem para os crentes amarem o próximo como a si mesmos. [5:14]</w:t>
      </w:r>
    </w:p>
    <w:p w14:paraId="47577211" w14:textId="51B448F5" w:rsidR="00555394" w:rsidRPr="007B69FD" w:rsidRDefault="00555394" w:rsidP="002F163F">
      <w:pPr xmlns:w="http://schemas.openxmlformats.org/wordprocessingml/2006/main">
        <w:pStyle w:val="Checklist"/>
      </w:pPr>
      <w:r xmlns:w="http://schemas.openxmlformats.org/wordprocessingml/2006/main" w:rsidRPr="007B69FD">
        <w:t xml:space="preserve">Paulo advertiu que se eles prejudicassem uns aos outros, poderiam destruir a sua comunidade. [5:15]</w:t>
      </w:r>
    </w:p>
    <w:p w14:paraId="00BFD8DC" w14:textId="77777777" w:rsidR="00555394" w:rsidRPr="007B69FD" w:rsidRDefault="00555394" w:rsidP="002F163F">
      <w:pPr xmlns:w="http://schemas.openxmlformats.org/wordprocessingml/2006/main">
        <w:pStyle w:val="Part2"/>
      </w:pPr>
      <w:r xmlns:w="http://schemas.openxmlformats.org/wordprocessingml/2006/main" w:rsidRPr="007B69FD">
        <w:t xml:space="preserve">Parte 2</w:t>
      </w:r>
    </w:p>
    <w:p w14:paraId="5AEF2BDD" w14:textId="16F83ABB" w:rsidR="00555394"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2472A31E" w14:textId="0C5FD312"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[5:7]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Paulo perguntou aos crentes, depois de dizer que eles estavam indo tão bem?</w:t>
      </w:r>
    </w:p>
    <w:p w14:paraId="5CE86F11"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perguntou quem os impedia de obedecer à verdade.</w:t>
      </w:r>
    </w:p>
    <w:p w14:paraId="5BF9CFB7" w14:textId="77777777" w:rsidR="00555394" w:rsidRPr="007B69FD" w:rsidRDefault="00555394" w:rsidP="00555394">
      <w:pPr>
        <w:ind w:left="720"/>
        <w:rPr>
          <w:sz w:val="20"/>
          <w:szCs w:val="20"/>
        </w:rPr>
      </w:pPr>
    </w:p>
    <w:p w14:paraId="19A298F1" w14:textId="53311AE0"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[5:9]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Paulo disse sobre o fermento?</w:t>
      </w:r>
    </w:p>
    <w:p w14:paraId="0DD219E4"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disse que um pouco de fermento leveda toda a massa.</w:t>
      </w:r>
    </w:p>
    <w:p w14:paraId="5037E61E" w14:textId="77777777" w:rsidR="00555394" w:rsidRPr="007B69FD" w:rsidRDefault="00555394" w:rsidP="00555394">
      <w:pPr>
        <w:ind w:left="720"/>
        <w:rPr>
          <w:sz w:val="20"/>
          <w:szCs w:val="20"/>
        </w:rPr>
      </w:pPr>
    </w:p>
    <w:p w14:paraId="0B83DFC6" w14:textId="1DE0EC34"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[5:9]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você acha que Paulo quis dizer quando falou sobre fermento?</w:t>
      </w:r>
    </w:p>
    <w:p w14:paraId="5D2C5E5C" w14:textId="00E0153E" w:rsidR="00555394" w:rsidRPr="007B69FD" w:rsidRDefault="004E762E"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555394" w:rsidRPr="48114252">
        <w:rPr>
          <w:sz w:val="20"/>
          <w:szCs w:val="20"/>
          <w:lang w:val="en-US"/>
        </w:rPr>
        <w:t xml:space="preserve">Talvez Paulo quisesse dizer que algumas pessoas falando palavras falsas poderiam afetar a mente e o coração de um crente, assim como o fermento afeta um pedaço de massa.</w:t>
      </w:r>
    </w:p>
    <w:p w14:paraId="0A2CC871" w14:textId="77777777" w:rsidR="00555394" w:rsidRPr="007B69FD" w:rsidRDefault="00555394" w:rsidP="00555394">
      <w:pPr>
        <w:ind w:left="720"/>
        <w:rPr>
          <w:sz w:val="20"/>
          <w:szCs w:val="20"/>
        </w:rPr>
      </w:pPr>
    </w:p>
    <w:p w14:paraId="7312426E" w14:textId="67F8F30F"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[5:10]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Paulo disse sobre aquele que estava perturbando os gálatas?</w:t>
      </w:r>
    </w:p>
    <w:p w14:paraId="1E8B7CAF" w14:textId="2AFB0696"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disse que alguém sofreria o julgamento.</w:t>
      </w:r>
    </w:p>
    <w:p w14:paraId="683B0FD3" w14:textId="77777777" w:rsidR="00555394" w:rsidRPr="007B69FD" w:rsidRDefault="00555394" w:rsidP="00555394">
      <w:pPr>
        <w:ind w:left="720"/>
        <w:rPr>
          <w:sz w:val="20"/>
          <w:szCs w:val="20"/>
        </w:rPr>
      </w:pPr>
    </w:p>
    <w:p w14:paraId="3CDB1214" w14:textId="14BF9231" w:rsidR="00555394" w:rsidRPr="007B69FD" w:rsidRDefault="007016D3" w:rsidP="0099152C">
      <w:pPr xmlns:w="http://schemas.openxmlformats.org/wordprocessingml/2006/main">
        <w:numPr>
          <w:ilvl w:val="0"/>
          <w:numId w:val="26"/>
        </w:numPr>
        <w:rPr>
          <w:sz w:val="20"/>
          <w:szCs w:val="20"/>
          <w:lang w:val="en-US"/>
        </w:rPr>
      </w:pPr>
      <w:r xmlns:w="http://schemas.openxmlformats.org/wordprocessingml/2006/main" w:rsidRPr="48114252">
        <w:rPr>
          <w:sz w:val="20"/>
          <w:szCs w:val="20"/>
          <w:lang w:val="en-US"/>
        </w:rPr>
        <w:t xml:space="preserve">[5:11] </w:t>
      </w:r>
      <w:r xmlns:w="http://schemas.openxmlformats.org/wordprocessingml/2006/main" w:rsidR="00725491">
        <w:rPr>
          <w:sz w:val="20"/>
          <w:szCs w:val="20"/>
          <w:lang w:val="en-US"/>
        </w:rPr>
        <w:tab xmlns:w="http://schemas.openxmlformats.org/wordprocessingml/2006/main"/>
      </w:r>
      <w:r xmlns:w="http://schemas.openxmlformats.org/wordprocessingml/2006/main" w:rsidR="00555394" w:rsidRPr="48114252">
        <w:rPr>
          <w:sz w:val="20"/>
          <w:szCs w:val="20"/>
          <w:lang w:val="en-US"/>
        </w:rPr>
        <w:t xml:space="preserve">Qual seria o resultado se Paulo ainda proclamasse a circuncisão?</w:t>
      </w:r>
    </w:p>
    <w:p w14:paraId="3B516FD8"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Isso removeria a ofensiva da cruz.</w:t>
      </w:r>
    </w:p>
    <w:p w14:paraId="3E3C7E7F" w14:textId="77777777" w:rsidR="00555394" w:rsidRPr="007B69FD" w:rsidRDefault="00555394" w:rsidP="00555394">
      <w:pPr>
        <w:ind w:left="720"/>
        <w:rPr>
          <w:sz w:val="20"/>
          <w:szCs w:val="20"/>
        </w:rPr>
      </w:pPr>
    </w:p>
    <w:p w14:paraId="31CD9D7D" w14:textId="14582E3B"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[5:13]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Que instrução Paulo deu aos crentes sobre sua liberdade em Cristo?</w:t>
      </w:r>
    </w:p>
    <w:p w14:paraId="381F8599" w14:textId="6DDC92AA"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Os crentes não devem usar a sua liberdade em Cristo como uma oportunidade para a carne (isto é, para pecar).</w:t>
      </w:r>
    </w:p>
    <w:p w14:paraId="2C551979" w14:textId="77777777" w:rsidR="00555394" w:rsidRPr="007B69FD" w:rsidRDefault="00555394" w:rsidP="00555394">
      <w:pPr>
        <w:ind w:left="720"/>
        <w:rPr>
          <w:sz w:val="20"/>
          <w:szCs w:val="20"/>
        </w:rPr>
      </w:pPr>
    </w:p>
    <w:p w14:paraId="57BEF718" w14:textId="15F24B67"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[5:13]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Como os crentes devem usar sua liberdade em Cristo?</w:t>
      </w:r>
    </w:p>
    <w:p w14:paraId="541A4024" w14:textId="276D7F28"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Os crentes devem usar a sua liberdade em Cristo para servir uns aos outros em amor.</w:t>
      </w:r>
    </w:p>
    <w:p w14:paraId="0E1B788D" w14:textId="77777777" w:rsidR="00555394" w:rsidRPr="007B69FD" w:rsidRDefault="00555394" w:rsidP="00555394">
      <w:pPr>
        <w:ind w:left="720"/>
        <w:rPr>
          <w:sz w:val="20"/>
          <w:szCs w:val="20"/>
        </w:rPr>
      </w:pPr>
    </w:p>
    <w:p w14:paraId="4EEC7A09" w14:textId="0B436A37"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[5:14]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Toda a lei foi cumprida em qual mandamento?</w:t>
      </w:r>
    </w:p>
    <w:p w14:paraId="611289AD"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Toda a lei se cumpriu no mandamento de amar o próximo como a si mesmo.</w:t>
      </w:r>
    </w:p>
    <w:p w14:paraId="1F38ACF5" w14:textId="77777777" w:rsidR="00555394" w:rsidRPr="007B69FD" w:rsidRDefault="00555394" w:rsidP="00555394">
      <w:pPr>
        <w:ind w:left="720"/>
        <w:rPr>
          <w:sz w:val="20"/>
          <w:szCs w:val="20"/>
        </w:rPr>
      </w:pPr>
    </w:p>
    <w:p w14:paraId="5C4FF730" w14:textId="344E7182"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[5:15]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Que advertência Paulo deu aos gálatas?</w:t>
      </w:r>
    </w:p>
    <w:p w14:paraId="02CAD185"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Paulo disse que se os crentes mordessem e devorassem uns aos outros, eles poderiam consumir uns aos outros.</w:t>
      </w:r>
    </w:p>
    <w:p w14:paraId="3220E097" w14:textId="77777777" w:rsidR="00257891" w:rsidRPr="007B69FD" w:rsidRDefault="00257891" w:rsidP="00555394">
      <w:pPr>
        <w:rPr>
          <w:b/>
          <w:sz w:val="20"/>
          <w:szCs w:val="20"/>
        </w:rPr>
      </w:pPr>
    </w:p>
    <w:p w14:paraId="0C2B7051" w14:textId="2AAC6163" w:rsidR="00555394" w:rsidRPr="007B69FD" w:rsidRDefault="00555394" w:rsidP="008D2632">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Gálatas 5:7-15 continuação</w:t>
      </w:r>
    </w:p>
    <w:p w14:paraId="798086F9" w14:textId="77777777" w:rsidR="00555394" w:rsidRPr="007B69FD" w:rsidRDefault="00555394" w:rsidP="00555394">
      <w:pPr>
        <w:rPr>
          <w:sz w:val="20"/>
          <w:szCs w:val="20"/>
        </w:rPr>
      </w:pPr>
    </w:p>
    <w:p w14:paraId="52C6FD76" w14:textId="4065648A" w:rsidR="00555394" w:rsidRPr="007B69FD" w:rsidRDefault="007016D3" w:rsidP="0099152C">
      <w:pPr xmlns:w="http://schemas.openxmlformats.org/wordprocessingml/2006/main">
        <w:numPr>
          <w:ilvl w:val="0"/>
          <w:numId w:val="26"/>
        </w:numPr>
        <w:rPr>
          <w:sz w:val="20"/>
          <w:szCs w:val="20"/>
        </w:rPr>
      </w:pPr>
      <w:r xmlns:w="http://schemas.openxmlformats.org/wordprocessingml/2006/main" w:rsidRPr="007B69FD">
        <w:rPr>
          <w:sz w:val="20"/>
          <w:szCs w:val="20"/>
        </w:rPr>
        <w:t xml:space="preserve">[5:15]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você acha que Paulo quis dizer ao dizer que os crentes podem consumir uns aos outros?</w:t>
      </w:r>
    </w:p>
    <w:p w14:paraId="36F66D36" w14:textId="3569411E" w:rsidR="00555394" w:rsidRPr="007B69FD" w:rsidRDefault="00F60AA7" w:rsidP="00933EA9">
      <w:pPr xmlns:w="http://schemas.openxmlformats.org/wordprocessingml/2006/main">
        <w:ind w:firstLine="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555394" w:rsidRPr="007B69FD">
        <w:rPr>
          <w:sz w:val="20"/>
          <w:szCs w:val="20"/>
        </w:rPr>
        <w:t xml:space="preserve">Talvez se os crentes prejudicassem e brigassem uns com os outros, eles poderiam arruinar a igreja.</w:t>
      </w:r>
    </w:p>
    <w:p w14:paraId="26C88630"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75D0A38B" w14:textId="77777777" w:rsidR="00555394" w:rsidRPr="007B69FD" w:rsidRDefault="00555394" w:rsidP="00555394">
      <w:pPr>
        <w:spacing w:before="240" w:after="240"/>
        <w:rPr>
          <w:rFonts w:ascii="Roboto" w:eastAsia="Roboto" w:hAnsi="Roboto" w:cs="Roboto"/>
        </w:rPr>
      </w:pPr>
    </w:p>
    <w:p w14:paraId="400D38CA" w14:textId="6EA2DB83" w:rsidR="00555394" w:rsidRPr="007B69FD" w:rsidRDefault="00555394">
      <w:r w:rsidRPr="007B69FD">
        <w:br w:type="page"/>
      </w:r>
    </w:p>
    <w:p w14:paraId="2EB1468E" w14:textId="5EE35D55" w:rsidR="00555394" w:rsidRPr="007B69FD" w:rsidRDefault="00555394" w:rsidP="00555394">
      <w:pPr xmlns:w="http://schemas.openxmlformats.org/wordprocessingml/2006/main">
        <w:pStyle w:val="Heading1"/>
        <w:keepNext w:val="0"/>
        <w:keepLines w:val="0"/>
        <w:spacing w:before="480"/>
        <w:rPr>
          <w:b/>
          <w:bCs/>
          <w:szCs w:val="44"/>
        </w:rPr>
      </w:pPr>
      <w:bookmarkStart xmlns:w="http://schemas.openxmlformats.org/wordprocessingml/2006/main" w:id="50" w:name="_Toc16619427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Gálatas 6:1-10</w:t>
      </w:r>
      <w:bookmarkEnd xmlns:w="http://schemas.openxmlformats.org/wordprocessingml/2006/main" w:id="50"/>
    </w:p>
    <w:p w14:paraId="1CEFEE33"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3CDA3A1" w14:textId="77777777" w:rsidR="00555394" w:rsidRPr="007B69FD" w:rsidRDefault="00555394" w:rsidP="002F163F">
      <w:pPr xmlns:w="http://schemas.openxmlformats.org/wordprocessingml/2006/main">
        <w:pStyle w:val="Part1"/>
      </w:pPr>
      <w:r xmlns:w="http://schemas.openxmlformats.org/wordprocessingml/2006/main" w:rsidRPr="007B69FD">
        <w:t xml:space="preserve">Parte 1</w:t>
      </w:r>
    </w:p>
    <w:p w14:paraId="030B1ADA" w14:textId="54FC6BAD" w:rsidR="00555394" w:rsidRPr="007B69FD" w:rsidRDefault="00555394"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C11DBFC" w14:textId="3AE9F8D4" w:rsidR="00555394" w:rsidRPr="007B69FD" w:rsidRDefault="00555394" w:rsidP="002F163F">
      <w:pPr xmlns:w="http://schemas.openxmlformats.org/wordprocessingml/2006/main">
        <w:pStyle w:val="Checklist"/>
      </w:pPr>
      <w:r xmlns:w="http://schemas.openxmlformats.org/wordprocessingml/2006/main" w:rsidRPr="007B69FD">
        <w:t xml:space="preserve">Paulo encorajou os gálatas a carregarem os fardos uns dos outros e corrigirem aqueles que cometiam erros. [6:1-2]</w:t>
      </w:r>
    </w:p>
    <w:p w14:paraId="343134A2" w14:textId="4A0F3FD0" w:rsidR="00555394" w:rsidRPr="007B69FD" w:rsidRDefault="00555394" w:rsidP="002F163F">
      <w:pPr xmlns:w="http://schemas.openxmlformats.org/wordprocessingml/2006/main">
        <w:pStyle w:val="Checklist"/>
      </w:pPr>
      <w:r xmlns:w="http://schemas.openxmlformats.org/wordprocessingml/2006/main" w:rsidRPr="007B69FD">
        <w:t xml:space="preserve">Paulo disse aos gálatas que eles não deveriam se considerar excessivamente importantes, mas deveriam examinar cuidadosamente suas próprias obras. [6:3-5]</w:t>
      </w:r>
    </w:p>
    <w:p w14:paraId="5EBCEC6A" w14:textId="6683DB9A" w:rsidR="00555394" w:rsidRPr="007B69FD" w:rsidRDefault="00555394" w:rsidP="002F163F">
      <w:pPr xmlns:w="http://schemas.openxmlformats.org/wordprocessingml/2006/main">
        <w:pStyle w:val="Checklist"/>
      </w:pPr>
      <w:r xmlns:w="http://schemas.openxmlformats.org/wordprocessingml/2006/main" w:rsidRPr="007B69FD">
        <w:t xml:space="preserve">Paulo disse que eles deveriam compartilhar coisas boas com aquele que lhes ensinou o evangelho. [6:6]</w:t>
      </w:r>
    </w:p>
    <w:p w14:paraId="10C675E1" w14:textId="6FB2826B" w:rsidR="00555394" w:rsidRPr="007B69FD" w:rsidRDefault="007016D3" w:rsidP="002F163F">
      <w:pPr xmlns:w="http://schemas.openxmlformats.org/wordprocessingml/2006/main">
        <w:pStyle w:val="Checklist"/>
      </w:pPr>
      <w:r xmlns:w="http://schemas.openxmlformats.org/wordprocessingml/2006/main" w:rsidRPr="007B69FD">
        <w:t xml:space="preserve">Paulo falou sobre as pessoas colhendo o que plantam. [6:7-8]</w:t>
      </w:r>
    </w:p>
    <w:p w14:paraId="28A4E446" w14:textId="2F8376ED" w:rsidR="00555394" w:rsidRPr="007B69FD" w:rsidRDefault="007016D3" w:rsidP="002F163F">
      <w:pPr xmlns:w="http://schemas.openxmlformats.org/wordprocessingml/2006/main">
        <w:pStyle w:val="Checklist"/>
      </w:pPr>
      <w:r xmlns:w="http://schemas.openxmlformats.org/wordprocessingml/2006/main" w:rsidRPr="007B69FD">
        <w:t xml:space="preserve">Os cristãos não devem cansar-se de fazer o bem a todas as pessoas, especialmente aos outros cristãos. [6:9-10]</w:t>
      </w:r>
    </w:p>
    <w:p w14:paraId="58D6195C" w14:textId="77777777" w:rsidR="00555394" w:rsidRPr="007B69FD" w:rsidRDefault="00555394" w:rsidP="002F163F">
      <w:pPr xmlns:w="http://schemas.openxmlformats.org/wordprocessingml/2006/main">
        <w:pStyle w:val="Part2"/>
      </w:pPr>
      <w:r xmlns:w="http://schemas.openxmlformats.org/wordprocessingml/2006/main" w:rsidRPr="007B69FD">
        <w:t xml:space="preserve">Parte 2</w:t>
      </w:r>
    </w:p>
    <w:p w14:paraId="2897C6A6" w14:textId="150FB897" w:rsidR="00555394"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61AC9B2E" w14:textId="61763E42"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[6:1]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aqueles que eram espirituais deveriam fazer se alguém fosse pego fazendo algo pecaminoso?</w:t>
      </w:r>
    </w:p>
    <w:p w14:paraId="35CA1B7D" w14:textId="0C718EF8"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Aqueles que eram espirituais deveriam restaurar essa pessoa com um espírito de gentileza.</w:t>
      </w:r>
    </w:p>
    <w:p w14:paraId="258D53D8" w14:textId="77777777" w:rsidR="00555394" w:rsidRPr="007B69FD" w:rsidRDefault="00555394" w:rsidP="00555394">
      <w:pPr>
        <w:ind w:left="720"/>
        <w:rPr>
          <w:sz w:val="20"/>
          <w:szCs w:val="20"/>
        </w:rPr>
      </w:pPr>
    </w:p>
    <w:p w14:paraId="39D6393F" w14:textId="103F53DA"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[6:1]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Com que perigo aqueles que eram espirituais devem estar atentos?</w:t>
      </w:r>
    </w:p>
    <w:p w14:paraId="6A5EED11" w14:textId="3B21707A"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Aqueles que eram espirituais deveriam vigiar para que também não fossem tentados.</w:t>
      </w:r>
    </w:p>
    <w:p w14:paraId="56B99471" w14:textId="77777777" w:rsidR="00555394" w:rsidRPr="007B69FD" w:rsidRDefault="00555394" w:rsidP="00555394">
      <w:pPr>
        <w:ind w:left="720"/>
        <w:rPr>
          <w:sz w:val="20"/>
          <w:szCs w:val="20"/>
        </w:rPr>
      </w:pPr>
    </w:p>
    <w:p w14:paraId="2880A924" w14:textId="68809EEB"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[6:2]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Como os crentes cumpriram a lei de Cristo?</w:t>
      </w:r>
    </w:p>
    <w:p w14:paraId="6AE587BE"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Os crentes cumpriram a lei de Cristo carregando os fardos uns dos outros.</w:t>
      </w:r>
    </w:p>
    <w:p w14:paraId="029570AC" w14:textId="77777777" w:rsidR="00555394" w:rsidRPr="007B69FD" w:rsidRDefault="00555394" w:rsidP="00555394">
      <w:pPr>
        <w:ind w:left="720"/>
        <w:rPr>
          <w:sz w:val="20"/>
          <w:szCs w:val="20"/>
        </w:rPr>
      </w:pPr>
    </w:p>
    <w:p w14:paraId="3A1038A6" w14:textId="295D9D93"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[6:3]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Qual é a maneira pela qual uma pessoa se engana?</w:t>
      </w:r>
    </w:p>
    <w:p w14:paraId="1B59FAB2" w14:textId="77777777" w:rsidR="00555394" w:rsidRPr="007B69FD" w:rsidRDefault="0055539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Uma pessoa se engana se pensa que é alguma coisa quando não é nada.</w:t>
      </w:r>
    </w:p>
    <w:p w14:paraId="65F34698" w14:textId="77777777" w:rsidR="00555394" w:rsidRPr="007B69FD" w:rsidRDefault="00555394" w:rsidP="00555394">
      <w:pPr>
        <w:ind w:left="720"/>
        <w:rPr>
          <w:sz w:val="20"/>
          <w:szCs w:val="20"/>
        </w:rPr>
      </w:pPr>
    </w:p>
    <w:p w14:paraId="40E81D72" w14:textId="0772E214"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[6:4]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Qual foi o resultado de uma pessoa examinar seu próprio trabalho?</w:t>
      </w:r>
    </w:p>
    <w:p w14:paraId="23BE6B4B" w14:textId="77777777" w:rsidR="00555394" w:rsidRPr="007B69FD" w:rsidRDefault="0055539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Sua razão para se vangloriar estaria apenas em si mesmo e não em outra pessoa.</w:t>
      </w:r>
    </w:p>
    <w:p w14:paraId="5B26DDA8" w14:textId="77777777" w:rsidR="00555394" w:rsidRPr="007B69FD" w:rsidRDefault="00555394" w:rsidP="00555394">
      <w:pPr>
        <w:ind w:left="720"/>
        <w:rPr>
          <w:sz w:val="20"/>
          <w:szCs w:val="20"/>
        </w:rPr>
      </w:pPr>
    </w:p>
    <w:p w14:paraId="7D1265D2" w14:textId="3517EE1E"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[6:6 </w:t>
      </w:r>
      <w:proofErr xmlns:w="http://schemas.openxmlformats.org/wordprocessingml/2006/main" w:type="gramStart"/>
      <w:r xmlns:w="http://schemas.openxmlformats.org/wordprocessingml/2006/main" w:rsidRPr="007B69FD">
        <w:rPr>
          <w:sz w:val="20"/>
          <w:szCs w:val="20"/>
        </w:rPr>
        <w:t xml:space="preserve">] O que </w:t>
      </w:r>
      <w:proofErr xmlns:w="http://schemas.openxmlformats.org/wordprocessingml/2006/main" w:type="gramEnd"/>
      <w:r xmlns:w="http://schemas.openxmlformats.org/wordprocessingml/2006/main" w:rsidR="006C7606" w:rsidRPr="007B69FD">
        <w:rPr>
          <w:sz w:val="20"/>
          <w:szCs w:val="20"/>
        </w:rPr>
        <w:t xml:space="preserve">alguém que aprendeu a palavra deve fazer por seu professor?</w:t>
      </w:r>
    </w:p>
    <w:p w14:paraId="45D929CB" w14:textId="2110D32A"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Aquele que aprendeu a palavra deve compartilhar todas as coisas boas com seu professor.</w:t>
      </w:r>
    </w:p>
    <w:p w14:paraId="37251801" w14:textId="77777777" w:rsidR="00555394" w:rsidRPr="007B69FD" w:rsidRDefault="00555394" w:rsidP="00555394">
      <w:pPr>
        <w:ind w:left="720"/>
        <w:rPr>
          <w:sz w:val="20"/>
          <w:szCs w:val="20"/>
        </w:rPr>
      </w:pPr>
    </w:p>
    <w:p w14:paraId="2516AE3D" w14:textId="0C45277A"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[6:7]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Por que Paulo disse aos crentes para não serem enganados?</w:t>
      </w:r>
    </w:p>
    <w:p w14:paraId="722725C3" w14:textId="77777777" w:rsidR="00555394" w:rsidRPr="007B69FD" w:rsidRDefault="0055539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Deus não pode ser humilhado. Tudo o que o homem planta </w:t>
      </w:r>
      <w:proofErr xmlns:w="http://schemas.openxmlformats.org/wordprocessingml/2006/main" w:type="gramStart"/>
      <w:r xmlns:w="http://schemas.openxmlformats.org/wordprocessingml/2006/main" w:rsidRPr="48114252">
        <w:rPr>
          <w:sz w:val="20"/>
          <w:szCs w:val="20"/>
          <w:lang w:val="en-US"/>
        </w:rPr>
        <w:t xml:space="preserve">é </w:t>
      </w:r>
      <w:proofErr xmlns:w="http://schemas.openxmlformats.org/wordprocessingml/2006/main" w:type="gramEnd"/>
      <w:r xmlns:w="http://schemas.openxmlformats.org/wordprocessingml/2006/main" w:rsidRPr="48114252">
        <w:rPr>
          <w:sz w:val="20"/>
          <w:szCs w:val="20"/>
          <w:lang w:val="en-US"/>
        </w:rPr>
        <w:t xml:space="preserve">o que ele colhe.</w:t>
      </w:r>
    </w:p>
    <w:p w14:paraId="62E08E3E" w14:textId="77777777" w:rsidR="00555394" w:rsidRPr="007B69FD" w:rsidRDefault="00555394" w:rsidP="00555394">
      <w:pPr>
        <w:ind w:left="720"/>
        <w:rPr>
          <w:sz w:val="20"/>
          <w:szCs w:val="20"/>
        </w:rPr>
      </w:pPr>
    </w:p>
    <w:p w14:paraId="5BBDC9A5" w14:textId="540818B5"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[6:8]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colhe uma pessoa que planta para agradar a sua própria carne?</w:t>
      </w:r>
    </w:p>
    <w:p w14:paraId="1AEDB914"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Quem planta para agradar a sua própria carne colhe destruição.</w:t>
      </w:r>
    </w:p>
    <w:p w14:paraId="2CE1EA97" w14:textId="77777777" w:rsidR="00555394" w:rsidRPr="007B69FD" w:rsidRDefault="00555394" w:rsidP="00555394">
      <w:pPr>
        <w:ind w:left="720"/>
        <w:rPr>
          <w:sz w:val="20"/>
          <w:szCs w:val="20"/>
        </w:rPr>
      </w:pPr>
    </w:p>
    <w:p w14:paraId="71F170C7" w14:textId="55A8CA18"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[6:8]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O que colhe uma pessoa que planta para agradar ao Espírito?</w:t>
      </w:r>
    </w:p>
    <w:p w14:paraId="56807EE6"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Uma pessoa que planta para agradar ao Espírito colhe a vida eterna do Espírito.</w:t>
      </w:r>
    </w:p>
    <w:p w14:paraId="5CB3EA2B" w14:textId="77777777" w:rsidR="002F163F" w:rsidRPr="007B69FD" w:rsidRDefault="002F163F" w:rsidP="002F163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Gálatas 6:1-10 continuação</w:t>
      </w:r>
    </w:p>
    <w:p w14:paraId="6EBDB3A2" w14:textId="77777777" w:rsidR="00555394" w:rsidRPr="007B69FD" w:rsidRDefault="00555394" w:rsidP="00555394">
      <w:pPr>
        <w:ind w:left="360"/>
        <w:rPr>
          <w:sz w:val="20"/>
          <w:szCs w:val="20"/>
        </w:rPr>
      </w:pPr>
    </w:p>
    <w:p w14:paraId="7EA150D3" w14:textId="24F48D88"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[6:7-8]</w:t>
      </w:r>
      <w:r xmlns:w="http://schemas.openxmlformats.org/wordprocessingml/2006/main" w:rsidR="00725491">
        <w:rPr>
          <w:sz w:val="20"/>
          <w:szCs w:val="20"/>
        </w:rPr>
        <w:tab xmlns:w="http://schemas.openxmlformats.org/wordprocessingml/2006/main"/>
      </w:r>
      <w:r xmlns:w="http://schemas.openxmlformats.org/wordprocessingml/2006/main" w:rsidR="00725491">
        <w:rPr>
          <w:sz w:val="20"/>
          <w:szCs w:val="20"/>
        </w:rPr>
        <w:t xml:space="preserve"> </w:t>
      </w:r>
      <w:r xmlns:w="http://schemas.openxmlformats.org/wordprocessingml/2006/main" w:rsidRPr="007B69FD">
        <w:rPr>
          <w:sz w:val="20"/>
          <w:szCs w:val="20"/>
        </w:rPr>
        <w:t xml:space="preserve">O que você acha que Paulo quis dizer quando escreveu sobre plantar e colher nos versículos 7 e 8?</w:t>
      </w:r>
    </w:p>
    <w:p w14:paraId="0DA69BFA" w14:textId="2289E261" w:rsidR="00555394" w:rsidRPr="007B69FD" w:rsidRDefault="00101B0A"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estivesse falando sobre as ações de uma pessoa e as consequências. Talvez, assim como uma pessoa recebeu uma colheita com base no tipo de semente que plantou, também uma pessoa recebeu uma consequência com base em suas ações.</w:t>
      </w:r>
    </w:p>
    <w:p w14:paraId="4BBA79E5" w14:textId="77777777" w:rsidR="00555394" w:rsidRPr="007B69FD" w:rsidRDefault="00555394" w:rsidP="00555394">
      <w:pPr>
        <w:ind w:left="720"/>
        <w:rPr>
          <w:sz w:val="20"/>
          <w:szCs w:val="20"/>
        </w:rPr>
      </w:pPr>
    </w:p>
    <w:p w14:paraId="4BE3293F" w14:textId="76BE7776"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[6:9]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Se um crente não desistir e continuar a fazer o bem, o que ele receberá?</w:t>
      </w:r>
    </w:p>
    <w:p w14:paraId="64B234AB" w14:textId="77777777"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Um crente que continua a fazer o bem colherá uma colheita.</w:t>
      </w:r>
    </w:p>
    <w:p w14:paraId="239B7BB5" w14:textId="77777777" w:rsidR="00555394" w:rsidRPr="007B69FD" w:rsidRDefault="00555394" w:rsidP="00555394">
      <w:pPr>
        <w:ind w:left="720"/>
        <w:rPr>
          <w:sz w:val="20"/>
          <w:szCs w:val="20"/>
        </w:rPr>
      </w:pPr>
    </w:p>
    <w:p w14:paraId="1EE5A4B3" w14:textId="03F9E5E1" w:rsidR="00555394" w:rsidRPr="007B69FD" w:rsidRDefault="007016D3" w:rsidP="0099152C">
      <w:pPr xmlns:w="http://schemas.openxmlformats.org/wordprocessingml/2006/main">
        <w:numPr>
          <w:ilvl w:val="0"/>
          <w:numId w:val="27"/>
        </w:numPr>
        <w:rPr>
          <w:sz w:val="20"/>
          <w:szCs w:val="20"/>
        </w:rPr>
      </w:pPr>
      <w:r xmlns:w="http://schemas.openxmlformats.org/wordprocessingml/2006/main" w:rsidRPr="007B69FD">
        <w:rPr>
          <w:sz w:val="20"/>
          <w:szCs w:val="20"/>
        </w:rPr>
        <w:t xml:space="preserve">[6:10] </w:t>
      </w:r>
      <w:r xmlns:w="http://schemas.openxmlformats.org/wordprocessingml/2006/main" w:rsidR="00725491">
        <w:rPr>
          <w:sz w:val="20"/>
          <w:szCs w:val="20"/>
        </w:rPr>
        <w:tab xmlns:w="http://schemas.openxmlformats.org/wordprocessingml/2006/main"/>
      </w:r>
      <w:r xmlns:w="http://schemas.openxmlformats.org/wordprocessingml/2006/main" w:rsidR="00555394" w:rsidRPr="007B69FD">
        <w:rPr>
          <w:sz w:val="20"/>
          <w:szCs w:val="20"/>
        </w:rPr>
        <w:t xml:space="preserve">A quem especialmente os crentes devem fazer o bem?</w:t>
      </w:r>
    </w:p>
    <w:p w14:paraId="6AEC279D" w14:textId="00FD2542" w:rsidR="00555394" w:rsidRPr="007B69FD" w:rsidRDefault="00555394" w:rsidP="00555394">
      <w:pPr xmlns:w="http://schemas.openxmlformats.org/wordprocessingml/2006/main">
        <w:ind w:left="720"/>
        <w:rPr>
          <w:sz w:val="20"/>
          <w:szCs w:val="20"/>
        </w:rPr>
      </w:pPr>
      <w:r xmlns:w="http://schemas.openxmlformats.org/wordprocessingml/2006/main" w:rsidRPr="007B69FD">
        <w:rPr>
          <w:sz w:val="20"/>
          <w:szCs w:val="20"/>
        </w:rPr>
        <w:t xml:space="preserve">Os crentes devem especialmente fazer o bem a outros crentes ou a outros cristãos.</w:t>
      </w:r>
    </w:p>
    <w:p w14:paraId="00B8A1E8" w14:textId="77777777" w:rsidR="00555394" w:rsidRPr="007B69FD" w:rsidRDefault="00555394" w:rsidP="0055539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5672ED9" w14:textId="778E92DB" w:rsidR="00555394" w:rsidRPr="007B69FD" w:rsidRDefault="00555394">
      <w:r w:rsidRPr="007B69FD">
        <w:br w:type="page"/>
      </w:r>
    </w:p>
    <w:p w14:paraId="78F3C702" w14:textId="14D94B63" w:rsidR="00665040" w:rsidRPr="007B69FD" w:rsidRDefault="00665040" w:rsidP="00665040">
      <w:pPr xmlns:w="http://schemas.openxmlformats.org/wordprocessingml/2006/main">
        <w:pStyle w:val="Heading1"/>
        <w:keepNext w:val="0"/>
        <w:keepLines w:val="0"/>
        <w:spacing w:before="0"/>
        <w:rPr>
          <w:b/>
          <w:bCs/>
          <w:szCs w:val="44"/>
        </w:rPr>
      </w:pPr>
      <w:bookmarkStart xmlns:w="http://schemas.openxmlformats.org/wordprocessingml/2006/main" w:id="51" w:name="_Toc166194276"/>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Efésios 1:3-14</w:t>
      </w:r>
      <w:bookmarkEnd xmlns:w="http://schemas.openxmlformats.org/wordprocessingml/2006/main" w:id="51"/>
    </w:p>
    <w:p w14:paraId="3B269D8D" w14:textId="11A56CD4" w:rsidR="00665040" w:rsidRPr="007B69FD" w:rsidRDefault="00665040" w:rsidP="002F163F">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Ao longo desta carta aos Efésios, Paulo falou sobre “nós” e “vocês”. Embora o que Paulo disse nesta carta se aplique ao plano de Deus para todos os cristãos, Paulo fala sobre isso como o que já aconteceu para ele e para os cristãos de Éfeso.</w:t>
      </w:r>
    </w:p>
    <w:p w14:paraId="3B91E2C2"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376ED95" w14:textId="77777777" w:rsidR="00665040" w:rsidRPr="007B69FD" w:rsidRDefault="00665040" w:rsidP="002F163F">
      <w:pPr xmlns:w="http://schemas.openxmlformats.org/wordprocessingml/2006/main">
        <w:pStyle w:val="Part1"/>
      </w:pPr>
      <w:r xmlns:w="http://schemas.openxmlformats.org/wordprocessingml/2006/main" w:rsidRPr="007B69FD">
        <w:t xml:space="preserve">Parte 1</w:t>
      </w:r>
    </w:p>
    <w:p w14:paraId="14855249" w14:textId="24F5556C" w:rsidR="00665040" w:rsidRPr="007B69FD" w:rsidRDefault="00665040"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9B2763C" w14:textId="6E1D1446" w:rsidR="00665040" w:rsidRPr="007B69FD" w:rsidRDefault="007016D3" w:rsidP="002F163F">
      <w:pPr xmlns:w="http://schemas.openxmlformats.org/wordprocessingml/2006/main">
        <w:pStyle w:val="Checklist"/>
      </w:pPr>
      <w:r xmlns:w="http://schemas.openxmlformats.org/wordprocessingml/2006/main" w:rsidRPr="007B69FD">
        <w:t xml:space="preserve">Paulo louvou a Deus pelas boas coisas que Deus fez por aqueles que ele escolheu em Cristo. [1:3-6]</w:t>
      </w:r>
    </w:p>
    <w:p w14:paraId="2E6ED316" w14:textId="5244149A" w:rsidR="00665040" w:rsidRPr="007B69FD" w:rsidRDefault="007016D3" w:rsidP="002F163F">
      <w:pPr xmlns:w="http://schemas.openxmlformats.org/wordprocessingml/2006/main">
        <w:pStyle w:val="Checklist"/>
      </w:pPr>
      <w:r xmlns:w="http://schemas.openxmlformats.org/wordprocessingml/2006/main" w:rsidRPr="007B69FD">
        <w:t xml:space="preserve">Os crentes foram redimidos e perdoados através do sangue de Cristo. [1:7-8]</w:t>
      </w:r>
    </w:p>
    <w:p w14:paraId="6CA4AD0F" w14:textId="2F955824" w:rsidR="00665040" w:rsidRPr="007B69FD" w:rsidRDefault="007016D3" w:rsidP="002F163F">
      <w:pPr xmlns:w="http://schemas.openxmlformats.org/wordprocessingml/2006/main">
        <w:pStyle w:val="Checklist"/>
      </w:pPr>
      <w:r xmlns:w="http://schemas.openxmlformats.org/wordprocessingml/2006/main" w:rsidRPr="007B69FD">
        <w:t xml:space="preserve">Deus abençoou seu povo ao revelar seu plano de unir todas as coisas através da obra de Cristo. [1:9-10]</w:t>
      </w:r>
    </w:p>
    <w:p w14:paraId="04900FE4" w14:textId="1574E14A" w:rsidR="00665040" w:rsidRPr="007B69FD" w:rsidRDefault="007016D3" w:rsidP="002F163F">
      <w:pPr xmlns:w="http://schemas.openxmlformats.org/wordprocessingml/2006/main">
        <w:pStyle w:val="Checklist"/>
      </w:pPr>
      <w:r xmlns:w="http://schemas.openxmlformats.org/wordprocessingml/2006/main" w:rsidRPr="007B69FD">
        <w:t xml:space="preserve">Paulo louvou a Deus porque Deus fez de seus filhos adotivos seus herdeiros. [1:11-12]</w:t>
      </w:r>
    </w:p>
    <w:p w14:paraId="25BE3F9F" w14:textId="766143C0" w:rsidR="00665040" w:rsidRPr="007B69FD" w:rsidRDefault="007016D3" w:rsidP="002F163F">
      <w:pPr xmlns:w="http://schemas.openxmlformats.org/wordprocessingml/2006/main">
        <w:pStyle w:val="Checklist"/>
      </w:pPr>
      <w:r xmlns:w="http://schemas.openxmlformats.org/wordprocessingml/2006/main" w:rsidRPr="007B69FD">
        <w:t xml:space="preserve">Em Cristo os crentes foram selados pelo Espírito Santo para garantir a sua salvação. [1:13-14]</w:t>
      </w:r>
    </w:p>
    <w:p w14:paraId="0E9B8D88" w14:textId="77777777" w:rsidR="00665040" w:rsidRPr="007B69FD" w:rsidRDefault="00665040" w:rsidP="002F163F">
      <w:pPr xmlns:w="http://schemas.openxmlformats.org/wordprocessingml/2006/main">
        <w:pStyle w:val="Part2"/>
        <w:rPr>
          <w:sz w:val="20"/>
          <w:szCs w:val="20"/>
        </w:rPr>
      </w:pPr>
      <w:r xmlns:w="http://schemas.openxmlformats.org/wordprocessingml/2006/main" w:rsidRPr="007B69FD">
        <w:t xml:space="preserve">Parte 2</w:t>
      </w:r>
    </w:p>
    <w:p w14:paraId="00915AEC" w14:textId="203ABA34" w:rsidR="00665040"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6359D245" w14:textId="0C7116E3"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[1:3]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Como Deus Pai abençoou Paulo e os Efésios?</w:t>
      </w:r>
    </w:p>
    <w:p w14:paraId="07E4864D"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 os abençoou com todas as bênçãos espirituais nos lugares celestiais em Cristo.</w:t>
      </w:r>
    </w:p>
    <w:p w14:paraId="6500DFC2" w14:textId="77777777" w:rsidR="00665040" w:rsidRPr="007B69FD" w:rsidRDefault="00665040" w:rsidP="00665040">
      <w:pPr>
        <w:ind w:left="720"/>
        <w:rPr>
          <w:sz w:val="20"/>
          <w:szCs w:val="20"/>
        </w:rPr>
      </w:pPr>
    </w:p>
    <w:p w14:paraId="6D95009F" w14:textId="6987B8C9"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[1:4]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Quando Deus Pai os escolheu em Cristo?</w:t>
      </w:r>
    </w:p>
    <w:p w14:paraId="0845CA3A"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 os escolheu em Cristo antes da criação do mundo.</w:t>
      </w:r>
    </w:p>
    <w:p w14:paraId="786BCD49" w14:textId="77777777" w:rsidR="00665040" w:rsidRPr="007B69FD" w:rsidRDefault="00665040" w:rsidP="00665040">
      <w:pPr>
        <w:ind w:left="720"/>
        <w:rPr>
          <w:sz w:val="20"/>
          <w:szCs w:val="20"/>
        </w:rPr>
      </w:pPr>
    </w:p>
    <w:p w14:paraId="5AAF6EE4" w14:textId="16C8EB50"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[1:4]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 que propósito Deus Pai os escolheu?</w:t>
      </w:r>
    </w:p>
    <w:p w14:paraId="173E06F5"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 os escolheu para que pudessem ser santos e irrepreensíveis aos seus olhos.</w:t>
      </w:r>
    </w:p>
    <w:p w14:paraId="419DAE95" w14:textId="77777777" w:rsidR="00665040" w:rsidRPr="007B69FD" w:rsidRDefault="00665040" w:rsidP="00665040">
      <w:pPr>
        <w:ind w:left="720"/>
        <w:rPr>
          <w:sz w:val="20"/>
          <w:szCs w:val="20"/>
        </w:rPr>
      </w:pPr>
    </w:p>
    <w:p w14:paraId="593F7234" w14:textId="34F80BF1"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[1:5-6]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Por que Deus os predestinou antecipadamente para adoção?</w:t>
      </w:r>
    </w:p>
    <w:p w14:paraId="720D1A31" w14:textId="11426624"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 os predestinou antecipadamente porque teve prazer em fazê-lo. Isto leva ao louvor da gloriosa graça de Deus.</w:t>
      </w:r>
    </w:p>
    <w:p w14:paraId="7BB2B9D1" w14:textId="77777777" w:rsidR="00665040" w:rsidRPr="007B69FD" w:rsidRDefault="00665040" w:rsidP="00665040">
      <w:pPr>
        <w:ind w:left="720"/>
        <w:rPr>
          <w:sz w:val="20"/>
          <w:szCs w:val="20"/>
        </w:rPr>
      </w:pPr>
    </w:p>
    <w:p w14:paraId="128F760C" w14:textId="2AEEF904"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[1:7]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eles receberam através do sangue de Cristo?</w:t>
      </w:r>
    </w:p>
    <w:p w14:paraId="24B06C39"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Eles receberam a redenção, o perdão dos pecados, através do sangue de Cristo.</w:t>
      </w:r>
    </w:p>
    <w:p w14:paraId="1F349396" w14:textId="77777777" w:rsidR="00665040" w:rsidRPr="007B69FD" w:rsidRDefault="00665040" w:rsidP="00665040">
      <w:pPr>
        <w:ind w:left="720"/>
        <w:rPr>
          <w:sz w:val="20"/>
          <w:szCs w:val="20"/>
        </w:rPr>
      </w:pPr>
    </w:p>
    <w:p w14:paraId="3F0EA2E8" w14:textId="2CD3C77A"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[1:8]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Como Cristo multiplicou sua graça para eles?</w:t>
      </w:r>
    </w:p>
    <w:p w14:paraId="2F8C67B6"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 multiplicou sua graça com sabedoria e entendimento.</w:t>
      </w:r>
    </w:p>
    <w:p w14:paraId="38738B42" w14:textId="77777777" w:rsidR="00665040" w:rsidRPr="007B69FD" w:rsidRDefault="00665040" w:rsidP="00665040">
      <w:pPr>
        <w:ind w:left="720"/>
        <w:rPr>
          <w:sz w:val="20"/>
          <w:szCs w:val="20"/>
        </w:rPr>
      </w:pPr>
    </w:p>
    <w:p w14:paraId="43B22A29" w14:textId="1370F825"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[1:9]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Deus revelou a todos eles em Jesus Cristo?</w:t>
      </w:r>
    </w:p>
    <w:p w14:paraId="25082FCD"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Deus revelou o mistério da sua vontade segundo o que lhe agradou, o que foi demonstrado em Cristo.</w:t>
      </w:r>
    </w:p>
    <w:p w14:paraId="461E9B32" w14:textId="7C042FCB" w:rsidR="00665040" w:rsidRPr="007B69FD" w:rsidRDefault="008D2632" w:rsidP="00665040">
      <w:pPr>
        <w:rPr>
          <w:sz w:val="20"/>
          <w:szCs w:val="20"/>
        </w:rPr>
      </w:pPr>
      <w:r w:rsidRPr="007B69FD">
        <w:rPr>
          <w:sz w:val="20"/>
          <w:szCs w:val="20"/>
        </w:rPr>
        <w:tab/>
      </w:r>
    </w:p>
    <w:p w14:paraId="1F34B132" w14:textId="006C871E"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[1:9]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você acha que Paulo quis dizer quando escreveu sobre o mistério da vontade de Deus?</w:t>
      </w:r>
    </w:p>
    <w:p w14:paraId="437E9172" w14:textId="3B553F6E" w:rsidR="00665040" w:rsidRPr="007B69FD" w:rsidRDefault="0047627D"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665040" w:rsidRPr="48114252">
        <w:rPr>
          <w:sz w:val="20"/>
          <w:szCs w:val="20"/>
          <w:lang w:val="en-US"/>
        </w:rPr>
        <w:t xml:space="preserve">Talvez isto se referisse a algo desconhecido ou difícil de entender, mas que Deus explicou ao seu povo por meio de Cristo.</w:t>
      </w:r>
    </w:p>
    <w:p w14:paraId="349077E8" w14:textId="77777777" w:rsidR="005B3F9D" w:rsidRPr="007B69FD" w:rsidRDefault="005B3F9D" w:rsidP="005B3F9D">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Efésios 1:3-14 continuação</w:t>
      </w:r>
    </w:p>
    <w:p w14:paraId="699EAAC9" w14:textId="77777777" w:rsidR="00665040" w:rsidRPr="007B69FD" w:rsidRDefault="00665040" w:rsidP="00665040">
      <w:pPr>
        <w:ind w:left="720"/>
        <w:rPr>
          <w:sz w:val="20"/>
          <w:szCs w:val="20"/>
        </w:rPr>
      </w:pPr>
    </w:p>
    <w:p w14:paraId="070AE233" w14:textId="5E884278"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[1:10]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Paulo disse que aconteceria na plenitude dos tempos?</w:t>
      </w:r>
    </w:p>
    <w:p w14:paraId="479477B3"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Deus reuniria tudo no céu e na terra sob Cristo.</w:t>
      </w:r>
    </w:p>
    <w:p w14:paraId="33A4CDC0" w14:textId="3801B3EE" w:rsidR="00555394" w:rsidRPr="007B69FD" w:rsidRDefault="00555394" w:rsidP="003C3658"/>
    <w:p w14:paraId="50A61FE5" w14:textId="2C6AD4C1"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[1:11]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Paulo disse que eles foram dados em Cristo?</w:t>
      </w:r>
    </w:p>
    <w:p w14:paraId="10227873"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Eles receberam uma herança.</w:t>
      </w:r>
    </w:p>
    <w:p w14:paraId="1573889B" w14:textId="77777777" w:rsidR="00665040" w:rsidRPr="007B69FD" w:rsidRDefault="00665040" w:rsidP="00665040">
      <w:pPr>
        <w:ind w:left="720"/>
        <w:rPr>
          <w:sz w:val="20"/>
          <w:szCs w:val="20"/>
        </w:rPr>
      </w:pPr>
    </w:p>
    <w:p w14:paraId="0C4C57F6" w14:textId="1970C948"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[1:12]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Por que Deus os designou como herdeiros?</w:t>
      </w:r>
    </w:p>
    <w:p w14:paraId="67D72DF0"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Deus os designou como herdeiros para que louvassem a Deus de uma forma que lhe trouxesse glória.</w:t>
      </w:r>
    </w:p>
    <w:p w14:paraId="450A4B85" w14:textId="77777777" w:rsidR="00665040" w:rsidRPr="007B69FD" w:rsidRDefault="00665040" w:rsidP="00665040">
      <w:pPr>
        <w:ind w:left="720"/>
        <w:rPr>
          <w:sz w:val="20"/>
          <w:szCs w:val="20"/>
        </w:rPr>
      </w:pPr>
    </w:p>
    <w:p w14:paraId="37000668" w14:textId="16E6887B"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[1:13]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Que selo os efésios receberam quando ouviram a palavra da verdade?</w:t>
      </w:r>
    </w:p>
    <w:p w14:paraId="17029C80" w14:textId="77777777"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Eles receberam o selo do Espírito Santo prometido.</w:t>
      </w:r>
    </w:p>
    <w:p w14:paraId="5A3A905F" w14:textId="77777777" w:rsidR="00665040" w:rsidRPr="007B69FD" w:rsidRDefault="00665040" w:rsidP="00665040">
      <w:pPr>
        <w:ind w:left="720"/>
        <w:rPr>
          <w:sz w:val="20"/>
          <w:szCs w:val="20"/>
        </w:rPr>
      </w:pPr>
    </w:p>
    <w:p w14:paraId="13C17D5B" w14:textId="250E8870" w:rsidR="00665040" w:rsidRPr="007B69FD" w:rsidRDefault="007016D3" w:rsidP="0099152C">
      <w:pPr xmlns:w="http://schemas.openxmlformats.org/wordprocessingml/2006/main">
        <w:numPr>
          <w:ilvl w:val="0"/>
          <w:numId w:val="28"/>
        </w:numPr>
        <w:rPr>
          <w:sz w:val="20"/>
          <w:szCs w:val="20"/>
        </w:rPr>
      </w:pPr>
      <w:r xmlns:w="http://schemas.openxmlformats.org/wordprocessingml/2006/main" w:rsidRPr="007B69FD">
        <w:rPr>
          <w:sz w:val="20"/>
          <w:szCs w:val="20"/>
        </w:rPr>
        <w:t xml:space="preserve">[1:14] </w:t>
      </w:r>
      <w:r xmlns:w="http://schemas.openxmlformats.org/wordprocessingml/2006/main" w:rsidR="00725491">
        <w:rPr>
          <w:sz w:val="20"/>
          <w:szCs w:val="20"/>
        </w:rPr>
        <w:tab xmlns:w="http://schemas.openxmlformats.org/wordprocessingml/2006/main"/>
      </w:r>
      <w:r xmlns:w="http://schemas.openxmlformats.org/wordprocessingml/2006/main" w:rsidRPr="007B69FD">
        <w:rPr>
          <w:sz w:val="20"/>
          <w:szCs w:val="20"/>
        </w:rPr>
        <w:t xml:space="preserve">O que o Espírito Santo é dado aos crentes para garantir?</w:t>
      </w:r>
    </w:p>
    <w:p w14:paraId="00F2D4AB" w14:textId="2AC2E31A" w:rsidR="00665040" w:rsidRPr="007B69FD" w:rsidRDefault="00665040" w:rsidP="00665040">
      <w:pPr xmlns:w="http://schemas.openxmlformats.org/wordprocessingml/2006/main">
        <w:ind w:left="720"/>
        <w:rPr>
          <w:sz w:val="20"/>
          <w:szCs w:val="20"/>
        </w:rPr>
      </w:pPr>
      <w:r xmlns:w="http://schemas.openxmlformats.org/wordprocessingml/2006/main" w:rsidRPr="007B69FD">
        <w:rPr>
          <w:sz w:val="20"/>
          <w:szCs w:val="20"/>
        </w:rPr>
        <w:t xml:space="preserve">Receber o Espírito Santo é uma garantia de que os crentes herdarão tudo o que Deus prometeu.</w:t>
      </w:r>
    </w:p>
    <w:p w14:paraId="7ED557F8" w14:textId="46A07016" w:rsidR="00665040" w:rsidRPr="007B69FD" w:rsidRDefault="00665040" w:rsidP="00665040">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19D3CE2" w14:textId="6835A0A3" w:rsidR="00665040" w:rsidRPr="007B69FD" w:rsidRDefault="00665040">
      <w:pPr>
        <w:rPr>
          <w:b/>
          <w:sz w:val="20"/>
          <w:szCs w:val="20"/>
        </w:rPr>
      </w:pPr>
      <w:r w:rsidRPr="007B69FD">
        <w:rPr>
          <w:b/>
          <w:sz w:val="20"/>
          <w:szCs w:val="20"/>
        </w:rPr>
        <w:br w:type="page"/>
      </w:r>
    </w:p>
    <w:p w14:paraId="2FECF048" w14:textId="46FFFF1C" w:rsidR="00345B02" w:rsidRPr="007B69FD" w:rsidRDefault="00345B02" w:rsidP="00345B02">
      <w:pPr xmlns:w="http://schemas.openxmlformats.org/wordprocessingml/2006/main">
        <w:pStyle w:val="Heading1"/>
        <w:rPr>
          <w:b/>
          <w:szCs w:val="44"/>
        </w:rPr>
      </w:pPr>
      <w:bookmarkStart xmlns:w="http://schemas.openxmlformats.org/wordprocessingml/2006/main" w:id="52" w:name="_Toc166194277"/>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Colossenses 1:1-12</w:t>
      </w:r>
      <w:bookmarkEnd xmlns:w="http://schemas.openxmlformats.org/wordprocessingml/2006/main" w:id="52"/>
    </w:p>
    <w:p w14:paraId="66B50A36"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2FCABB0C" w14:textId="77777777" w:rsidR="00345B02" w:rsidRPr="007B69FD" w:rsidRDefault="00345B02" w:rsidP="002F163F">
      <w:pPr xmlns:w="http://schemas.openxmlformats.org/wordprocessingml/2006/main">
        <w:pStyle w:val="Part1"/>
      </w:pPr>
      <w:r xmlns:w="http://schemas.openxmlformats.org/wordprocessingml/2006/main" w:rsidRPr="007B69FD">
        <w:t xml:space="preserve">Parte 1</w:t>
      </w:r>
    </w:p>
    <w:p w14:paraId="0F767A61" w14:textId="4DC0ECB8" w:rsidR="00345B02" w:rsidRPr="007B69FD" w:rsidRDefault="00345B02"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F41857F" w14:textId="6C2A55E0" w:rsidR="00345B02" w:rsidRPr="007B69FD" w:rsidRDefault="007016D3" w:rsidP="002F163F">
      <w:pPr xmlns:w="http://schemas.openxmlformats.org/wordprocessingml/2006/main">
        <w:pStyle w:val="Checklist"/>
      </w:pPr>
      <w:r xmlns:w="http://schemas.openxmlformats.org/wordprocessingml/2006/main" w:rsidRPr="007B69FD">
        <w:t xml:space="preserve">Paulo cumprimentou todos os cristãos em Colossos e disse que agradecia a Deus por eles. [1:1-3]</w:t>
      </w:r>
    </w:p>
    <w:p w14:paraId="1FAB4410" w14:textId="05E146AB" w:rsidR="00345B02" w:rsidRPr="007B69FD" w:rsidRDefault="007016D3" w:rsidP="002F163F">
      <w:pPr xmlns:w="http://schemas.openxmlformats.org/wordprocessingml/2006/main">
        <w:pStyle w:val="Checklist"/>
      </w:pPr>
      <w:r xmlns:w="http://schemas.openxmlformats.org/wordprocessingml/2006/main" w:rsidRPr="007B69FD">
        <w:t xml:space="preserve">Paulo ouviu falar da fé e do amor que eles tinham porque Epafras lhes ensinou o evangelho. [1:4-8]</w:t>
      </w:r>
    </w:p>
    <w:p w14:paraId="085ED502" w14:textId="1CC57B72" w:rsidR="00345B02" w:rsidRPr="007B69FD" w:rsidRDefault="007016D3" w:rsidP="002F163F">
      <w:pPr xmlns:w="http://schemas.openxmlformats.org/wordprocessingml/2006/main">
        <w:pStyle w:val="Checklist"/>
      </w:pPr>
      <w:r xmlns:w="http://schemas.openxmlformats.org/wordprocessingml/2006/main" w:rsidRPr="007B69FD">
        <w:t xml:space="preserve">Paulo orou para que Deus enchesse os colossenses com o conhecimento de sua vontade, para que eles vivessem de uma maneira que agradasse a Deus. [1:9-10]</w:t>
      </w:r>
    </w:p>
    <w:p w14:paraId="391E743C" w14:textId="0391AFD0" w:rsidR="00345B02" w:rsidRPr="007B69FD" w:rsidRDefault="007016D3" w:rsidP="002F163F">
      <w:pPr xmlns:w="http://schemas.openxmlformats.org/wordprocessingml/2006/main">
        <w:pStyle w:val="Checklist"/>
      </w:pPr>
      <w:r xmlns:w="http://schemas.openxmlformats.org/wordprocessingml/2006/main" w:rsidRPr="007B69FD">
        <w:t xml:space="preserve">Paulo orou para que Deus os fortalecesse, para que pudessem perseverar e ter paciência. [1:11]</w:t>
      </w:r>
    </w:p>
    <w:p w14:paraId="605DF8B6" w14:textId="045F9058" w:rsidR="00345B02" w:rsidRPr="007B69FD" w:rsidRDefault="007016D3" w:rsidP="002F163F">
      <w:pPr xmlns:w="http://schemas.openxmlformats.org/wordprocessingml/2006/main">
        <w:pStyle w:val="Checklist"/>
      </w:pPr>
      <w:r xmlns:w="http://schemas.openxmlformats.org/wordprocessingml/2006/main" w:rsidRPr="007B69FD">
        <w:t xml:space="preserve">Paulo orou para que eles fossem gratos a Deus porque ele os tornou capazes de participar de sua herança. [1:12]</w:t>
      </w:r>
    </w:p>
    <w:p w14:paraId="101B52EF" w14:textId="77777777" w:rsidR="00345B02" w:rsidRPr="007B69FD" w:rsidRDefault="00345B02" w:rsidP="002F163F">
      <w:pPr xmlns:w="http://schemas.openxmlformats.org/wordprocessingml/2006/main">
        <w:pStyle w:val="Part2"/>
      </w:pPr>
      <w:r xmlns:w="http://schemas.openxmlformats.org/wordprocessingml/2006/main" w:rsidRPr="007B69FD">
        <w:t xml:space="preserve">Parte 2</w:t>
      </w:r>
    </w:p>
    <w:p w14:paraId="0349551F" w14:textId="6B9A98B9" w:rsidR="00345B02"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2F5345E1" w14:textId="78372616"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[1:1-2] </w:t>
      </w:r>
      <w:r xmlns:w="http://schemas.openxmlformats.org/wordprocessingml/2006/main" w:rsidR="000174F5">
        <w:rPr>
          <w:sz w:val="20"/>
          <w:szCs w:val="20"/>
        </w:rPr>
        <w:tab xmlns:w="http://schemas.openxmlformats.org/wordprocessingml/2006/main"/>
      </w:r>
      <w:r xmlns:w="http://schemas.openxmlformats.org/wordprocessingml/2006/main" w:rsidR="005F742B">
        <w:rPr>
          <w:sz w:val="20"/>
          <w:szCs w:val="20"/>
        </w:rPr>
        <w:t xml:space="preserve">O que os versículos 1 e 2 nos dizem sobre quem escreveu esta carta e aqueles para quem a escreveu?</w:t>
      </w:r>
    </w:p>
    <w:p w14:paraId="28AC8463"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A carta era de Paulo, apóstolo de Cristo Jesus, e Timóteo, irmão em Cristo. Foi enviado aos crentes em Colossos.</w:t>
      </w:r>
    </w:p>
    <w:p w14:paraId="7D5F848E" w14:textId="77777777" w:rsidR="00345B02" w:rsidRPr="007B69FD" w:rsidRDefault="00345B02" w:rsidP="00345B02">
      <w:pPr>
        <w:ind w:left="720"/>
        <w:rPr>
          <w:sz w:val="20"/>
          <w:szCs w:val="20"/>
        </w:rPr>
      </w:pPr>
    </w:p>
    <w:p w14:paraId="546D3D70" w14:textId="76BD207C"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[1:1-3] </w:t>
      </w:r>
      <w:r xmlns:w="http://schemas.openxmlformats.org/wordprocessingml/2006/main" w:rsidR="000174F5">
        <w:rPr>
          <w:sz w:val="20"/>
          <w:szCs w:val="20"/>
        </w:rPr>
        <w:tab xmlns:w="http://schemas.openxmlformats.org/wordprocessingml/2006/main"/>
      </w:r>
      <w:r xmlns:w="http://schemas.openxmlformats.org/wordprocessingml/2006/main" w:rsidR="005F742B">
        <w:rPr>
          <w:sz w:val="20"/>
          <w:szCs w:val="20"/>
        </w:rPr>
        <w:t xml:space="preserve">Quem você acha que foi o principal autor da carta? Como você sabe?</w:t>
      </w:r>
    </w:p>
    <w:p w14:paraId="7DDAC348" w14:textId="0FC3C9B0" w:rsidR="00345B02" w:rsidRPr="007B69FD" w:rsidRDefault="00345B0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De toda a carta (especialmente do final), fica evidente que Paulo foi o autor principal. O nome de Paulo também foi listado primeiro, o que é uma das maneiras pelas quais a carta mostra que ele foi o autor principal.</w:t>
      </w:r>
    </w:p>
    <w:p w14:paraId="4C8299F1" w14:textId="77777777" w:rsidR="00345B02" w:rsidRPr="007B69FD" w:rsidRDefault="00345B02" w:rsidP="00345B02">
      <w:pPr>
        <w:ind w:left="720"/>
        <w:rPr>
          <w:sz w:val="20"/>
          <w:szCs w:val="20"/>
        </w:rPr>
      </w:pPr>
    </w:p>
    <w:p w14:paraId="495884E6" w14:textId="10B15342"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Por que você acha que Paulo mencionou Timóteo?</w:t>
      </w:r>
    </w:p>
    <w:p w14:paraId="63EF36EE" w14:textId="77777777" w:rsidR="00345B02" w:rsidRPr="007B69FD" w:rsidRDefault="00345B0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tenha escrito o nome de Timóteo aqui porque os colossenses o conheciam e ele estava com Paulo naquela época. Ou talvez Timóteo também tenha escrito as palavras da carta enquanto Paulo as </w:t>
      </w:r>
      <w:proofErr xmlns:w="http://schemas.openxmlformats.org/wordprocessingml/2006/main" w:type="gramStart"/>
      <w:r xmlns:w="http://schemas.openxmlformats.org/wordprocessingml/2006/main" w:rsidRPr="48114252">
        <w:rPr>
          <w:sz w:val="20"/>
          <w:szCs w:val="20"/>
          <w:lang w:val="en-US"/>
        </w:rPr>
        <w:t xml:space="preserve">falava </w:t>
      </w:r>
      <w:proofErr xmlns:w="http://schemas.openxmlformats.org/wordprocessingml/2006/main" w:type="gramEnd"/>
      <w:r xmlns:w="http://schemas.openxmlformats.org/wordprocessingml/2006/main" w:rsidRPr="48114252">
        <w:rPr>
          <w:sz w:val="20"/>
          <w:szCs w:val="20"/>
          <w:lang w:val="en-US"/>
        </w:rPr>
        <w:t xml:space="preserve">a ele.</w:t>
      </w:r>
    </w:p>
    <w:p w14:paraId="6B1B3E52" w14:textId="77777777" w:rsidR="00345B02" w:rsidRPr="007B69FD" w:rsidRDefault="00345B02" w:rsidP="00345B02">
      <w:pPr>
        <w:ind w:left="720"/>
        <w:rPr>
          <w:sz w:val="20"/>
          <w:szCs w:val="20"/>
        </w:rPr>
      </w:pPr>
    </w:p>
    <w:p w14:paraId="0F32C548" w14:textId="7DD3BE39"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e Timóteo ouviram sobre os crentes colossenses?</w:t>
      </w:r>
    </w:p>
    <w:p w14:paraId="29C70771"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Eles ouviram falar da fé dos Colossenses em Jesus Cristo e do seu amor pelo seu povo.</w:t>
      </w:r>
    </w:p>
    <w:p w14:paraId="53753AF0" w14:textId="77777777" w:rsidR="00345B02" w:rsidRPr="007B69FD" w:rsidRDefault="00345B02" w:rsidP="00345B02">
      <w:pPr>
        <w:ind w:left="720"/>
        <w:rPr>
          <w:sz w:val="20"/>
          <w:szCs w:val="20"/>
        </w:rPr>
      </w:pPr>
    </w:p>
    <w:p w14:paraId="5362EE91" w14:textId="3F359A33"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[1:5]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Por que os crentes colossenses tinham fé e amor?</w:t>
      </w:r>
    </w:p>
    <w:p w14:paraId="1567014D"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Eles tinham fé e amor porque tinham esperança na recompensa que receberiam no céu.</w:t>
      </w:r>
    </w:p>
    <w:p w14:paraId="2BA9AB89" w14:textId="77777777" w:rsidR="00345B02" w:rsidRPr="007B69FD" w:rsidRDefault="00345B02" w:rsidP="00345B02">
      <w:pPr>
        <w:ind w:left="720"/>
        <w:rPr>
          <w:sz w:val="20"/>
          <w:szCs w:val="20"/>
        </w:rPr>
      </w:pPr>
    </w:p>
    <w:p w14:paraId="272661F7" w14:textId="06697C5C"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o evangelho estava fazendo?</w:t>
      </w:r>
    </w:p>
    <w:p w14:paraId="0689073E"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O evangelho estava dando frutos e crescendo em todo o mundo.</w:t>
      </w:r>
    </w:p>
    <w:p w14:paraId="51E78614" w14:textId="77777777" w:rsidR="00345B02" w:rsidRPr="007B69FD" w:rsidRDefault="00345B02" w:rsidP="00345B02">
      <w:pPr>
        <w:ind w:left="720"/>
        <w:rPr>
          <w:sz w:val="20"/>
          <w:szCs w:val="20"/>
        </w:rPr>
      </w:pPr>
    </w:p>
    <w:p w14:paraId="3A0F7BB7" w14:textId="17D48322"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significou para o evangelho dar frutos?</w:t>
      </w:r>
    </w:p>
    <w:p w14:paraId="7F09FC22" w14:textId="17B4BB37" w:rsidR="00345B02" w:rsidRPr="007B69FD" w:rsidRDefault="00345B02"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Provavelmente significou que mais e mais pessoas ouviram e creram no evangelho.</w:t>
      </w:r>
    </w:p>
    <w:p w14:paraId="3D1AB0B1" w14:textId="77777777" w:rsidR="00345B02" w:rsidRPr="007B69FD" w:rsidRDefault="00345B02" w:rsidP="00345B02">
      <w:pPr>
        <w:ind w:left="720"/>
        <w:rPr>
          <w:sz w:val="20"/>
          <w:szCs w:val="20"/>
        </w:rPr>
      </w:pPr>
    </w:p>
    <w:p w14:paraId="43F95862" w14:textId="4EB75B2F"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[1:7]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os Colossenses aprenderam o evangelho?</w:t>
      </w:r>
    </w:p>
    <w:p w14:paraId="4FC07886"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Epafras pregou o evangelho para eles.</w:t>
      </w:r>
    </w:p>
    <w:p w14:paraId="25DC8D1D" w14:textId="77777777" w:rsidR="00345B02" w:rsidRPr="007B69FD" w:rsidRDefault="00345B02" w:rsidP="00345B02">
      <w:pPr>
        <w:ind w:left="720"/>
        <w:rPr>
          <w:sz w:val="20"/>
          <w:szCs w:val="20"/>
        </w:rPr>
      </w:pPr>
    </w:p>
    <w:p w14:paraId="191E629C" w14:textId="77777777" w:rsidR="00345B02" w:rsidRPr="007B69FD" w:rsidRDefault="00345B02" w:rsidP="00345B02">
      <w:pPr>
        <w:ind w:left="720"/>
        <w:rPr>
          <w:sz w:val="20"/>
          <w:szCs w:val="20"/>
        </w:rPr>
      </w:pPr>
    </w:p>
    <w:p w14:paraId="3DB9C2AE" w14:textId="77777777" w:rsidR="00345B02" w:rsidRPr="007B69FD" w:rsidRDefault="00345B02" w:rsidP="00345B02">
      <w:pPr xmlns:w="http://schemas.openxmlformats.org/wordprocessingml/2006/main">
        <w:rPr>
          <w:sz w:val="20"/>
          <w:szCs w:val="20"/>
        </w:rPr>
      </w:pPr>
      <w:r xmlns:w="http://schemas.openxmlformats.org/wordprocessingml/2006/main" w:rsidRPr="007B69FD">
        <w:br xmlns:w="http://schemas.openxmlformats.org/wordprocessingml/2006/main" w:type="page"/>
      </w:r>
      <w:r xmlns:w="http://schemas.openxmlformats.org/wordprocessingml/2006/main" w:rsidRPr="007B69FD">
        <w:rPr>
          <w:b/>
          <w:sz w:val="20"/>
          <w:szCs w:val="20"/>
        </w:rPr>
        <w:lastRenderedPageBreak xmlns:w="http://schemas.openxmlformats.org/wordprocessingml/2006/main"/>
      </w:r>
      <w:r xmlns:w="http://schemas.openxmlformats.org/wordprocessingml/2006/main" w:rsidRPr="007B69FD">
        <w:rPr>
          <w:b/>
          <w:sz w:val="20"/>
          <w:szCs w:val="20"/>
        </w:rPr>
        <w:t xml:space="preserve">Colossenses 1:1-12 continuação</w:t>
      </w:r>
    </w:p>
    <w:p w14:paraId="1A6E560B" w14:textId="77777777" w:rsidR="00345B02" w:rsidRPr="007B69FD" w:rsidRDefault="00345B02" w:rsidP="00345B02">
      <w:pPr>
        <w:ind w:left="720"/>
        <w:rPr>
          <w:sz w:val="20"/>
          <w:szCs w:val="20"/>
        </w:rPr>
      </w:pPr>
    </w:p>
    <w:p w14:paraId="15E7ACC1" w14:textId="6B31FDE0" w:rsidR="00345B02" w:rsidRPr="007B69FD" w:rsidRDefault="007016D3" w:rsidP="0099152C">
      <w:pPr xmlns:w="http://schemas.openxmlformats.org/wordprocessingml/2006/main">
        <w:numPr>
          <w:ilvl w:val="0"/>
          <w:numId w:val="29"/>
        </w:numPr>
        <w:rPr>
          <w:sz w:val="20"/>
          <w:szCs w:val="20"/>
        </w:rPr>
      </w:pPr>
      <w:r xmlns:w="http://schemas.openxmlformats.org/wordprocessingml/2006/main" w:rsidRPr="007B69FD">
        <w:rPr>
          <w:sz w:val="20"/>
          <w:szCs w:val="20"/>
        </w:rPr>
        <w:t xml:space="preserve">[1:9-12]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Qual foi a oração de Paulo pela igreja?</w:t>
      </w:r>
    </w:p>
    <w:p w14:paraId="73DB29E6"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Paulo orou para que eles:</w:t>
      </w:r>
    </w:p>
    <w:p w14:paraId="39E348D4"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ser preenchido com o conhecimento de sua vontade (de Deus)</w:t>
      </w:r>
    </w:p>
    <w:p w14:paraId="5F6DB29F"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tenha toda sabedoria e entendimento espiritual</w:t>
      </w:r>
    </w:p>
    <w:p w14:paraId="0E6A7427"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viva de uma maneira que agrade a Deus</w:t>
      </w:r>
    </w:p>
    <w:p w14:paraId="24F6AF59"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lang w:val="en-US"/>
        </w:rPr>
      </w:pPr>
      <w:r xmlns:w="http://schemas.openxmlformats.org/wordprocessingml/2006/main" w:rsidRPr="48114252">
        <w:rPr>
          <w:sz w:val="20"/>
          <w:szCs w:val="20"/>
          <w:lang w:val="en-US"/>
        </w:rPr>
        <w:t xml:space="preserve">dê frutos em toda boa obra</w:t>
      </w:r>
    </w:p>
    <w:p w14:paraId="26B19F22"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crescer no conhecimento de Deus</w:t>
      </w:r>
    </w:p>
    <w:p w14:paraId="07329EDE"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seja fortalecido com o poder de Deus</w:t>
      </w:r>
    </w:p>
    <w:p w14:paraId="3C055103"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tenha muita resistência e paciência</w:t>
      </w:r>
    </w:p>
    <w:p w14:paraId="3301B9EE" w14:textId="77777777" w:rsidR="00345B02" w:rsidRPr="007B69FD" w:rsidRDefault="00345B02" w:rsidP="0099152C">
      <w:pPr xmlns:w="http://schemas.openxmlformats.org/wordprocessingml/2006/main">
        <w:numPr>
          <w:ilvl w:val="0"/>
          <w:numId w:val="30"/>
        </w:numPr>
        <w:tabs>
          <w:tab w:val="left" w:pos="432"/>
        </w:tabs>
        <w:ind w:left="1080" w:hanging="180"/>
        <w:rPr>
          <w:sz w:val="20"/>
          <w:szCs w:val="20"/>
        </w:rPr>
      </w:pPr>
      <w:r xmlns:w="http://schemas.openxmlformats.org/wordprocessingml/2006/main" w:rsidRPr="007B69FD">
        <w:rPr>
          <w:sz w:val="20"/>
          <w:szCs w:val="20"/>
        </w:rPr>
        <w:t xml:space="preserve">alegremente dai graças a Deus</w:t>
      </w:r>
    </w:p>
    <w:p w14:paraId="6446B122" w14:textId="77777777" w:rsidR="00345B02" w:rsidRPr="007B69FD" w:rsidRDefault="00345B02" w:rsidP="00345B02">
      <w:pPr>
        <w:tabs>
          <w:tab w:val="left" w:pos="432"/>
        </w:tabs>
        <w:ind w:left="720"/>
        <w:rPr>
          <w:sz w:val="20"/>
          <w:szCs w:val="20"/>
        </w:rPr>
      </w:pPr>
    </w:p>
    <w:p w14:paraId="07063EBF" w14:textId="77E5787A" w:rsidR="00345B02" w:rsidRPr="007B69FD" w:rsidRDefault="007016D3" w:rsidP="0099152C">
      <w:pPr xmlns:w="http://schemas.openxmlformats.org/wordprocessingml/2006/main">
        <w:numPr>
          <w:ilvl w:val="0"/>
          <w:numId w:val="29"/>
        </w:numPr>
        <w:tabs>
          <w:tab w:val="left" w:pos="432"/>
        </w:tabs>
        <w:rPr>
          <w:sz w:val="20"/>
          <w:szCs w:val="20"/>
        </w:rPr>
      </w:pPr>
      <w:r xmlns:w="http://schemas.openxmlformats.org/wordprocessingml/2006/main" w:rsidRPr="007B69FD">
        <w:rPr>
          <w:sz w:val="20"/>
          <w:szCs w:val="20"/>
        </w:rPr>
        <w:t xml:space="preserve">[1:12]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Por que razão Paulo queria que os Colossenses dessem graças a Deus?</w:t>
      </w:r>
    </w:p>
    <w:p w14:paraId="15A1CD40"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Paulo queria que eles dessem graças a Deus porque ele lhes havia dado a herança do povo santo de Deus.</w:t>
      </w:r>
    </w:p>
    <w:p w14:paraId="7B4BDC00" w14:textId="77777777" w:rsidR="00345B02" w:rsidRPr="007B69FD" w:rsidRDefault="00345B02" w:rsidP="00345B02">
      <w:pPr>
        <w:rPr>
          <w:b/>
          <w:sz w:val="20"/>
          <w:szCs w:val="20"/>
        </w:rPr>
      </w:pPr>
    </w:p>
    <w:p w14:paraId="2843DE58" w14:textId="77777777" w:rsidR="00345B02" w:rsidRPr="007B69FD" w:rsidRDefault="00345B02" w:rsidP="00345B02">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5D930CCD" w14:textId="77777777" w:rsidR="002F163F" w:rsidRPr="007B69FD" w:rsidRDefault="002F163F">
      <w:pPr>
        <w:spacing w:line="240" w:lineRule="auto"/>
        <w:rPr>
          <w:bCs/>
          <w:sz w:val="40"/>
          <w:szCs w:val="44"/>
        </w:rPr>
      </w:pPr>
      <w:bookmarkStart w:id="53" w:name="_8so43l42ovsb" w:colFirst="0" w:colLast="0"/>
      <w:bookmarkStart w:id="54" w:name="_z3f8routsj95" w:colFirst="0" w:colLast="0"/>
      <w:bookmarkStart w:id="55" w:name="_548kyo2dxtmz" w:colFirst="0" w:colLast="0"/>
      <w:bookmarkStart w:id="56" w:name="_yft4fgfwecbf" w:colFirst="0" w:colLast="0"/>
      <w:bookmarkStart w:id="57" w:name="_z4y2dkm7xiyg" w:colFirst="0" w:colLast="0"/>
      <w:bookmarkStart w:id="58" w:name="_wyxxxtb80xdx" w:colFirst="0" w:colLast="0"/>
      <w:bookmarkStart w:id="59" w:name="_i31koiebk1cg" w:colFirst="0" w:colLast="0"/>
      <w:bookmarkStart w:id="60" w:name="_r43bok6z9y8u" w:colFirst="0" w:colLast="0"/>
      <w:bookmarkEnd w:id="53"/>
      <w:bookmarkEnd w:id="54"/>
      <w:bookmarkEnd w:id="55"/>
      <w:bookmarkEnd w:id="56"/>
      <w:bookmarkEnd w:id="57"/>
      <w:bookmarkEnd w:id="58"/>
      <w:bookmarkEnd w:id="59"/>
      <w:bookmarkEnd w:id="60"/>
      <w:r w:rsidRPr="007B69FD">
        <w:rPr>
          <w:bCs/>
          <w:szCs w:val="44"/>
        </w:rPr>
        <w:br w:type="page"/>
      </w:r>
    </w:p>
    <w:p w14:paraId="55CDC0EE" w14:textId="68DC115D" w:rsidR="00345B02" w:rsidRPr="007B69FD" w:rsidRDefault="00345B02" w:rsidP="00345B02">
      <w:pPr xmlns:w="http://schemas.openxmlformats.org/wordprocessingml/2006/main">
        <w:pStyle w:val="Heading1"/>
        <w:rPr>
          <w:b/>
          <w:szCs w:val="44"/>
        </w:rPr>
      </w:pPr>
      <w:bookmarkStart xmlns:w="http://schemas.openxmlformats.org/wordprocessingml/2006/main" w:id="61" w:name="_Toc166194278"/>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Colossenses 1:13-23</w:t>
      </w:r>
      <w:bookmarkEnd xmlns:w="http://schemas.openxmlformats.org/wordprocessingml/2006/main" w:id="61"/>
    </w:p>
    <w:p w14:paraId="4A559C5F"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16F577B" w14:textId="77777777" w:rsidR="00345B02" w:rsidRPr="007B69FD" w:rsidRDefault="00345B02" w:rsidP="002F163F">
      <w:pPr xmlns:w="http://schemas.openxmlformats.org/wordprocessingml/2006/main">
        <w:pStyle w:val="Part1"/>
      </w:pPr>
      <w:r xmlns:w="http://schemas.openxmlformats.org/wordprocessingml/2006/main" w:rsidRPr="007B69FD">
        <w:t xml:space="preserve">Parte 1</w:t>
      </w:r>
    </w:p>
    <w:p w14:paraId="377BEE8A" w14:textId="09204167" w:rsidR="00345B02" w:rsidRPr="007B69FD" w:rsidRDefault="00345B02"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87AEA58" w14:textId="0B7A194B" w:rsidR="00345B02" w:rsidRPr="007B69FD" w:rsidRDefault="00345B02" w:rsidP="002F163F">
      <w:pPr xmlns:w="http://schemas.openxmlformats.org/wordprocessingml/2006/main">
        <w:pStyle w:val="Checklist"/>
      </w:pPr>
      <w:r xmlns:w="http://schemas.openxmlformats.org/wordprocessingml/2006/main" w:rsidRPr="007B69FD">
        <w:t xml:space="preserve">Paulo disse que Deus resgatou os Colossenses do mal e os trouxe para o reino de seu Filho. [1:13-14]</w:t>
      </w:r>
    </w:p>
    <w:p w14:paraId="0E7CED04" w14:textId="1D855672" w:rsidR="00345B02" w:rsidRPr="007B69FD" w:rsidRDefault="00C93D46" w:rsidP="002F163F">
      <w:pPr xmlns:w="http://schemas.openxmlformats.org/wordprocessingml/2006/main">
        <w:pStyle w:val="Checklist"/>
      </w:pPr>
      <w:r xmlns:w="http://schemas.openxmlformats.org/wordprocessingml/2006/main" w:rsidRPr="007B69FD">
        <w:t xml:space="preserve">O Filho é a imagem do Deus invisível. Todas as coisas foram criadas nele e para ele, e ele existia antes de todas as coisas. [1:15-17]</w:t>
      </w:r>
    </w:p>
    <w:p w14:paraId="699D6B06" w14:textId="7AF4966B" w:rsidR="00345B02" w:rsidRPr="007B69FD" w:rsidRDefault="00C93D46" w:rsidP="002F163F">
      <w:pPr xmlns:w="http://schemas.openxmlformats.org/wordprocessingml/2006/main">
        <w:pStyle w:val="Checklist"/>
      </w:pPr>
      <w:r xmlns:w="http://schemas.openxmlformats.org/wordprocessingml/2006/main" w:rsidRPr="007B69FD">
        <w:t xml:space="preserve">O Filho é o líder da igreja, o primeiro a ser ressuscitado, e a plenitude de Deus vive nele. [1:18-19]</w:t>
      </w:r>
    </w:p>
    <w:p w14:paraId="571FA456" w14:textId="23174CA0" w:rsidR="00345B02" w:rsidRPr="007B69FD" w:rsidRDefault="00C93D46" w:rsidP="002F163F">
      <w:pPr xmlns:w="http://schemas.openxmlformats.org/wordprocessingml/2006/main">
        <w:pStyle w:val="Checklist"/>
      </w:pPr>
      <w:r xmlns:w="http://schemas.openxmlformats.org/wordprocessingml/2006/main" w:rsidRPr="007B69FD">
        <w:t xml:space="preserve">Deus fez paz com todas as coisas através da morte de seu Filho. [1:20]</w:t>
      </w:r>
    </w:p>
    <w:p w14:paraId="73F06B4E" w14:textId="72A30CA8" w:rsidR="00345B02" w:rsidRPr="007B69FD" w:rsidRDefault="00C93D46" w:rsidP="002F163F">
      <w:pPr xmlns:w="http://schemas.openxmlformats.org/wordprocessingml/2006/main">
        <w:pStyle w:val="Checklist"/>
      </w:pPr>
      <w:r xmlns:w="http://schemas.openxmlformats.org/wordprocessingml/2006/main" w:rsidRPr="007B69FD">
        <w:t xml:space="preserve">Por causa da morte do Filho, os crentes que continuam na fé são apresentados como santos e irrepreensíveis. [1:21-23]</w:t>
      </w:r>
    </w:p>
    <w:p w14:paraId="75507D17" w14:textId="77777777" w:rsidR="00345B02" w:rsidRPr="007B69FD" w:rsidRDefault="00345B02" w:rsidP="002F163F">
      <w:pPr xmlns:w="http://schemas.openxmlformats.org/wordprocessingml/2006/main">
        <w:pStyle w:val="Part2"/>
      </w:pPr>
      <w:r xmlns:w="http://schemas.openxmlformats.org/wordprocessingml/2006/main" w:rsidRPr="007B69FD">
        <w:t xml:space="preserve">Parte 2</w:t>
      </w:r>
    </w:p>
    <w:p w14:paraId="2BDBDFFB" w14:textId="0978CC05" w:rsidR="00345B02"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2D2C6724" w14:textId="74297CA5" w:rsidR="00345B02" w:rsidRPr="007B69FD" w:rsidRDefault="00C93D46" w:rsidP="0099152C">
      <w:pPr xmlns:w="http://schemas.openxmlformats.org/wordprocessingml/2006/main">
        <w:numPr>
          <w:ilvl w:val="0"/>
          <w:numId w:val="31"/>
        </w:numPr>
        <w:rPr>
          <w:sz w:val="20"/>
          <w:szCs w:val="20"/>
        </w:rPr>
      </w:pPr>
      <w:r xmlns:w="http://schemas.openxmlformats.org/wordprocessingml/2006/main" w:rsidRPr="007B69FD">
        <w:rPr>
          <w:sz w:val="20"/>
          <w:szCs w:val="20"/>
        </w:rPr>
        <w:t xml:space="preserve">[1:13]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Do que Deus resgatou Paulo, Timóteo e os crentes colossenses?</w:t>
      </w:r>
    </w:p>
    <w:p w14:paraId="1B7DAA72"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Ele os resgatou do poder do pecado e do mal.</w:t>
      </w:r>
    </w:p>
    <w:p w14:paraId="3F008D23" w14:textId="77777777" w:rsidR="00345B02" w:rsidRPr="007B69FD" w:rsidRDefault="00345B02" w:rsidP="00345B02">
      <w:pPr>
        <w:ind w:left="720"/>
        <w:rPr>
          <w:sz w:val="20"/>
          <w:szCs w:val="20"/>
        </w:rPr>
      </w:pPr>
    </w:p>
    <w:p w14:paraId="13335AA0" w14:textId="769FAA44" w:rsidR="00345B02" w:rsidRPr="007B69FD" w:rsidRDefault="00C93D46" w:rsidP="0099152C">
      <w:pPr xmlns:w="http://schemas.openxmlformats.org/wordprocessingml/2006/main">
        <w:numPr>
          <w:ilvl w:val="0"/>
          <w:numId w:val="31"/>
        </w:numPr>
        <w:rPr>
          <w:sz w:val="20"/>
          <w:szCs w:val="20"/>
          <w:lang w:val="en-US"/>
        </w:rPr>
      </w:pPr>
      <w:r xmlns:w="http://schemas.openxmlformats.org/wordprocessingml/2006/main" w:rsidRPr="48114252">
        <w:rPr>
          <w:sz w:val="20"/>
          <w:szCs w:val="20"/>
          <w:lang w:val="en-US"/>
        </w:rPr>
        <w:t xml:space="preserve">[1:14] </w:t>
      </w:r>
      <w:r xmlns:w="http://schemas.openxmlformats.org/wordprocessingml/2006/main" w:rsidR="000174F5">
        <w:rPr>
          <w:sz w:val="20"/>
          <w:szCs w:val="20"/>
          <w:lang w:val="en-US"/>
        </w:rPr>
        <w:tab xmlns:w="http://schemas.openxmlformats.org/wordprocessingml/2006/main"/>
      </w:r>
      <w:r xmlns:w="http://schemas.openxmlformats.org/wordprocessingml/2006/main" w:rsidR="00345B02" w:rsidRPr="48114252">
        <w:rPr>
          <w:sz w:val="20"/>
          <w:szCs w:val="20"/>
          <w:lang w:val="en-US"/>
        </w:rPr>
        <w:t xml:space="preserve">O que Paulo diz que os crentes têm por causa do </w:t>
      </w:r>
      <w:proofErr xmlns:w="http://schemas.openxmlformats.org/wordprocessingml/2006/main" w:type="gramStart"/>
      <w:r xmlns:w="http://schemas.openxmlformats.org/wordprocessingml/2006/main" w:rsidR="00345B02" w:rsidRPr="48114252">
        <w:rPr>
          <w:sz w:val="20"/>
          <w:szCs w:val="20"/>
          <w:lang w:val="en-US"/>
        </w:rPr>
        <w:t xml:space="preserve">Filho </w:t>
      </w:r>
      <w:proofErr xmlns:w="http://schemas.openxmlformats.org/wordprocessingml/2006/main" w:type="gramEnd"/>
      <w:r xmlns:w="http://schemas.openxmlformats.org/wordprocessingml/2006/main" w:rsidR="00345B02" w:rsidRPr="48114252">
        <w:rPr>
          <w:sz w:val="20"/>
          <w:szCs w:val="20"/>
          <w:lang w:val="en-US"/>
        </w:rPr>
        <w:t xml:space="preserve">?</w:t>
      </w:r>
    </w:p>
    <w:p w14:paraId="3428569C"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Eles têm a redenção e o perdão dos pecados.</w:t>
      </w:r>
    </w:p>
    <w:p w14:paraId="0A8F7824"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 </w:t>
      </w:r>
    </w:p>
    <w:p w14:paraId="3D00ABE9" w14:textId="6653FB4C" w:rsidR="00345B02" w:rsidRPr="007B69FD" w:rsidRDefault="00C93D46" w:rsidP="0099152C">
      <w:pPr xmlns:w="http://schemas.openxmlformats.org/wordprocessingml/2006/main">
        <w:numPr>
          <w:ilvl w:val="0"/>
          <w:numId w:val="31"/>
        </w:numPr>
        <w:rPr>
          <w:sz w:val="20"/>
          <w:szCs w:val="20"/>
        </w:rPr>
      </w:pPr>
      <w:r xmlns:w="http://schemas.openxmlformats.org/wordprocessingml/2006/main" w:rsidRPr="007B69FD">
        <w:rPr>
          <w:sz w:val="20"/>
          <w:szCs w:val="20"/>
        </w:rPr>
        <w:t xml:space="preserve">[1:15]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Filho é a imagem de quem?</w:t>
      </w:r>
    </w:p>
    <w:p w14:paraId="5DCFD146"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O Filho é a imagem do Deus invisível.</w:t>
      </w:r>
    </w:p>
    <w:p w14:paraId="089C5D26" w14:textId="77777777" w:rsidR="00345B02" w:rsidRPr="007B69FD" w:rsidRDefault="00345B02" w:rsidP="00345B02">
      <w:pPr>
        <w:ind w:left="720"/>
        <w:rPr>
          <w:sz w:val="20"/>
          <w:szCs w:val="20"/>
        </w:rPr>
      </w:pPr>
    </w:p>
    <w:p w14:paraId="71AE31CD" w14:textId="3EDC718B" w:rsidR="00345B02" w:rsidRPr="007B69FD" w:rsidRDefault="00C93D46" w:rsidP="0099152C">
      <w:pPr xmlns:w="http://schemas.openxmlformats.org/wordprocessingml/2006/main">
        <w:numPr>
          <w:ilvl w:val="0"/>
          <w:numId w:val="31"/>
        </w:numPr>
        <w:rPr>
          <w:sz w:val="20"/>
          <w:szCs w:val="20"/>
          <w:lang w:val="en-US"/>
        </w:rPr>
      </w:pPr>
      <w:r xmlns:w="http://schemas.openxmlformats.org/wordprocessingml/2006/main" w:rsidRPr="48114252">
        <w:rPr>
          <w:sz w:val="20"/>
          <w:szCs w:val="20"/>
          <w:lang w:val="en-US"/>
        </w:rPr>
        <w:t xml:space="preserve">[1:15-17] </w:t>
      </w:r>
      <w:r xmlns:w="http://schemas.openxmlformats.org/wordprocessingml/2006/main" w:rsidR="000174F5">
        <w:rPr>
          <w:sz w:val="20"/>
          <w:szCs w:val="20"/>
          <w:lang w:val="en-US"/>
        </w:rPr>
        <w:tab xmlns:w="http://schemas.openxmlformats.org/wordprocessingml/2006/main"/>
      </w:r>
      <w:r xmlns:w="http://schemas.openxmlformats.org/wordprocessingml/2006/main" w:rsidR="00345B02" w:rsidRPr="48114252">
        <w:rPr>
          <w:sz w:val="20"/>
          <w:szCs w:val="20"/>
          <w:lang w:val="en-US"/>
        </w:rPr>
        <w:t xml:space="preserve">Qual é a relação </w:t>
      </w:r>
      <w:proofErr xmlns:w="http://schemas.openxmlformats.org/wordprocessingml/2006/main" w:type="gramStart"/>
      <w:r xmlns:w="http://schemas.openxmlformats.org/wordprocessingml/2006/main" w:rsidR="00345B02" w:rsidRPr="48114252">
        <w:rPr>
          <w:sz w:val="20"/>
          <w:szCs w:val="20"/>
          <w:lang w:val="en-US"/>
        </w:rPr>
        <w:t xml:space="preserve">do Filho </w:t>
      </w:r>
      <w:proofErr xmlns:w="http://schemas.openxmlformats.org/wordprocessingml/2006/main" w:type="gramEnd"/>
      <w:r xmlns:w="http://schemas.openxmlformats.org/wordprocessingml/2006/main" w:rsidR="00345B02" w:rsidRPr="48114252">
        <w:rPr>
          <w:sz w:val="20"/>
          <w:szCs w:val="20"/>
          <w:lang w:val="en-US"/>
        </w:rPr>
        <w:t xml:space="preserve">com sua criação?</w:t>
      </w:r>
    </w:p>
    <w:p w14:paraId="42B96BC0"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O Filho é o primogênito de toda a criação. Ele está antes de todas as coisas. Todas as coisas foram criadas nele, por meio dele e para ele.</w:t>
      </w:r>
    </w:p>
    <w:p w14:paraId="5E677C57" w14:textId="77777777" w:rsidR="00345B02" w:rsidRPr="007B69FD" w:rsidRDefault="00345B02" w:rsidP="00345B02">
      <w:pPr>
        <w:ind w:left="720"/>
        <w:rPr>
          <w:sz w:val="20"/>
          <w:szCs w:val="20"/>
        </w:rPr>
      </w:pPr>
    </w:p>
    <w:p w14:paraId="4319FC68" w14:textId="29FCC0A8"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[1:18]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Qual é o relacionamento do Filho com a igreja?</w:t>
      </w:r>
    </w:p>
    <w:p w14:paraId="56F503B6" w14:textId="77777777" w:rsidR="00345B02" w:rsidRPr="007B69FD" w:rsidRDefault="00345B02" w:rsidP="00345B02">
      <w:pPr xmlns:w="http://schemas.openxmlformats.org/wordprocessingml/2006/main">
        <w:tabs>
          <w:tab w:val="left" w:pos="432"/>
        </w:tabs>
        <w:ind w:left="360"/>
        <w:rPr>
          <w:sz w:val="20"/>
          <w:szCs w:val="20"/>
        </w:rPr>
      </w:pPr>
      <w:r xmlns:w="http://schemas.openxmlformats.org/wordprocessingml/2006/main" w:rsidRPr="007B69FD">
        <w:rPr>
          <w:sz w:val="20"/>
          <w:szCs w:val="20"/>
        </w:rPr>
        <w:t xml:space="preserve">Ele é a cabeça do corpo, que é a igreja.</w:t>
      </w:r>
      <w:r xmlns:w="http://schemas.openxmlformats.org/wordprocessingml/2006/main" w:rsidRPr="007B69FD">
        <w:rPr>
          <w:sz w:val="20"/>
          <w:szCs w:val="20"/>
        </w:rPr>
        <w:br xmlns:w="http://schemas.openxmlformats.org/wordprocessingml/2006/main"/>
      </w:r>
    </w:p>
    <w:p w14:paraId="109C4678" w14:textId="6077BABB"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[1:18]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significa ser a cabeça do corpo, que é a igreja?</w:t>
      </w:r>
    </w:p>
    <w:p w14:paraId="56482BE7" w14:textId="04CACF76" w:rsidR="00345B02" w:rsidRPr="007B69FD" w:rsidRDefault="00345B02" w:rsidP="48114252">
      <w:pPr xmlns:w="http://schemas.openxmlformats.org/wordprocessingml/2006/main">
        <w:tabs>
          <w:tab w:val="left" w:pos="432"/>
        </w:tabs>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Provavelmente significa que Jesus, Deus Filho, é o líder da igreja.</w:t>
      </w:r>
    </w:p>
    <w:p w14:paraId="29C9339B" w14:textId="77777777" w:rsidR="00345B02" w:rsidRPr="007B69FD" w:rsidRDefault="00345B02" w:rsidP="00345B02">
      <w:pPr>
        <w:tabs>
          <w:tab w:val="left" w:pos="432"/>
        </w:tabs>
        <w:ind w:left="720"/>
        <w:rPr>
          <w:sz w:val="20"/>
          <w:szCs w:val="20"/>
        </w:rPr>
      </w:pPr>
    </w:p>
    <w:p w14:paraId="26CD905C" w14:textId="6C437FA2" w:rsidR="00345B02" w:rsidRPr="007B69FD" w:rsidRDefault="00C93D46" w:rsidP="0099152C">
      <w:pPr xmlns:w="http://schemas.openxmlformats.org/wordprocessingml/2006/main">
        <w:numPr>
          <w:ilvl w:val="0"/>
          <w:numId w:val="31"/>
        </w:numPr>
        <w:tabs>
          <w:tab w:val="left" w:pos="432"/>
        </w:tabs>
        <w:rPr>
          <w:sz w:val="20"/>
          <w:szCs w:val="20"/>
          <w:lang w:val="en-US"/>
        </w:rPr>
      </w:pPr>
      <w:r xmlns:w="http://schemas.openxmlformats.org/wordprocessingml/2006/main" w:rsidRPr="48114252">
        <w:rPr>
          <w:sz w:val="20"/>
          <w:szCs w:val="20"/>
          <w:lang w:val="en-US"/>
        </w:rPr>
        <w:t xml:space="preserve">[1:18] </w:t>
      </w:r>
      <w:r xmlns:w="http://schemas.openxmlformats.org/wordprocessingml/2006/main" w:rsidR="000174F5">
        <w:rPr>
          <w:sz w:val="20"/>
          <w:szCs w:val="20"/>
          <w:lang w:val="en-US"/>
        </w:rPr>
        <w:tab xmlns:w="http://schemas.openxmlformats.org/wordprocessingml/2006/main"/>
      </w:r>
      <w:r xmlns:w="http://schemas.openxmlformats.org/wordprocessingml/2006/main" w:rsidR="00345B02" w:rsidRPr="48114252">
        <w:rPr>
          <w:sz w:val="20"/>
          <w:szCs w:val="20"/>
          <w:lang w:val="en-US"/>
        </w:rPr>
        <w:t xml:space="preserve">O que mais o versículo 18 diz sobre o </w:t>
      </w:r>
      <w:proofErr xmlns:w="http://schemas.openxmlformats.org/wordprocessingml/2006/main" w:type="gramStart"/>
      <w:r xmlns:w="http://schemas.openxmlformats.org/wordprocessingml/2006/main" w:rsidR="00345B02" w:rsidRPr="48114252">
        <w:rPr>
          <w:sz w:val="20"/>
          <w:szCs w:val="20"/>
          <w:lang w:val="en-US"/>
        </w:rPr>
        <w:t xml:space="preserve">Filho </w:t>
      </w:r>
      <w:proofErr xmlns:w="http://schemas.openxmlformats.org/wordprocessingml/2006/main" w:type="gramEnd"/>
      <w:r xmlns:w="http://schemas.openxmlformats.org/wordprocessingml/2006/main" w:rsidR="00345B02" w:rsidRPr="48114252">
        <w:rPr>
          <w:sz w:val="20"/>
          <w:szCs w:val="20"/>
          <w:lang w:val="en-US"/>
        </w:rPr>
        <w:t xml:space="preserve">?</w:t>
      </w:r>
    </w:p>
    <w:p w14:paraId="3727E51A" w14:textId="77777777" w:rsidR="00345B02" w:rsidRPr="007B69FD" w:rsidRDefault="00345B02" w:rsidP="00345B02">
      <w:pPr xmlns:w="http://schemas.openxmlformats.org/wordprocessingml/2006/main">
        <w:tabs>
          <w:tab w:val="left" w:pos="432"/>
        </w:tabs>
        <w:ind w:left="360"/>
        <w:rPr>
          <w:sz w:val="20"/>
          <w:szCs w:val="20"/>
        </w:rPr>
      </w:pPr>
      <w:r xmlns:w="http://schemas.openxmlformats.org/wordprocessingml/2006/main" w:rsidRPr="007B69FD">
        <w:rPr>
          <w:sz w:val="20"/>
          <w:szCs w:val="20"/>
        </w:rPr>
        <w:t xml:space="preserve">Diz que ele é o primogênito dentre os mortos e que em tudo terá o primeiro lugar.</w:t>
      </w:r>
    </w:p>
    <w:p w14:paraId="108CDB75" w14:textId="77777777" w:rsidR="00345B02" w:rsidRPr="007B69FD" w:rsidRDefault="00345B02" w:rsidP="00345B02">
      <w:pPr>
        <w:tabs>
          <w:tab w:val="left" w:pos="432"/>
        </w:tabs>
        <w:ind w:left="360"/>
        <w:rPr>
          <w:sz w:val="20"/>
          <w:szCs w:val="20"/>
        </w:rPr>
      </w:pPr>
    </w:p>
    <w:p w14:paraId="06CBD626" w14:textId="748452AC"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[1:18]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significa ser o primogênito dentre os mortos?</w:t>
      </w:r>
    </w:p>
    <w:p w14:paraId="54E31D96" w14:textId="1A350909" w:rsidR="00345B02" w:rsidRPr="007B69FD" w:rsidRDefault="00175B3F" w:rsidP="48114252">
      <w:pPr xmlns:w="http://schemas.openxmlformats.org/wordprocessingml/2006/main">
        <w:tabs>
          <w:tab w:val="left" w:pos="432"/>
        </w:tabs>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Isto provavelmente significa que, como acontece com tudo nesta passagem, Jesus liderou o caminho em sua ressurreição.</w:t>
      </w:r>
    </w:p>
    <w:p w14:paraId="27F2DCA9" w14:textId="77777777" w:rsidR="00345B02" w:rsidRPr="007B69FD" w:rsidRDefault="00345B02" w:rsidP="00345B02">
      <w:pPr>
        <w:tabs>
          <w:tab w:val="left" w:pos="432"/>
        </w:tabs>
        <w:ind w:left="360"/>
        <w:rPr>
          <w:sz w:val="20"/>
          <w:szCs w:val="20"/>
        </w:rPr>
      </w:pPr>
    </w:p>
    <w:p w14:paraId="2B07F8B7" w14:textId="1364952F"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[1:19-20]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agradou a Deus?</w:t>
      </w:r>
    </w:p>
    <w:p w14:paraId="6BDD5C98"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Deus se agradou de ter sua plenitude viva no Filho e de fazer paz com todas as coisas por meio da morte do Filho.</w:t>
      </w:r>
    </w:p>
    <w:p w14:paraId="7B002011" w14:textId="77777777" w:rsidR="002F163F" w:rsidRPr="007B69FD" w:rsidRDefault="002F163F" w:rsidP="002F163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Colossenses 1:13-23 continuação</w:t>
      </w:r>
    </w:p>
    <w:p w14:paraId="26362470" w14:textId="77777777" w:rsidR="00345B02" w:rsidRPr="007B69FD" w:rsidRDefault="00345B02" w:rsidP="00345B02">
      <w:pPr>
        <w:tabs>
          <w:tab w:val="left" w:pos="432"/>
        </w:tabs>
        <w:ind w:left="720"/>
        <w:rPr>
          <w:sz w:val="20"/>
          <w:szCs w:val="20"/>
        </w:rPr>
      </w:pPr>
    </w:p>
    <w:p w14:paraId="0620A1DA" w14:textId="14BBF9ED"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[1:21]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 relacionamento os colossenses tinham com Deus antes de acreditarem no evangelho?</w:t>
      </w:r>
    </w:p>
    <w:p w14:paraId="2CEDCE69"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Antes de acreditarem no evangelho, os colossenses eram estranhos a Deus e eram seus inimigos.</w:t>
      </w:r>
    </w:p>
    <w:p w14:paraId="3A145E0C" w14:textId="77777777" w:rsidR="00345B02" w:rsidRPr="007B69FD" w:rsidRDefault="00345B02" w:rsidP="00345B02">
      <w:pPr>
        <w:tabs>
          <w:tab w:val="left" w:pos="432"/>
        </w:tabs>
        <w:ind w:left="720"/>
        <w:rPr>
          <w:sz w:val="20"/>
          <w:szCs w:val="20"/>
        </w:rPr>
      </w:pPr>
    </w:p>
    <w:p w14:paraId="688C60B4" w14:textId="0A6FC860" w:rsidR="00345B02" w:rsidRPr="007B69FD" w:rsidRDefault="00C93D46" w:rsidP="0099152C">
      <w:pPr xmlns:w="http://schemas.openxmlformats.org/wordprocessingml/2006/main">
        <w:numPr>
          <w:ilvl w:val="0"/>
          <w:numId w:val="31"/>
        </w:numPr>
        <w:tabs>
          <w:tab w:val="left" w:pos="432"/>
        </w:tabs>
        <w:rPr>
          <w:sz w:val="20"/>
          <w:szCs w:val="20"/>
        </w:rPr>
      </w:pPr>
      <w:r xmlns:w="http://schemas.openxmlformats.org/wordprocessingml/2006/main" w:rsidRPr="007B69FD">
        <w:rPr>
          <w:sz w:val="20"/>
          <w:szCs w:val="20"/>
        </w:rPr>
        <w:t xml:space="preserve">[1:23]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O que os Colossenses devem continuar a fazer?</w:t>
      </w:r>
    </w:p>
    <w:p w14:paraId="6C66B720" w14:textId="77777777" w:rsidR="00345B02" w:rsidRPr="007B69FD" w:rsidRDefault="00345B02" w:rsidP="48114252">
      <w:pPr xmlns:w="http://schemas.openxmlformats.org/wordprocessingml/2006/main">
        <w:tabs>
          <w:tab w:val="left" w:pos="432"/>
        </w:tabs>
        <w:ind w:left="720"/>
        <w:rPr>
          <w:sz w:val="20"/>
          <w:szCs w:val="20"/>
          <w:lang w:val="en-US"/>
        </w:rPr>
      </w:pPr>
      <w:r xmlns:w="http://schemas.openxmlformats.org/wordprocessingml/2006/main" w:rsidRPr="48114252">
        <w:rPr>
          <w:sz w:val="20"/>
          <w:szCs w:val="20"/>
          <w:lang w:val="en-US"/>
        </w:rPr>
        <w:t xml:space="preserve">Os Colossenses devem continuar na fé. Eles devem estar estabelecidos e firmes nisso. Eles não devem se afastar da esperança do evangelho que ouviram.</w:t>
      </w:r>
    </w:p>
    <w:p w14:paraId="0B1C57AA" w14:textId="77777777" w:rsidR="00345B02" w:rsidRPr="007B69FD" w:rsidRDefault="00345B02" w:rsidP="00345B02">
      <w:pPr>
        <w:rPr>
          <w:b/>
          <w:sz w:val="20"/>
          <w:szCs w:val="20"/>
        </w:rPr>
      </w:pPr>
    </w:p>
    <w:p w14:paraId="595BDE09" w14:textId="77777777" w:rsidR="00345B02" w:rsidRPr="007B69FD" w:rsidRDefault="00345B02" w:rsidP="00345B02">
      <w:pPr xmlns:w="http://schemas.openxmlformats.org/wordprocessingml/2006/main">
        <w:tabs>
          <w:tab w:val="left" w:pos="432"/>
        </w:tabs>
        <w:rPr>
          <w:b/>
          <w:sz w:val="20"/>
          <w:szCs w:val="20"/>
        </w:rPr>
      </w:pPr>
      <w:r xmlns:w="http://schemas.openxmlformats.org/wordprocessingml/2006/main" w:rsidRPr="007B69FD">
        <w:rPr>
          <w:b/>
          <w:sz w:val="20"/>
          <w:szCs w:val="20"/>
        </w:rPr>
        <w:t xml:space="preserve">Seção de comentários:</w:t>
      </w:r>
    </w:p>
    <w:p w14:paraId="3461F1D6" w14:textId="77777777" w:rsidR="00345B02" w:rsidRPr="007B69FD" w:rsidRDefault="00345B02" w:rsidP="00345B02">
      <w:pPr>
        <w:spacing w:after="80" w:line="360" w:lineRule="auto"/>
        <w:rPr>
          <w:b/>
          <w:sz w:val="32"/>
          <w:szCs w:val="32"/>
        </w:rPr>
      </w:pPr>
    </w:p>
    <w:p w14:paraId="476817CA" w14:textId="77777777" w:rsidR="002F163F" w:rsidRPr="007B69FD" w:rsidRDefault="002F163F">
      <w:pPr>
        <w:spacing w:line="240" w:lineRule="auto"/>
        <w:rPr>
          <w:bCs/>
          <w:sz w:val="40"/>
          <w:szCs w:val="44"/>
        </w:rPr>
      </w:pPr>
      <w:bookmarkStart w:id="62" w:name="_78p86tomqykn" w:colFirst="0" w:colLast="0"/>
      <w:bookmarkStart w:id="63" w:name="_i82om3yqgc4q" w:colFirst="0" w:colLast="0"/>
      <w:bookmarkEnd w:id="62"/>
      <w:bookmarkEnd w:id="63"/>
      <w:r w:rsidRPr="007B69FD">
        <w:rPr>
          <w:bCs/>
          <w:szCs w:val="44"/>
        </w:rPr>
        <w:br w:type="page"/>
      </w:r>
    </w:p>
    <w:p w14:paraId="1F325F37" w14:textId="11FA73C8" w:rsidR="00345B02" w:rsidRPr="007B69FD" w:rsidRDefault="00345B02" w:rsidP="00345B02">
      <w:pPr xmlns:w="http://schemas.openxmlformats.org/wordprocessingml/2006/main">
        <w:pStyle w:val="Heading1"/>
        <w:tabs>
          <w:tab w:val="left" w:pos="432"/>
        </w:tabs>
        <w:rPr>
          <w:b/>
          <w:szCs w:val="44"/>
        </w:rPr>
      </w:pPr>
      <w:bookmarkStart xmlns:w="http://schemas.openxmlformats.org/wordprocessingml/2006/main" w:id="64" w:name="_Toc166194279"/>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Colossenses 2:6-15</w:t>
      </w:r>
      <w:bookmarkEnd xmlns:w="http://schemas.openxmlformats.org/wordprocessingml/2006/main" w:id="64"/>
    </w:p>
    <w:p w14:paraId="70E8EDB9"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A7B920D" w14:textId="77777777" w:rsidR="00345B02" w:rsidRPr="007B69FD" w:rsidRDefault="00345B02" w:rsidP="002F163F">
      <w:pPr xmlns:w="http://schemas.openxmlformats.org/wordprocessingml/2006/main">
        <w:pStyle w:val="Part1"/>
      </w:pPr>
      <w:r xmlns:w="http://schemas.openxmlformats.org/wordprocessingml/2006/main" w:rsidRPr="007B69FD">
        <w:t xml:space="preserve">Parte 1</w:t>
      </w:r>
    </w:p>
    <w:p w14:paraId="219EEB18" w14:textId="1BB4FB01" w:rsidR="00345B02" w:rsidRPr="007B69FD" w:rsidRDefault="00345B02" w:rsidP="002F163F">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CC0A9FA" w14:textId="52E7759B" w:rsidR="00345B02" w:rsidRPr="007B69FD" w:rsidRDefault="00C93D46" w:rsidP="002F163F">
      <w:pPr xmlns:w="http://schemas.openxmlformats.org/wordprocessingml/2006/main">
        <w:pStyle w:val="Checklist"/>
      </w:pPr>
      <w:r xmlns:w="http://schemas.openxmlformats.org/wordprocessingml/2006/main" w:rsidRPr="007B69FD">
        <w:t xml:space="preserve">Paulo disse aos Colossenses para continuarem a viver em Cristo. [2:6]</w:t>
      </w:r>
    </w:p>
    <w:p w14:paraId="3645C3F9" w14:textId="7F559D93" w:rsidR="00345B02" w:rsidRPr="007B69FD" w:rsidRDefault="00345B02" w:rsidP="002F163F">
      <w:pPr xmlns:w="http://schemas.openxmlformats.org/wordprocessingml/2006/main">
        <w:pStyle w:val="Checklist"/>
      </w:pPr>
      <w:r xmlns:w="http://schemas.openxmlformats.org/wordprocessingml/2006/main" w:rsidRPr="007B69FD">
        <w:t xml:space="preserve">Paulo disse aos Colossenses para não permitirem que ninguém os enganasse. [2:8]</w:t>
      </w:r>
    </w:p>
    <w:p w14:paraId="2D7BED84" w14:textId="6ED0E1B4" w:rsidR="00345B02" w:rsidRPr="007B69FD" w:rsidRDefault="00345B02" w:rsidP="002F163F">
      <w:pPr xmlns:w="http://schemas.openxmlformats.org/wordprocessingml/2006/main">
        <w:pStyle w:val="Checklist"/>
      </w:pPr>
      <w:r xmlns:w="http://schemas.openxmlformats.org/wordprocessingml/2006/main" w:rsidRPr="007B69FD">
        <w:t xml:space="preserve">Toda a plenitude de Deus vive em Cristo, e os Colossenses foram cumpridos em Cristo. [2:9-10]</w:t>
      </w:r>
    </w:p>
    <w:p w14:paraId="0653B46D" w14:textId="62FD1230" w:rsidR="00345B02" w:rsidRPr="007B69FD" w:rsidRDefault="00345B02" w:rsidP="002F163F">
      <w:pPr xmlns:w="http://schemas.openxmlformats.org/wordprocessingml/2006/main">
        <w:pStyle w:val="Checklist"/>
      </w:pPr>
      <w:r xmlns:w="http://schemas.openxmlformats.org/wordprocessingml/2006/main" w:rsidRPr="007B69FD">
        <w:t xml:space="preserve">Em Cristo eles também foram circuncidados espiritualmente e foram sepultados com Cristo no batismo. [2:11-12]</w:t>
      </w:r>
    </w:p>
    <w:p w14:paraId="543D7A69" w14:textId="6EA6E2F2" w:rsidR="00345B02" w:rsidRPr="007B69FD" w:rsidRDefault="00345B02" w:rsidP="002F163F">
      <w:pPr xmlns:w="http://schemas.openxmlformats.org/wordprocessingml/2006/main">
        <w:pStyle w:val="Checklist"/>
      </w:pPr>
      <w:r xmlns:w="http://schemas.openxmlformats.org/wordprocessingml/2006/main" w:rsidRPr="007B69FD">
        <w:t xml:space="preserve">Eles foram ressuscitados pela crença no poder de Deus, que os vivificou com Cristo. [2:12-13]</w:t>
      </w:r>
    </w:p>
    <w:p w14:paraId="558DEC8E" w14:textId="29905C03" w:rsidR="00345B02" w:rsidRPr="007B69FD" w:rsidRDefault="00345B02" w:rsidP="002F163F">
      <w:pPr xmlns:w="http://schemas.openxmlformats.org/wordprocessingml/2006/main">
        <w:pStyle w:val="Checklist"/>
      </w:pPr>
      <w:r xmlns:w="http://schemas.openxmlformats.org/wordprocessingml/2006/main" w:rsidRPr="007B69FD">
        <w:t xml:space="preserve">Deus perdoou todos os seus pecados e retirou suas dívidas através da cruz. [2:13-14]</w:t>
      </w:r>
    </w:p>
    <w:p w14:paraId="40B8D855" w14:textId="009E138D" w:rsidR="00345B02" w:rsidRPr="007B69FD" w:rsidRDefault="00345B02" w:rsidP="002F163F">
      <w:pPr xmlns:w="http://schemas.openxmlformats.org/wordprocessingml/2006/main">
        <w:pStyle w:val="Checklist"/>
      </w:pPr>
      <w:r xmlns:w="http://schemas.openxmlformats.org/wordprocessingml/2006/main" w:rsidRPr="007B69FD">
        <w:t xml:space="preserve">Cristo triunfou sobre os governantes e autoridades pela cruz. [2:15]</w:t>
      </w:r>
    </w:p>
    <w:p w14:paraId="2D12BFE4" w14:textId="77777777" w:rsidR="00345B02" w:rsidRPr="007B69FD" w:rsidRDefault="00345B02" w:rsidP="002F163F">
      <w:pPr xmlns:w="http://schemas.openxmlformats.org/wordprocessingml/2006/main">
        <w:pStyle w:val="Part2"/>
      </w:pPr>
      <w:r xmlns:w="http://schemas.openxmlformats.org/wordprocessingml/2006/main" w:rsidRPr="007B69FD">
        <w:t xml:space="preserve">Parte 2</w:t>
      </w:r>
    </w:p>
    <w:p w14:paraId="435868F1" w14:textId="42164FAF" w:rsidR="00345B02" w:rsidRPr="007B69FD" w:rsidRDefault="003947E5" w:rsidP="002F163F">
      <w:pPr xmlns:w="http://schemas.openxmlformats.org/wordprocessingml/2006/main">
        <w:pStyle w:val="Answerortell"/>
      </w:pPr>
      <w:r xmlns:w="http://schemas.openxmlformats.org/wordprocessingml/2006/main">
        <w:t xml:space="preserve">Responda às seguintes perguntas nos versículos especificados.</w:t>
      </w:r>
    </w:p>
    <w:p w14:paraId="7D093946" w14:textId="4B60C537" w:rsidR="00345B02" w:rsidRPr="007B69FD" w:rsidRDefault="00C93D46" w:rsidP="0099152C">
      <w:pPr xmlns:w="http://schemas.openxmlformats.org/wordprocessingml/2006/main">
        <w:keepNext/>
        <w:keepLines/>
        <w:numPr>
          <w:ilvl w:val="0"/>
          <w:numId w:val="59"/>
        </w:numPr>
        <w:rPr>
          <w:sz w:val="20"/>
          <w:szCs w:val="20"/>
        </w:rPr>
      </w:pPr>
      <w:r xmlns:w="http://schemas.openxmlformats.org/wordprocessingml/2006/main" w:rsidRPr="007B69FD">
        <w:rPr>
          <w:sz w:val="20"/>
          <w:szCs w:val="20"/>
        </w:rPr>
        <w:t xml:space="preserve">[2:6]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disse aos Colossenses para fazerem?</w:t>
      </w:r>
    </w:p>
    <w:p w14:paraId="65E72D63" w14:textId="77777777" w:rsidR="00345B02" w:rsidRPr="007B69FD" w:rsidRDefault="00345B02" w:rsidP="00345B02">
      <w:pPr xmlns:w="http://schemas.openxmlformats.org/wordprocessingml/2006/main">
        <w:keepNext/>
        <w:keepLines/>
        <w:ind w:left="720"/>
        <w:rPr>
          <w:sz w:val="20"/>
          <w:szCs w:val="20"/>
        </w:rPr>
      </w:pPr>
      <w:r xmlns:w="http://schemas.openxmlformats.org/wordprocessingml/2006/main" w:rsidRPr="007B69FD">
        <w:rPr>
          <w:sz w:val="20"/>
          <w:szCs w:val="20"/>
        </w:rPr>
        <w:t xml:space="preserve">Paulo disse-lhes para andarem em Cristo Jesus, o Senhor.</w:t>
      </w:r>
    </w:p>
    <w:p w14:paraId="70C50BA6" w14:textId="77777777" w:rsidR="00345B02" w:rsidRPr="007B69FD" w:rsidRDefault="00345B02" w:rsidP="00345B02">
      <w:pPr>
        <w:keepNext/>
        <w:keepLines/>
        <w:ind w:left="720"/>
        <w:rPr>
          <w:sz w:val="20"/>
          <w:szCs w:val="20"/>
        </w:rPr>
      </w:pPr>
    </w:p>
    <w:p w14:paraId="525CD398" w14:textId="5A7AA346" w:rsidR="00345B02" w:rsidRPr="007B69FD" w:rsidRDefault="00C93D46" w:rsidP="0099152C">
      <w:pPr xmlns:w="http://schemas.openxmlformats.org/wordprocessingml/2006/main">
        <w:keepNext/>
        <w:keepLines/>
        <w:numPr>
          <w:ilvl w:val="0"/>
          <w:numId w:val="59"/>
        </w:numPr>
        <w:rPr>
          <w:sz w:val="20"/>
          <w:szCs w:val="20"/>
        </w:rPr>
      </w:pPr>
      <w:r xmlns:w="http://schemas.openxmlformats.org/wordprocessingml/2006/main" w:rsidRPr="007B69FD">
        <w:rPr>
          <w:sz w:val="20"/>
          <w:szCs w:val="20"/>
        </w:rPr>
        <w:t xml:space="preserve">[2:7]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O que Paulo explicou no versículo 7 sobre o que significava andar em Cristo?</w:t>
      </w:r>
    </w:p>
    <w:p w14:paraId="4E2E4476" w14:textId="77777777" w:rsidR="00345B02" w:rsidRPr="007B69FD" w:rsidRDefault="00345B02" w:rsidP="00345B02">
      <w:pPr xmlns:w="http://schemas.openxmlformats.org/wordprocessingml/2006/main">
        <w:keepNext/>
        <w:keepLines/>
        <w:ind w:firstLine="720"/>
        <w:rPr>
          <w:sz w:val="20"/>
          <w:szCs w:val="20"/>
        </w:rPr>
      </w:pPr>
      <w:r xmlns:w="http://schemas.openxmlformats.org/wordprocessingml/2006/main" w:rsidRPr="007B69FD">
        <w:rPr>
          <w:sz w:val="20"/>
          <w:szCs w:val="20"/>
        </w:rPr>
        <w:t xml:space="preserve">Quando eles andassem em Cristo, eles:</w:t>
      </w:r>
    </w:p>
    <w:p w14:paraId="60053F54" w14:textId="77777777" w:rsidR="00345B02" w:rsidRPr="007B69FD" w:rsidRDefault="00345B02" w:rsidP="0099152C">
      <w:pPr xmlns:w="http://schemas.openxmlformats.org/wordprocessingml/2006/main">
        <w:numPr>
          <w:ilvl w:val="0"/>
          <w:numId w:val="62"/>
        </w:numPr>
        <w:tabs>
          <w:tab w:val="left" w:pos="432"/>
        </w:tabs>
        <w:ind w:left="1080" w:hanging="180"/>
        <w:rPr>
          <w:sz w:val="20"/>
          <w:szCs w:val="20"/>
        </w:rPr>
      </w:pPr>
      <w:r xmlns:w="http://schemas.openxmlformats.org/wordprocessingml/2006/main" w:rsidRPr="007B69FD">
        <w:rPr>
          <w:sz w:val="20"/>
          <w:szCs w:val="20"/>
        </w:rPr>
        <w:t xml:space="preserve">estar enraizado nele</w:t>
      </w:r>
    </w:p>
    <w:p w14:paraId="445B58E6" w14:textId="77777777" w:rsidR="00345B02" w:rsidRPr="007B69FD" w:rsidRDefault="00345B02" w:rsidP="0099152C">
      <w:pPr xmlns:w="http://schemas.openxmlformats.org/wordprocessingml/2006/main">
        <w:numPr>
          <w:ilvl w:val="0"/>
          <w:numId w:val="62"/>
        </w:numPr>
        <w:tabs>
          <w:tab w:val="left" w:pos="432"/>
        </w:tabs>
        <w:ind w:left="1080" w:hanging="180"/>
        <w:rPr>
          <w:sz w:val="20"/>
          <w:szCs w:val="20"/>
        </w:rPr>
      </w:pPr>
      <w:r xmlns:w="http://schemas.openxmlformats.org/wordprocessingml/2006/main" w:rsidRPr="007B69FD">
        <w:rPr>
          <w:sz w:val="20"/>
          <w:szCs w:val="20"/>
        </w:rPr>
        <w:t xml:space="preserve">seja edificado nele</w:t>
      </w:r>
    </w:p>
    <w:p w14:paraId="7F6E5228" w14:textId="77777777" w:rsidR="00345B02" w:rsidRPr="007B69FD" w:rsidRDefault="00345B02" w:rsidP="0099152C">
      <w:pPr xmlns:w="http://schemas.openxmlformats.org/wordprocessingml/2006/main">
        <w:numPr>
          <w:ilvl w:val="0"/>
          <w:numId w:val="62"/>
        </w:numPr>
        <w:tabs>
          <w:tab w:val="left" w:pos="432"/>
        </w:tabs>
        <w:ind w:left="1080" w:hanging="180"/>
        <w:rPr>
          <w:sz w:val="20"/>
          <w:szCs w:val="20"/>
          <w:lang w:val="en-US"/>
        </w:rPr>
      </w:pPr>
      <w:r xmlns:w="http://schemas.openxmlformats.org/wordprocessingml/2006/main" w:rsidRPr="48114252">
        <w:rPr>
          <w:sz w:val="20"/>
          <w:szCs w:val="20"/>
          <w:lang w:val="en-US"/>
        </w:rPr>
        <w:t xml:space="preserve">ser estabelecido na fé</w:t>
      </w:r>
    </w:p>
    <w:p w14:paraId="4652CA3B" w14:textId="77777777" w:rsidR="00345B02" w:rsidRPr="007B69FD" w:rsidRDefault="00345B02" w:rsidP="0099152C">
      <w:pPr xmlns:w="http://schemas.openxmlformats.org/wordprocessingml/2006/main">
        <w:numPr>
          <w:ilvl w:val="0"/>
          <w:numId w:val="62"/>
        </w:numPr>
        <w:tabs>
          <w:tab w:val="left" w:pos="432"/>
        </w:tabs>
        <w:ind w:left="1080" w:hanging="180"/>
        <w:rPr>
          <w:sz w:val="20"/>
          <w:szCs w:val="20"/>
        </w:rPr>
      </w:pPr>
      <w:r xmlns:w="http://schemas.openxmlformats.org/wordprocessingml/2006/main" w:rsidRPr="007B69FD">
        <w:rPr>
          <w:sz w:val="20"/>
          <w:szCs w:val="20"/>
        </w:rPr>
        <w:t xml:space="preserve">seja muito grato</w:t>
      </w:r>
    </w:p>
    <w:p w14:paraId="71252374" w14:textId="77777777" w:rsidR="00345B02" w:rsidRPr="007B69FD" w:rsidRDefault="00345B02" w:rsidP="00345B02">
      <w:pPr>
        <w:tabs>
          <w:tab w:val="left" w:pos="432"/>
        </w:tabs>
        <w:ind w:left="720"/>
        <w:rPr>
          <w:sz w:val="20"/>
          <w:szCs w:val="20"/>
        </w:rPr>
      </w:pPr>
    </w:p>
    <w:p w14:paraId="38CE1A2B" w14:textId="2DD6A6FF"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[2:8]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Sobre o que Paulo alertou os Colossenses?</w:t>
      </w:r>
    </w:p>
    <w:p w14:paraId="55CEB55E"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Paulo os advertiu para não serem capturados pela filosofia ou por enganos vãos.</w:t>
      </w:r>
    </w:p>
    <w:p w14:paraId="7610B781" w14:textId="77777777" w:rsidR="00345B02" w:rsidRPr="007B69FD" w:rsidRDefault="00345B02" w:rsidP="00345B02">
      <w:pPr>
        <w:tabs>
          <w:tab w:val="left" w:pos="432"/>
        </w:tabs>
        <w:ind w:left="720"/>
        <w:rPr>
          <w:sz w:val="20"/>
          <w:szCs w:val="20"/>
        </w:rPr>
      </w:pPr>
    </w:p>
    <w:p w14:paraId="7A5CC054" w14:textId="1ED15410"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[2:8]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De onde vieram a filosofia e o engano contra os quais Paulo advertiu?</w:t>
      </w:r>
    </w:p>
    <w:p w14:paraId="534B4915"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Eles vieram das tradições dos homens e dos espíritos elementais do mundo.</w:t>
      </w:r>
    </w:p>
    <w:p w14:paraId="0A3F7A22" w14:textId="77777777" w:rsidR="00345B02" w:rsidRPr="007B69FD" w:rsidRDefault="00345B02" w:rsidP="00345B02">
      <w:pPr>
        <w:tabs>
          <w:tab w:val="left" w:pos="432"/>
        </w:tabs>
        <w:ind w:left="720"/>
        <w:rPr>
          <w:sz w:val="20"/>
          <w:szCs w:val="20"/>
        </w:rPr>
      </w:pPr>
    </w:p>
    <w:p w14:paraId="403D131D" w14:textId="5F92B1F8"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[2:9]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Em quem vive a plenitude de Deus?</w:t>
      </w:r>
    </w:p>
    <w:p w14:paraId="0213122F"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A plenitude de Deus vive em Cristo.</w:t>
      </w:r>
    </w:p>
    <w:p w14:paraId="30AD55F7" w14:textId="77777777" w:rsidR="00345B02" w:rsidRPr="007B69FD" w:rsidRDefault="00345B02" w:rsidP="00345B02">
      <w:pPr>
        <w:tabs>
          <w:tab w:val="left" w:pos="432"/>
        </w:tabs>
        <w:ind w:left="720"/>
        <w:rPr>
          <w:sz w:val="20"/>
          <w:szCs w:val="20"/>
        </w:rPr>
      </w:pPr>
    </w:p>
    <w:p w14:paraId="04C7A3C0" w14:textId="19C24DDD" w:rsidR="00345B02" w:rsidRPr="007B69FD" w:rsidRDefault="00C93D46" w:rsidP="0099152C">
      <w:pPr xmlns:w="http://schemas.openxmlformats.org/wordprocessingml/2006/main">
        <w:numPr>
          <w:ilvl w:val="0"/>
          <w:numId w:val="59"/>
        </w:numPr>
        <w:rPr>
          <w:sz w:val="20"/>
          <w:szCs w:val="20"/>
        </w:rPr>
      </w:pPr>
      <w:r xmlns:w="http://schemas.openxmlformats.org/wordprocessingml/2006/main" w:rsidRPr="007B69FD">
        <w:rPr>
          <w:sz w:val="20"/>
          <w:szCs w:val="20"/>
        </w:rPr>
        <w:t xml:space="preserve">[2:10-12]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os Colossenses foram mudados por estarem nele?</w:t>
      </w:r>
    </w:p>
    <w:p w14:paraId="79E1BE02" w14:textId="77777777" w:rsidR="00345B02" w:rsidRPr="007B69FD" w:rsidRDefault="00345B02" w:rsidP="00345B02">
      <w:pPr xmlns:w="http://schemas.openxmlformats.org/wordprocessingml/2006/main">
        <w:ind w:left="720"/>
        <w:rPr>
          <w:sz w:val="20"/>
          <w:szCs w:val="20"/>
        </w:rPr>
      </w:pPr>
      <w:r xmlns:w="http://schemas.openxmlformats.org/wordprocessingml/2006/main" w:rsidRPr="007B69FD">
        <w:rPr>
          <w:sz w:val="20"/>
          <w:szCs w:val="20"/>
        </w:rPr>
        <w:t xml:space="preserve">Eles eram:</w:t>
      </w:r>
    </w:p>
    <w:p w14:paraId="64435AF2" w14:textId="77777777" w:rsidR="00345B02" w:rsidRPr="007B69FD" w:rsidRDefault="00345B02" w:rsidP="0099152C">
      <w:pPr xmlns:w="http://schemas.openxmlformats.org/wordprocessingml/2006/main">
        <w:numPr>
          <w:ilvl w:val="0"/>
          <w:numId w:val="60"/>
        </w:numPr>
        <w:tabs>
          <w:tab w:val="left" w:pos="432"/>
        </w:tabs>
        <w:ind w:left="1080" w:hanging="180"/>
        <w:rPr>
          <w:sz w:val="20"/>
          <w:szCs w:val="20"/>
        </w:rPr>
      </w:pPr>
      <w:r xmlns:w="http://schemas.openxmlformats.org/wordprocessingml/2006/main" w:rsidRPr="007B69FD">
        <w:rPr>
          <w:sz w:val="20"/>
          <w:szCs w:val="20"/>
        </w:rPr>
        <w:t xml:space="preserve">preenchido em Cristo</w:t>
      </w:r>
    </w:p>
    <w:p w14:paraId="0704D873" w14:textId="7809F5E8" w:rsidR="00345B02" w:rsidRPr="007B69FD" w:rsidRDefault="00345B02" w:rsidP="0099152C">
      <w:pPr xmlns:w="http://schemas.openxmlformats.org/wordprocessingml/2006/main">
        <w:numPr>
          <w:ilvl w:val="0"/>
          <w:numId w:val="60"/>
        </w:numPr>
        <w:tabs>
          <w:tab w:val="left" w:pos="432"/>
        </w:tabs>
        <w:ind w:left="1080" w:hanging="180"/>
        <w:rPr>
          <w:sz w:val="20"/>
          <w:szCs w:val="20"/>
        </w:rPr>
      </w:pPr>
      <w:r xmlns:w="http://schemas.openxmlformats.org/wordprocessingml/2006/main" w:rsidRPr="007B69FD">
        <w:rPr>
          <w:sz w:val="20"/>
          <w:szCs w:val="20"/>
        </w:rPr>
        <w:t xml:space="preserve">circuncidado em Cristo</w:t>
      </w:r>
    </w:p>
    <w:p w14:paraId="5FF061C8" w14:textId="36AAA6CB" w:rsidR="00345B02" w:rsidRPr="007B69FD" w:rsidRDefault="00345B02" w:rsidP="0099152C">
      <w:pPr xmlns:w="http://schemas.openxmlformats.org/wordprocessingml/2006/main">
        <w:numPr>
          <w:ilvl w:val="0"/>
          <w:numId w:val="60"/>
        </w:numPr>
        <w:tabs>
          <w:tab w:val="left" w:pos="432"/>
        </w:tabs>
        <w:ind w:left="1080" w:hanging="180"/>
        <w:rPr>
          <w:sz w:val="20"/>
          <w:szCs w:val="20"/>
        </w:rPr>
      </w:pPr>
      <w:r xmlns:w="http://schemas.openxmlformats.org/wordprocessingml/2006/main" w:rsidRPr="007B69FD">
        <w:rPr>
          <w:sz w:val="20"/>
          <w:szCs w:val="20"/>
        </w:rPr>
        <w:t xml:space="preserve">sepultado com Cristo</w:t>
      </w:r>
    </w:p>
    <w:p w14:paraId="23E423BA" w14:textId="3EE085A5" w:rsidR="00345B02" w:rsidRPr="007B69FD" w:rsidRDefault="00345B02" w:rsidP="0099152C">
      <w:pPr xmlns:w="http://schemas.openxmlformats.org/wordprocessingml/2006/main">
        <w:numPr>
          <w:ilvl w:val="0"/>
          <w:numId w:val="60"/>
        </w:numPr>
        <w:tabs>
          <w:tab w:val="left" w:pos="432"/>
        </w:tabs>
        <w:ind w:left="1080" w:hanging="180"/>
        <w:rPr>
          <w:sz w:val="20"/>
          <w:szCs w:val="20"/>
        </w:rPr>
      </w:pPr>
      <w:r xmlns:w="http://schemas.openxmlformats.org/wordprocessingml/2006/main" w:rsidRPr="007B69FD">
        <w:rPr>
          <w:sz w:val="20"/>
          <w:szCs w:val="20"/>
        </w:rPr>
        <w:t xml:space="preserve">ressuscitado com Cristo dentre os mortos</w:t>
      </w:r>
    </w:p>
    <w:p w14:paraId="72263668" w14:textId="77777777" w:rsidR="002F163F" w:rsidRPr="007B69FD" w:rsidRDefault="002F163F" w:rsidP="002F163F">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Colossenses 2:6-15 continuação</w:t>
      </w:r>
    </w:p>
    <w:p w14:paraId="023B69E5" w14:textId="0397D07E" w:rsidR="00345B02" w:rsidRPr="007B69FD" w:rsidRDefault="00345B02" w:rsidP="00345B02">
      <w:pPr>
        <w:tabs>
          <w:tab w:val="left" w:pos="432"/>
        </w:tabs>
        <w:ind w:left="720"/>
        <w:rPr>
          <w:sz w:val="20"/>
          <w:szCs w:val="20"/>
        </w:rPr>
      </w:pPr>
    </w:p>
    <w:p w14:paraId="65453389" w14:textId="4E31D7CC" w:rsidR="006B04BD" w:rsidRPr="006B04B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[2:10]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Cristo foi descrito no versículo 10?</w:t>
      </w:r>
    </w:p>
    <w:p w14:paraId="69E657D4"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 foi chamado de cabeça de todo governante e autoridade.</w:t>
      </w:r>
    </w:p>
    <w:p w14:paraId="61FA334F" w14:textId="73461EED" w:rsidR="00345B02" w:rsidRPr="007B69FD" w:rsidRDefault="00345B02" w:rsidP="00175B3F">
      <w:pPr>
        <w:tabs>
          <w:tab w:val="left" w:pos="432"/>
        </w:tabs>
        <w:rPr>
          <w:sz w:val="20"/>
          <w:szCs w:val="20"/>
        </w:rPr>
      </w:pPr>
    </w:p>
    <w:p w14:paraId="316930C3" w14:textId="69309602"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[2:10]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O que você acha que significa ser preenchido em Cristo?</w:t>
      </w:r>
    </w:p>
    <w:p w14:paraId="2B807EEF" w14:textId="77777777" w:rsidR="00345B02" w:rsidRPr="007B69FD" w:rsidRDefault="00345B02" w:rsidP="48114252">
      <w:pPr xmlns:w="http://schemas.openxmlformats.org/wordprocessingml/2006/main">
        <w:tabs>
          <w:tab w:val="left" w:pos="432"/>
        </w:tabs>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significasse ter tudo o que era necessário para a salvação por causa de Cristo.</w:t>
      </w:r>
    </w:p>
    <w:p w14:paraId="7B926559" w14:textId="77777777" w:rsidR="00345B02" w:rsidRPr="007B69FD" w:rsidRDefault="00345B02" w:rsidP="00345B02">
      <w:pPr>
        <w:tabs>
          <w:tab w:val="left" w:pos="432"/>
        </w:tabs>
        <w:ind w:left="720"/>
        <w:rPr>
          <w:sz w:val="20"/>
          <w:szCs w:val="20"/>
        </w:rPr>
      </w:pPr>
    </w:p>
    <w:p w14:paraId="3A46EEF5" w14:textId="07F7AFF5"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era uma circuncisão não feita pelas mãos?</w:t>
      </w:r>
    </w:p>
    <w:p w14:paraId="4E4A0EEF" w14:textId="77777777" w:rsidR="00345B02" w:rsidRPr="007B69FD" w:rsidRDefault="00345B02" w:rsidP="48114252">
      <w:pPr xmlns:w="http://schemas.openxmlformats.org/wordprocessingml/2006/main">
        <w:tabs>
          <w:tab w:val="left" w:pos="432"/>
        </w:tabs>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Parece significar uma circuncisão espiritual.</w:t>
      </w:r>
    </w:p>
    <w:p w14:paraId="0A2BD02D" w14:textId="77777777" w:rsidR="00345B02" w:rsidRPr="007B69FD" w:rsidRDefault="00345B02" w:rsidP="00345B02">
      <w:pPr>
        <w:tabs>
          <w:tab w:val="left" w:pos="432"/>
        </w:tabs>
        <w:ind w:left="720"/>
        <w:rPr>
          <w:sz w:val="20"/>
          <w:szCs w:val="20"/>
        </w:rPr>
      </w:pPr>
    </w:p>
    <w:p w14:paraId="4DDE10A9" w14:textId="44260CB1"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[2:12] </w:t>
      </w:r>
      <w:r xmlns:w="http://schemas.openxmlformats.org/wordprocessingml/2006/main" w:rsidR="000174F5">
        <w:rPr>
          <w:sz w:val="20"/>
          <w:szCs w:val="20"/>
        </w:rPr>
        <w:tab xmlns:w="http://schemas.openxmlformats.org/wordprocessingml/2006/main"/>
      </w:r>
      <w:r xmlns:w="http://schemas.openxmlformats.org/wordprocessingml/2006/main" w:rsidR="00345B02" w:rsidRPr="007B69FD">
        <w:rPr>
          <w:sz w:val="20"/>
          <w:szCs w:val="20"/>
        </w:rPr>
        <w:t xml:space="preserve">Como os Colossenses foram sepultados com Cristo?</w:t>
      </w:r>
    </w:p>
    <w:p w14:paraId="5B31F3B7"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Eles foram sepultados com Cristo através do batismo.</w:t>
      </w:r>
    </w:p>
    <w:p w14:paraId="265FA8E5" w14:textId="77777777" w:rsidR="00345B02" w:rsidRPr="007B69FD" w:rsidRDefault="00345B02" w:rsidP="00345B02">
      <w:pPr>
        <w:tabs>
          <w:tab w:val="left" w:pos="432"/>
        </w:tabs>
        <w:ind w:left="720"/>
        <w:rPr>
          <w:sz w:val="20"/>
          <w:szCs w:val="20"/>
        </w:rPr>
      </w:pPr>
    </w:p>
    <w:p w14:paraId="3EDF24DF" w14:textId="02C1AF1B"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os Colossenses foram ressuscitados com Cristo?</w:t>
      </w:r>
    </w:p>
    <w:p w14:paraId="11964406"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Eles foram ressuscitados com Cristo pela fé no poder de Deus, que também ressuscitou Jesus dentre os mortos.</w:t>
      </w:r>
    </w:p>
    <w:p w14:paraId="4CBC58D2" w14:textId="77777777" w:rsidR="00345B02" w:rsidRPr="007B69FD" w:rsidRDefault="00345B02" w:rsidP="00345B02">
      <w:pPr>
        <w:tabs>
          <w:tab w:val="left" w:pos="432"/>
        </w:tabs>
        <w:ind w:left="720"/>
        <w:rPr>
          <w:sz w:val="20"/>
          <w:szCs w:val="20"/>
        </w:rPr>
      </w:pPr>
    </w:p>
    <w:p w14:paraId="70A8446E" w14:textId="5B675940"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Deus os ajudou quando eles estavam mortos em seus pecados?</w:t>
      </w:r>
    </w:p>
    <w:p w14:paraId="02562F7E" w14:textId="77777777" w:rsidR="00345B02" w:rsidRPr="007B69FD" w:rsidRDefault="00345B02" w:rsidP="48114252">
      <w:pPr xmlns:w="http://schemas.openxmlformats.org/wordprocessingml/2006/main">
        <w:tabs>
          <w:tab w:val="left" w:pos="432"/>
        </w:tabs>
        <w:ind w:left="720"/>
        <w:rPr>
          <w:sz w:val="20"/>
          <w:szCs w:val="20"/>
          <w:lang w:val="en-US"/>
        </w:rPr>
      </w:pPr>
      <w:r xmlns:w="http://schemas.openxmlformats.org/wordprocessingml/2006/main" w:rsidRPr="48114252">
        <w:rPr>
          <w:sz w:val="20"/>
          <w:szCs w:val="20"/>
          <w:lang w:val="en-US"/>
        </w:rPr>
        <w:t xml:space="preserve">Ele os vivificou com Cristo e perdoou todos os seus pecados.</w:t>
      </w:r>
    </w:p>
    <w:p w14:paraId="3F68AE3E" w14:textId="77777777" w:rsidR="00345B02" w:rsidRPr="007B69FD" w:rsidRDefault="00345B02" w:rsidP="00345B02">
      <w:pPr>
        <w:tabs>
          <w:tab w:val="left" w:pos="432"/>
        </w:tabs>
        <w:ind w:left="720"/>
        <w:rPr>
          <w:sz w:val="20"/>
          <w:szCs w:val="20"/>
        </w:rPr>
      </w:pPr>
    </w:p>
    <w:p w14:paraId="2DF16694" w14:textId="26D7E02B"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Deus fez com o registro escrito da dívida que era hostil às pessoas?</w:t>
      </w:r>
    </w:p>
    <w:p w14:paraId="20F91562" w14:textId="77777777" w:rsidR="00345B02" w:rsidRPr="007B69FD"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 apagou. Ele o tirou pregando-o na cruz.</w:t>
      </w:r>
    </w:p>
    <w:p w14:paraId="0EB60D5F" w14:textId="77777777" w:rsidR="00345B02" w:rsidRPr="007B69FD" w:rsidRDefault="00345B02" w:rsidP="00345B02">
      <w:pPr>
        <w:tabs>
          <w:tab w:val="left" w:pos="432"/>
        </w:tabs>
        <w:ind w:left="720"/>
        <w:rPr>
          <w:sz w:val="20"/>
          <w:szCs w:val="20"/>
        </w:rPr>
      </w:pPr>
    </w:p>
    <w:p w14:paraId="792BB4E6" w14:textId="42BF9C06" w:rsidR="00345B02"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sidRPr="007B69FD">
        <w:rPr>
          <w:sz w:val="20"/>
          <w:szCs w:val="20"/>
        </w:rPr>
        <w:t xml:space="preserve">[2:15]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Cristo fez aos governantes e autoridades?</w:t>
      </w:r>
    </w:p>
    <w:p w14:paraId="1CC7CF06" w14:textId="77777777" w:rsidR="00345B02" w:rsidRDefault="00345B02" w:rsidP="00345B02">
      <w:pPr xmlns:w="http://schemas.openxmlformats.org/wordprocessingml/2006/main">
        <w:tabs>
          <w:tab w:val="left" w:pos="432"/>
        </w:tabs>
        <w:ind w:left="720"/>
        <w:rPr>
          <w:sz w:val="20"/>
          <w:szCs w:val="20"/>
        </w:rPr>
      </w:pPr>
      <w:r xmlns:w="http://schemas.openxmlformats.org/wordprocessingml/2006/main" w:rsidRPr="007B69FD">
        <w:rPr>
          <w:sz w:val="20"/>
          <w:szCs w:val="20"/>
        </w:rPr>
        <w:t xml:space="preserve">Ele os desarmou e fez deles um espetáculo público ao triunfar sobre eles na cruz.</w:t>
      </w:r>
    </w:p>
    <w:p w14:paraId="56110E7A" w14:textId="77777777" w:rsidR="00175B3F" w:rsidRDefault="00175B3F" w:rsidP="00345B02">
      <w:pPr>
        <w:tabs>
          <w:tab w:val="left" w:pos="432"/>
        </w:tabs>
        <w:ind w:left="720"/>
        <w:rPr>
          <w:sz w:val="20"/>
          <w:szCs w:val="20"/>
        </w:rPr>
      </w:pPr>
    </w:p>
    <w:p w14:paraId="09C92C5F" w14:textId="4BD17A2E" w:rsidR="00175B3F" w:rsidRPr="007B69FD" w:rsidRDefault="00C93D46" w:rsidP="0099152C">
      <w:pPr xmlns:w="http://schemas.openxmlformats.org/wordprocessingml/2006/main">
        <w:numPr>
          <w:ilvl w:val="0"/>
          <w:numId w:val="59"/>
        </w:numPr>
        <w:tabs>
          <w:tab w:val="left" w:pos="432"/>
        </w:tabs>
        <w:rPr>
          <w:sz w:val="20"/>
          <w:szCs w:val="20"/>
        </w:rPr>
      </w:pPr>
      <w:r xmlns:w="http://schemas.openxmlformats.org/wordprocessingml/2006/main">
        <w:rPr>
          <w:sz w:val="20"/>
          <w:szCs w:val="20"/>
        </w:rPr>
        <w:t xml:space="preserve">[2:15]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Quem você acha que são os governantes e autoridades sobre os quais Cristo triunfou?</w:t>
      </w:r>
    </w:p>
    <w:p w14:paraId="325BE0BB" w14:textId="3E49150C" w:rsidR="00175B3F" w:rsidRPr="000174F5" w:rsidRDefault="00175B3F" w:rsidP="000174F5">
      <w:pPr xmlns:w="http://schemas.openxmlformats.org/wordprocessingml/2006/main">
        <w:tabs>
          <w:tab w:val="left" w:pos="432"/>
        </w:tabs>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Nesta passagem, os governantes e autoridades eram provavelmente os espíritos malignos e maliciosos que se opunham a tudo e a todos que eram de Deus.</w:t>
      </w:r>
    </w:p>
    <w:p w14:paraId="385DC936" w14:textId="77777777" w:rsidR="00345B02" w:rsidRPr="007B69FD" w:rsidRDefault="00345B02" w:rsidP="00345B02">
      <w:pPr>
        <w:tabs>
          <w:tab w:val="left" w:pos="432"/>
        </w:tabs>
        <w:ind w:left="720"/>
        <w:rPr>
          <w:sz w:val="20"/>
          <w:szCs w:val="20"/>
        </w:rPr>
      </w:pPr>
    </w:p>
    <w:p w14:paraId="00FCE0A8" w14:textId="77777777" w:rsidR="00345B02" w:rsidRPr="007B69FD" w:rsidRDefault="00345B02" w:rsidP="00345B02">
      <w:pPr xmlns:w="http://schemas.openxmlformats.org/wordprocessingml/2006/main">
        <w:tabs>
          <w:tab w:val="left" w:pos="432"/>
        </w:tabs>
        <w:rPr>
          <w:b/>
          <w:sz w:val="20"/>
          <w:szCs w:val="20"/>
        </w:rPr>
      </w:pPr>
      <w:r xmlns:w="http://schemas.openxmlformats.org/wordprocessingml/2006/main" w:rsidRPr="007B69FD">
        <w:rPr>
          <w:b/>
          <w:sz w:val="20"/>
          <w:szCs w:val="20"/>
        </w:rPr>
        <w:t xml:space="preserve">Seção de comentários:</w:t>
      </w:r>
    </w:p>
    <w:p w14:paraId="14A36FAB" w14:textId="77777777" w:rsidR="002F163F" w:rsidRPr="007B69FD" w:rsidRDefault="002F163F">
      <w:pPr>
        <w:spacing w:line="240" w:lineRule="auto"/>
        <w:rPr>
          <w:bCs/>
          <w:sz w:val="40"/>
          <w:szCs w:val="44"/>
        </w:rPr>
      </w:pPr>
      <w:bookmarkStart w:id="65" w:name="_ez2xe2jujsav" w:colFirst="0" w:colLast="0"/>
      <w:bookmarkStart w:id="66" w:name="_toawfrc5mslj" w:colFirst="0" w:colLast="0"/>
      <w:bookmarkStart w:id="67" w:name="_6b7fcb1o4jbs" w:colFirst="0" w:colLast="0"/>
      <w:bookmarkStart w:id="68" w:name="_8qy38j9fw1vl" w:colFirst="0" w:colLast="0"/>
      <w:bookmarkStart w:id="69" w:name="_ktwmkc4t40ot" w:colFirst="0" w:colLast="0"/>
      <w:bookmarkStart w:id="70" w:name="_7cbev7rvz7pr" w:colFirst="0" w:colLast="0"/>
      <w:bookmarkStart w:id="71" w:name="_7r48pcergktn" w:colFirst="0" w:colLast="0"/>
      <w:bookmarkEnd w:id="65"/>
      <w:bookmarkEnd w:id="66"/>
      <w:bookmarkEnd w:id="67"/>
      <w:bookmarkEnd w:id="68"/>
      <w:bookmarkEnd w:id="69"/>
      <w:bookmarkEnd w:id="70"/>
      <w:bookmarkEnd w:id="71"/>
      <w:r w:rsidRPr="007B69FD">
        <w:rPr>
          <w:bCs/>
          <w:szCs w:val="44"/>
        </w:rPr>
        <w:br w:type="page"/>
      </w:r>
    </w:p>
    <w:p w14:paraId="5E3BF604" w14:textId="5F98E92B" w:rsidR="00345B02" w:rsidRPr="007B69FD" w:rsidRDefault="00345B02" w:rsidP="00345B02">
      <w:pPr xmlns:w="http://schemas.openxmlformats.org/wordprocessingml/2006/main">
        <w:pStyle w:val="Heading1"/>
        <w:rPr>
          <w:b/>
          <w:szCs w:val="44"/>
        </w:rPr>
      </w:pPr>
      <w:bookmarkStart xmlns:w="http://schemas.openxmlformats.org/wordprocessingml/2006/main" w:id="72" w:name="_v0nissv5m7s" w:colFirst="0" w:colLast="0"/>
      <w:bookmarkStart xmlns:w="http://schemas.openxmlformats.org/wordprocessingml/2006/main" w:id="73" w:name="_kt59bvfk89b7" w:colFirst="0" w:colLast="0"/>
      <w:bookmarkStart xmlns:w="http://schemas.openxmlformats.org/wordprocessingml/2006/main" w:id="74" w:name="_Toc166194280"/>
      <w:bookmarkEnd xmlns:w="http://schemas.openxmlformats.org/wordprocessingml/2006/main" w:id="72"/>
      <w:bookmarkEnd xmlns:w="http://schemas.openxmlformats.org/wordprocessingml/2006/main" w:id="73"/>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Colossenses 3: </w:t>
      </w:r>
      <w:r xmlns:w="http://schemas.openxmlformats.org/wordprocessingml/2006/main" w:rsidR="00D73376">
        <w:rPr>
          <w:b/>
          <w:szCs w:val="44"/>
        </w:rPr>
        <w:t xml:space="preserve">1-17</w:t>
      </w:r>
      <w:bookmarkEnd xmlns:w="http://schemas.openxmlformats.org/wordprocessingml/2006/main" w:id="74"/>
    </w:p>
    <w:p w14:paraId="7469E133"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3D59E6B9" w14:textId="77777777" w:rsidR="00345B02" w:rsidRPr="007B69FD" w:rsidRDefault="00345B02" w:rsidP="009A736E">
      <w:pPr xmlns:w="http://schemas.openxmlformats.org/wordprocessingml/2006/main">
        <w:pStyle w:val="Part1"/>
      </w:pPr>
      <w:r xmlns:w="http://schemas.openxmlformats.org/wordprocessingml/2006/main" w:rsidRPr="007B69FD">
        <w:t xml:space="preserve">Parte 1</w:t>
      </w:r>
    </w:p>
    <w:p w14:paraId="3CF516EE" w14:textId="7A42341A" w:rsidR="00345B02" w:rsidRPr="007B69FD" w:rsidRDefault="00345B02"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883840E" w14:textId="7D7606F3" w:rsidR="00345B02" w:rsidRPr="007B69FD" w:rsidRDefault="00C93D46" w:rsidP="009A736E">
      <w:pPr xmlns:w="http://schemas.openxmlformats.org/wordprocessingml/2006/main">
        <w:pStyle w:val="Checklist"/>
      </w:pPr>
      <w:r xmlns:w="http://schemas.openxmlformats.org/wordprocessingml/2006/main" w:rsidRPr="007B69FD">
        <w:t xml:space="preserve">Paulo disse aos crentes para buscarem as coisas do alto em vez das coisas da terra, porque suas vidas estão agora com Cristo, que está no céu com Deus. [3:1-4]</w:t>
      </w:r>
    </w:p>
    <w:p w14:paraId="186DF577" w14:textId="49C000F8" w:rsidR="00345B02" w:rsidRPr="007B69FD" w:rsidRDefault="00C93D46" w:rsidP="009A736E">
      <w:pPr xmlns:w="http://schemas.openxmlformats.org/wordprocessingml/2006/main">
        <w:pStyle w:val="Checklist"/>
      </w:pPr>
      <w:r xmlns:w="http://schemas.openxmlformats.org/wordprocessingml/2006/main" w:rsidRPr="007B69FD">
        <w:t xml:space="preserve">Paulo disse-lhes que matassem as práticas pecaminosas porque se revestiram do novo homem. [3:5-10]</w:t>
      </w:r>
    </w:p>
    <w:p w14:paraId="4D6E8AAE" w14:textId="1981A2D9" w:rsidR="00345B02" w:rsidRPr="007B69FD" w:rsidRDefault="00C93D46" w:rsidP="009A736E">
      <w:pPr xmlns:w="http://schemas.openxmlformats.org/wordprocessingml/2006/main">
        <w:pStyle w:val="Checklist"/>
      </w:pPr>
      <w:r xmlns:w="http://schemas.openxmlformats.org/wordprocessingml/2006/main" w:rsidRPr="007B69FD">
        <w:t xml:space="preserve">Paulo disse-lhes para amarem uns aos outros e fazerem tudo em nome do Senhor Jesus. [3:11-17]</w:t>
      </w:r>
    </w:p>
    <w:p w14:paraId="24CB14BF" w14:textId="04D51E8F" w:rsidR="00345B02" w:rsidRPr="007B69FD" w:rsidRDefault="00C93D46" w:rsidP="009A736E">
      <w:pPr xmlns:w="http://schemas.openxmlformats.org/wordprocessingml/2006/main">
        <w:pStyle w:val="Checklist"/>
      </w:pPr>
      <w:r xmlns:w="http://schemas.openxmlformats.org/wordprocessingml/2006/main" w:rsidRPr="007B69FD">
        <w:t xml:space="preserve">Paulo deu instruções às esposas, maridos, filhos, pais, escravos e senhores. [3:18-4:1]</w:t>
      </w:r>
    </w:p>
    <w:p w14:paraId="1DE7AD91" w14:textId="77777777" w:rsidR="00345B02" w:rsidRPr="007B69FD" w:rsidRDefault="00345B02" w:rsidP="009A736E">
      <w:pPr xmlns:w="http://schemas.openxmlformats.org/wordprocessingml/2006/main">
        <w:pStyle w:val="Part2"/>
      </w:pPr>
      <w:r xmlns:w="http://schemas.openxmlformats.org/wordprocessingml/2006/main" w:rsidRPr="007B69FD">
        <w:t xml:space="preserve">Parte 2</w:t>
      </w:r>
    </w:p>
    <w:p w14:paraId="5BFA66C5" w14:textId="1111AC87" w:rsidR="00345B02"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30457E44" w14:textId="7F01FA3C"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disse que aqueles que ressuscitaram com Cristo deveriam buscar?</w:t>
      </w:r>
    </w:p>
    <w:p w14:paraId="7509C35A"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 que eles deveriam buscar as coisas do alto.</w:t>
      </w:r>
    </w:p>
    <w:p w14:paraId="12984CEF" w14:textId="77777777" w:rsidR="00345B02" w:rsidRPr="007B69FD" w:rsidRDefault="00345B02" w:rsidP="00345B02">
      <w:pPr>
        <w:spacing w:line="259" w:lineRule="auto"/>
        <w:ind w:left="720"/>
        <w:rPr>
          <w:sz w:val="20"/>
          <w:szCs w:val="20"/>
        </w:rPr>
      </w:pPr>
    </w:p>
    <w:p w14:paraId="77CC1C67" w14:textId="09E9C909"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quando disse para pensarmos nas coisas de cima?</w:t>
      </w:r>
    </w:p>
    <w:p w14:paraId="6C6A825E" w14:textId="77777777" w:rsidR="00345B02" w:rsidRPr="007B69FD" w:rsidRDefault="00345B02" w:rsidP="48114252">
      <w:pPr xmlns:w="http://schemas.openxmlformats.org/wordprocessingml/2006/main">
        <w:spacing w:line="259" w:lineRule="auto"/>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quisesse dizer que os cristãos deveriam pensar em coisas que são importantes para Deus ou para o céu.</w:t>
      </w:r>
    </w:p>
    <w:p w14:paraId="4D18402A" w14:textId="77777777" w:rsidR="00345B02" w:rsidRPr="007B69FD" w:rsidRDefault="00345B02" w:rsidP="00345B02">
      <w:pPr>
        <w:spacing w:line="259" w:lineRule="auto"/>
        <w:ind w:left="720"/>
        <w:rPr>
          <w:sz w:val="20"/>
          <w:szCs w:val="20"/>
        </w:rPr>
      </w:pPr>
    </w:p>
    <w:p w14:paraId="36627A61" w14:textId="68D20DB2"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No versículo 3, o que Paulo disse que aconteceu?</w:t>
      </w:r>
    </w:p>
    <w:p w14:paraId="7AFD9D06" w14:textId="77777777" w:rsidR="00345B02" w:rsidRPr="007B69FD" w:rsidRDefault="00345B02" w:rsidP="00345B02">
      <w:pPr xmlns:w="http://schemas.openxmlformats.org/wordprocessingml/2006/main">
        <w:pStyle w:val="ListParagraph"/>
        <w:spacing w:line="259" w:lineRule="auto"/>
        <w:ind w:left="360" w:firstLine="360"/>
        <w:rPr>
          <w:sz w:val="20"/>
          <w:szCs w:val="20"/>
        </w:rPr>
      </w:pPr>
      <w:r xmlns:w="http://schemas.openxmlformats.org/wordprocessingml/2006/main" w:rsidRPr="007B69FD">
        <w:rPr>
          <w:sz w:val="20"/>
          <w:szCs w:val="20"/>
        </w:rPr>
        <w:t xml:space="preserve">Ele disse que os crentes morreram e que suas vidas estão escondidas com Cristo em Deus.</w:t>
      </w:r>
    </w:p>
    <w:p w14:paraId="486B6C6A" w14:textId="77777777" w:rsidR="00345B02" w:rsidRPr="007B69FD" w:rsidRDefault="00345B02" w:rsidP="006B04BD">
      <w:pPr>
        <w:spacing w:line="259" w:lineRule="auto"/>
        <w:rPr>
          <w:sz w:val="20"/>
          <w:szCs w:val="20"/>
        </w:rPr>
      </w:pPr>
    </w:p>
    <w:p w14:paraId="5C2AFD97" w14:textId="5D64650A"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acontecerá aos cristãos quando Cristo aparecer?</w:t>
      </w:r>
    </w:p>
    <w:p w14:paraId="784F76F3"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Os cristãos aparecerão com Cristo em glória.</w:t>
      </w:r>
    </w:p>
    <w:p w14:paraId="1B93341A" w14:textId="77777777" w:rsidR="00345B02" w:rsidRPr="007B69FD" w:rsidRDefault="00345B02" w:rsidP="00345B02">
      <w:pPr>
        <w:spacing w:line="259" w:lineRule="auto"/>
        <w:ind w:left="720"/>
        <w:rPr>
          <w:sz w:val="20"/>
          <w:szCs w:val="20"/>
        </w:rPr>
      </w:pPr>
    </w:p>
    <w:p w14:paraId="79428B9B" w14:textId="6F8528BE"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 coisas Paulo instruiu os crentes a matar?</w:t>
      </w:r>
    </w:p>
    <w:p w14:paraId="08F2A210"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 que os crentes deveriam matar a imoralidade sexual, a impureza, a paixão, os maus desejos e a ganância.</w:t>
      </w:r>
    </w:p>
    <w:p w14:paraId="5F3FF0E4" w14:textId="77777777" w:rsidR="00345B02" w:rsidRPr="007B69FD" w:rsidRDefault="00345B02" w:rsidP="00345B02">
      <w:pPr>
        <w:spacing w:line="259" w:lineRule="auto"/>
        <w:ind w:left="720"/>
        <w:rPr>
          <w:sz w:val="20"/>
          <w:szCs w:val="20"/>
        </w:rPr>
      </w:pPr>
    </w:p>
    <w:p w14:paraId="330933B2" w14:textId="6278E161"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quando disse para matar certos comportamentos e atitudes?</w:t>
      </w:r>
    </w:p>
    <w:p w14:paraId="0310F77A" w14:textId="77777777" w:rsidR="00345B02" w:rsidRPr="007B69FD" w:rsidRDefault="00345B02" w:rsidP="48114252">
      <w:pPr xmlns:w="http://schemas.openxmlformats.org/wordprocessingml/2006/main">
        <w:spacing w:line="259" w:lineRule="auto"/>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ele quisesse parar de fazer essas coisas e de ter essas atitudes.</w:t>
      </w:r>
    </w:p>
    <w:p w14:paraId="3CF2C58F" w14:textId="77777777" w:rsidR="00345B02" w:rsidRPr="007B69FD" w:rsidRDefault="00345B02" w:rsidP="00345B02">
      <w:pPr>
        <w:spacing w:line="259" w:lineRule="auto"/>
        <w:ind w:left="720"/>
        <w:rPr>
          <w:sz w:val="20"/>
          <w:szCs w:val="20"/>
        </w:rPr>
      </w:pPr>
    </w:p>
    <w:p w14:paraId="4891C84E" w14:textId="526B36B4"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disse sobre a ira de Deus?</w:t>
      </w:r>
    </w:p>
    <w:p w14:paraId="1BBE4283"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Ele disse que a ira de Deus está chegando.</w:t>
      </w:r>
    </w:p>
    <w:p w14:paraId="6D0A5DD3" w14:textId="77777777" w:rsidR="00345B02" w:rsidRPr="007B69FD" w:rsidRDefault="00345B02" w:rsidP="00345B02">
      <w:pPr>
        <w:spacing w:line="259" w:lineRule="auto"/>
        <w:ind w:left="720"/>
        <w:rPr>
          <w:sz w:val="20"/>
          <w:szCs w:val="20"/>
        </w:rPr>
      </w:pPr>
    </w:p>
    <w:p w14:paraId="41BE575F" w14:textId="761E89E1"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[3:8]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Do que Paulo disse aos cristãos para se livrarem?</w:t>
      </w:r>
    </w:p>
    <w:p w14:paraId="3E2AAAC2"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disse-lhes para se livrarem da ira, da raiva, das más intenções, da calúnia e da linguagem obscena.</w:t>
      </w:r>
    </w:p>
    <w:p w14:paraId="05E5A6C0" w14:textId="77777777" w:rsidR="00345B02" w:rsidRPr="007B69FD" w:rsidRDefault="00345B02" w:rsidP="00345B02">
      <w:pPr>
        <w:spacing w:line="259" w:lineRule="auto"/>
        <w:ind w:left="720"/>
        <w:rPr>
          <w:sz w:val="20"/>
          <w:szCs w:val="20"/>
        </w:rPr>
      </w:pPr>
    </w:p>
    <w:p w14:paraId="563AD829" w14:textId="0C9C6B90"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[3:9-10]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Por que os cristãos não deveriam mentir uns para os outros?</w:t>
      </w:r>
    </w:p>
    <w:p w14:paraId="2A837084"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Os cristãos não deveriam mentir porque tiraram o velho homem e vestiram o novo homem.</w:t>
      </w:r>
    </w:p>
    <w:p w14:paraId="619FA303" w14:textId="673F2B84" w:rsidR="00345B02" w:rsidRPr="007B69FD" w:rsidRDefault="009A736E" w:rsidP="00345B02">
      <w:pPr>
        <w:spacing w:line="259" w:lineRule="auto"/>
        <w:rPr>
          <w:b/>
          <w:sz w:val="20"/>
          <w:szCs w:val="20"/>
        </w:rPr>
      </w:pPr>
      <w:r w:rsidRPr="007B69FD">
        <w:rPr>
          <w:b/>
          <w:sz w:val="20"/>
          <w:szCs w:val="20"/>
        </w:rPr>
        <w:tab/>
      </w:r>
    </w:p>
    <w:p w14:paraId="443D9670" w14:textId="67D7194D" w:rsidR="00345B02" w:rsidRPr="007B69FD" w:rsidRDefault="00C93D46"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[3:9-10]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quando disse que eles haviam tirado o velho homem e colocado o novo homem?</w:t>
      </w:r>
    </w:p>
    <w:p w14:paraId="09C11331" w14:textId="77777777" w:rsidR="00345B02" w:rsidRPr="007B69FD" w:rsidRDefault="00345B02" w:rsidP="48114252">
      <w:pPr xmlns:w="http://schemas.openxmlformats.org/wordprocessingml/2006/main">
        <w:spacing w:line="259" w:lineRule="auto"/>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quisesse dizer que eles pararam de viver de acordo com os velhos hábitos do mundo e começaram a viver como Deus pretendia que os cristãos vivessem.</w:t>
      </w:r>
    </w:p>
    <w:p w14:paraId="185E531F" w14:textId="77777777" w:rsidR="006B04BD" w:rsidRPr="007B69FD" w:rsidRDefault="006B04BD" w:rsidP="006B04BD">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Colossenses 3:1-17 </w:t>
      </w:r>
      <w:r xmlns:w="http://schemas.openxmlformats.org/wordprocessingml/2006/main">
        <w:t xml:space="preserve">continuação</w:t>
      </w:r>
    </w:p>
    <w:p w14:paraId="4F0A03BC" w14:textId="77777777" w:rsidR="00345B02" w:rsidRPr="007B69FD" w:rsidRDefault="00345B02" w:rsidP="00345B02">
      <w:pPr>
        <w:spacing w:line="259" w:lineRule="auto"/>
        <w:ind w:left="720"/>
        <w:rPr>
          <w:sz w:val="20"/>
          <w:szCs w:val="20"/>
        </w:rPr>
      </w:pPr>
    </w:p>
    <w:p w14:paraId="4E3E2155" w14:textId="41F27C55"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[3:10]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estava acontecendo com o novo homem de cada cristão?</w:t>
      </w:r>
    </w:p>
    <w:p w14:paraId="40919225"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Estava sendo renovado em conhecimento segundo a imagem de Deus.</w:t>
      </w:r>
    </w:p>
    <w:p w14:paraId="2BA06E3C" w14:textId="77777777" w:rsidR="00345B02" w:rsidRPr="007B69FD" w:rsidRDefault="00345B02" w:rsidP="00345B02">
      <w:pPr>
        <w:spacing w:line="259" w:lineRule="auto"/>
        <w:ind w:left="720"/>
        <w:rPr>
          <w:sz w:val="20"/>
          <w:szCs w:val="20"/>
        </w:rPr>
      </w:pPr>
    </w:p>
    <w:p w14:paraId="44B1B0A4" w14:textId="0E98AF29"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ao dizer que não havia grego ou judeu, circuncisão ou incircuncisão, bárbaro, cita, escravo ou livre?</w:t>
      </w:r>
    </w:p>
    <w:p w14:paraId="6FD249EF" w14:textId="77777777" w:rsidR="00345B02" w:rsidRPr="007B69FD" w:rsidRDefault="00345B02" w:rsidP="48114252">
      <w:pPr xmlns:w="http://schemas.openxmlformats.org/wordprocessingml/2006/main">
        <w:spacing w:line="259" w:lineRule="auto"/>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Paulo quisesse dizer que Deus trata todos os cristãos da mesma maneira. Ele não trata um grupo de maneira diferente de outro.</w:t>
      </w:r>
    </w:p>
    <w:p w14:paraId="716B452A"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w:t>
      </w:r>
    </w:p>
    <w:p w14:paraId="3B495977" w14:textId="1284690D"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Paulo descreveu os cristãos colossenses no versículo 12?</w:t>
      </w:r>
    </w:p>
    <w:p w14:paraId="07F9F1CA"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Ele os descreveu como escolhidos de Deus, santos e amados.</w:t>
      </w:r>
    </w:p>
    <w:p w14:paraId="1ABD97C5" w14:textId="77777777" w:rsidR="00345B02" w:rsidRPr="007B69FD" w:rsidRDefault="00345B02" w:rsidP="00345B02">
      <w:pPr>
        <w:spacing w:line="259" w:lineRule="auto"/>
        <w:ind w:left="720"/>
        <w:rPr>
          <w:sz w:val="20"/>
          <w:szCs w:val="20"/>
        </w:rPr>
      </w:pPr>
    </w:p>
    <w:p w14:paraId="76741BAF" w14:textId="7CBED130"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 instrução Paulo deu aos cristãos no versículo 12?</w:t>
      </w:r>
    </w:p>
    <w:p w14:paraId="5F56EE7A"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disse-lhes para terem um coração de misericórdia, bondade, humildade, gentileza e paciência.</w:t>
      </w:r>
    </w:p>
    <w:p w14:paraId="2507995C" w14:textId="77777777" w:rsidR="00345B02" w:rsidRPr="007B69FD" w:rsidRDefault="00345B02" w:rsidP="00345B02">
      <w:pPr>
        <w:spacing w:line="259" w:lineRule="auto"/>
        <w:ind w:left="720"/>
        <w:rPr>
          <w:sz w:val="20"/>
          <w:szCs w:val="20"/>
        </w:rPr>
      </w:pPr>
    </w:p>
    <w:p w14:paraId="2F932C80" w14:textId="3F6C2ADA"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 instruções Paulo deu aos cristãos no versículo 13?</w:t>
      </w:r>
    </w:p>
    <w:p w14:paraId="3C1EE851"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instruiu os cristãos a suportarem uns aos outros, a serem graciosos e a perdoarem uns aos outros da mesma forma que Cristo os perdoou.</w:t>
      </w:r>
    </w:p>
    <w:p w14:paraId="08C33FA6" w14:textId="77777777" w:rsidR="00345B02" w:rsidRPr="007B69FD" w:rsidRDefault="00345B02" w:rsidP="00345B02">
      <w:pPr>
        <w:spacing w:line="259" w:lineRule="auto"/>
        <w:ind w:left="720"/>
        <w:rPr>
          <w:sz w:val="20"/>
          <w:szCs w:val="20"/>
        </w:rPr>
      </w:pPr>
    </w:p>
    <w:p w14:paraId="456D7D13" w14:textId="33B4D62C"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ao dizer-lhes para suportarem uns aos outros?</w:t>
      </w:r>
    </w:p>
    <w:p w14:paraId="14641D78" w14:textId="77777777" w:rsidR="00345B02" w:rsidRPr="007B69FD" w:rsidRDefault="00345B02" w:rsidP="48114252">
      <w:pPr xmlns:w="http://schemas.openxmlformats.org/wordprocessingml/2006/main">
        <w:pStyle w:val="ListParagraph"/>
        <w:spacing w:line="259" w:lineRule="auto"/>
        <w:ind w:firstLine="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ele quisesse dizer que os cristãos deveriam ser pacientes uns com os outros, graciosos e perdoadores.</w:t>
      </w:r>
    </w:p>
    <w:p w14:paraId="5FCB36B8" w14:textId="77777777" w:rsidR="00345B02" w:rsidRPr="007B69FD" w:rsidRDefault="00345B02" w:rsidP="00345B02">
      <w:pPr>
        <w:spacing w:line="259" w:lineRule="auto"/>
        <w:ind w:left="360"/>
        <w:rPr>
          <w:sz w:val="20"/>
          <w:szCs w:val="20"/>
        </w:rPr>
      </w:pPr>
    </w:p>
    <w:p w14:paraId="11FF1E8B" w14:textId="3B891BD1"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lhes disse para terem acima de tudo?</w:t>
      </w:r>
    </w:p>
    <w:p w14:paraId="03436AFB" w14:textId="77777777" w:rsidR="00345B02" w:rsidRPr="007B69FD" w:rsidRDefault="00345B02" w:rsidP="00345B02">
      <w:pPr xmlns:w="http://schemas.openxmlformats.org/wordprocessingml/2006/main">
        <w:spacing w:line="259" w:lineRule="auto"/>
        <w:ind w:left="360"/>
        <w:rPr>
          <w:sz w:val="20"/>
          <w:szCs w:val="20"/>
        </w:rPr>
      </w:pPr>
      <w:r xmlns:w="http://schemas.openxmlformats.org/wordprocessingml/2006/main" w:rsidRPr="007B69FD">
        <w:rPr>
          <w:sz w:val="20"/>
          <w:szCs w:val="20"/>
        </w:rPr>
        <w:t xml:space="preserve">Ele lhes disse para terem amor, que une tudo perfeitamente.</w:t>
      </w:r>
    </w:p>
    <w:p w14:paraId="4C6BC04D" w14:textId="77777777" w:rsidR="00345B02" w:rsidRPr="007B69FD" w:rsidRDefault="00345B02" w:rsidP="00345B02">
      <w:pPr>
        <w:spacing w:line="259" w:lineRule="auto"/>
        <w:ind w:left="720"/>
        <w:rPr>
          <w:sz w:val="20"/>
          <w:szCs w:val="20"/>
        </w:rPr>
      </w:pPr>
    </w:p>
    <w:p w14:paraId="5CBD2EC1" w14:textId="15FD05DB"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Paulo quis dizer quando lhes disse para deixarem a paz de Cristo governar em seus corações?</w:t>
      </w:r>
    </w:p>
    <w:p w14:paraId="60B7785B" w14:textId="77777777" w:rsidR="00345B02" w:rsidRPr="007B69FD" w:rsidRDefault="00345B02" w:rsidP="48114252">
      <w:pPr xmlns:w="http://schemas.openxmlformats.org/wordprocessingml/2006/main">
        <w:pStyle w:val="ListParagraph"/>
        <w:spacing w:line="259" w:lineRule="auto"/>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ele quisesse dizer que, porque Cristo lhes deu paz com Deus, essa paz deveria governar suas atitudes uns para com os outros.</w:t>
      </w:r>
    </w:p>
    <w:p w14:paraId="79911784" w14:textId="77777777" w:rsidR="00345B02" w:rsidRPr="007B69FD" w:rsidRDefault="00345B02" w:rsidP="00345B02">
      <w:pPr>
        <w:spacing w:line="259" w:lineRule="auto"/>
        <w:rPr>
          <w:sz w:val="20"/>
          <w:szCs w:val="20"/>
        </w:rPr>
      </w:pPr>
    </w:p>
    <w:p w14:paraId="4E4028B3" w14:textId="26D66FBD"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disse para fazer enquanto deixavam a palavra de Cristo habitar ricamente neles?</w:t>
      </w:r>
    </w:p>
    <w:p w14:paraId="0E663DB6"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Ele lhes disse para ensinarem e instruírem uns aos outros com sabedoria. Ele lhes disse para cantarem a Deus com corações agradecidos.</w:t>
      </w:r>
    </w:p>
    <w:p w14:paraId="035A2B10" w14:textId="77777777" w:rsidR="00345B02" w:rsidRPr="007B69FD" w:rsidRDefault="00345B02" w:rsidP="00345B02">
      <w:pPr>
        <w:spacing w:line="259" w:lineRule="auto"/>
        <w:ind w:left="720"/>
        <w:rPr>
          <w:sz w:val="20"/>
          <w:szCs w:val="20"/>
        </w:rPr>
      </w:pPr>
    </w:p>
    <w:p w14:paraId="3532C447" w14:textId="0B895C96" w:rsidR="00345B02" w:rsidRPr="007B69FD" w:rsidRDefault="00C7171E" w:rsidP="0099152C">
      <w:pPr xmlns:w="http://schemas.openxmlformats.org/wordprocessingml/2006/main">
        <w:numPr>
          <w:ilvl w:val="0"/>
          <w:numId w:val="63"/>
        </w:numPr>
        <w:spacing w:line="259" w:lineRule="auto"/>
        <w:rPr>
          <w:sz w:val="20"/>
          <w:szCs w:val="20"/>
        </w:rPr>
      </w:pPr>
      <w:r xmlns:w="http://schemas.openxmlformats.org/wordprocessingml/2006/main" w:rsidRPr="007B69FD">
        <w:rPr>
          <w:sz w:val="20"/>
          <w:szCs w:val="20"/>
        </w:rPr>
        <w:t xml:space="preserve">[3:17]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Paulo queria que os cristãos vivessem?</w:t>
      </w:r>
    </w:p>
    <w:p w14:paraId="77A0ABDC"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queria que os cristãos fizessem tudo, seja em palavras ou em ações, em nome do Senhor Jesus. Paulo também queria que os cristãos dessem graças a Deus Pai por meio de Jesus Cristo.</w:t>
      </w:r>
    </w:p>
    <w:p w14:paraId="69EE0F7B" w14:textId="77777777" w:rsidR="00345B02" w:rsidRPr="007B69FD" w:rsidRDefault="00345B02" w:rsidP="00345B02">
      <w:pPr>
        <w:spacing w:line="259" w:lineRule="auto"/>
        <w:ind w:left="720"/>
        <w:rPr>
          <w:sz w:val="20"/>
          <w:szCs w:val="20"/>
        </w:rPr>
      </w:pPr>
    </w:p>
    <w:p w14:paraId="5C959070" w14:textId="77777777" w:rsidR="00345B02" w:rsidRPr="007B69FD" w:rsidRDefault="00345B02" w:rsidP="00345B02">
      <w:pPr xmlns:w="http://schemas.openxmlformats.org/wordprocessingml/2006/main">
        <w:spacing w:after="160" w:line="259" w:lineRule="auto"/>
        <w:rPr>
          <w:b/>
          <w:sz w:val="20"/>
          <w:szCs w:val="20"/>
        </w:rPr>
      </w:pPr>
      <w:r xmlns:w="http://schemas.openxmlformats.org/wordprocessingml/2006/main" w:rsidRPr="007B69FD">
        <w:rPr>
          <w:b/>
          <w:sz w:val="20"/>
          <w:szCs w:val="20"/>
        </w:rPr>
        <w:t xml:space="preserve">Seção de comentários:</w:t>
      </w:r>
    </w:p>
    <w:p w14:paraId="1A319028" w14:textId="77777777" w:rsidR="009A736E" w:rsidRPr="007B69FD" w:rsidRDefault="009A736E">
      <w:pPr>
        <w:spacing w:line="240" w:lineRule="auto"/>
        <w:rPr>
          <w:bCs/>
          <w:sz w:val="40"/>
          <w:szCs w:val="44"/>
        </w:rPr>
      </w:pPr>
      <w:bookmarkStart w:id="75" w:name="_puey3bqsqjna" w:colFirst="0" w:colLast="0"/>
      <w:bookmarkEnd w:id="75"/>
      <w:r w:rsidRPr="007B69FD">
        <w:rPr>
          <w:bCs/>
          <w:szCs w:val="44"/>
        </w:rPr>
        <w:br w:type="page"/>
      </w:r>
    </w:p>
    <w:p w14:paraId="70D301CF" w14:textId="7D755B03" w:rsidR="00345B02" w:rsidRPr="007B69FD" w:rsidRDefault="00345B02" w:rsidP="00345B02">
      <w:pPr xmlns:w="http://schemas.openxmlformats.org/wordprocessingml/2006/main">
        <w:pStyle w:val="Heading1"/>
        <w:spacing w:after="160" w:line="259" w:lineRule="auto"/>
        <w:rPr>
          <w:b/>
          <w:szCs w:val="44"/>
        </w:rPr>
      </w:pPr>
      <w:bookmarkStart xmlns:w="http://schemas.openxmlformats.org/wordprocessingml/2006/main" w:id="76" w:name="_Toc166194281"/>
      <w:r xmlns:w="http://schemas.openxmlformats.org/wordprocessingml/2006/main" w:rsidRPr="007B69FD">
        <w:rPr>
          <w:b/>
          <w:szCs w:val="44"/>
        </w:rPr>
        <w:lastRenderedPageBreak xmlns:w="http://schemas.openxmlformats.org/wordprocessingml/2006/main"/>
      </w:r>
      <w:r xmlns:w="http://schemas.openxmlformats.org/wordprocessingml/2006/main" w:rsidRPr="007B69FD">
        <w:rPr>
          <w:b/>
          <w:szCs w:val="44"/>
        </w:rPr>
        <w:t xml:space="preserve">Colossenses 4:2-6</w:t>
      </w:r>
      <w:bookmarkEnd xmlns:w="http://schemas.openxmlformats.org/wordprocessingml/2006/main" w:id="76"/>
    </w:p>
    <w:p w14:paraId="1CF15E1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9F95C55" w14:textId="77777777" w:rsidR="00345B02" w:rsidRPr="007B69FD" w:rsidRDefault="00345B02" w:rsidP="009A736E">
      <w:pPr xmlns:w="http://schemas.openxmlformats.org/wordprocessingml/2006/main">
        <w:pStyle w:val="Part1"/>
      </w:pPr>
      <w:r xmlns:w="http://schemas.openxmlformats.org/wordprocessingml/2006/main" w:rsidRPr="007B69FD">
        <w:t xml:space="preserve">Parte 1</w:t>
      </w:r>
    </w:p>
    <w:p w14:paraId="1E5805B8" w14:textId="1C32BC3A" w:rsidR="00345B02" w:rsidRPr="007B69FD" w:rsidRDefault="00345B02"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1E01958" w14:textId="7D19DC3E" w:rsidR="00345B02" w:rsidRPr="007B69FD" w:rsidRDefault="00C7171E" w:rsidP="009A736E">
      <w:pPr xmlns:w="http://schemas.openxmlformats.org/wordprocessingml/2006/main">
        <w:pStyle w:val="Checklist"/>
      </w:pPr>
      <w:r xmlns:w="http://schemas.openxmlformats.org/wordprocessingml/2006/main" w:rsidRPr="007B69FD">
        <w:t xml:space="preserve">Paulo disse aos cristãos para continuarem a orar. [4:2]</w:t>
      </w:r>
    </w:p>
    <w:p w14:paraId="7D3912F7" w14:textId="2D7DA623" w:rsidR="00345B02" w:rsidRPr="007B69FD" w:rsidRDefault="00C7171E" w:rsidP="009A736E">
      <w:pPr xmlns:w="http://schemas.openxmlformats.org/wordprocessingml/2006/main">
        <w:pStyle w:val="Checklist"/>
      </w:pPr>
      <w:r xmlns:w="http://schemas.openxmlformats.org/wordprocessingml/2006/main" w:rsidRPr="007B69FD">
        <w:t xml:space="preserve">Paulo pediu-lhes que orassem para que Deus abrisse um caminho para ele e seus colegas de trabalho contarem aos outros sobre o mistério de Cristo. [4:3-4]</w:t>
      </w:r>
    </w:p>
    <w:p w14:paraId="1199914F" w14:textId="52926C5B" w:rsidR="00345B02" w:rsidRPr="007B69FD" w:rsidRDefault="00345B02" w:rsidP="009A736E">
      <w:pPr xmlns:w="http://schemas.openxmlformats.org/wordprocessingml/2006/main">
        <w:pStyle w:val="Checklist"/>
        <w:rPr>
          <w:sz w:val="24"/>
          <w:szCs w:val="24"/>
        </w:rPr>
      </w:pPr>
      <w:r xmlns:w="http://schemas.openxmlformats.org/wordprocessingml/2006/main" w:rsidRPr="007B69FD">
        <w:t xml:space="preserve">Paulo disse-lhes para serem sábios com os de fora e para que suas palavras fossem graciosas. [4:6]</w:t>
      </w:r>
    </w:p>
    <w:p w14:paraId="4B6835AD" w14:textId="77777777" w:rsidR="00345B02" w:rsidRPr="007B69FD" w:rsidRDefault="00345B02" w:rsidP="009A736E">
      <w:pPr xmlns:w="http://schemas.openxmlformats.org/wordprocessingml/2006/main">
        <w:pStyle w:val="Part2"/>
      </w:pPr>
      <w:r xmlns:w="http://schemas.openxmlformats.org/wordprocessingml/2006/main" w:rsidRPr="007B69FD">
        <w:t xml:space="preserve">Parte 2</w:t>
      </w:r>
    </w:p>
    <w:p w14:paraId="77E00D9A" w14:textId="239FDB74" w:rsidR="00345B02"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6976D264" w14:textId="5653B47A" w:rsidR="00345B02" w:rsidRPr="007B69FD" w:rsidRDefault="00C7171E" w:rsidP="0099152C">
      <w:pPr xmlns:w="http://schemas.openxmlformats.org/wordprocessingml/2006/main">
        <w:numPr>
          <w:ilvl w:val="0"/>
          <w:numId w:val="61"/>
        </w:numPr>
        <w:spacing w:line="259" w:lineRule="auto"/>
        <w:rPr>
          <w:sz w:val="20"/>
          <w:szCs w:val="20"/>
        </w:rPr>
      </w:pPr>
      <w:r xmlns:w="http://schemas.openxmlformats.org/wordprocessingml/2006/main" w:rsidRPr="007B69FD">
        <w:rPr>
          <w:sz w:val="20"/>
          <w:szCs w:val="20"/>
        </w:rPr>
        <w:t xml:space="preserve">[4:2]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 instrução Paulo deu aos cristãos no versículo 2?</w:t>
      </w:r>
    </w:p>
    <w:p w14:paraId="0E723381"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 aos cristãos para continuarem em oração e ação de graças.</w:t>
      </w:r>
    </w:p>
    <w:p w14:paraId="4E2E81ED" w14:textId="77777777" w:rsidR="00345B02" w:rsidRPr="007B69FD" w:rsidRDefault="00345B02" w:rsidP="00345B02">
      <w:pPr>
        <w:spacing w:line="259" w:lineRule="auto"/>
        <w:ind w:left="720"/>
        <w:rPr>
          <w:sz w:val="20"/>
          <w:szCs w:val="20"/>
        </w:rPr>
      </w:pPr>
    </w:p>
    <w:p w14:paraId="693B456D" w14:textId="643F88DB" w:rsidR="00345B02" w:rsidRPr="007B69FD" w:rsidRDefault="00C7171E" w:rsidP="0099152C">
      <w:pPr xmlns:w="http://schemas.openxmlformats.org/wordprocessingml/2006/main">
        <w:numPr>
          <w:ilvl w:val="0"/>
          <w:numId w:val="61"/>
        </w:numPr>
        <w:spacing w:line="259" w:lineRule="auto"/>
        <w:rPr>
          <w:sz w:val="20"/>
          <w:szCs w:val="20"/>
        </w:rPr>
      </w:pPr>
      <w:r xmlns:w="http://schemas.openxmlformats.org/wordprocessingml/2006/main" w:rsidRPr="007B69FD">
        <w:rPr>
          <w:sz w:val="20"/>
          <w:szCs w:val="20"/>
        </w:rPr>
        <w:t xml:space="preserve">[4:3-4]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Pelo que Paulo pediu aos Colossenses que orassem?</w:t>
      </w:r>
    </w:p>
    <w:p w14:paraId="21E348C2"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pediu-lhes que orassem para que ele e aqueles com quem trabalhava tivessem uma porta aberta para falar sobre Cristo. Ele pediu-lhes que orassem para que ele falasse de uma forma que esclarecesse o mistério de Cristo.</w:t>
      </w:r>
    </w:p>
    <w:p w14:paraId="276AEC02" w14:textId="77777777" w:rsidR="00345B02" w:rsidRPr="007B69FD" w:rsidRDefault="00345B02" w:rsidP="00345B02">
      <w:pPr>
        <w:spacing w:line="259" w:lineRule="auto"/>
        <w:ind w:left="720"/>
        <w:rPr>
          <w:sz w:val="20"/>
          <w:szCs w:val="20"/>
        </w:rPr>
      </w:pPr>
    </w:p>
    <w:p w14:paraId="4BECBEAD" w14:textId="74721FE8" w:rsidR="00345B02" w:rsidRPr="007B69FD" w:rsidRDefault="00C7171E" w:rsidP="0099152C">
      <w:pPr xmlns:w="http://schemas.openxmlformats.org/wordprocessingml/2006/main">
        <w:numPr>
          <w:ilvl w:val="0"/>
          <w:numId w:val="61"/>
        </w:numPr>
        <w:spacing w:line="259" w:lineRule="auto"/>
        <w:rPr>
          <w:sz w:val="20"/>
          <w:szCs w:val="20"/>
        </w:rPr>
      </w:pPr>
      <w:r xmlns:w="http://schemas.openxmlformats.org/wordprocessingml/2006/main" w:rsidRPr="007B69FD">
        <w:rPr>
          <w:sz w:val="20"/>
          <w:szCs w:val="20"/>
        </w:rPr>
        <w:t xml:space="preserve">[4:5]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os cristãos devem se comportar com os não-cristãos?</w:t>
      </w:r>
    </w:p>
    <w:p w14:paraId="545BC44B"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Os cristãos devem ser sábios e usar bem o tempo.</w:t>
      </w:r>
    </w:p>
    <w:p w14:paraId="5F865C18" w14:textId="77777777" w:rsidR="00345B02" w:rsidRPr="007B69FD" w:rsidRDefault="00345B02" w:rsidP="00345B02">
      <w:pPr>
        <w:spacing w:line="259" w:lineRule="auto"/>
        <w:ind w:left="720"/>
        <w:rPr>
          <w:sz w:val="20"/>
          <w:szCs w:val="20"/>
        </w:rPr>
      </w:pPr>
    </w:p>
    <w:p w14:paraId="4087DF4F" w14:textId="593F0C21" w:rsidR="00345B02" w:rsidRPr="007B69FD" w:rsidRDefault="00C7171E" w:rsidP="0099152C">
      <w:pPr xmlns:w="http://schemas.openxmlformats.org/wordprocessingml/2006/main">
        <w:numPr>
          <w:ilvl w:val="0"/>
          <w:numId w:val="61"/>
        </w:numPr>
        <w:spacing w:line="259" w:lineRule="auto"/>
        <w:rPr>
          <w:sz w:val="20"/>
          <w:szCs w:val="20"/>
        </w:rPr>
      </w:pPr>
      <w:r xmlns:w="http://schemas.openxmlformats.org/wordprocessingml/2006/main" w:rsidRPr="007B69FD">
        <w:rPr>
          <w:sz w:val="20"/>
          <w:szCs w:val="20"/>
        </w:rPr>
        <w:t xml:space="preserve">[4:6]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Paulo disse sobre como os Colossenses deveriam falar com as pessoas?</w:t>
      </w:r>
    </w:p>
    <w:p w14:paraId="378EA454" w14:textId="77777777" w:rsidR="00345B02" w:rsidRPr="007B69FD" w:rsidRDefault="00345B02" w:rsidP="00345B02">
      <w:pPr xmlns:w="http://schemas.openxmlformats.org/wordprocessingml/2006/main">
        <w:spacing w:line="259" w:lineRule="auto"/>
        <w:ind w:left="720"/>
        <w:rPr>
          <w:sz w:val="20"/>
          <w:szCs w:val="20"/>
        </w:rPr>
      </w:pPr>
      <w:r xmlns:w="http://schemas.openxmlformats.org/wordprocessingml/2006/main" w:rsidRPr="007B69FD">
        <w:rPr>
          <w:sz w:val="20"/>
          <w:szCs w:val="20"/>
        </w:rPr>
        <w:t xml:space="preserve">Paulo disse que as pessoas deveriam falar com graça. Ele disse que o discurso deles deveria ser temperado com sal.</w:t>
      </w:r>
    </w:p>
    <w:p w14:paraId="7643010E" w14:textId="77777777" w:rsidR="00345B02" w:rsidRPr="007B69FD" w:rsidRDefault="00345B02" w:rsidP="00345B02">
      <w:pPr>
        <w:spacing w:line="259" w:lineRule="auto"/>
        <w:ind w:left="720"/>
        <w:rPr>
          <w:sz w:val="20"/>
          <w:szCs w:val="20"/>
        </w:rPr>
      </w:pPr>
    </w:p>
    <w:p w14:paraId="038C6E6D" w14:textId="62C129C6" w:rsidR="00345B02" w:rsidRPr="007B69FD" w:rsidRDefault="00C7171E" w:rsidP="0099152C">
      <w:pPr xmlns:w="http://schemas.openxmlformats.org/wordprocessingml/2006/main">
        <w:numPr>
          <w:ilvl w:val="0"/>
          <w:numId w:val="61"/>
        </w:numPr>
        <w:spacing w:line="259" w:lineRule="auto"/>
        <w:rPr>
          <w:sz w:val="20"/>
          <w:szCs w:val="20"/>
        </w:rPr>
      </w:pPr>
      <w:r xmlns:w="http://schemas.openxmlformats.org/wordprocessingml/2006/main" w:rsidRPr="007B69FD">
        <w:rPr>
          <w:sz w:val="20"/>
          <w:szCs w:val="20"/>
        </w:rPr>
        <w:t xml:space="preserve">[4:6]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você acha que significa as palavras serem temperadas com sal?</w:t>
      </w:r>
    </w:p>
    <w:p w14:paraId="3D74F449" w14:textId="22F73637" w:rsidR="00345B02" w:rsidRPr="007B69FD" w:rsidRDefault="00345B02" w:rsidP="48114252">
      <w:pPr xmlns:w="http://schemas.openxmlformats.org/wordprocessingml/2006/main">
        <w:spacing w:line="259" w:lineRule="auto"/>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signifique que as palavras devam ser agradáveis de ouvir, assim como a comida com sal é saborosa. Talvez isso signifique que as palavras devam ser saudáveis (benéficas), assim como os alimentos conservados com sal são saudáveis.</w:t>
      </w:r>
    </w:p>
    <w:p w14:paraId="4ACC6032" w14:textId="77777777" w:rsidR="00345B02" w:rsidRPr="007B69FD" w:rsidRDefault="00345B02" w:rsidP="00345B02">
      <w:pPr>
        <w:spacing w:line="259" w:lineRule="auto"/>
        <w:rPr>
          <w:sz w:val="20"/>
          <w:szCs w:val="20"/>
        </w:rPr>
      </w:pPr>
    </w:p>
    <w:p w14:paraId="1D93498A" w14:textId="77777777" w:rsidR="00345B02" w:rsidRPr="007B69FD" w:rsidRDefault="00345B02" w:rsidP="00345B02">
      <w:pPr xmlns:w="http://schemas.openxmlformats.org/wordprocessingml/2006/main">
        <w:spacing w:line="259" w:lineRule="auto"/>
        <w:rPr>
          <w:b/>
          <w:sz w:val="20"/>
          <w:szCs w:val="20"/>
        </w:rPr>
      </w:pPr>
      <w:r xmlns:w="http://schemas.openxmlformats.org/wordprocessingml/2006/main" w:rsidRPr="007B69FD">
        <w:rPr>
          <w:b/>
          <w:sz w:val="20"/>
          <w:szCs w:val="20"/>
        </w:rPr>
        <w:t xml:space="preserve">Seção de comentários:</w:t>
      </w:r>
    </w:p>
    <w:p w14:paraId="0564993B" w14:textId="77777777" w:rsidR="009A736E" w:rsidRPr="007B69FD" w:rsidRDefault="009A736E">
      <w:pPr>
        <w:spacing w:line="240" w:lineRule="auto"/>
        <w:rPr>
          <w:bCs/>
          <w:sz w:val="40"/>
          <w:szCs w:val="44"/>
        </w:rPr>
      </w:pPr>
      <w:bookmarkStart w:id="77" w:name="_4za21kefkhle" w:colFirst="0" w:colLast="0"/>
      <w:bookmarkEnd w:id="77"/>
      <w:r w:rsidRPr="007B69FD">
        <w:rPr>
          <w:bCs/>
          <w:szCs w:val="44"/>
        </w:rPr>
        <w:br w:type="page"/>
      </w:r>
    </w:p>
    <w:p w14:paraId="50D5B4DA" w14:textId="5F1E20B4" w:rsidR="002D655E" w:rsidRPr="007B69FD" w:rsidRDefault="002D655E" w:rsidP="002D655E">
      <w:pPr xmlns:w="http://schemas.openxmlformats.org/wordprocessingml/2006/main">
        <w:pStyle w:val="Heading1"/>
        <w:keepNext w:val="0"/>
        <w:keepLines w:val="0"/>
        <w:spacing w:before="480"/>
        <w:rPr>
          <w:b/>
          <w:bCs/>
          <w:szCs w:val="44"/>
        </w:rPr>
      </w:pPr>
      <w:bookmarkStart xmlns:w="http://schemas.openxmlformats.org/wordprocessingml/2006/main" w:id="78" w:name="_Toc166194282"/>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Hebreus 3:1-6</w:t>
      </w:r>
      <w:bookmarkEnd xmlns:w="http://schemas.openxmlformats.org/wordprocessingml/2006/main" w:id="78"/>
    </w:p>
    <w:p w14:paraId="11E6075D" w14:textId="6F2358D2" w:rsidR="00B81824" w:rsidRPr="007B69FD" w:rsidRDefault="00B81824" w:rsidP="009A736E">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A identidade do autor de Hebreus é desconhecida. Nesta parte do Guia do Revisor, o autor será referido como “o autor”. Esta passagem menciona Moisés, que era famoso por sua fidelidade a Deus. No Antigo Testamento, Deus deu a Lei através de Moisés.</w:t>
      </w:r>
    </w:p>
    <w:p w14:paraId="72B23B17"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3187EE5B" w14:textId="27C9CCDA" w:rsidR="002D655E" w:rsidRPr="007B69FD" w:rsidRDefault="002D655E" w:rsidP="009A736E">
      <w:pPr xmlns:w="http://schemas.openxmlformats.org/wordprocessingml/2006/main">
        <w:pStyle w:val="Part1"/>
      </w:pPr>
      <w:r xmlns:w="http://schemas.openxmlformats.org/wordprocessingml/2006/main" w:rsidRPr="007B69FD">
        <w:t xml:space="preserve">Parte 1</w:t>
      </w:r>
    </w:p>
    <w:p w14:paraId="46CFE6C2" w14:textId="7E0FBD9E" w:rsidR="002D655E" w:rsidRPr="007B69FD" w:rsidRDefault="002D655E"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0D4882E" w14:textId="04EEB59A" w:rsidR="002D655E" w:rsidRPr="007B69FD" w:rsidRDefault="00C7171E" w:rsidP="009A736E">
      <w:pPr xmlns:w="http://schemas.openxmlformats.org/wordprocessingml/2006/main">
        <w:pStyle w:val="Checklist"/>
      </w:pPr>
      <w:r xmlns:w="http://schemas.openxmlformats.org/wordprocessingml/2006/main" w:rsidRPr="007B69FD">
        <w:t xml:space="preserve">Os crentes compartilharam um chamado celestial. [3:1]</w:t>
      </w:r>
    </w:p>
    <w:p w14:paraId="64790F2C" w14:textId="79DE8DD6" w:rsidR="002D655E" w:rsidRPr="007B69FD" w:rsidRDefault="00C7171E" w:rsidP="009A736E">
      <w:pPr xmlns:w="http://schemas.openxmlformats.org/wordprocessingml/2006/main">
        <w:pStyle w:val="Checklist"/>
      </w:pPr>
      <w:r xmlns:w="http://schemas.openxmlformats.org/wordprocessingml/2006/main" w:rsidRPr="007B69FD">
        <w:t xml:space="preserve">Jesus foi fiel a Deus como Moisés foi, mas Jesus é maior que Moisés. [3:2-3]</w:t>
      </w:r>
    </w:p>
    <w:p w14:paraId="1347E93F" w14:textId="661DCE35" w:rsidR="002D655E" w:rsidRPr="007B69FD" w:rsidRDefault="00C7171E" w:rsidP="009A736E">
      <w:pPr xmlns:w="http://schemas.openxmlformats.org/wordprocessingml/2006/main">
        <w:pStyle w:val="Checklist"/>
      </w:pPr>
      <w:r xmlns:w="http://schemas.openxmlformats.org/wordprocessingml/2006/main" w:rsidRPr="007B69FD">
        <w:t xml:space="preserve">Moisés era um servo da casa de Deus, mas Jesus está no comando da casa de Deus. [3:4-6]</w:t>
      </w:r>
    </w:p>
    <w:p w14:paraId="48CBDCB2" w14:textId="3F1FC8CB" w:rsidR="002D655E" w:rsidRPr="007B69FD" w:rsidRDefault="00C7171E" w:rsidP="009A736E">
      <w:pPr xmlns:w="http://schemas.openxmlformats.org/wordprocessingml/2006/main">
        <w:pStyle w:val="Checklist"/>
      </w:pPr>
      <w:r xmlns:w="http://schemas.openxmlformats.org/wordprocessingml/2006/main" w:rsidRPr="007B69FD">
        <w:t xml:space="preserve">Os cristãos são a casa de Deus, se continuarem a ter coragem e esperança. [3:6]</w:t>
      </w:r>
    </w:p>
    <w:p w14:paraId="4FDE6517" w14:textId="77777777" w:rsidR="002D655E" w:rsidRPr="007B69FD" w:rsidRDefault="002D655E" w:rsidP="009A736E">
      <w:pPr xmlns:w="http://schemas.openxmlformats.org/wordprocessingml/2006/main">
        <w:pStyle w:val="Part2"/>
      </w:pPr>
      <w:r xmlns:w="http://schemas.openxmlformats.org/wordprocessingml/2006/main" w:rsidRPr="007B69FD">
        <w:t xml:space="preserve">Parte 2</w:t>
      </w:r>
    </w:p>
    <w:p w14:paraId="21D907B0" w14:textId="4E3F949F" w:rsidR="002D655E"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1E08A6BC" w14:textId="4166E977"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os santos irmãos compartilharam no versículo 1?</w:t>
      </w:r>
    </w:p>
    <w:p w14:paraId="4CF12BD3" w14:textId="77777777" w:rsidR="002D655E" w:rsidRPr="007B69FD" w:rsidRDefault="002D655E" w:rsidP="0047627D">
      <w:pPr xmlns:w="http://schemas.openxmlformats.org/wordprocessingml/2006/main">
        <w:pStyle w:val="ListParagraph"/>
        <w:ind w:left="360" w:firstLine="360"/>
        <w:rPr>
          <w:sz w:val="20"/>
          <w:szCs w:val="20"/>
        </w:rPr>
      </w:pPr>
      <w:r xmlns:w="http://schemas.openxmlformats.org/wordprocessingml/2006/main" w:rsidRPr="007B69FD">
        <w:rPr>
          <w:sz w:val="20"/>
          <w:szCs w:val="20"/>
        </w:rPr>
        <w:t xml:space="preserve">Os santos irmãos compartilhavam um chamado celestial.</w:t>
      </w:r>
    </w:p>
    <w:p w14:paraId="5B2B19F6" w14:textId="24174C47" w:rsidR="002D655E" w:rsidRPr="007B69FD" w:rsidRDefault="00C7171E" w:rsidP="0099152C">
      <w:pPr xmlns:w="http://schemas.openxmlformats.org/wordprocessingml/2006/main">
        <w:numPr>
          <w:ilvl w:val="0"/>
          <w:numId w:val="47"/>
        </w:numPr>
        <w:spacing w:before="200"/>
        <w:rPr>
          <w:sz w:val="20"/>
          <w:szCs w:val="20"/>
        </w:rPr>
      </w:pPr>
      <w:r xmlns:w="http://schemas.openxmlformats.org/wordprocessingml/2006/main" w:rsidRPr="007B69FD">
        <w:rPr>
          <w:sz w:val="20"/>
          <w:szCs w:val="20"/>
        </w:rPr>
        <w:t xml:space="preserve">[3:1]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A quem você acha que o autor está se referindo como irmãos no versículo 1?</w:t>
      </w:r>
    </w:p>
    <w:p w14:paraId="1F8FEA2E" w14:textId="104A42DF" w:rsidR="002D655E"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2D655E" w:rsidRPr="48114252">
        <w:rPr>
          <w:sz w:val="20"/>
          <w:szCs w:val="20"/>
          <w:lang w:val="en-US"/>
        </w:rPr>
        <w:t xml:space="preserve">O autor parece estar falando aos crentes para quem escreveu.</w:t>
      </w:r>
    </w:p>
    <w:p w14:paraId="6F17AB31" w14:textId="77777777" w:rsidR="002D655E" w:rsidRPr="007B69FD" w:rsidRDefault="002D655E" w:rsidP="002D655E">
      <w:pPr>
        <w:ind w:left="720"/>
        <w:rPr>
          <w:sz w:val="20"/>
          <w:szCs w:val="20"/>
        </w:rPr>
      </w:pPr>
    </w:p>
    <w:p w14:paraId="7A0F77C0" w14:textId="2CD615AA"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[3:1]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Como o autor do livro de Hebreus chamou Jesus?</w:t>
      </w:r>
    </w:p>
    <w:p w14:paraId="3E71F1D1" w14:textId="77777777" w:rsidR="002D655E" w:rsidRPr="007B69FD" w:rsidRDefault="002D655E" w:rsidP="002D655E">
      <w:pPr xmlns:w="http://schemas.openxmlformats.org/wordprocessingml/2006/main">
        <w:ind w:left="720"/>
        <w:rPr>
          <w:sz w:val="20"/>
          <w:szCs w:val="20"/>
        </w:rPr>
      </w:pPr>
      <w:r xmlns:w="http://schemas.openxmlformats.org/wordprocessingml/2006/main" w:rsidRPr="007B69FD">
        <w:rPr>
          <w:sz w:val="20"/>
          <w:szCs w:val="20"/>
        </w:rPr>
        <w:t xml:space="preserve">O autor chamou Jesus de apóstolo e sumo sacerdote.</w:t>
      </w:r>
    </w:p>
    <w:p w14:paraId="3456BC83" w14:textId="77777777" w:rsidR="002D655E" w:rsidRPr="007B69FD" w:rsidRDefault="002D655E" w:rsidP="002D655E">
      <w:pPr>
        <w:ind w:left="720"/>
        <w:rPr>
          <w:sz w:val="20"/>
          <w:szCs w:val="20"/>
        </w:rPr>
      </w:pPr>
    </w:p>
    <w:p w14:paraId="7E8AC268" w14:textId="2C09D461" w:rsidR="002D655E" w:rsidRPr="007B69FD" w:rsidRDefault="00C7171E" w:rsidP="0099152C">
      <w:pPr xmlns:w="http://schemas.openxmlformats.org/wordprocessingml/2006/main">
        <w:numPr>
          <w:ilvl w:val="0"/>
          <w:numId w:val="47"/>
        </w:numPr>
        <w:rPr>
          <w:sz w:val="20"/>
          <w:szCs w:val="20"/>
        </w:rPr>
      </w:pPr>
      <w:r xmlns:w="http://schemas.openxmlformats.org/wordprocessingml/2006/main">
        <w:rPr>
          <w:sz w:val="20"/>
          <w:szCs w:val="20"/>
        </w:rPr>
        <w:t xml:space="preserve">[3:2]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Quais são as duas pessoas que o versículo 2 diz que foram fiéis a Deus?</w:t>
      </w:r>
    </w:p>
    <w:p w14:paraId="2C51014D" w14:textId="77777777" w:rsidR="002D655E" w:rsidRPr="007B69FD" w:rsidRDefault="002D655E" w:rsidP="002D655E">
      <w:pPr xmlns:w="http://schemas.openxmlformats.org/wordprocessingml/2006/main">
        <w:ind w:left="720"/>
        <w:rPr>
          <w:sz w:val="20"/>
          <w:szCs w:val="20"/>
        </w:rPr>
      </w:pPr>
      <w:r xmlns:w="http://schemas.openxmlformats.org/wordprocessingml/2006/main" w:rsidRPr="007B69FD">
        <w:rPr>
          <w:sz w:val="20"/>
          <w:szCs w:val="20"/>
        </w:rPr>
        <w:t xml:space="preserve">Jesus e Moisés foram fiéis a Deus.</w:t>
      </w:r>
    </w:p>
    <w:p w14:paraId="3AABA1A4" w14:textId="77777777" w:rsidR="002D655E" w:rsidRPr="007B69FD" w:rsidRDefault="002D655E" w:rsidP="002D655E">
      <w:pPr>
        <w:ind w:left="720"/>
        <w:rPr>
          <w:sz w:val="20"/>
          <w:szCs w:val="20"/>
        </w:rPr>
      </w:pPr>
    </w:p>
    <w:p w14:paraId="6564F308" w14:textId="10255ADE"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[3:3]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Por que Jesus foi considerado digno de maior glória do que Moisés?</w:t>
      </w:r>
    </w:p>
    <w:p w14:paraId="6CCC6DAB" w14:textId="77777777" w:rsidR="002D655E" w:rsidRPr="007B69FD" w:rsidRDefault="002D655E" w:rsidP="002D655E">
      <w:pPr xmlns:w="http://schemas.openxmlformats.org/wordprocessingml/2006/main">
        <w:ind w:left="720"/>
        <w:rPr>
          <w:sz w:val="20"/>
          <w:szCs w:val="20"/>
        </w:rPr>
      </w:pPr>
      <w:r xmlns:w="http://schemas.openxmlformats.org/wordprocessingml/2006/main" w:rsidRPr="007B69FD">
        <w:rPr>
          <w:sz w:val="20"/>
          <w:szCs w:val="20"/>
        </w:rPr>
        <w:t xml:space="preserve">Jesus foi considerado digno de maior glória porque foi Jesus quem construiu a casa.</w:t>
      </w:r>
    </w:p>
    <w:p w14:paraId="79982B4F" w14:textId="77777777" w:rsidR="002D655E" w:rsidRPr="007B69FD" w:rsidRDefault="002D655E" w:rsidP="002D655E">
      <w:pPr>
        <w:ind w:left="720"/>
        <w:rPr>
          <w:sz w:val="20"/>
          <w:szCs w:val="20"/>
        </w:rPr>
      </w:pPr>
    </w:p>
    <w:p w14:paraId="5DC26F02" w14:textId="041BB106"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Quem construiu tudo?</w:t>
      </w:r>
    </w:p>
    <w:p w14:paraId="07297C91" w14:textId="77777777" w:rsidR="002D655E" w:rsidRPr="007B69FD" w:rsidRDefault="002D655E" w:rsidP="002D655E">
      <w:pPr xmlns:w="http://schemas.openxmlformats.org/wordprocessingml/2006/main">
        <w:ind w:left="720"/>
        <w:rPr>
          <w:sz w:val="20"/>
          <w:szCs w:val="20"/>
        </w:rPr>
      </w:pPr>
      <w:r xmlns:w="http://schemas.openxmlformats.org/wordprocessingml/2006/main" w:rsidRPr="007B69FD">
        <w:rPr>
          <w:sz w:val="20"/>
          <w:szCs w:val="20"/>
        </w:rPr>
        <w:t xml:space="preserve">Deus construiu tudo.</w:t>
      </w:r>
    </w:p>
    <w:p w14:paraId="5D9C7C2C" w14:textId="77777777" w:rsidR="002D655E" w:rsidRPr="007B69FD" w:rsidRDefault="002D655E" w:rsidP="002D655E">
      <w:pPr>
        <w:ind w:left="720"/>
        <w:rPr>
          <w:sz w:val="20"/>
          <w:szCs w:val="20"/>
        </w:rPr>
      </w:pPr>
    </w:p>
    <w:p w14:paraId="57549859" w14:textId="3562D366"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Qual foi o papel de Moisés na casa de Deus?</w:t>
      </w:r>
    </w:p>
    <w:p w14:paraId="63656B8A" w14:textId="77777777" w:rsidR="002D655E" w:rsidRPr="007B69FD" w:rsidRDefault="002D655E" w:rsidP="002D655E">
      <w:pPr xmlns:w="http://schemas.openxmlformats.org/wordprocessingml/2006/main">
        <w:ind w:left="720"/>
        <w:rPr>
          <w:sz w:val="20"/>
          <w:szCs w:val="20"/>
        </w:rPr>
      </w:pPr>
      <w:r xmlns:w="http://schemas.openxmlformats.org/wordprocessingml/2006/main" w:rsidRPr="007B69FD">
        <w:rPr>
          <w:sz w:val="20"/>
          <w:szCs w:val="20"/>
        </w:rPr>
        <w:t xml:space="preserve">Moisés era um servo fiel na casa de Deus.</w:t>
      </w:r>
    </w:p>
    <w:p w14:paraId="44DB8BD6" w14:textId="77777777" w:rsidR="002D655E" w:rsidRPr="007B69FD" w:rsidRDefault="002D655E" w:rsidP="002D655E">
      <w:pPr>
        <w:ind w:left="720"/>
        <w:rPr>
          <w:sz w:val="20"/>
          <w:szCs w:val="20"/>
        </w:rPr>
      </w:pPr>
    </w:p>
    <w:p w14:paraId="35907080" w14:textId="2B54CDF1"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[3:5]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Sobre o que Moisés testemunhou?</w:t>
      </w:r>
    </w:p>
    <w:p w14:paraId="0138BD97" w14:textId="6EFC82EE" w:rsidR="002D655E" w:rsidRPr="007B69FD" w:rsidRDefault="002D655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Moisés deu testemunho sobre as coisas que seriam faladas no futuro.</w:t>
      </w:r>
    </w:p>
    <w:p w14:paraId="78CDEA39" w14:textId="77777777" w:rsidR="002D655E" w:rsidRPr="007B69FD" w:rsidRDefault="002D655E" w:rsidP="002D655E">
      <w:pPr>
        <w:ind w:left="720"/>
        <w:rPr>
          <w:sz w:val="20"/>
          <w:szCs w:val="20"/>
        </w:rPr>
      </w:pPr>
    </w:p>
    <w:p w14:paraId="0E9F7889" w14:textId="6F6D60E1"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[3:6] </w:t>
      </w:r>
      <w:r xmlns:w="http://schemas.openxmlformats.org/wordprocessingml/2006/main" w:rsidR="000174F5">
        <w:rPr>
          <w:sz w:val="20"/>
          <w:szCs w:val="20"/>
        </w:rPr>
        <w:tab xmlns:w="http://schemas.openxmlformats.org/wordprocessingml/2006/main"/>
      </w:r>
      <w:r xmlns:w="http://schemas.openxmlformats.org/wordprocessingml/2006/main" w:rsidR="002D655E" w:rsidRPr="007B69FD">
        <w:rPr>
          <w:sz w:val="20"/>
          <w:szCs w:val="20"/>
        </w:rPr>
        <w:t xml:space="preserve">Qual você acha que foi o papel de Jesus na casa de Deus?</w:t>
      </w:r>
    </w:p>
    <w:p w14:paraId="16DFC71C" w14:textId="712FDA6E" w:rsidR="002D655E" w:rsidRPr="007B69FD" w:rsidRDefault="00EF5212" w:rsidP="002D655E">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002D655E" w:rsidRPr="007B69FD">
        <w:rPr>
          <w:sz w:val="20"/>
          <w:szCs w:val="20"/>
        </w:rPr>
        <w:t xml:space="preserve">As Escrituras dizem que Jesus, o Filho, está sobre a casa de Deus.</w:t>
      </w:r>
    </w:p>
    <w:p w14:paraId="409A30FE" w14:textId="77777777" w:rsidR="00367FB3" w:rsidRPr="007B69FD" w:rsidRDefault="00367FB3" w:rsidP="002D655E">
      <w:pPr>
        <w:ind w:left="720"/>
        <w:rPr>
          <w:sz w:val="20"/>
          <w:szCs w:val="20"/>
        </w:rPr>
      </w:pPr>
    </w:p>
    <w:p w14:paraId="3448956E" w14:textId="2D412D40" w:rsidR="00367FB3" w:rsidRPr="007B69FD" w:rsidRDefault="00367FB3" w:rsidP="009A736E">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Hebreus 3:1-6 continuação</w:t>
      </w:r>
    </w:p>
    <w:p w14:paraId="21E63E83" w14:textId="77777777" w:rsidR="002D655E" w:rsidRPr="007B69FD" w:rsidRDefault="002D655E" w:rsidP="002D655E">
      <w:pPr>
        <w:ind w:left="720"/>
        <w:rPr>
          <w:sz w:val="20"/>
          <w:szCs w:val="20"/>
        </w:rPr>
      </w:pPr>
    </w:p>
    <w:p w14:paraId="18F8EA0E" w14:textId="522A78C5" w:rsidR="002D655E" w:rsidRPr="007B69FD" w:rsidRDefault="00C7171E" w:rsidP="0099152C">
      <w:pPr xmlns:w="http://schemas.openxmlformats.org/wordprocessingml/2006/main">
        <w:numPr>
          <w:ilvl w:val="0"/>
          <w:numId w:val="47"/>
        </w:numPr>
        <w:rPr>
          <w:sz w:val="20"/>
          <w:szCs w:val="20"/>
        </w:rPr>
      </w:pPr>
      <w:r xmlns:w="http://schemas.openxmlformats.org/wordprocessingml/2006/main" w:rsidRPr="007B69FD">
        <w:rPr>
          <w:sz w:val="20"/>
          <w:szCs w:val="20"/>
        </w:rPr>
        <w:t xml:space="preserve">[3:6]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o autor disse sobre os cristãos e a casa de Deus?</w:t>
      </w:r>
    </w:p>
    <w:p w14:paraId="2037D2FC" w14:textId="77777777" w:rsidR="002D655E" w:rsidRPr="007B69FD" w:rsidRDefault="002D655E"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Os cristãos são considerados casa de Deus, se continuarem a ter coragem e esperança.</w:t>
      </w:r>
    </w:p>
    <w:p w14:paraId="18A5D45B" w14:textId="77777777" w:rsidR="002D655E" w:rsidRPr="007B69FD" w:rsidRDefault="002D655E" w:rsidP="002D655E">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7C21370A" w14:textId="77777777" w:rsidR="00367FB3" w:rsidRPr="007B69FD" w:rsidRDefault="00367FB3">
      <w:pPr>
        <w:rPr>
          <w:rFonts w:asciiTheme="majorHAnsi" w:eastAsiaTheme="majorEastAsia" w:hAnsiTheme="majorHAnsi" w:cstheme="majorBidi"/>
          <w:b/>
          <w:color w:val="0F4761" w:themeColor="accent1" w:themeShade="BF"/>
          <w:sz w:val="44"/>
          <w:szCs w:val="44"/>
        </w:rPr>
      </w:pPr>
      <w:r w:rsidRPr="007B69FD">
        <w:rPr>
          <w:b/>
          <w:sz w:val="44"/>
          <w:szCs w:val="44"/>
        </w:rPr>
        <w:br w:type="page"/>
      </w:r>
    </w:p>
    <w:p w14:paraId="10A6D602" w14:textId="3871ADB1" w:rsidR="00B81824" w:rsidRPr="007B69FD" w:rsidRDefault="00B81824" w:rsidP="00B81824">
      <w:pPr xmlns:w="http://schemas.openxmlformats.org/wordprocessingml/2006/main">
        <w:pStyle w:val="Heading1"/>
        <w:keepNext w:val="0"/>
        <w:keepLines w:val="0"/>
        <w:spacing w:before="480"/>
        <w:rPr>
          <w:b/>
          <w:bCs/>
          <w:szCs w:val="44"/>
        </w:rPr>
      </w:pPr>
      <w:bookmarkStart xmlns:w="http://schemas.openxmlformats.org/wordprocessingml/2006/main" w:id="79" w:name="_Toc166194283"/>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Hebreus 4:12-16</w:t>
      </w:r>
      <w:bookmarkEnd xmlns:w="http://schemas.openxmlformats.org/wordprocessingml/2006/main" w:id="79"/>
    </w:p>
    <w:p w14:paraId="3A91D2CC"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B6CD50E" w14:textId="77777777" w:rsidR="00B81824" w:rsidRPr="007B69FD" w:rsidRDefault="00B81824" w:rsidP="009A736E">
      <w:pPr xmlns:w="http://schemas.openxmlformats.org/wordprocessingml/2006/main">
        <w:pStyle w:val="Part1"/>
      </w:pPr>
      <w:r xmlns:w="http://schemas.openxmlformats.org/wordprocessingml/2006/main" w:rsidRPr="007B69FD">
        <w:t xml:space="preserve">Parte 1</w:t>
      </w:r>
    </w:p>
    <w:p w14:paraId="49365B1E" w14:textId="06D7EECD" w:rsidR="00B81824" w:rsidRPr="007B69FD" w:rsidRDefault="00B81824"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552706E" w14:textId="24CAA827" w:rsidR="00B81824" w:rsidRPr="007B69FD" w:rsidRDefault="00C7171E" w:rsidP="009A736E">
      <w:pPr xmlns:w="http://schemas.openxmlformats.org/wordprocessingml/2006/main">
        <w:pStyle w:val="Checklist"/>
      </w:pPr>
      <w:r xmlns:w="http://schemas.openxmlformats.org/wordprocessingml/2006/main" w:rsidRPr="007B69FD">
        <w:t xml:space="preserve">A palavra de Deus é como uma espada de dois gumes. Ele pode discernir os pensamentos e intenções de uma pessoa. [4:12]</w:t>
      </w:r>
    </w:p>
    <w:p w14:paraId="06B00056" w14:textId="40EAEC04" w:rsidR="00B81824" w:rsidRPr="007B69FD" w:rsidRDefault="00C7171E" w:rsidP="009A736E">
      <w:pPr xmlns:w="http://schemas.openxmlformats.org/wordprocessingml/2006/main">
        <w:pStyle w:val="Checklist"/>
      </w:pPr>
      <w:r xmlns:w="http://schemas.openxmlformats.org/wordprocessingml/2006/main" w:rsidRPr="48114252">
        <w:rPr>
          <w:lang w:val="en-US"/>
        </w:rPr>
        <w:t xml:space="preserve">Deus é capaz de ver todas as coisas. [4:13]</w:t>
      </w:r>
    </w:p>
    <w:p w14:paraId="29098496" w14:textId="5B1DA642" w:rsidR="00B81824" w:rsidRPr="007B69FD" w:rsidRDefault="00C7171E" w:rsidP="009A736E">
      <w:pPr xmlns:w="http://schemas.openxmlformats.org/wordprocessingml/2006/main">
        <w:pStyle w:val="Checklist"/>
      </w:pPr>
      <w:r xmlns:w="http://schemas.openxmlformats.org/wordprocessingml/2006/main" w:rsidRPr="007B69FD">
        <w:t xml:space="preserve">Jesus é um sumo sacerdote que pode simpatizar com os humanos porque ele também foi tentado, mas não pecou. [4:14-15]</w:t>
      </w:r>
    </w:p>
    <w:p w14:paraId="6D3041CF" w14:textId="1E210879" w:rsidR="00B81824" w:rsidRPr="007B69FD" w:rsidRDefault="00C7171E" w:rsidP="009A736E">
      <w:pPr xmlns:w="http://schemas.openxmlformats.org/wordprocessingml/2006/main">
        <w:pStyle w:val="Checklist"/>
      </w:pPr>
      <w:r xmlns:w="http://schemas.openxmlformats.org/wordprocessingml/2006/main" w:rsidRPr="007B69FD">
        <w:t xml:space="preserve">Os crentes podem aproximar-se do trono de Deus com confiança para receber misericórdia e graça. [4:16]</w:t>
      </w:r>
    </w:p>
    <w:p w14:paraId="6F59A1CD" w14:textId="77777777" w:rsidR="00B81824" w:rsidRPr="007B69FD" w:rsidRDefault="00B81824" w:rsidP="009A736E">
      <w:pPr xmlns:w="http://schemas.openxmlformats.org/wordprocessingml/2006/main">
        <w:pStyle w:val="Part2"/>
      </w:pPr>
      <w:r xmlns:w="http://schemas.openxmlformats.org/wordprocessingml/2006/main" w:rsidRPr="007B69FD">
        <w:t xml:space="preserve">Parte 2</w:t>
      </w:r>
    </w:p>
    <w:p w14:paraId="5CA11C33" w14:textId="36EC2041" w:rsidR="00B81824"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2BC3AB91" w14:textId="744ECF7D"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[4:12]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Com o que o autor comparou a palavra viva e ativa de Deus?</w:t>
      </w:r>
    </w:p>
    <w:p w14:paraId="0C99A7C1" w14:textId="77777777"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O autor comparou-a a uma espada de dois gumes.</w:t>
      </w:r>
    </w:p>
    <w:p w14:paraId="7DC554ED" w14:textId="77777777" w:rsidR="00B81824" w:rsidRPr="007B69FD" w:rsidRDefault="00B81824" w:rsidP="00B81824">
      <w:pPr>
        <w:ind w:left="720"/>
        <w:rPr>
          <w:sz w:val="20"/>
          <w:szCs w:val="20"/>
        </w:rPr>
      </w:pPr>
    </w:p>
    <w:p w14:paraId="165802AF" w14:textId="0E7ADDD5"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[4:12]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O que você acha que o autor quis dizer com palavra de Deus?</w:t>
      </w:r>
    </w:p>
    <w:p w14:paraId="496BAD58" w14:textId="60835B8D"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Por palavra de Deus, o autor quis dizer a mensagem de Deus conforme está escrita na Bíblia.</w:t>
      </w:r>
    </w:p>
    <w:p w14:paraId="42E5E488" w14:textId="77777777" w:rsidR="00B81824" w:rsidRPr="007B69FD" w:rsidRDefault="00B81824" w:rsidP="00B81824">
      <w:pPr>
        <w:ind w:left="720"/>
        <w:rPr>
          <w:sz w:val="20"/>
          <w:szCs w:val="20"/>
        </w:rPr>
      </w:pPr>
    </w:p>
    <w:p w14:paraId="087D0DE6" w14:textId="1A9CEBC1"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[4:12]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Quais são algumas das qualidades compartilhadas entre a palavra de Deus e uma espada?</w:t>
      </w:r>
    </w:p>
    <w:p w14:paraId="408AF7E3" w14:textId="528AD1A4" w:rsidR="00B81824" w:rsidRPr="007B69FD" w:rsidRDefault="00B8182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Ambos são afiados. Ambos podem ser usados poderosamente para dividir, cortar e separar coisas que estão intimamente conectadas.</w:t>
      </w:r>
    </w:p>
    <w:p w14:paraId="54F6A216" w14:textId="77777777" w:rsidR="00B81824" w:rsidRPr="007B69FD" w:rsidRDefault="00B81824" w:rsidP="00F21DBA">
      <w:pPr>
        <w:rPr>
          <w:sz w:val="20"/>
          <w:szCs w:val="20"/>
        </w:rPr>
      </w:pPr>
    </w:p>
    <w:p w14:paraId="14B5127E" w14:textId="110D0782"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[4:12]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O que o final do versículo 12 diz que a palavra de Deus é capaz de fazer?</w:t>
      </w:r>
    </w:p>
    <w:p w14:paraId="01931FDA" w14:textId="77777777"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Pode discernir ou julgar os pensamentos e intenções de uma pessoa.</w:t>
      </w:r>
    </w:p>
    <w:p w14:paraId="59C35B0B" w14:textId="77777777" w:rsidR="00B81824" w:rsidRPr="007B69FD" w:rsidRDefault="00B81824" w:rsidP="00B81824">
      <w:pPr>
        <w:ind w:left="720"/>
        <w:rPr>
          <w:sz w:val="20"/>
          <w:szCs w:val="20"/>
        </w:rPr>
      </w:pPr>
    </w:p>
    <w:p w14:paraId="36888821" w14:textId="3BE5C923"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[4:13]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O que está escondido de Deus?</w:t>
      </w:r>
    </w:p>
    <w:p w14:paraId="2EDB34F4" w14:textId="5194FBD8"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Nada está escondido de Deus. Deus vê e sabe tudo claramente.</w:t>
      </w:r>
    </w:p>
    <w:p w14:paraId="2A8B3BC0" w14:textId="77777777" w:rsidR="00B81824" w:rsidRPr="007B69FD" w:rsidRDefault="00B81824" w:rsidP="00B81824">
      <w:pPr>
        <w:ind w:left="720"/>
        <w:rPr>
          <w:sz w:val="20"/>
          <w:szCs w:val="20"/>
        </w:rPr>
      </w:pPr>
    </w:p>
    <w:p w14:paraId="3A7FF6B0" w14:textId="7962256B"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[4:14]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No versículo 14, como o autor descreveu Jesus?</w:t>
      </w:r>
    </w:p>
    <w:p w14:paraId="5A2791C8" w14:textId="77777777"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O autor descreveu Jesus como um grande sumo sacerdote.</w:t>
      </w:r>
    </w:p>
    <w:p w14:paraId="3B108950" w14:textId="77777777" w:rsidR="00B81824" w:rsidRPr="007B69FD" w:rsidRDefault="00B81824" w:rsidP="00B81824">
      <w:pPr>
        <w:ind w:left="720"/>
        <w:rPr>
          <w:sz w:val="20"/>
          <w:szCs w:val="20"/>
        </w:rPr>
      </w:pPr>
    </w:p>
    <w:p w14:paraId="04708BDF" w14:textId="454274AE"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[4:14] </w:t>
      </w:r>
      <w:r xmlns:w="http://schemas.openxmlformats.org/wordprocessingml/2006/main" w:rsidR="000174F5">
        <w:rPr>
          <w:sz w:val="20"/>
          <w:szCs w:val="20"/>
        </w:rPr>
        <w:tab xmlns:w="http://schemas.openxmlformats.org/wordprocessingml/2006/main"/>
      </w:r>
      <w:r xmlns:w="http://schemas.openxmlformats.org/wordprocessingml/2006/main" w:rsidRPr="007B69FD">
        <w:rPr>
          <w:sz w:val="20"/>
          <w:szCs w:val="20"/>
        </w:rPr>
        <w:t xml:space="preserve">Para onde o autor disse que Jesus foi?</w:t>
      </w:r>
    </w:p>
    <w:p w14:paraId="32E669EC" w14:textId="63EA8D4A" w:rsidR="00B81824" w:rsidRPr="00F21DBA" w:rsidRDefault="00B81824" w:rsidP="00F21DBA">
      <w:pPr xmlns:w="http://schemas.openxmlformats.org/wordprocessingml/2006/main">
        <w:ind w:left="720"/>
        <w:rPr>
          <w:sz w:val="20"/>
          <w:szCs w:val="20"/>
        </w:rPr>
      </w:pPr>
      <w:r xmlns:w="http://schemas.openxmlformats.org/wordprocessingml/2006/main" w:rsidRPr="007B69FD">
        <w:rPr>
          <w:sz w:val="20"/>
          <w:szCs w:val="20"/>
        </w:rPr>
        <w:t xml:space="preserve">Jesus passou pelos céus.</w:t>
      </w:r>
    </w:p>
    <w:p w14:paraId="4C7A60B2" w14:textId="77777777"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 </w:t>
      </w:r>
    </w:p>
    <w:p w14:paraId="0DDC5DF7" w14:textId="218305F6"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[4:14] </w:t>
      </w:r>
      <w:r xmlns:w="http://schemas.openxmlformats.org/wordprocessingml/2006/main" w:rsidR="000174F5">
        <w:rPr>
          <w:sz w:val="20"/>
          <w:szCs w:val="20"/>
        </w:rPr>
        <w:tab xmlns:w="http://schemas.openxmlformats.org/wordprocessingml/2006/main"/>
      </w:r>
      <w:r xmlns:w="http://schemas.openxmlformats.org/wordprocessingml/2006/main" w:rsidR="00B81824" w:rsidRPr="007B69FD">
        <w:rPr>
          <w:sz w:val="20"/>
          <w:szCs w:val="20"/>
        </w:rPr>
        <w:t xml:space="preserve">Visto que Jesus é um grande sumo sacerdote que atravessou os céus, o que o versículo 14 diz que os crentes devem fazer?</w:t>
      </w:r>
    </w:p>
    <w:p w14:paraId="5A0D8347" w14:textId="6F9765A0" w:rsidR="00B81824" w:rsidRPr="007B69FD" w:rsidRDefault="00B81824" w:rsidP="48114252">
      <w:pPr xmlns:w="http://schemas.openxmlformats.org/wordprocessingml/2006/main">
        <w:ind w:left="360" w:firstLine="360"/>
        <w:rPr>
          <w:sz w:val="20"/>
          <w:szCs w:val="20"/>
          <w:lang w:val="en-US"/>
        </w:rPr>
      </w:pPr>
      <w:r xmlns:w="http://schemas.openxmlformats.org/wordprocessingml/2006/main" w:rsidRPr="48114252">
        <w:rPr>
          <w:sz w:val="20"/>
          <w:szCs w:val="20"/>
          <w:lang w:val="en-US"/>
        </w:rPr>
        <w:t xml:space="preserve">Os crentes devem manter firmemente a sua confissão (naquilo em que acreditam).</w:t>
      </w:r>
    </w:p>
    <w:p w14:paraId="53721D9F" w14:textId="77777777" w:rsidR="00B81824" w:rsidRPr="007B69FD" w:rsidRDefault="00B81824" w:rsidP="00B81824">
      <w:pPr>
        <w:ind w:left="360"/>
        <w:rPr>
          <w:sz w:val="20"/>
          <w:szCs w:val="20"/>
        </w:rPr>
      </w:pPr>
    </w:p>
    <w:p w14:paraId="5BE74D01" w14:textId="602EBE96" w:rsidR="00B81824" w:rsidRPr="007B69FD" w:rsidRDefault="003B4263" w:rsidP="0099152C">
      <w:pPr xmlns:w="http://schemas.openxmlformats.org/wordprocessingml/2006/main">
        <w:numPr>
          <w:ilvl w:val="0"/>
          <w:numId w:val="48"/>
        </w:numPr>
        <w:rPr>
          <w:sz w:val="20"/>
          <w:szCs w:val="20"/>
          <w:lang w:val="en-US"/>
        </w:rPr>
      </w:pPr>
      <w:r xmlns:w="http://schemas.openxmlformats.org/wordprocessingml/2006/main">
        <w:rPr>
          <w:sz w:val="20"/>
          <w:szCs w:val="20"/>
          <w:lang w:val="en-US"/>
        </w:rPr>
        <w:t xml:space="preserve">[4:14] </w:t>
      </w:r>
      <w:r xmlns:w="http://schemas.openxmlformats.org/wordprocessingml/2006/main">
        <w:rPr>
          <w:sz w:val="20"/>
          <w:szCs w:val="20"/>
          <w:lang w:val="en-US"/>
        </w:rPr>
        <w:tab xmlns:w="http://schemas.openxmlformats.org/wordprocessingml/2006/main"/>
      </w:r>
      <w:r xmlns:w="http://schemas.openxmlformats.org/wordprocessingml/2006/main">
        <w:rPr>
          <w:sz w:val="20"/>
          <w:szCs w:val="20"/>
          <w:lang w:val="en-US"/>
        </w:rPr>
        <w:tab xmlns:w="http://schemas.openxmlformats.org/wordprocessingml/2006/main"/>
      </w:r>
      <w:r xmlns:w="http://schemas.openxmlformats.org/wordprocessingml/2006/main" w:rsidR="00B81824" w:rsidRPr="48114252">
        <w:rPr>
          <w:sz w:val="20"/>
          <w:szCs w:val="20"/>
          <w:lang w:val="en-US"/>
        </w:rPr>
        <w:t xml:space="preserve">O que você acha que significa alguém se apegar firmemente ao que acredita?</w:t>
      </w:r>
    </w:p>
    <w:p w14:paraId="5381FCF3" w14:textId="4C14A9B3" w:rsidR="00B81824"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B81824" w:rsidRPr="48114252">
        <w:rPr>
          <w:sz w:val="20"/>
          <w:szCs w:val="20"/>
          <w:lang w:val="en-US"/>
        </w:rPr>
        <w:t xml:space="preserve">Isto provavelmente significa que os cristãos devem continuar a acreditar nos verdadeiros ensinamentos sobre Jesus Cristo.</w:t>
      </w:r>
    </w:p>
    <w:p w14:paraId="3CD1CB19" w14:textId="4A47F21C" w:rsidR="00B81824" w:rsidRPr="007B69FD" w:rsidRDefault="00F21DBA" w:rsidP="00F21DB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Hebreus 4:12-16 continuação</w:t>
      </w:r>
      <w:r xmlns:w="http://schemas.openxmlformats.org/wordprocessingml/2006/main">
        <w:br xmlns:w="http://schemas.openxmlformats.org/wordprocessingml/2006/main"/>
      </w:r>
    </w:p>
    <w:p w14:paraId="5769493C" w14:textId="7C5266D7" w:rsidR="00B81824" w:rsidRPr="007B69FD" w:rsidRDefault="00C7171E" w:rsidP="0099152C">
      <w:pPr xmlns:w="http://schemas.openxmlformats.org/wordprocessingml/2006/main">
        <w:numPr>
          <w:ilvl w:val="0"/>
          <w:numId w:val="48"/>
        </w:numPr>
        <w:rPr>
          <w:sz w:val="20"/>
          <w:szCs w:val="20"/>
          <w:lang w:val="en-US"/>
        </w:rPr>
      </w:pPr>
      <w:r xmlns:w="http://schemas.openxmlformats.org/wordprocessingml/2006/main" w:rsidRPr="48114252">
        <w:rPr>
          <w:sz w:val="20"/>
          <w:szCs w:val="20"/>
          <w:lang w:val="en-US"/>
        </w:rPr>
        <w:t xml:space="preserve">[4:15] </w:t>
      </w:r>
      <w:r xmlns:w="http://schemas.openxmlformats.org/wordprocessingml/2006/main" w:rsidR="003B4263">
        <w:rPr>
          <w:sz w:val="20"/>
          <w:szCs w:val="20"/>
          <w:lang w:val="en-US"/>
        </w:rPr>
        <w:tab xmlns:w="http://schemas.openxmlformats.org/wordprocessingml/2006/main"/>
      </w:r>
      <w:r xmlns:w="http://schemas.openxmlformats.org/wordprocessingml/2006/main" w:rsidRPr="48114252">
        <w:rPr>
          <w:sz w:val="20"/>
          <w:szCs w:val="20"/>
          <w:lang w:val="en-US"/>
        </w:rPr>
        <w:t xml:space="preserve">Como Jesus era semelhante a todos os crentes? Como ele era diferente?</w:t>
      </w:r>
    </w:p>
    <w:p w14:paraId="7D2B63C0" w14:textId="77777777" w:rsidR="00B81824" w:rsidRPr="007B69FD" w:rsidRDefault="00B8182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era semelhante a todos os crentes quando vivia na terra num corpo humano, porque foi tentado da mesma forma que todos os crentes são tentados. Ele era diferente dos crentes porque nunca pecou.</w:t>
      </w:r>
    </w:p>
    <w:p w14:paraId="049EBE9B" w14:textId="77777777" w:rsidR="00B81824" w:rsidRPr="007B69FD" w:rsidRDefault="00B81824" w:rsidP="00B81824">
      <w:pPr>
        <w:ind w:left="720"/>
        <w:rPr>
          <w:sz w:val="20"/>
          <w:szCs w:val="20"/>
        </w:rPr>
      </w:pPr>
    </w:p>
    <w:p w14:paraId="5902EB8B" w14:textId="00404AF5"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[4:16]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o autor convidou os crentes a fazer no versículo 16?</w:t>
      </w:r>
    </w:p>
    <w:p w14:paraId="601305EA" w14:textId="406A0D14"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O autor encorajou os crentes a irem com confiança ao trono da graça, para que encontrassem misericórdia e graça em momentos de necessidade.</w:t>
      </w:r>
    </w:p>
    <w:p w14:paraId="54D6DAB7" w14:textId="77777777" w:rsidR="00B81824" w:rsidRPr="007B69FD" w:rsidRDefault="00B81824" w:rsidP="00B81824">
      <w:pPr>
        <w:ind w:left="360"/>
        <w:rPr>
          <w:sz w:val="20"/>
          <w:szCs w:val="20"/>
        </w:rPr>
      </w:pPr>
    </w:p>
    <w:p w14:paraId="51919039" w14:textId="3D884E6E"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[4:16] </w:t>
      </w:r>
      <w:r xmlns:w="http://schemas.openxmlformats.org/wordprocessingml/2006/main" w:rsidR="003B4263">
        <w:rPr>
          <w:sz w:val="20"/>
          <w:szCs w:val="20"/>
        </w:rPr>
        <w:tab xmlns:w="http://schemas.openxmlformats.org/wordprocessingml/2006/main"/>
      </w:r>
      <w:r xmlns:w="http://schemas.openxmlformats.org/wordprocessingml/2006/main" w:rsidR="00B81824" w:rsidRPr="007B69FD">
        <w:rPr>
          <w:sz w:val="20"/>
          <w:szCs w:val="20"/>
        </w:rPr>
        <w:t xml:space="preserve">O que você acha que significa ir ao trono da graça?</w:t>
      </w:r>
    </w:p>
    <w:p w14:paraId="5856AA34" w14:textId="186D3263" w:rsidR="00B81824" w:rsidRPr="007B69FD" w:rsidRDefault="00EF521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B81824" w:rsidRPr="48114252">
        <w:rPr>
          <w:sz w:val="20"/>
          <w:szCs w:val="20"/>
          <w:lang w:val="en-US"/>
        </w:rPr>
        <w:t xml:space="preserve">Aqui a palavra “trono” parece significar o próprio Deus. Este versículo significa então que uma pessoa pode orar com confiança a Deus, que é gracioso.</w:t>
      </w:r>
    </w:p>
    <w:p w14:paraId="0B06416A" w14:textId="77777777" w:rsidR="00B81824" w:rsidRPr="007B69FD" w:rsidRDefault="00B81824" w:rsidP="00B81824">
      <w:pPr>
        <w:ind w:left="720"/>
        <w:rPr>
          <w:sz w:val="20"/>
          <w:szCs w:val="20"/>
        </w:rPr>
      </w:pPr>
    </w:p>
    <w:p w14:paraId="0A0839CE" w14:textId="313598FF" w:rsidR="00B81824" w:rsidRPr="007B69FD" w:rsidRDefault="00C7171E" w:rsidP="0099152C">
      <w:pPr xmlns:w="http://schemas.openxmlformats.org/wordprocessingml/2006/main">
        <w:numPr>
          <w:ilvl w:val="0"/>
          <w:numId w:val="48"/>
        </w:numPr>
        <w:rPr>
          <w:sz w:val="20"/>
          <w:szCs w:val="20"/>
        </w:rPr>
      </w:pPr>
      <w:r xmlns:w="http://schemas.openxmlformats.org/wordprocessingml/2006/main" w:rsidRPr="007B69FD">
        <w:rPr>
          <w:sz w:val="20"/>
          <w:szCs w:val="20"/>
        </w:rPr>
        <w:t xml:space="preserve">[4:16] </w:t>
      </w:r>
      <w:r xmlns:w="http://schemas.openxmlformats.org/wordprocessingml/2006/main" w:rsidR="003B4263">
        <w:rPr>
          <w:sz w:val="20"/>
          <w:szCs w:val="20"/>
        </w:rPr>
        <w:tab xmlns:w="http://schemas.openxmlformats.org/wordprocessingml/2006/main"/>
      </w:r>
      <w:r xmlns:w="http://schemas.openxmlformats.org/wordprocessingml/2006/main" w:rsidR="00B81824" w:rsidRPr="007B69FD">
        <w:rPr>
          <w:sz w:val="20"/>
          <w:szCs w:val="20"/>
        </w:rPr>
        <w:t xml:space="preserve">O que o versículo 16 diz às pessoas sobre Deus?</w:t>
      </w:r>
    </w:p>
    <w:p w14:paraId="789E5372" w14:textId="77777777" w:rsidR="00B81824" w:rsidRPr="007B69FD" w:rsidRDefault="00B81824" w:rsidP="00B81824">
      <w:pPr xmlns:w="http://schemas.openxmlformats.org/wordprocessingml/2006/main">
        <w:ind w:left="720"/>
        <w:rPr>
          <w:sz w:val="20"/>
          <w:szCs w:val="20"/>
        </w:rPr>
      </w:pPr>
      <w:r xmlns:w="http://schemas.openxmlformats.org/wordprocessingml/2006/main" w:rsidRPr="007B69FD">
        <w:rPr>
          <w:sz w:val="20"/>
          <w:szCs w:val="20"/>
        </w:rPr>
        <w:t xml:space="preserve">Ele é gracioso e misericordioso e ajuda os crentes quando eles precisam dele.</w:t>
      </w:r>
    </w:p>
    <w:p w14:paraId="6CF444C8" w14:textId="28631E4F" w:rsidR="00B81824" w:rsidRPr="007B69FD" w:rsidRDefault="00B81824" w:rsidP="00B8182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7D8E9350" w14:textId="77777777" w:rsidR="00B81824" w:rsidRPr="007B69FD" w:rsidRDefault="00B81824">
      <w:pPr>
        <w:rPr>
          <w:b/>
          <w:sz w:val="20"/>
          <w:szCs w:val="20"/>
        </w:rPr>
      </w:pPr>
      <w:r w:rsidRPr="007B69FD">
        <w:rPr>
          <w:b/>
          <w:sz w:val="20"/>
          <w:szCs w:val="20"/>
        </w:rPr>
        <w:br w:type="page"/>
      </w:r>
    </w:p>
    <w:p w14:paraId="4039B69E" w14:textId="36E7AD23" w:rsidR="00E519F2" w:rsidRPr="007B69FD" w:rsidRDefault="00E519F2" w:rsidP="00E519F2">
      <w:pPr xmlns:w="http://schemas.openxmlformats.org/wordprocessingml/2006/main">
        <w:pStyle w:val="Heading1"/>
        <w:keepNext w:val="0"/>
        <w:keepLines w:val="0"/>
        <w:spacing w:before="480"/>
        <w:rPr>
          <w:b/>
          <w:bCs/>
          <w:szCs w:val="44"/>
        </w:rPr>
      </w:pPr>
      <w:bookmarkStart xmlns:w="http://schemas.openxmlformats.org/wordprocessingml/2006/main" w:id="80" w:name="_Toc166194284"/>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Hebreus 5:11-14</w:t>
      </w:r>
      <w:bookmarkEnd xmlns:w="http://schemas.openxmlformats.org/wordprocessingml/2006/main" w:id="80"/>
    </w:p>
    <w:p w14:paraId="0750B64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11FAE3C" w14:textId="77777777" w:rsidR="00E519F2" w:rsidRPr="007B69FD" w:rsidRDefault="00E519F2" w:rsidP="009A736E">
      <w:pPr xmlns:w="http://schemas.openxmlformats.org/wordprocessingml/2006/main">
        <w:pStyle w:val="Part1"/>
      </w:pPr>
      <w:r xmlns:w="http://schemas.openxmlformats.org/wordprocessingml/2006/main" w:rsidRPr="007B69FD">
        <w:t xml:space="preserve">Parte 1</w:t>
      </w:r>
    </w:p>
    <w:p w14:paraId="376BD750" w14:textId="4655AD41" w:rsidR="00E519F2" w:rsidRPr="007B69FD" w:rsidRDefault="00E519F2"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F2FF5A6" w14:textId="76EE095F" w:rsidR="00E519F2" w:rsidRPr="007B69FD" w:rsidRDefault="00C7171E" w:rsidP="009A736E">
      <w:pPr xmlns:w="http://schemas.openxmlformats.org/wordprocessingml/2006/main">
        <w:pStyle w:val="Checklist"/>
      </w:pPr>
      <w:r xmlns:w="http://schemas.openxmlformats.org/wordprocessingml/2006/main" w:rsidRPr="007B69FD">
        <w:t xml:space="preserve">Paulo descreveu os cristãos como sendo imaturos na sua compreensão da mensagem de Deus. [5:11-13]</w:t>
      </w:r>
    </w:p>
    <w:p w14:paraId="2DEFC197" w14:textId="0DF8943A" w:rsidR="00E519F2" w:rsidRPr="007B69FD" w:rsidRDefault="00C7171E" w:rsidP="009A736E">
      <w:pPr xmlns:w="http://schemas.openxmlformats.org/wordprocessingml/2006/main">
        <w:pStyle w:val="Checklist"/>
      </w:pPr>
      <w:r xmlns:w="http://schemas.openxmlformats.org/wordprocessingml/2006/main" w:rsidRPr="007B69FD">
        <w:t xml:space="preserve">Somente os cristãos maduros compreenderam a diferença entre o bem e o mal. [5:14]</w:t>
      </w:r>
    </w:p>
    <w:p w14:paraId="61E280FD" w14:textId="77777777" w:rsidR="00E519F2" w:rsidRPr="007B69FD" w:rsidRDefault="00E519F2" w:rsidP="009A736E">
      <w:pPr xmlns:w="http://schemas.openxmlformats.org/wordprocessingml/2006/main">
        <w:pStyle w:val="Part2"/>
      </w:pPr>
      <w:r xmlns:w="http://schemas.openxmlformats.org/wordprocessingml/2006/main" w:rsidRPr="007B69FD">
        <w:t xml:space="preserve">Parte 2</w:t>
      </w:r>
    </w:p>
    <w:p w14:paraId="497B6085" w14:textId="1E3B4067" w:rsidR="00E519F2"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1D32BCC3" w14:textId="145B1DD6"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[5:11]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Por que foi difícil explicar coisas sobre Jesus para as pessoas?</w:t>
      </w:r>
    </w:p>
    <w:p w14:paraId="3E8054A4" w14:textId="3748229E"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Era difícil explicar coisas sobre Jesus porque as pessoas não ouviam e não entendiam.</w:t>
      </w:r>
    </w:p>
    <w:p w14:paraId="5C3BDC36" w14:textId="77777777" w:rsidR="00E519F2" w:rsidRPr="007B69FD" w:rsidRDefault="00E519F2" w:rsidP="00E519F2">
      <w:pPr>
        <w:ind w:left="720"/>
        <w:rPr>
          <w:sz w:val="20"/>
          <w:szCs w:val="20"/>
        </w:rPr>
      </w:pPr>
    </w:p>
    <w:p w14:paraId="7F7BEC23" w14:textId="06944707"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[5:12]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Embora naquela época eles devessem ser professores, o que o autor disse sobre o que as pessoas ainda precisavam?</w:t>
      </w:r>
    </w:p>
    <w:p w14:paraId="501F09D4"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O povo ainda precisava aprender os princípios elementares das mensagens de Deus.</w:t>
      </w:r>
    </w:p>
    <w:p w14:paraId="51C8E175" w14:textId="77777777" w:rsidR="00E519F2" w:rsidRPr="007B69FD" w:rsidRDefault="00E519F2" w:rsidP="00E519F2">
      <w:pPr>
        <w:ind w:left="720"/>
        <w:rPr>
          <w:sz w:val="20"/>
          <w:szCs w:val="20"/>
        </w:rPr>
      </w:pPr>
    </w:p>
    <w:p w14:paraId="227E1E5F" w14:textId="0175986F"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[5:12-13]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 o que o autor comparou seus leitores?</w:t>
      </w:r>
    </w:p>
    <w:p w14:paraId="5B5FE652"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O autor comparou-os a crianças pequenas que só tomavam leite e não comiam alimentos sólidos.</w:t>
      </w:r>
    </w:p>
    <w:p w14:paraId="0913C065" w14:textId="77777777" w:rsidR="00E519F2" w:rsidRPr="007B69FD" w:rsidRDefault="00E519F2" w:rsidP="00E519F2">
      <w:pPr>
        <w:ind w:left="720"/>
        <w:rPr>
          <w:sz w:val="20"/>
          <w:szCs w:val="20"/>
        </w:rPr>
      </w:pPr>
    </w:p>
    <w:p w14:paraId="55C885AF" w14:textId="17659957"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[5:14]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Para quais pessoas era o alimento sólido?</w:t>
      </w:r>
    </w:p>
    <w:p w14:paraId="08BD5DC0"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O alimento sólido era para pessoas maduras na compreensão das mensagens de Deus.</w:t>
      </w:r>
    </w:p>
    <w:p w14:paraId="63C233B0" w14:textId="77777777" w:rsidR="00E519F2" w:rsidRPr="007B69FD" w:rsidRDefault="00E519F2" w:rsidP="00E519F2">
      <w:pPr>
        <w:ind w:left="720"/>
        <w:rPr>
          <w:sz w:val="20"/>
          <w:szCs w:val="20"/>
        </w:rPr>
      </w:pPr>
    </w:p>
    <w:p w14:paraId="2C45D5D5" w14:textId="5094370C"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[5:14]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os cristãos maduros poderiam distinguir?</w:t>
      </w:r>
    </w:p>
    <w:p w14:paraId="0E291FA1"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Os cristãos maduros podiam distinguir o bem do mal.</w:t>
      </w:r>
    </w:p>
    <w:p w14:paraId="5AAF0F65" w14:textId="77777777" w:rsidR="00E519F2" w:rsidRPr="007B69FD" w:rsidRDefault="00E519F2" w:rsidP="00E519F2">
      <w:pPr>
        <w:ind w:left="720"/>
        <w:rPr>
          <w:sz w:val="20"/>
          <w:szCs w:val="20"/>
        </w:rPr>
      </w:pPr>
    </w:p>
    <w:p w14:paraId="08EE8078" w14:textId="518FFA7E" w:rsidR="00E519F2" w:rsidRPr="007B69FD" w:rsidRDefault="00C7171E" w:rsidP="0099152C">
      <w:pPr xmlns:w="http://schemas.openxmlformats.org/wordprocessingml/2006/main">
        <w:numPr>
          <w:ilvl w:val="0"/>
          <w:numId w:val="50"/>
        </w:numPr>
        <w:rPr>
          <w:sz w:val="20"/>
          <w:szCs w:val="20"/>
        </w:rPr>
      </w:pPr>
      <w:r xmlns:w="http://schemas.openxmlformats.org/wordprocessingml/2006/main" w:rsidRPr="007B69FD">
        <w:rPr>
          <w:sz w:val="20"/>
          <w:szCs w:val="20"/>
        </w:rPr>
        <w:t xml:space="preserve">[5:11-13]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Por que você acha que o autor estava descontente com os crentes?</w:t>
      </w:r>
    </w:p>
    <w:p w14:paraId="40C328DA" w14:textId="774904EE" w:rsidR="00E519F2" w:rsidRPr="007B69FD" w:rsidRDefault="00E519F2"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O autor estava aparentemente infeliz porque os crentes não tinham avançado na sua compreensão das mensagens de Deus. Talvez os crentes tivessem se tornado preguiçosos ou não quisessem mais estudar as mensagens de Deus. O autor queria que eles ensinassem a outros as mensagens de Deus, mas eles ainda precisavam de instrução.</w:t>
      </w:r>
    </w:p>
    <w:p w14:paraId="1A0301F3" w14:textId="77777777" w:rsidR="00E519F2" w:rsidRPr="007B69FD" w:rsidRDefault="00E519F2" w:rsidP="00E519F2">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06E7716" w14:textId="77777777" w:rsidR="00E519F2" w:rsidRPr="007B69FD" w:rsidRDefault="00E519F2" w:rsidP="00E519F2">
      <w:pPr>
        <w:spacing w:before="240" w:after="240"/>
        <w:rPr>
          <w:sz w:val="20"/>
          <w:szCs w:val="20"/>
        </w:rPr>
      </w:pPr>
    </w:p>
    <w:p w14:paraId="28DB3620" w14:textId="77777777" w:rsidR="00E519F2" w:rsidRPr="007B69FD" w:rsidRDefault="00E519F2" w:rsidP="00E519F2">
      <w:pPr>
        <w:spacing w:before="240" w:after="240"/>
        <w:rPr>
          <w:sz w:val="20"/>
          <w:szCs w:val="20"/>
        </w:rPr>
      </w:pPr>
      <w:r w:rsidRPr="007B69FD">
        <w:br w:type="page"/>
      </w:r>
    </w:p>
    <w:p w14:paraId="7CB826C4" w14:textId="503E27E8" w:rsidR="00E519F2" w:rsidRPr="007B69FD" w:rsidRDefault="00E519F2" w:rsidP="00E519F2">
      <w:pPr xmlns:w="http://schemas.openxmlformats.org/wordprocessingml/2006/main">
        <w:pStyle w:val="Heading1"/>
        <w:keepNext w:val="0"/>
        <w:keepLines w:val="0"/>
        <w:spacing w:before="480"/>
        <w:rPr>
          <w:b/>
          <w:bCs/>
          <w:szCs w:val="44"/>
        </w:rPr>
      </w:pPr>
      <w:bookmarkStart xmlns:w="http://schemas.openxmlformats.org/wordprocessingml/2006/main" w:id="81" w:name="_b3on8lpjcjcq" w:colFirst="0" w:colLast="0"/>
      <w:bookmarkStart xmlns:w="http://schemas.openxmlformats.org/wordprocessingml/2006/main" w:id="82" w:name="_Toc166194285"/>
      <w:bookmarkEnd xmlns:w="http://schemas.openxmlformats.org/wordprocessingml/2006/main" w:id="8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Hebreus 6:13-20</w:t>
      </w:r>
      <w:bookmarkEnd xmlns:w="http://schemas.openxmlformats.org/wordprocessingml/2006/main" w:id="82"/>
    </w:p>
    <w:p w14:paraId="04F571B9" w14:textId="010E2D4A" w:rsidR="001D1E8E" w:rsidRPr="007B69FD" w:rsidRDefault="001D1E8E" w:rsidP="48114252">
      <w:pPr xmlns:w="http://schemas.openxmlformats.org/wordprocessingml/2006/main">
        <w:pStyle w:val="Background"/>
        <w:rPr>
          <w:b/>
          <w:i/>
          <w:iCs/>
          <w:lang w:val="en-US"/>
        </w:rPr>
      </w:pPr>
      <w:r xmlns:w="http://schemas.openxmlformats.org/wordprocessingml/2006/main" w:rsidRPr="48114252">
        <w:rPr>
          <w:b/>
          <w:lang w:val="en-US"/>
        </w:rPr>
        <w:t xml:space="preserve">Fundo:</w:t>
      </w:r>
      <w:r xmlns:w="http://schemas.openxmlformats.org/wordprocessingml/2006/main" w:rsidRPr="48114252">
        <w:rPr>
          <w:b/>
          <w:i/>
          <w:iCs/>
          <w:lang w:val="en-US"/>
        </w:rPr>
        <w:t xml:space="preserve"> </w:t>
      </w:r>
      <w:r xmlns:w="http://schemas.openxmlformats.org/wordprocessingml/2006/main" w:rsidRPr="48114252">
        <w:rPr>
          <w:lang w:val="en-US"/>
        </w:rPr>
        <w:t xml:space="preserve">No Antigo Testamento, Deus prometeu abençoar o mundo inteiro através de Abraão, um dos ancestrais mais famosos do povo judeu. Há muito tempo, Abraão deu um décimo de tudo o que possuía ao sacerdote de Deus, Melquisedeque, depois de abençoá-lo.</w:t>
      </w:r>
    </w:p>
    <w:p w14:paraId="3E6C7C6F"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19A1554A" w14:textId="77777777" w:rsidR="00E519F2" w:rsidRPr="007B69FD" w:rsidRDefault="00E519F2" w:rsidP="009A736E">
      <w:pPr xmlns:w="http://schemas.openxmlformats.org/wordprocessingml/2006/main">
        <w:pStyle w:val="Part1"/>
      </w:pPr>
      <w:r xmlns:w="http://schemas.openxmlformats.org/wordprocessingml/2006/main" w:rsidRPr="007B69FD">
        <w:t xml:space="preserve">Parte 1</w:t>
      </w:r>
    </w:p>
    <w:p w14:paraId="5D51C3A2" w14:textId="58E34D83" w:rsidR="00E519F2" w:rsidRPr="007B69FD" w:rsidRDefault="00E519F2"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4CB1032" w14:textId="3A856123" w:rsidR="00E519F2" w:rsidRPr="007B69FD" w:rsidRDefault="00C7171E" w:rsidP="009A736E">
      <w:pPr xmlns:w="http://schemas.openxmlformats.org/wordprocessingml/2006/main">
        <w:pStyle w:val="Checklist"/>
      </w:pPr>
      <w:r xmlns:w="http://schemas.openxmlformats.org/wordprocessingml/2006/main" w:rsidRPr="007B69FD">
        <w:t xml:space="preserve">Deus prometeu abençoar Abraão e dar-lhe muitos descendentes. [6:13-15]</w:t>
      </w:r>
    </w:p>
    <w:p w14:paraId="1D3908AF" w14:textId="05BDBFEA" w:rsidR="00E519F2" w:rsidRPr="007B69FD" w:rsidRDefault="00C7171E" w:rsidP="009A736E">
      <w:pPr xmlns:w="http://schemas.openxmlformats.org/wordprocessingml/2006/main">
        <w:pStyle w:val="Checklist"/>
      </w:pPr>
      <w:r xmlns:w="http://schemas.openxmlformats.org/wordprocessingml/2006/main" w:rsidRPr="007B69FD">
        <w:t xml:space="preserve">As pessoas juraram por alguém superior a elas para confirmar seus juramentos. [6:16]</w:t>
      </w:r>
    </w:p>
    <w:p w14:paraId="300EF618" w14:textId="3B6F0FF4" w:rsidR="00E519F2" w:rsidRPr="007B69FD" w:rsidRDefault="00C7171E" w:rsidP="009A736E">
      <w:pPr xmlns:w="http://schemas.openxmlformats.org/wordprocessingml/2006/main">
        <w:pStyle w:val="Checklist"/>
      </w:pPr>
      <w:r xmlns:w="http://schemas.openxmlformats.org/wordprocessingml/2006/main" w:rsidRPr="007B69FD">
        <w:t xml:space="preserve">Deus mostrou que sua promessa era certa ao jurar por si mesmo, porque não havia ninguém maior por quem jurar, e Deus não pode mentir. [6:15, 17-18]</w:t>
      </w:r>
    </w:p>
    <w:p w14:paraId="4903CC5D" w14:textId="14293731" w:rsidR="00E519F2" w:rsidRPr="007B69FD" w:rsidRDefault="00C7171E" w:rsidP="009A736E">
      <w:pPr xmlns:w="http://schemas.openxmlformats.org/wordprocessingml/2006/main">
        <w:pStyle w:val="Checklist"/>
      </w:pPr>
      <w:r xmlns:w="http://schemas.openxmlformats.org/wordprocessingml/2006/main" w:rsidRPr="007B69FD">
        <w:t xml:space="preserve">Os cristãos devem ser encorajados e continuar a ter esperança porque a promessa de Deus é segura. [6:18-19]</w:t>
      </w:r>
    </w:p>
    <w:p w14:paraId="31C3D6DD" w14:textId="33139D7F" w:rsidR="00E519F2" w:rsidRPr="007B69FD" w:rsidRDefault="00C7171E" w:rsidP="009A736E">
      <w:pPr xmlns:w="http://schemas.openxmlformats.org/wordprocessingml/2006/main">
        <w:pStyle w:val="Checklist"/>
      </w:pPr>
      <w:r xmlns:w="http://schemas.openxmlformats.org/wordprocessingml/2006/main" w:rsidRPr="007B69FD">
        <w:t xml:space="preserve">Jesus tornou-se sumo sacerdote para nós segundo a ordem de Melquisedeque. [6:20]</w:t>
      </w:r>
    </w:p>
    <w:p w14:paraId="4116B646" w14:textId="77777777" w:rsidR="00E519F2" w:rsidRPr="007B69FD" w:rsidRDefault="00E519F2" w:rsidP="009A736E">
      <w:pPr xmlns:w="http://schemas.openxmlformats.org/wordprocessingml/2006/main">
        <w:pStyle w:val="Part2"/>
      </w:pPr>
      <w:r xmlns:w="http://schemas.openxmlformats.org/wordprocessingml/2006/main" w:rsidRPr="007B69FD">
        <w:t xml:space="preserve">Parte 2</w:t>
      </w:r>
    </w:p>
    <w:p w14:paraId="1F5B7B0A" w14:textId="5FA8554A" w:rsidR="00E519F2"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138BFFC8" w14:textId="128DD28D"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Quando Deus fez uma promessa, por que Deus jurou por si mesmo?</w:t>
      </w:r>
    </w:p>
    <w:p w14:paraId="7CE06AA1"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Deus jurou por si mesmo porque não havia ninguém maior por quem ele pudesse jurar.</w:t>
      </w:r>
    </w:p>
    <w:p w14:paraId="48678D90" w14:textId="77777777" w:rsidR="00E519F2" w:rsidRPr="007B69FD" w:rsidRDefault="00E519F2" w:rsidP="00E519F2">
      <w:pPr>
        <w:ind w:left="720"/>
        <w:rPr>
          <w:sz w:val="20"/>
          <w:szCs w:val="20"/>
        </w:rPr>
      </w:pPr>
    </w:p>
    <w:p w14:paraId="47AE9684" w14:textId="65D334A7"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[6:14]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Deus prometeu a Abraão?</w:t>
      </w:r>
    </w:p>
    <w:p w14:paraId="0FD1318E"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Deus prometeu abençoar Abraão e dar-lhe muitos descendentes.</w:t>
      </w:r>
    </w:p>
    <w:p w14:paraId="6766C1C4" w14:textId="77777777" w:rsidR="00E519F2" w:rsidRPr="007B69FD" w:rsidRDefault="00E519F2" w:rsidP="00E519F2">
      <w:pPr>
        <w:ind w:left="720"/>
        <w:rPr>
          <w:sz w:val="20"/>
          <w:szCs w:val="20"/>
        </w:rPr>
      </w:pPr>
    </w:p>
    <w:p w14:paraId="6C246A58" w14:textId="7297C4CE" w:rsidR="00E519F2" w:rsidRPr="007B69FD" w:rsidRDefault="00C7171E" w:rsidP="0099152C">
      <w:pPr xmlns:w="http://schemas.openxmlformats.org/wordprocessingml/2006/main">
        <w:numPr>
          <w:ilvl w:val="0"/>
          <w:numId w:val="51"/>
        </w:numPr>
        <w:rPr>
          <w:sz w:val="20"/>
          <w:szCs w:val="20"/>
          <w:lang w:val="en-US"/>
        </w:rPr>
      </w:pPr>
      <w:r xmlns:w="http://schemas.openxmlformats.org/wordprocessingml/2006/main" w:rsidRPr="48114252">
        <w:rPr>
          <w:sz w:val="20"/>
          <w:szCs w:val="20"/>
          <w:lang w:val="en-US"/>
        </w:rPr>
        <w:t xml:space="preserve">[6:15] </w:t>
      </w:r>
      <w:r xmlns:w="http://schemas.openxmlformats.org/wordprocessingml/2006/main" w:rsidR="003B4263">
        <w:rPr>
          <w:sz w:val="20"/>
          <w:szCs w:val="20"/>
          <w:lang w:val="en-US"/>
        </w:rPr>
        <w:tab xmlns:w="http://schemas.openxmlformats.org/wordprocessingml/2006/main"/>
      </w:r>
      <w:r xmlns:w="http://schemas.openxmlformats.org/wordprocessingml/2006/main" w:rsidRPr="48114252">
        <w:rPr>
          <w:sz w:val="20"/>
          <w:szCs w:val="20"/>
          <w:lang w:val="en-US"/>
        </w:rPr>
        <w:t xml:space="preserve">O que Abraão teve que fazer para obter o que Deus lhe prometeu?</w:t>
      </w:r>
    </w:p>
    <w:p w14:paraId="4C10B29F"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Abraão teve que esperar pacientemente para obter o que Deus lhe prometeu.</w:t>
      </w:r>
    </w:p>
    <w:p w14:paraId="37A152F5" w14:textId="77777777" w:rsidR="00E519F2" w:rsidRPr="007B69FD" w:rsidRDefault="00E519F2" w:rsidP="00E519F2">
      <w:pPr>
        <w:ind w:left="720"/>
        <w:rPr>
          <w:sz w:val="20"/>
          <w:szCs w:val="20"/>
        </w:rPr>
      </w:pPr>
    </w:p>
    <w:p w14:paraId="42F848A3" w14:textId="43660062"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[6:16] </w:t>
      </w:r>
      <w:r xmlns:w="http://schemas.openxmlformats.org/wordprocessingml/2006/main" w:rsidR="003B4263">
        <w:rPr>
          <w:sz w:val="20"/>
          <w:szCs w:val="20"/>
        </w:rPr>
        <w:tab xmlns:w="http://schemas.openxmlformats.org/wordprocessingml/2006/main"/>
      </w:r>
      <w:r xmlns:w="http://schemas.openxmlformats.org/wordprocessingml/2006/main" w:rsidR="00E519F2" w:rsidRPr="007B69FD">
        <w:rPr>
          <w:sz w:val="20"/>
          <w:szCs w:val="20"/>
        </w:rPr>
        <w:t xml:space="preserve">Quando as pessoas faziam um juramento, por quem elas juravam?</w:t>
      </w:r>
    </w:p>
    <w:p w14:paraId="4A076191" w14:textId="77777777" w:rsidR="00E519F2" w:rsidRPr="007B69FD" w:rsidRDefault="00E519F2"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As pessoas juraram por alguém maior do que elas mesmas.</w:t>
      </w:r>
    </w:p>
    <w:p w14:paraId="1836D50A" w14:textId="77777777" w:rsidR="00E519F2" w:rsidRPr="007B69FD" w:rsidRDefault="00E519F2" w:rsidP="00E519F2">
      <w:pPr>
        <w:ind w:left="720"/>
        <w:rPr>
          <w:sz w:val="20"/>
          <w:szCs w:val="20"/>
        </w:rPr>
      </w:pPr>
    </w:p>
    <w:p w14:paraId="0A97A08D" w14:textId="3B297882"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[6:17]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Como Deus decidiu mostrar sua qualidade imutável aos seus herdeiros?</w:t>
      </w:r>
    </w:p>
    <w:p w14:paraId="75F6F25F"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Deus garantiu sua qualidade imutável com um juramento.</w:t>
      </w:r>
    </w:p>
    <w:p w14:paraId="1DBD2CB6" w14:textId="77777777" w:rsidR="00E519F2" w:rsidRPr="007B69FD" w:rsidRDefault="00E519F2" w:rsidP="00E519F2">
      <w:pPr>
        <w:ind w:left="720"/>
        <w:rPr>
          <w:sz w:val="20"/>
          <w:szCs w:val="20"/>
        </w:rPr>
      </w:pPr>
    </w:p>
    <w:p w14:paraId="7D6901E1" w14:textId="4100E2F3"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[6:18]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o autor disse que é impossível para Deus fazer?</w:t>
      </w:r>
    </w:p>
    <w:p w14:paraId="407A04AE"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É impossível que Deus minta.</w:t>
      </w:r>
    </w:p>
    <w:p w14:paraId="24126F70" w14:textId="77777777" w:rsidR="00E519F2" w:rsidRPr="007B69FD" w:rsidRDefault="00E519F2" w:rsidP="00E519F2">
      <w:pPr>
        <w:ind w:left="720"/>
        <w:rPr>
          <w:sz w:val="20"/>
          <w:szCs w:val="20"/>
        </w:rPr>
      </w:pPr>
    </w:p>
    <w:p w14:paraId="7249E890" w14:textId="5A0F684E"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[6:19-20]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foi descrito como a âncora segura e confiável do crente para a alma?</w:t>
      </w:r>
    </w:p>
    <w:p w14:paraId="186BC417" w14:textId="638BE055" w:rsidR="00E519F2" w:rsidRPr="007B69FD" w:rsidRDefault="00E519F2"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âncora do crente foi descrita como uma esperança que entrou no lugar interior, onde Jesus foi para trás da cortina.</w:t>
      </w:r>
    </w:p>
    <w:p w14:paraId="794E6FDB" w14:textId="7FF6FF60" w:rsidR="00E519F2" w:rsidRPr="007B69FD" w:rsidRDefault="001D1E8E" w:rsidP="001D1E8E">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Hebreus 6:13-20 continuação</w:t>
      </w:r>
      <w:r xmlns:w="http://schemas.openxmlformats.org/wordprocessingml/2006/main" w:rsidRPr="007B69FD">
        <w:br xmlns:w="http://schemas.openxmlformats.org/wordprocessingml/2006/main"/>
      </w:r>
    </w:p>
    <w:p w14:paraId="51262C07" w14:textId="1C2164FC"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[6:19]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você acha que significa chamar algo de âncora para a alma?</w:t>
      </w:r>
    </w:p>
    <w:p w14:paraId="4073F1F8" w14:textId="7BDCDC5F" w:rsidR="00E519F2" w:rsidRPr="007B69FD" w:rsidRDefault="00AB37C9"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seja uma forma de falar sobre algo que ajuda uma pessoa a sentir-se segura e pacífica quando chegam tempos difíceis. Isto é comparável a uma âncora que mantém um barco no lugar na água para que o vento e as ondas não o façam se afastar.</w:t>
      </w:r>
    </w:p>
    <w:p w14:paraId="2F360C26" w14:textId="77777777" w:rsidR="001D1E8E" w:rsidRPr="007B69FD" w:rsidRDefault="001D1E8E" w:rsidP="00E519F2">
      <w:pPr>
        <w:ind w:left="720"/>
        <w:rPr>
          <w:sz w:val="20"/>
          <w:szCs w:val="20"/>
        </w:rPr>
      </w:pPr>
    </w:p>
    <w:p w14:paraId="6947AF13" w14:textId="482BD98F"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[6:19-20]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Onde Jesus entrou como precursor dos crentes?</w:t>
      </w:r>
    </w:p>
    <w:p w14:paraId="6EF48B74" w14:textId="70920AF3" w:rsidR="00E519F2" w:rsidRPr="007B69FD" w:rsidRDefault="00E519F2"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Jesus entrou no lugar interior atrás da cortina como o precursor dos crentes.</w:t>
      </w:r>
    </w:p>
    <w:p w14:paraId="3696DE59" w14:textId="77777777" w:rsidR="00E519F2" w:rsidRPr="007B69FD" w:rsidRDefault="00E519F2" w:rsidP="00E519F2">
      <w:pPr>
        <w:ind w:left="720"/>
        <w:rPr>
          <w:sz w:val="20"/>
          <w:szCs w:val="20"/>
        </w:rPr>
      </w:pPr>
    </w:p>
    <w:p w14:paraId="54DCC3E3" w14:textId="55461DC3"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[6:20]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Jesus se tornou?</w:t>
      </w:r>
    </w:p>
    <w:p w14:paraId="3453C736" w14:textId="77777777" w:rsidR="00E519F2" w:rsidRPr="007B69FD" w:rsidRDefault="00E519F2" w:rsidP="00E519F2">
      <w:pPr xmlns:w="http://schemas.openxmlformats.org/wordprocessingml/2006/main">
        <w:ind w:left="720"/>
        <w:rPr>
          <w:sz w:val="20"/>
          <w:szCs w:val="20"/>
        </w:rPr>
      </w:pPr>
      <w:r xmlns:w="http://schemas.openxmlformats.org/wordprocessingml/2006/main" w:rsidRPr="007B69FD">
        <w:rPr>
          <w:sz w:val="20"/>
          <w:szCs w:val="20"/>
        </w:rPr>
        <w:t xml:space="preserve">Ele se tornou sumo sacerdote segundo a ordem de Melquisedeque.</w:t>
      </w:r>
    </w:p>
    <w:p w14:paraId="0D0E441A" w14:textId="77777777" w:rsidR="00E519F2" w:rsidRPr="007B69FD" w:rsidRDefault="00E519F2" w:rsidP="00E519F2">
      <w:pPr>
        <w:ind w:left="720"/>
        <w:rPr>
          <w:sz w:val="20"/>
          <w:szCs w:val="20"/>
        </w:rPr>
      </w:pPr>
    </w:p>
    <w:p w14:paraId="775758FB" w14:textId="7DF0A15F" w:rsidR="00E519F2" w:rsidRPr="007B69FD" w:rsidRDefault="00C7171E" w:rsidP="0099152C">
      <w:pPr xmlns:w="http://schemas.openxmlformats.org/wordprocessingml/2006/main">
        <w:numPr>
          <w:ilvl w:val="0"/>
          <w:numId w:val="51"/>
        </w:numPr>
        <w:rPr>
          <w:sz w:val="20"/>
          <w:szCs w:val="20"/>
        </w:rPr>
      </w:pPr>
      <w:r xmlns:w="http://schemas.openxmlformats.org/wordprocessingml/2006/main" w:rsidRPr="007B69FD">
        <w:rPr>
          <w:sz w:val="20"/>
          <w:szCs w:val="20"/>
        </w:rPr>
        <w:t xml:space="preserve">[6:17-18]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Por que você acha que era importante que os cristãos ouvissem a garantia do juramento de Deus?</w:t>
      </w:r>
    </w:p>
    <w:p w14:paraId="6CFD9695" w14:textId="5DC8CC2A" w:rsidR="00E519F2" w:rsidRPr="007B69FD" w:rsidRDefault="009509BB"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tenha sido importante porque as pessoas estavam acostumadas a lidar com outras pessoas que talvez não cumprissem as suas promessas. Deus não pode mentir. Seu juramento é confiável.</w:t>
      </w:r>
    </w:p>
    <w:p w14:paraId="5786C6A4" w14:textId="77777777" w:rsidR="00E519F2" w:rsidRPr="007B69FD" w:rsidRDefault="00E519F2" w:rsidP="00E519F2">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87F6CCC" w14:textId="77777777" w:rsidR="00E519F2" w:rsidRPr="007B69FD" w:rsidRDefault="00E519F2" w:rsidP="00E519F2">
      <w:pPr>
        <w:spacing w:before="240" w:after="240"/>
        <w:rPr>
          <w:sz w:val="20"/>
          <w:szCs w:val="20"/>
        </w:rPr>
      </w:pPr>
      <w:r w:rsidRPr="007B69FD">
        <w:br w:type="page"/>
      </w:r>
    </w:p>
    <w:p w14:paraId="00348B8F" w14:textId="28E35F08" w:rsidR="00B50BC4" w:rsidRPr="007B69FD" w:rsidRDefault="00B50BC4" w:rsidP="00B50BC4">
      <w:pPr xmlns:w="http://schemas.openxmlformats.org/wordprocessingml/2006/main">
        <w:pStyle w:val="Heading1"/>
        <w:keepNext w:val="0"/>
        <w:keepLines w:val="0"/>
        <w:spacing w:before="0"/>
        <w:rPr>
          <w:b/>
          <w:bCs/>
          <w:sz w:val="26"/>
          <w:szCs w:val="26"/>
        </w:rPr>
      </w:pPr>
      <w:bookmarkStart xmlns:w="http://schemas.openxmlformats.org/wordprocessingml/2006/main" w:id="83" w:name="_Toc166194286"/>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Pedro 1:1-12</w:t>
      </w:r>
      <w:bookmarkEnd xmlns:w="http://schemas.openxmlformats.org/wordprocessingml/2006/main" w:id="83"/>
      <w:r xmlns:w="http://schemas.openxmlformats.org/wordprocessingml/2006/main" w:rsidRPr="007B69FD">
        <w:rPr>
          <w:b/>
          <w:bCs/>
          <w:szCs w:val="44"/>
        </w:rPr>
        <w:t xml:space="preserve"> </w:t>
      </w:r>
    </w:p>
    <w:p w14:paraId="62EE773A"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ADA9841" w14:textId="77777777" w:rsidR="00B50BC4" w:rsidRPr="007B69FD" w:rsidRDefault="00B50BC4" w:rsidP="009A736E">
      <w:pPr xmlns:w="http://schemas.openxmlformats.org/wordprocessingml/2006/main">
        <w:pStyle w:val="Part1"/>
      </w:pPr>
      <w:r xmlns:w="http://schemas.openxmlformats.org/wordprocessingml/2006/main" w:rsidRPr="007B69FD">
        <w:t xml:space="preserve">Parte 1</w:t>
      </w:r>
    </w:p>
    <w:p w14:paraId="2F0FF55E" w14:textId="55BE8EA8" w:rsidR="00B50BC4" w:rsidRPr="007B69FD" w:rsidRDefault="00B50BC4" w:rsidP="009A736E">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1244F3D6" w14:textId="12C9B57E" w:rsidR="00B50BC4" w:rsidRPr="007B69FD" w:rsidRDefault="00C7171E" w:rsidP="009A736E">
      <w:pPr xmlns:w="http://schemas.openxmlformats.org/wordprocessingml/2006/main">
        <w:pStyle w:val="Checklist"/>
      </w:pPr>
      <w:r xmlns:w="http://schemas.openxmlformats.org/wordprocessingml/2006/main" w:rsidRPr="48114252">
        <w:rPr>
          <w:lang w:val="en-US"/>
        </w:rPr>
        <w:t xml:space="preserve">Pedro se identificou como apóstolo de Jesus Cristo. [1:1]</w:t>
      </w:r>
    </w:p>
    <w:p w14:paraId="7A4B26AA" w14:textId="54E659CC" w:rsidR="00B50BC4" w:rsidRPr="007B69FD" w:rsidRDefault="00C7171E" w:rsidP="009A736E">
      <w:pPr xmlns:w="http://schemas.openxmlformats.org/wordprocessingml/2006/main">
        <w:pStyle w:val="Checklist"/>
      </w:pPr>
      <w:r xmlns:w="http://schemas.openxmlformats.org/wordprocessingml/2006/main" w:rsidRPr="007B69FD">
        <w:t xml:space="preserve">Pedro escreveu aos cristãos que estavam espalhados por outras regiões. [1:1]</w:t>
      </w:r>
    </w:p>
    <w:p w14:paraId="3017445D" w14:textId="4EE07CB1" w:rsidR="00B50BC4" w:rsidRPr="007B69FD" w:rsidRDefault="00C7171E" w:rsidP="009A736E">
      <w:pPr xmlns:w="http://schemas.openxmlformats.org/wordprocessingml/2006/main">
        <w:pStyle w:val="Checklist"/>
      </w:pPr>
      <w:r xmlns:w="http://schemas.openxmlformats.org/wordprocessingml/2006/main" w:rsidRPr="007B69FD">
        <w:t xml:space="preserve">Pedro louvou a Deus por todas as bênçãos reservadas no céu para os cristãos. [1:3]</w:t>
      </w:r>
    </w:p>
    <w:p w14:paraId="07A68053" w14:textId="6E8C71E3" w:rsidR="00B50BC4" w:rsidRPr="007B69FD" w:rsidRDefault="00C7171E" w:rsidP="009A736E">
      <w:pPr xmlns:w="http://schemas.openxmlformats.org/wordprocessingml/2006/main">
        <w:pStyle w:val="Checklist"/>
      </w:pPr>
      <w:r xmlns:w="http://schemas.openxmlformats.org/wordprocessingml/2006/main" w:rsidRPr="007B69FD">
        <w:t xml:space="preserve">Pedro escreveu que o poder de Deus protegia os cristãos mesmo em meio ao sofrimento e às provações. [1:5-6]</w:t>
      </w:r>
    </w:p>
    <w:p w14:paraId="1995B025" w14:textId="7926E0B2" w:rsidR="00B50BC4" w:rsidRPr="007B69FD" w:rsidRDefault="00C7171E" w:rsidP="009A736E">
      <w:pPr xmlns:w="http://schemas.openxmlformats.org/wordprocessingml/2006/main">
        <w:pStyle w:val="Checklist"/>
      </w:pPr>
      <w:r xmlns:w="http://schemas.openxmlformats.org/wordprocessingml/2006/main" w:rsidRPr="007B69FD">
        <w:t xml:space="preserve">Os profetas haviam falado anteriormente sobre o sofrimento e a glória de Cristo. [1:10-11]</w:t>
      </w:r>
    </w:p>
    <w:p w14:paraId="1E933391" w14:textId="77777777" w:rsidR="00B50BC4" w:rsidRPr="007B69FD" w:rsidRDefault="00B50BC4" w:rsidP="009A736E">
      <w:pPr xmlns:w="http://schemas.openxmlformats.org/wordprocessingml/2006/main">
        <w:pStyle w:val="Part2"/>
      </w:pPr>
      <w:r xmlns:w="http://schemas.openxmlformats.org/wordprocessingml/2006/main" w:rsidRPr="007B69FD">
        <w:t xml:space="preserve">Parte 2</w:t>
      </w:r>
    </w:p>
    <w:p w14:paraId="102DF707" w14:textId="4E12F01E" w:rsidR="00B50BC4"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4E6A879B" w14:textId="638710B0"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[1:1]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Quem escreveu esta carta e para quem ela foi escrita?</w:t>
      </w:r>
    </w:p>
    <w:p w14:paraId="67E12AC2"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escreveu isso aos escolhidos que viviam como estrangeiros no Ponto, na Galácia, na Capadócia, na Ásia e na Bitínia.</w:t>
      </w:r>
    </w:p>
    <w:p w14:paraId="4432526E" w14:textId="77777777" w:rsidR="00B50BC4" w:rsidRPr="007B69FD" w:rsidRDefault="00B50BC4" w:rsidP="00B50BC4">
      <w:pPr>
        <w:ind w:left="720"/>
        <w:rPr>
          <w:sz w:val="20"/>
          <w:szCs w:val="20"/>
        </w:rPr>
      </w:pPr>
    </w:p>
    <w:p w14:paraId="59912CC3" w14:textId="56DF695F"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[1:1-2]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Como essas pessoas foram escolhidas?</w:t>
      </w:r>
    </w:p>
    <w:p w14:paraId="316F16C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foram escolhidos de acordo com a presciência de Deus, através da obra santificadora do Espírito.</w:t>
      </w:r>
    </w:p>
    <w:p w14:paraId="0DC96CEB" w14:textId="77777777" w:rsidR="00B50BC4" w:rsidRPr="007B69FD" w:rsidRDefault="00B50BC4" w:rsidP="00B50BC4">
      <w:pPr>
        <w:ind w:left="720"/>
        <w:rPr>
          <w:sz w:val="20"/>
          <w:szCs w:val="20"/>
        </w:rPr>
      </w:pPr>
    </w:p>
    <w:p w14:paraId="036435B0" w14:textId="1706A59B"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Pedro disse que Deus lhes deu?</w:t>
      </w:r>
    </w:p>
    <w:p w14:paraId="366C4AE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Deus deu-lhes um novo nascimento para uma esperança viva.</w:t>
      </w:r>
    </w:p>
    <w:p w14:paraId="7382289A" w14:textId="77777777" w:rsidR="00B50BC4" w:rsidRPr="007B69FD" w:rsidRDefault="00B50BC4" w:rsidP="00B50BC4">
      <w:pPr>
        <w:ind w:left="720"/>
        <w:rPr>
          <w:sz w:val="20"/>
          <w:szCs w:val="20"/>
        </w:rPr>
      </w:pPr>
    </w:p>
    <w:p w14:paraId="635C8DFC" w14:textId="750BE646"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Como Deus lhes deu um novo nascimento para uma esperança viva?</w:t>
      </w:r>
    </w:p>
    <w:p w14:paraId="70BFE811"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Deus deu-o a eles em sua grande misericórdia e através da ressurreição de Jesus Cristo dentre os mortos.</w:t>
      </w:r>
    </w:p>
    <w:p w14:paraId="0D36C71F" w14:textId="77777777" w:rsidR="00B50BC4" w:rsidRPr="007B69FD" w:rsidRDefault="00B50BC4" w:rsidP="00B50BC4">
      <w:pPr>
        <w:ind w:left="720"/>
        <w:rPr>
          <w:sz w:val="20"/>
          <w:szCs w:val="20"/>
        </w:rPr>
      </w:pPr>
    </w:p>
    <w:p w14:paraId="098195F4" w14:textId="648E09C2"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[1:4]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O que Pedro disse sobre a herança que Deus lhes deu?</w:t>
      </w:r>
    </w:p>
    <w:p w14:paraId="4B627321"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Esta herança não pereceria nem desapareceria e estava reservada no céu.</w:t>
      </w:r>
    </w:p>
    <w:p w14:paraId="1AE78964" w14:textId="77777777" w:rsidR="00B50BC4" w:rsidRPr="007B69FD" w:rsidRDefault="00B50BC4" w:rsidP="00B50BC4">
      <w:pPr>
        <w:ind w:left="720"/>
        <w:rPr>
          <w:sz w:val="20"/>
          <w:szCs w:val="20"/>
        </w:rPr>
      </w:pPr>
    </w:p>
    <w:p w14:paraId="3F8E70FC" w14:textId="38193AC2"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[1:5]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Para que o poder de Deus os protegia?</w:t>
      </w:r>
    </w:p>
    <w:p w14:paraId="56913B1A"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Estava protegendo-os para a salvação que seria revelada no último tempo.</w:t>
      </w:r>
    </w:p>
    <w:p w14:paraId="1C954032" w14:textId="77777777" w:rsidR="00B50BC4" w:rsidRPr="007B69FD" w:rsidRDefault="00B50BC4" w:rsidP="00B50BC4">
      <w:pPr>
        <w:ind w:left="720"/>
        <w:rPr>
          <w:sz w:val="20"/>
          <w:szCs w:val="20"/>
        </w:rPr>
      </w:pPr>
    </w:p>
    <w:p w14:paraId="24CC7949" w14:textId="3AEFF1CE" w:rsidR="00B50BC4" w:rsidRPr="007B69FD" w:rsidRDefault="00C7171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[1:6-7]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Qual foi o propósito de suas provações?</w:t>
      </w:r>
    </w:p>
    <w:p w14:paraId="5355A50F"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Foi para que a sua fé fosse provada genuína e resultasse em louvor, glória e honra na revelação de Jesus Cristo.</w:t>
      </w:r>
    </w:p>
    <w:p w14:paraId="17AA0B7D" w14:textId="77777777" w:rsidR="00B50BC4" w:rsidRPr="007B69FD" w:rsidRDefault="00B50BC4" w:rsidP="00B50BC4">
      <w:pPr>
        <w:ind w:left="720"/>
        <w:rPr>
          <w:sz w:val="20"/>
          <w:szCs w:val="20"/>
        </w:rPr>
      </w:pPr>
    </w:p>
    <w:p w14:paraId="7187887C" w14:textId="221C30B2" w:rsidR="00B50BC4" w:rsidRPr="007B69FD" w:rsidRDefault="001974F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[1:8]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Embora o público de Pedro não tivesse visto Jesus e ainda não o visse, o que eles fizeram?</w:t>
      </w:r>
    </w:p>
    <w:p w14:paraId="778BE139"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o amaram e acreditaram nele, e se regozijaram com uma alegria indescritível e cheia de glória.</w:t>
      </w:r>
    </w:p>
    <w:p w14:paraId="4C4C425D" w14:textId="77777777" w:rsidR="00B50BC4" w:rsidRPr="007B69FD" w:rsidRDefault="00B50BC4" w:rsidP="00B50BC4">
      <w:pPr>
        <w:ind w:left="720"/>
        <w:rPr>
          <w:sz w:val="20"/>
          <w:szCs w:val="20"/>
        </w:rPr>
      </w:pPr>
    </w:p>
    <w:p w14:paraId="249AD0F7" w14:textId="2E84F3BB" w:rsidR="00B50BC4" w:rsidRPr="007B69FD" w:rsidRDefault="001974F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[1:9]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Qual foi o resultado de sua fé?</w:t>
      </w:r>
    </w:p>
    <w:p w14:paraId="624F4BC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O resultado de sua fé foi a salvação de suas almas.</w:t>
      </w:r>
    </w:p>
    <w:p w14:paraId="171AE60A" w14:textId="77777777" w:rsidR="00B50BC4" w:rsidRPr="007B69FD" w:rsidRDefault="00B50BC4" w:rsidP="00B50BC4">
      <w:pPr>
        <w:ind w:left="720"/>
        <w:rPr>
          <w:sz w:val="20"/>
          <w:szCs w:val="20"/>
        </w:rPr>
      </w:pPr>
    </w:p>
    <w:p w14:paraId="27392402" w14:textId="77777777" w:rsidR="00B50BC4" w:rsidRPr="007B69FD" w:rsidRDefault="00B50BC4" w:rsidP="00B50BC4">
      <w:pPr xmlns:w="http://schemas.openxmlformats.org/wordprocessingml/2006/main">
        <w:rPr>
          <w:b/>
          <w:sz w:val="20"/>
          <w:szCs w:val="20"/>
        </w:rPr>
      </w:pPr>
      <w:r xmlns:w="http://schemas.openxmlformats.org/wordprocessingml/2006/main" w:rsidRPr="007B69FD">
        <w:rPr>
          <w:b/>
          <w:sz w:val="20"/>
          <w:szCs w:val="20"/>
        </w:rPr>
        <w:lastRenderedPageBreak xmlns:w="http://schemas.openxmlformats.org/wordprocessingml/2006/main"/>
      </w:r>
      <w:r xmlns:w="http://schemas.openxmlformats.org/wordprocessingml/2006/main" w:rsidRPr="007B69FD">
        <w:rPr>
          <w:b/>
          <w:sz w:val="20"/>
          <w:szCs w:val="20"/>
        </w:rPr>
        <w:t xml:space="preserve">1 Pedro 1:1-12 continuação</w:t>
      </w:r>
    </w:p>
    <w:p w14:paraId="5627158D" w14:textId="77777777" w:rsidR="00B50BC4" w:rsidRPr="007B69FD" w:rsidRDefault="00B50BC4" w:rsidP="00B50BC4">
      <w:pPr>
        <w:ind w:left="720"/>
        <w:rPr>
          <w:sz w:val="20"/>
          <w:szCs w:val="20"/>
        </w:rPr>
      </w:pPr>
    </w:p>
    <w:p w14:paraId="34729E3C" w14:textId="3D872952" w:rsidR="00B50BC4" w:rsidRPr="007B69FD" w:rsidRDefault="001974F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[1:11]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o Espírito de Cristo disse antecipadamente aos profetas?</w:t>
      </w:r>
    </w:p>
    <w:p w14:paraId="2C2D3FBC"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 lhes contou sobre os sofrimentos de Cristo e as glórias que se seguiriam.</w:t>
      </w:r>
    </w:p>
    <w:p w14:paraId="5EF2E444" w14:textId="77777777" w:rsidR="00B50BC4" w:rsidRPr="007B69FD" w:rsidRDefault="00B50BC4" w:rsidP="00B50BC4">
      <w:pPr>
        <w:ind w:left="720"/>
        <w:rPr>
          <w:sz w:val="20"/>
          <w:szCs w:val="20"/>
        </w:rPr>
      </w:pPr>
    </w:p>
    <w:p w14:paraId="272BDDCB" w14:textId="05490735" w:rsidR="00B50BC4" w:rsidRPr="007B69FD" w:rsidRDefault="001974FE" w:rsidP="0099152C">
      <w:pPr xmlns:w="http://schemas.openxmlformats.org/wordprocessingml/2006/main">
        <w:numPr>
          <w:ilvl w:val="0"/>
          <w:numId w:val="53"/>
        </w:numPr>
        <w:rPr>
          <w:sz w:val="20"/>
          <w:szCs w:val="20"/>
        </w:rPr>
      </w:pPr>
      <w:r xmlns:w="http://schemas.openxmlformats.org/wordprocessingml/2006/main" w:rsidRPr="007B69FD">
        <w:rPr>
          <w:sz w:val="20"/>
          <w:szCs w:val="20"/>
        </w:rPr>
        <w:t xml:space="preserve">[1:12]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A quem os profetas serviam por meio de suas profecias?</w:t>
      </w:r>
    </w:p>
    <w:p w14:paraId="58E88D76" w14:textId="6F48E1B4" w:rsidR="00B50BC4" w:rsidRPr="007B69FD" w:rsidRDefault="00F21DBA" w:rsidP="00B50BC4">
      <w:pPr xmlns:w="http://schemas.openxmlformats.org/wordprocessingml/2006/main">
        <w:ind w:left="720"/>
        <w:rPr>
          <w:sz w:val="20"/>
          <w:szCs w:val="20"/>
        </w:rPr>
      </w:pPr>
      <w:r xmlns:w="http://schemas.openxmlformats.org/wordprocessingml/2006/main">
        <w:rPr>
          <w:sz w:val="20"/>
          <w:szCs w:val="20"/>
        </w:rPr>
        <w:t xml:space="preserve">Pedro disse que eles estavam servindo aos crentes que ouviam o evangelho.</w:t>
      </w:r>
    </w:p>
    <w:p w14:paraId="11E8325E" w14:textId="77777777" w:rsidR="00B50BC4" w:rsidRPr="007B69FD" w:rsidRDefault="00B50BC4" w:rsidP="00B50BC4">
      <w:pPr xmlns:w="http://schemas.openxmlformats.org/wordprocessingml/2006/main">
        <w:spacing w:before="240" w:after="240"/>
        <w:rPr>
          <w:sz w:val="20"/>
          <w:szCs w:val="20"/>
        </w:rPr>
      </w:pPr>
      <w:r xmlns:w="http://schemas.openxmlformats.org/wordprocessingml/2006/main" w:rsidRPr="007B69FD">
        <w:rPr>
          <w:b/>
          <w:sz w:val="20"/>
          <w:szCs w:val="20"/>
        </w:rPr>
        <w:t xml:space="preserve">Seção de comentários:</w:t>
      </w:r>
    </w:p>
    <w:p w14:paraId="13E1060F" w14:textId="77777777" w:rsidR="00B50BC4" w:rsidRPr="007B69FD" w:rsidRDefault="00B50BC4" w:rsidP="00B50BC4">
      <w:pPr>
        <w:spacing w:before="240" w:after="240"/>
        <w:rPr>
          <w:sz w:val="20"/>
          <w:szCs w:val="20"/>
        </w:rPr>
      </w:pPr>
    </w:p>
    <w:p w14:paraId="3AB232FC" w14:textId="77777777" w:rsidR="00B50BC4" w:rsidRPr="007B69FD" w:rsidRDefault="00B50BC4" w:rsidP="00B50BC4">
      <w:pPr>
        <w:spacing w:before="240" w:after="240"/>
        <w:rPr>
          <w:b/>
          <w:sz w:val="44"/>
          <w:szCs w:val="44"/>
        </w:rPr>
      </w:pPr>
    </w:p>
    <w:p w14:paraId="615AB69A" w14:textId="77777777" w:rsidR="00B50BC4" w:rsidRPr="007B69FD" w:rsidRDefault="00B50BC4" w:rsidP="00B50BC4">
      <w:pPr>
        <w:spacing w:before="240" w:after="240"/>
        <w:rPr>
          <w:b/>
          <w:sz w:val="44"/>
          <w:szCs w:val="44"/>
        </w:rPr>
      </w:pPr>
    </w:p>
    <w:p w14:paraId="701C0F9A" w14:textId="77777777" w:rsidR="00B50BC4" w:rsidRPr="007B69FD" w:rsidRDefault="00B50BC4" w:rsidP="00B50BC4">
      <w:pPr>
        <w:spacing w:before="240" w:after="240"/>
        <w:rPr>
          <w:b/>
          <w:sz w:val="44"/>
          <w:szCs w:val="44"/>
        </w:rPr>
      </w:pPr>
    </w:p>
    <w:p w14:paraId="7F8F8918" w14:textId="77777777" w:rsidR="00B50BC4" w:rsidRPr="007B69FD" w:rsidRDefault="00B50BC4" w:rsidP="00B50BC4">
      <w:pPr>
        <w:spacing w:before="240" w:after="240"/>
        <w:rPr>
          <w:b/>
          <w:sz w:val="44"/>
          <w:szCs w:val="44"/>
        </w:rPr>
      </w:pPr>
    </w:p>
    <w:p w14:paraId="408B4B30" w14:textId="77777777" w:rsidR="00B50BC4" w:rsidRPr="007B69FD" w:rsidRDefault="00B50BC4" w:rsidP="00B50BC4">
      <w:pPr>
        <w:spacing w:before="240" w:after="240"/>
        <w:rPr>
          <w:b/>
          <w:sz w:val="44"/>
          <w:szCs w:val="44"/>
        </w:rPr>
      </w:pPr>
    </w:p>
    <w:p w14:paraId="3AD058D0" w14:textId="77777777" w:rsidR="00B50BC4" w:rsidRPr="007B69FD" w:rsidRDefault="00B50BC4" w:rsidP="00B50BC4">
      <w:pPr>
        <w:spacing w:before="240" w:after="240"/>
        <w:rPr>
          <w:b/>
          <w:sz w:val="44"/>
          <w:szCs w:val="44"/>
        </w:rPr>
      </w:pPr>
    </w:p>
    <w:p w14:paraId="65EBFE60" w14:textId="77777777" w:rsidR="00B50BC4" w:rsidRPr="007B69FD" w:rsidRDefault="00B50BC4" w:rsidP="00B50BC4">
      <w:pPr>
        <w:spacing w:before="240" w:after="240"/>
        <w:rPr>
          <w:b/>
          <w:sz w:val="44"/>
          <w:szCs w:val="44"/>
        </w:rPr>
      </w:pPr>
    </w:p>
    <w:p w14:paraId="298A8869" w14:textId="77777777" w:rsidR="00B50BC4" w:rsidRPr="007B69FD" w:rsidRDefault="00B50BC4" w:rsidP="00B50BC4">
      <w:pPr>
        <w:spacing w:before="240" w:after="240"/>
        <w:rPr>
          <w:b/>
          <w:sz w:val="44"/>
          <w:szCs w:val="44"/>
        </w:rPr>
      </w:pPr>
    </w:p>
    <w:p w14:paraId="429FEE53" w14:textId="77777777" w:rsidR="00B50BC4" w:rsidRPr="007B69FD" w:rsidRDefault="00B50BC4" w:rsidP="00B50BC4">
      <w:pPr>
        <w:spacing w:before="240" w:after="240"/>
        <w:rPr>
          <w:b/>
          <w:sz w:val="44"/>
          <w:szCs w:val="44"/>
        </w:rPr>
      </w:pPr>
    </w:p>
    <w:p w14:paraId="0C86B940" w14:textId="77777777" w:rsidR="00B50BC4" w:rsidRPr="007B69FD" w:rsidRDefault="00B50BC4" w:rsidP="00B50BC4">
      <w:pPr>
        <w:spacing w:before="240" w:after="240"/>
        <w:rPr>
          <w:b/>
          <w:sz w:val="44"/>
          <w:szCs w:val="44"/>
        </w:rPr>
      </w:pPr>
    </w:p>
    <w:p w14:paraId="239F19F5" w14:textId="77777777" w:rsidR="00F21DBA" w:rsidRDefault="00F21DBA">
      <w:pPr>
        <w:spacing w:line="240" w:lineRule="auto"/>
        <w:rPr>
          <w:b/>
          <w:bCs/>
          <w:sz w:val="40"/>
          <w:szCs w:val="44"/>
        </w:rPr>
      </w:pPr>
      <w:bookmarkStart w:id="84" w:name="_sg2i83boibt9" w:colFirst="0" w:colLast="0"/>
      <w:bookmarkEnd w:id="84"/>
      <w:r>
        <w:rPr>
          <w:b/>
          <w:bCs/>
          <w:szCs w:val="44"/>
        </w:rPr>
        <w:br w:type="page"/>
      </w:r>
    </w:p>
    <w:p w14:paraId="17209726" w14:textId="0B219D60" w:rsidR="00B50BC4" w:rsidRPr="007B69FD" w:rsidRDefault="00B50BC4" w:rsidP="00B50BC4">
      <w:pPr xmlns:w="http://schemas.openxmlformats.org/wordprocessingml/2006/main">
        <w:pStyle w:val="Heading1"/>
        <w:spacing w:before="240" w:after="240"/>
        <w:rPr>
          <w:b/>
          <w:bCs/>
          <w:szCs w:val="44"/>
        </w:rPr>
      </w:pPr>
      <w:bookmarkStart xmlns:w="http://schemas.openxmlformats.org/wordprocessingml/2006/main" w:id="85" w:name="_Toc166194287"/>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Pedro 1:13-25</w:t>
      </w:r>
      <w:bookmarkEnd xmlns:w="http://schemas.openxmlformats.org/wordprocessingml/2006/main" w:id="85"/>
    </w:p>
    <w:p w14:paraId="7160E22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8533950" w14:textId="77777777" w:rsidR="00B50BC4" w:rsidRPr="007B69FD" w:rsidRDefault="00B50BC4" w:rsidP="009A736E">
      <w:pPr xmlns:w="http://schemas.openxmlformats.org/wordprocessingml/2006/main">
        <w:pStyle w:val="Part1"/>
      </w:pPr>
      <w:r xmlns:w="http://schemas.openxmlformats.org/wordprocessingml/2006/main" w:rsidRPr="007B69FD">
        <w:t xml:space="preserve">Parte 1</w:t>
      </w:r>
    </w:p>
    <w:p w14:paraId="0BCA87DC" w14:textId="134FA66A" w:rsidR="00B50BC4" w:rsidRPr="007B69FD" w:rsidRDefault="00B50BC4" w:rsidP="009A736E">
      <w:pPr xmlns:w="http://schemas.openxmlformats.org/wordprocessingml/2006/main">
        <w:pStyle w:val="Answerortell"/>
        <w:rPr>
          <w:b/>
          <w:sz w:val="32"/>
          <w:szCs w:val="32"/>
        </w:rPr>
      </w:pPr>
      <w:r xmlns:w="http://schemas.openxmlformats.org/wordprocessingml/2006/main" w:rsidRPr="007B69FD">
        <w:t xml:space="preserve">Diga com suas próprias palavras o que você acabou de ler nesta passagem.</w:t>
      </w:r>
    </w:p>
    <w:p w14:paraId="73CAB592" w14:textId="521D2521" w:rsidR="00B50BC4" w:rsidRPr="007B69FD" w:rsidRDefault="001974FE" w:rsidP="009A736E">
      <w:pPr xmlns:w="http://schemas.openxmlformats.org/wordprocessingml/2006/main">
        <w:pStyle w:val="Checklist"/>
      </w:pPr>
      <w:r xmlns:w="http://schemas.openxmlformats.org/wordprocessingml/2006/main" w:rsidRPr="007B69FD">
        <w:t xml:space="preserve">Pedro disse-lhes para serem sóbrios e santos. [1:13-16]</w:t>
      </w:r>
    </w:p>
    <w:p w14:paraId="42A49A26" w14:textId="1054FB86" w:rsidR="00B50BC4" w:rsidRPr="007B69FD" w:rsidRDefault="001974FE" w:rsidP="009A736E">
      <w:pPr xmlns:w="http://schemas.openxmlformats.org/wordprocessingml/2006/main">
        <w:pStyle w:val="Checklist"/>
      </w:pPr>
      <w:r xmlns:w="http://schemas.openxmlformats.org/wordprocessingml/2006/main" w:rsidRPr="007B69FD">
        <w:t xml:space="preserve">Eles foram redimidos com o sangue de Cristo. [1:18-19]</w:t>
      </w:r>
    </w:p>
    <w:p w14:paraId="3FBA843D" w14:textId="11F28CF4" w:rsidR="00B50BC4" w:rsidRPr="007B69FD" w:rsidRDefault="001974FE" w:rsidP="009A736E">
      <w:pPr xmlns:w="http://schemas.openxmlformats.org/wordprocessingml/2006/main">
        <w:pStyle w:val="Checklist"/>
      </w:pPr>
      <w:r xmlns:w="http://schemas.openxmlformats.org/wordprocessingml/2006/main" w:rsidRPr="007B69FD">
        <w:t xml:space="preserve">Eles nasceram de novo pela palavra de Deus. [1:23]</w:t>
      </w:r>
    </w:p>
    <w:p w14:paraId="716FE93B" w14:textId="64E2B09C" w:rsidR="00B50BC4" w:rsidRPr="007B69FD" w:rsidRDefault="001974FE" w:rsidP="009A736E">
      <w:pPr xmlns:w="http://schemas.openxmlformats.org/wordprocessingml/2006/main">
        <w:pStyle w:val="Checklist"/>
      </w:pPr>
      <w:r xmlns:w="http://schemas.openxmlformats.org/wordprocessingml/2006/main" w:rsidRPr="48114252">
        <w:rPr>
          <w:lang w:val="en-US"/>
        </w:rPr>
        <w:t xml:space="preserve">A palavra de Deus permanece para sempre. [1:23-25]</w:t>
      </w:r>
    </w:p>
    <w:p w14:paraId="6D536ACD" w14:textId="77777777" w:rsidR="00B50BC4" w:rsidRPr="007B69FD" w:rsidRDefault="00B50BC4" w:rsidP="009A736E">
      <w:pPr xmlns:w="http://schemas.openxmlformats.org/wordprocessingml/2006/main">
        <w:pStyle w:val="Part2"/>
      </w:pPr>
      <w:r xmlns:w="http://schemas.openxmlformats.org/wordprocessingml/2006/main" w:rsidRPr="007B69FD">
        <w:t xml:space="preserve">Parte 2</w:t>
      </w:r>
    </w:p>
    <w:p w14:paraId="343529BE" w14:textId="5EB3A861" w:rsidR="00B50BC4" w:rsidRPr="007B69FD" w:rsidRDefault="003947E5" w:rsidP="009A736E">
      <w:pPr xmlns:w="http://schemas.openxmlformats.org/wordprocessingml/2006/main">
        <w:pStyle w:val="Answerortell"/>
      </w:pPr>
      <w:r xmlns:w="http://schemas.openxmlformats.org/wordprocessingml/2006/main">
        <w:t xml:space="preserve">Responda às seguintes perguntas nos versículos especificados.</w:t>
      </w:r>
    </w:p>
    <w:p w14:paraId="768F2DD2" w14:textId="679E2F01"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[1:13]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O que Pedro ordenou que os crentes fizessem?</w:t>
      </w:r>
    </w:p>
    <w:p w14:paraId="6DDDBC49" w14:textId="106F9338"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 ordenou-lhes que cingissem o entendimento, fossem sóbrios e tivessem plena confiança na graça que lhes seria trazida.</w:t>
      </w:r>
    </w:p>
    <w:p w14:paraId="6E8D250B" w14:textId="77777777" w:rsidR="00B50BC4" w:rsidRPr="007B69FD" w:rsidRDefault="00B50BC4" w:rsidP="00B50BC4">
      <w:pPr>
        <w:ind w:left="720"/>
        <w:rPr>
          <w:sz w:val="20"/>
          <w:szCs w:val="20"/>
        </w:rPr>
      </w:pPr>
    </w:p>
    <w:p w14:paraId="37D2FFD2" w14:textId="3A7E2D81"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você acha que Pedro quis dizer quando disse aos crentes para cingirem os lombos de suas mentes?</w:t>
      </w:r>
    </w:p>
    <w:p w14:paraId="34ACF9A0" w14:textId="346BC0AF" w:rsidR="00B50BC4" w:rsidRPr="007B69FD" w:rsidRDefault="000C38A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Ele provavelmente quis dizer que eles deveriam preparar a mente para pensar bem.</w:t>
      </w:r>
    </w:p>
    <w:p w14:paraId="6AF13CE6" w14:textId="77777777" w:rsidR="00B50BC4" w:rsidRPr="007B69FD" w:rsidRDefault="00B50BC4" w:rsidP="00B50BC4">
      <w:pPr>
        <w:ind w:left="720"/>
        <w:rPr>
          <w:sz w:val="20"/>
          <w:szCs w:val="20"/>
        </w:rPr>
      </w:pPr>
    </w:p>
    <w:p w14:paraId="43BA3239" w14:textId="15A4762C"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[1:14]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Que instrução Pedro deu aos cristãos no versículo 14?</w:t>
      </w:r>
    </w:p>
    <w:p w14:paraId="5925997C"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disse-lhes para não seguirem os desejos que costumavam seguir.</w:t>
      </w:r>
    </w:p>
    <w:p w14:paraId="127E0FA7" w14:textId="77777777" w:rsidR="00B50BC4" w:rsidRPr="007B69FD" w:rsidRDefault="00B50BC4" w:rsidP="00B50BC4">
      <w:pPr>
        <w:ind w:left="720"/>
        <w:rPr>
          <w:sz w:val="20"/>
          <w:szCs w:val="20"/>
        </w:rPr>
      </w:pPr>
    </w:p>
    <w:p w14:paraId="092B38D6" w14:textId="61563453"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[1:15-16]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Que instrução Pedro lhes deu nos versículos 15 e 16?</w:t>
      </w:r>
    </w:p>
    <w:p w14:paraId="5A3021F0"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Pedro disse-lhes para serem santos em todo o seu comportamento.</w:t>
      </w:r>
    </w:p>
    <w:p w14:paraId="0392D6DF" w14:textId="77777777" w:rsidR="00B50BC4" w:rsidRPr="007B69FD" w:rsidRDefault="00B50BC4" w:rsidP="00B50BC4">
      <w:pPr>
        <w:ind w:left="720"/>
        <w:rPr>
          <w:sz w:val="20"/>
          <w:szCs w:val="20"/>
        </w:rPr>
      </w:pPr>
    </w:p>
    <w:p w14:paraId="3349E4F5" w14:textId="432232C9"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[1:17]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Quem é aquele que julga imparcialmente?</w:t>
      </w:r>
    </w:p>
    <w:p w14:paraId="34E14A78"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Deus Pai é quem julga imparcialmente.</w:t>
      </w:r>
    </w:p>
    <w:p w14:paraId="41F2B1AA" w14:textId="77777777" w:rsidR="00B50BC4" w:rsidRPr="007B69FD" w:rsidRDefault="00B50BC4" w:rsidP="00B50BC4">
      <w:pPr>
        <w:ind w:left="720"/>
        <w:rPr>
          <w:sz w:val="20"/>
          <w:szCs w:val="20"/>
        </w:rPr>
      </w:pPr>
    </w:p>
    <w:p w14:paraId="169698F5" w14:textId="120332AC"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[1:18]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os cristãos herdaram de seus ancestrais?</w:t>
      </w:r>
    </w:p>
    <w:p w14:paraId="2A76AC72"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herdaram um modo de vida fútil ou vazio.</w:t>
      </w:r>
    </w:p>
    <w:p w14:paraId="25C26928" w14:textId="77777777" w:rsidR="00B50BC4" w:rsidRPr="007B69FD" w:rsidRDefault="00B50BC4" w:rsidP="00B50BC4">
      <w:pPr>
        <w:ind w:left="720"/>
        <w:rPr>
          <w:sz w:val="20"/>
          <w:szCs w:val="20"/>
        </w:rPr>
      </w:pPr>
    </w:p>
    <w:p w14:paraId="2E48F1E8" w14:textId="7D349E89"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[1:18-19]</w:t>
      </w:r>
      <w:r xmlns:w="http://schemas.openxmlformats.org/wordprocessingml/2006/main" w:rsidR="003B4263">
        <w:rPr>
          <w:sz w:val="20"/>
          <w:szCs w:val="20"/>
        </w:rPr>
        <w:tab xmlns:w="http://schemas.openxmlformats.org/wordprocessingml/2006/main"/>
      </w:r>
      <w:r xmlns:w="http://schemas.openxmlformats.org/wordprocessingml/2006/main">
        <w:rPr>
          <w:sz w:val="20"/>
          <w:szCs w:val="20"/>
        </w:rPr>
        <w:t xml:space="preserve">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Qual foi o preço pago para que os cristãos fossem redimidos?</w:t>
      </w:r>
    </w:p>
    <w:p w14:paraId="3F752AF9"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O preço da redenção foi o precioso sangue de Cristo.</w:t>
      </w:r>
    </w:p>
    <w:p w14:paraId="0CFE5632" w14:textId="77777777" w:rsidR="00B50BC4" w:rsidRPr="007B69FD" w:rsidRDefault="00B50BC4" w:rsidP="00B50BC4">
      <w:pPr>
        <w:ind w:left="720"/>
        <w:rPr>
          <w:sz w:val="20"/>
          <w:szCs w:val="20"/>
        </w:rPr>
      </w:pPr>
    </w:p>
    <w:p w14:paraId="143D776F" w14:textId="66B2E4AE"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[1:20] </w:t>
      </w:r>
      <w:r xmlns:w="http://schemas.openxmlformats.org/wordprocessingml/2006/main" w:rsidR="003B4263">
        <w:rPr>
          <w:sz w:val="20"/>
          <w:szCs w:val="20"/>
        </w:rPr>
        <w:tab xmlns:w="http://schemas.openxmlformats.org/wordprocessingml/2006/main"/>
      </w:r>
      <w:r xmlns:w="http://schemas.openxmlformats.org/wordprocessingml/2006/main">
        <w:rPr>
          <w:sz w:val="20"/>
          <w:szCs w:val="20"/>
        </w:rPr>
        <w:t xml:space="preserve">O que Pedro disse que aconteceu há muito tempo?</w:t>
      </w:r>
    </w:p>
    <w:p w14:paraId="151BAACE" w14:textId="308AED8F" w:rsidR="00B50BC4" w:rsidRPr="007B69FD" w:rsidRDefault="00503EAA" w:rsidP="00B50BC4">
      <w:pPr xmlns:w="http://schemas.openxmlformats.org/wordprocessingml/2006/main">
        <w:ind w:left="720"/>
        <w:rPr>
          <w:sz w:val="20"/>
          <w:szCs w:val="20"/>
        </w:rPr>
      </w:pPr>
      <w:r xmlns:w="http://schemas.openxmlformats.org/wordprocessingml/2006/main">
        <w:rPr>
          <w:sz w:val="20"/>
          <w:szCs w:val="20"/>
        </w:rPr>
        <w:t xml:space="preserve">Cristo foi conhecido antes da fundação do mundo.</w:t>
      </w:r>
    </w:p>
    <w:p w14:paraId="61744D44" w14:textId="77777777" w:rsidR="00B50BC4" w:rsidRPr="007B69FD" w:rsidRDefault="00B50BC4" w:rsidP="00B50BC4">
      <w:pPr>
        <w:ind w:left="720"/>
        <w:rPr>
          <w:sz w:val="20"/>
          <w:szCs w:val="20"/>
        </w:rPr>
      </w:pPr>
    </w:p>
    <w:p w14:paraId="45C51EE4" w14:textId="77FBCB3D"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[1:20]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O que Pedro disse que aconteceu recentemente?</w:t>
      </w:r>
    </w:p>
    <w:p w14:paraId="363EEDF7" w14:textId="674F6EDE"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Cristo havia sido revelado às pessoas para quem Pedro estava escrevendo.</w:t>
      </w:r>
    </w:p>
    <w:p w14:paraId="273BEE1B" w14:textId="77777777" w:rsidR="00B50BC4" w:rsidRPr="007B69FD" w:rsidRDefault="00B50BC4" w:rsidP="00B50BC4">
      <w:pPr>
        <w:ind w:left="720"/>
        <w:rPr>
          <w:sz w:val="20"/>
          <w:szCs w:val="20"/>
        </w:rPr>
      </w:pPr>
    </w:p>
    <w:p w14:paraId="412A3F53" w14:textId="11B0CFCF"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[1:21] </w:t>
      </w:r>
      <w:r xmlns:w="http://schemas.openxmlformats.org/wordprocessingml/2006/main" w:rsidR="003B4263">
        <w:rPr>
          <w:sz w:val="20"/>
          <w:szCs w:val="20"/>
        </w:rPr>
        <w:tab xmlns:w="http://schemas.openxmlformats.org/wordprocessingml/2006/main"/>
      </w:r>
      <w:r xmlns:w="http://schemas.openxmlformats.org/wordprocessingml/2006/main" w:rsidR="00B50BC4" w:rsidRPr="007B69FD">
        <w:rPr>
          <w:sz w:val="20"/>
          <w:szCs w:val="20"/>
        </w:rPr>
        <w:t xml:space="preserve">O que Deus fez por Jesus?</w:t>
      </w:r>
    </w:p>
    <w:p w14:paraId="0CCC31DD"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Deus ressuscitou Jesus dentre os mortos e deu-lhe glória.</w:t>
      </w:r>
    </w:p>
    <w:p w14:paraId="26BE4933" w14:textId="77777777" w:rsidR="00B50BC4" w:rsidRPr="007B69FD" w:rsidRDefault="00B50BC4" w:rsidP="009A736E">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1 Pedro 1:13-25 continuação</w:t>
      </w:r>
    </w:p>
    <w:p w14:paraId="6D0AE9BD" w14:textId="77777777" w:rsidR="00B50BC4" w:rsidRPr="007B69FD" w:rsidRDefault="00B50BC4" w:rsidP="00B50BC4">
      <w:pPr>
        <w:ind w:left="360"/>
        <w:rPr>
          <w:sz w:val="20"/>
          <w:szCs w:val="20"/>
        </w:rPr>
      </w:pPr>
    </w:p>
    <w:p w14:paraId="56B5EB0C" w14:textId="4720FA36"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[1:22]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Como os cristãos purificaram suas almas, de acordo com o versículo 22?</w:t>
      </w:r>
    </w:p>
    <w:p w14:paraId="1C072113"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purificaram seus corações obedecendo à verdade.</w:t>
      </w:r>
    </w:p>
    <w:p w14:paraId="588C9717" w14:textId="77777777" w:rsidR="00B50BC4" w:rsidRPr="007B69FD" w:rsidRDefault="00B50BC4" w:rsidP="00B50BC4">
      <w:pPr>
        <w:ind w:left="720"/>
        <w:rPr>
          <w:sz w:val="20"/>
          <w:szCs w:val="20"/>
        </w:rPr>
      </w:pPr>
    </w:p>
    <w:p w14:paraId="248D283F" w14:textId="572BC46E"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[1:22]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Agora que eles purificaram suas almas, o que Pedro queria que eles fizessem?</w:t>
      </w:r>
    </w:p>
    <w:p w14:paraId="564DB90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 queria que eles se amassem sinceramente e com um coração puro.</w:t>
      </w:r>
    </w:p>
    <w:p w14:paraId="7EC00799" w14:textId="77777777" w:rsidR="00B50BC4" w:rsidRPr="007B69FD" w:rsidRDefault="00B50BC4" w:rsidP="00B50BC4">
      <w:pPr>
        <w:ind w:left="720"/>
        <w:rPr>
          <w:sz w:val="20"/>
          <w:szCs w:val="20"/>
        </w:rPr>
      </w:pPr>
    </w:p>
    <w:p w14:paraId="27F0726B" w14:textId="451B8F7F"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[1:23]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De que tipo de semente eles nasceram de novo?</w:t>
      </w:r>
    </w:p>
    <w:p w14:paraId="4E6233D5"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nasceram de novo de sementes imperecíveis.</w:t>
      </w:r>
    </w:p>
    <w:p w14:paraId="286B5EBA" w14:textId="77777777" w:rsidR="00B50BC4" w:rsidRPr="007B69FD" w:rsidRDefault="00B50BC4" w:rsidP="00B50BC4">
      <w:pPr>
        <w:ind w:left="720"/>
        <w:rPr>
          <w:sz w:val="20"/>
          <w:szCs w:val="20"/>
        </w:rPr>
      </w:pPr>
    </w:p>
    <w:p w14:paraId="3A1DD213" w14:textId="4D5CC551"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[1:23] </w:t>
      </w:r>
      <w:r xmlns:w="http://schemas.openxmlformats.org/wordprocessingml/2006/main" w:rsidR="003B4263">
        <w:rPr>
          <w:sz w:val="20"/>
          <w:szCs w:val="20"/>
        </w:rPr>
        <w:tab xmlns:w="http://schemas.openxmlformats.org/wordprocessingml/2006/main"/>
      </w:r>
      <w:r xmlns:w="http://schemas.openxmlformats.org/wordprocessingml/2006/main" w:rsidR="00AE1EEB" w:rsidRPr="007B69FD">
        <w:rPr>
          <w:sz w:val="20"/>
          <w:szCs w:val="20"/>
        </w:rPr>
        <w:t xml:space="preserve">Como você acha que a semente imperecível está relacionada com a palavra de Deus?</w:t>
      </w:r>
    </w:p>
    <w:p w14:paraId="2510E7D7" w14:textId="23B20E74" w:rsidR="00B50BC4" w:rsidRPr="007B69FD" w:rsidRDefault="000C38A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a semente represente a palavra de Deus. Talvez as pessoas tenham recebido a semente através da palavra de Deus.</w:t>
      </w:r>
    </w:p>
    <w:p w14:paraId="149ADAC8" w14:textId="77777777" w:rsidR="00B50BC4" w:rsidRPr="007B69FD" w:rsidRDefault="00B50BC4" w:rsidP="00B50BC4">
      <w:pPr>
        <w:ind w:left="720"/>
        <w:rPr>
          <w:sz w:val="20"/>
          <w:szCs w:val="20"/>
        </w:rPr>
      </w:pPr>
    </w:p>
    <w:p w14:paraId="13C7DC90" w14:textId="7B0A8785" w:rsidR="00B50BC4" w:rsidRPr="007B69FD" w:rsidRDefault="001974FE" w:rsidP="0099152C">
      <w:pPr xmlns:w="http://schemas.openxmlformats.org/wordprocessingml/2006/main">
        <w:numPr>
          <w:ilvl w:val="0"/>
          <w:numId w:val="55"/>
        </w:numPr>
        <w:rPr>
          <w:sz w:val="20"/>
          <w:szCs w:val="20"/>
        </w:rPr>
      </w:pPr>
      <w:r xmlns:w="http://schemas.openxmlformats.org/wordprocessingml/2006/main" w:rsidRPr="007B69FD">
        <w:rPr>
          <w:sz w:val="20"/>
          <w:szCs w:val="20"/>
        </w:rPr>
        <w:t xml:space="preserve">[1:24-25] </w:t>
      </w:r>
      <w:r xmlns:w="http://schemas.openxmlformats.org/wordprocessingml/2006/main" w:rsidR="003B4263">
        <w:rPr>
          <w:sz w:val="20"/>
          <w:szCs w:val="20"/>
        </w:rPr>
        <w:tab xmlns:w="http://schemas.openxmlformats.org/wordprocessingml/2006/main"/>
      </w:r>
      <w:r xmlns:w="http://schemas.openxmlformats.org/wordprocessingml/2006/main" w:rsidRPr="007B69FD">
        <w:rPr>
          <w:sz w:val="20"/>
          <w:szCs w:val="20"/>
        </w:rPr>
        <w:t xml:space="preserve">Como a palavra do Senhor é diferente da carne?</w:t>
      </w:r>
    </w:p>
    <w:p w14:paraId="756532BC"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carne é como uma flor que seca, mas a palavra do Senhor permanece para sempre.</w:t>
      </w:r>
    </w:p>
    <w:p w14:paraId="46585FDD" w14:textId="77777777" w:rsidR="00B50BC4" w:rsidRPr="007B69FD" w:rsidRDefault="00B50BC4" w:rsidP="00B50BC4">
      <w:pPr>
        <w:ind w:left="720"/>
        <w:rPr>
          <w:sz w:val="20"/>
          <w:szCs w:val="20"/>
        </w:rPr>
      </w:pPr>
    </w:p>
    <w:p w14:paraId="47628E02" w14:textId="77777777" w:rsidR="00B50BC4" w:rsidRPr="007B69FD" w:rsidRDefault="00B50BC4" w:rsidP="00B50BC4">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22E77B04" w14:textId="77777777" w:rsidR="00FC60EA" w:rsidRPr="007B69FD" w:rsidRDefault="00FC60EA">
      <w:pPr>
        <w:spacing w:line="240" w:lineRule="auto"/>
        <w:rPr>
          <w:sz w:val="40"/>
          <w:szCs w:val="44"/>
        </w:rPr>
      </w:pPr>
      <w:bookmarkStart w:id="86" w:name="_31w973f9ln1l" w:colFirst="0" w:colLast="0"/>
      <w:bookmarkStart w:id="87" w:name="_smprfejrkvka" w:colFirst="0" w:colLast="0"/>
      <w:bookmarkStart w:id="88" w:name="_s1sufye3xb9r" w:colFirst="0" w:colLast="0"/>
      <w:bookmarkStart w:id="89" w:name="_uxw89z61u8am" w:colFirst="0" w:colLast="0"/>
      <w:bookmarkStart w:id="90" w:name="_3xil3t8a7v1n" w:colFirst="0" w:colLast="0"/>
      <w:bookmarkStart w:id="91" w:name="_33v0cx5de4f" w:colFirst="0" w:colLast="0"/>
      <w:bookmarkStart w:id="92" w:name="_438rfbeoegac" w:colFirst="0" w:colLast="0"/>
      <w:bookmarkStart w:id="93" w:name="_kks742qu5wf1" w:colFirst="0" w:colLast="0"/>
      <w:bookmarkEnd w:id="86"/>
      <w:bookmarkEnd w:id="87"/>
      <w:bookmarkEnd w:id="88"/>
      <w:bookmarkEnd w:id="89"/>
      <w:bookmarkEnd w:id="90"/>
      <w:bookmarkEnd w:id="91"/>
      <w:bookmarkEnd w:id="92"/>
      <w:bookmarkEnd w:id="93"/>
      <w:r w:rsidRPr="007B69FD">
        <w:rPr>
          <w:szCs w:val="44"/>
        </w:rPr>
        <w:br w:type="page"/>
      </w:r>
    </w:p>
    <w:p w14:paraId="162734D1" w14:textId="43475728" w:rsidR="00B50BC4" w:rsidRPr="007B69FD" w:rsidRDefault="00B50BC4" w:rsidP="00B50BC4">
      <w:pPr xmlns:w="http://schemas.openxmlformats.org/wordprocessingml/2006/main">
        <w:pStyle w:val="Heading1"/>
        <w:keepNext w:val="0"/>
        <w:keepLines w:val="0"/>
        <w:spacing w:before="480"/>
        <w:rPr>
          <w:b/>
          <w:bCs/>
          <w:szCs w:val="44"/>
        </w:rPr>
      </w:pPr>
      <w:bookmarkStart xmlns:w="http://schemas.openxmlformats.org/wordprocessingml/2006/main" w:id="94" w:name="_Toc166194288"/>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Pedro 2:1-12</w:t>
      </w:r>
      <w:bookmarkEnd xmlns:w="http://schemas.openxmlformats.org/wordprocessingml/2006/main" w:id="94"/>
    </w:p>
    <w:p w14:paraId="2CD0FC9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922045F" w14:textId="77777777" w:rsidR="00B50BC4" w:rsidRPr="007B69FD" w:rsidRDefault="00B50BC4" w:rsidP="00FC60EA">
      <w:pPr xmlns:w="http://schemas.openxmlformats.org/wordprocessingml/2006/main">
        <w:pStyle w:val="Part1"/>
      </w:pPr>
      <w:r xmlns:w="http://schemas.openxmlformats.org/wordprocessingml/2006/main" w:rsidRPr="007B69FD">
        <w:t xml:space="preserve">Parte 1</w:t>
      </w:r>
    </w:p>
    <w:p w14:paraId="290EB789" w14:textId="06C989B1" w:rsidR="00B50BC4" w:rsidRPr="007B69FD" w:rsidRDefault="00B50BC4"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4A3C289" w14:textId="534470FB" w:rsidR="00B50BC4" w:rsidRPr="007B69FD" w:rsidRDefault="001974FE" w:rsidP="00FC60EA">
      <w:pPr xmlns:w="http://schemas.openxmlformats.org/wordprocessingml/2006/main">
        <w:pStyle w:val="Checklist"/>
      </w:pPr>
      <w:r xmlns:w="http://schemas.openxmlformats.org/wordprocessingml/2006/main" w:rsidRPr="007B69FD">
        <w:t xml:space="preserve">Pedro instruiu os cristãos a deixarem de lado os comportamentos que pertenciam às suas vidas antes de serem salvos. [2:1]</w:t>
      </w:r>
    </w:p>
    <w:p w14:paraId="096ACB5A" w14:textId="59DBE10A" w:rsidR="00B50BC4" w:rsidRPr="007B69FD" w:rsidRDefault="001974FE" w:rsidP="00FC60EA">
      <w:pPr xmlns:w="http://schemas.openxmlformats.org/wordprocessingml/2006/main">
        <w:pStyle w:val="Checklist"/>
      </w:pPr>
      <w:r xmlns:w="http://schemas.openxmlformats.org/wordprocessingml/2006/main" w:rsidRPr="007B69FD">
        <w:t xml:space="preserve">Pedro disse-lhes para irem até a pedra viva. [2:4]</w:t>
      </w:r>
    </w:p>
    <w:p w14:paraId="6107FD68" w14:textId="177CDD59" w:rsidR="00B50BC4" w:rsidRPr="007B69FD" w:rsidRDefault="001974FE" w:rsidP="00FC60EA">
      <w:pPr xmlns:w="http://schemas.openxmlformats.org/wordprocessingml/2006/main">
        <w:pStyle w:val="Checklist"/>
      </w:pPr>
      <w:r xmlns:w="http://schemas.openxmlformats.org/wordprocessingml/2006/main" w:rsidRPr="007B69FD">
        <w:t xml:space="preserve">Pedro disse aos cristãos que eles eram como pedras usadas para construir uma casa espiritual. [2:5]</w:t>
      </w:r>
    </w:p>
    <w:p w14:paraId="0A916416" w14:textId="59AE8592" w:rsidR="00B50BC4" w:rsidRPr="007B69FD" w:rsidRDefault="001974FE" w:rsidP="00FC60EA">
      <w:pPr xmlns:w="http://schemas.openxmlformats.org/wordprocessingml/2006/main">
        <w:pStyle w:val="Checklist"/>
      </w:pPr>
      <w:r xmlns:w="http://schemas.openxmlformats.org/wordprocessingml/2006/main" w:rsidRPr="007B69FD">
        <w:t xml:space="preserve">Pedro citou escrituras sobre uma pedra angular. [2:6-8]</w:t>
      </w:r>
    </w:p>
    <w:p w14:paraId="06B969A7" w14:textId="591C22A0" w:rsidR="00B50BC4" w:rsidRPr="007B69FD" w:rsidRDefault="001974FE" w:rsidP="00FC60EA">
      <w:pPr xmlns:w="http://schemas.openxmlformats.org/wordprocessingml/2006/main">
        <w:pStyle w:val="Checklist"/>
      </w:pPr>
      <w:r xmlns:w="http://schemas.openxmlformats.org/wordprocessingml/2006/main" w:rsidRPr="007B69FD">
        <w:t xml:space="preserve">Pedro advertiu os cristãos que os seus próprios desejos carnais lutam contra as suas almas. [2:11]</w:t>
      </w:r>
    </w:p>
    <w:p w14:paraId="1216CDFD" w14:textId="4632618E" w:rsidR="00B50BC4" w:rsidRPr="007B69FD" w:rsidRDefault="001974FE" w:rsidP="00FC60EA">
      <w:pPr xmlns:w="http://schemas.openxmlformats.org/wordprocessingml/2006/main">
        <w:pStyle w:val="Checklist"/>
      </w:pPr>
      <w:r xmlns:w="http://schemas.openxmlformats.org/wordprocessingml/2006/main" w:rsidRPr="007B69FD">
        <w:t xml:space="preserve">Pedro os encorajou a viver de maneira honrosa, para que outros pudessem dar glória a Deus quando ele aparecesse. [2:12]</w:t>
      </w:r>
    </w:p>
    <w:p w14:paraId="0FE91DBB" w14:textId="77777777" w:rsidR="00B50BC4" w:rsidRPr="007B69FD" w:rsidRDefault="00B50BC4" w:rsidP="00FC60EA">
      <w:pPr xmlns:w="http://schemas.openxmlformats.org/wordprocessingml/2006/main">
        <w:pStyle w:val="Part2"/>
      </w:pPr>
      <w:r xmlns:w="http://schemas.openxmlformats.org/wordprocessingml/2006/main" w:rsidRPr="007B69FD">
        <w:t xml:space="preserve">Parte 2</w:t>
      </w:r>
    </w:p>
    <w:p w14:paraId="7D2658F6" w14:textId="5B83A7A9" w:rsidR="00B50BC4"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432FC0E4" w14:textId="15D55343"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aos cristãos para deixarem de lado?</w:t>
      </w:r>
    </w:p>
    <w:p w14:paraId="1A07B77B"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disse-lhes que deixassem de lado o mal, o engano, a hipocrisia, a inveja e a calúnia.</w:t>
      </w:r>
    </w:p>
    <w:p w14:paraId="3516BC8E" w14:textId="77777777" w:rsidR="00B50BC4" w:rsidRPr="007B69FD" w:rsidRDefault="00B50BC4" w:rsidP="00B50BC4">
      <w:pPr>
        <w:ind w:left="720"/>
        <w:rPr>
          <w:sz w:val="20"/>
          <w:szCs w:val="20"/>
        </w:rPr>
      </w:pPr>
    </w:p>
    <w:p w14:paraId="444C6961" w14:textId="79898D83"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lhes disse para fazer para que crescessem na salvação?</w:t>
      </w:r>
    </w:p>
    <w:p w14:paraId="42738741"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lhes disse para desejarem muito o leite espiritual puro.</w:t>
      </w:r>
    </w:p>
    <w:p w14:paraId="65189A5C" w14:textId="77777777" w:rsidR="00B50BC4" w:rsidRPr="007B69FD" w:rsidRDefault="00B50BC4" w:rsidP="00B50BC4">
      <w:pPr>
        <w:ind w:left="720"/>
        <w:rPr>
          <w:sz w:val="20"/>
          <w:szCs w:val="20"/>
        </w:rPr>
      </w:pPr>
    </w:p>
    <w:p w14:paraId="7BE69BC7" w14:textId="7CCD7ADA"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[2:2-3]</w:t>
      </w:r>
      <w:r xmlns:w="http://schemas.openxmlformats.org/wordprocessingml/2006/main" w:rsidR="00450B32">
        <w:rPr>
          <w:sz w:val="20"/>
          <w:szCs w:val="20"/>
        </w:rPr>
        <w:tab xmlns:w="http://schemas.openxmlformats.org/wordprocessingml/2006/main"/>
      </w:r>
      <w:r xmlns:w="http://schemas.openxmlformats.org/wordprocessingml/2006/main" w:rsidR="00450B32">
        <w:rPr>
          <w:sz w:val="20"/>
          <w:szCs w:val="20"/>
        </w:rPr>
        <w:t xml:space="preserve"> </w:t>
      </w:r>
      <w:r xmlns:w="http://schemas.openxmlformats.org/wordprocessingml/2006/main" w:rsidRPr="007B69FD">
        <w:rPr>
          <w:sz w:val="20"/>
          <w:szCs w:val="20"/>
        </w:rPr>
        <w:t xml:space="preserve">O que você acha que Pedro quis dizer com leite espiritual puro?</w:t>
      </w:r>
    </w:p>
    <w:p w14:paraId="58F311C2" w14:textId="2F3B5208" w:rsidR="00B50BC4" w:rsidRPr="007B69FD" w:rsidRDefault="000C38A3" w:rsidP="48114252">
      <w:pPr xmlns:w="http://schemas.openxmlformats.org/wordprocessingml/2006/main">
        <w:ind w:left="720"/>
        <w:rPr>
          <w:color w:val="3C4043"/>
          <w:sz w:val="20"/>
          <w:szCs w:val="20"/>
          <w:lang w:val="en-US"/>
        </w:rPr>
      </w:pPr>
      <w:r xmlns:w="http://schemas.openxmlformats.org/wordprocessingml/2006/main" w:rsidRPr="48114252">
        <w:rPr>
          <w:i/>
          <w:iCs/>
          <w:color w:val="000000" w:themeColor="text1"/>
          <w:sz w:val="20"/>
          <w:szCs w:val="20"/>
          <w:lang w:val="en-US"/>
        </w:rPr>
        <w:t xml:space="preserve">(A resposta pode variar.)</w:t>
      </w:r>
      <w:r xmlns:w="http://schemas.openxmlformats.org/wordprocessingml/2006/main" w:rsidRPr="48114252">
        <w:rPr>
          <w:color w:val="000000" w:themeColor="text1"/>
          <w:sz w:val="20"/>
          <w:szCs w:val="20"/>
          <w:lang w:val="en-US"/>
        </w:rPr>
        <w:t xml:space="preserve"> </w:t>
      </w:r>
      <w:r xmlns:w="http://schemas.openxmlformats.org/wordprocessingml/2006/main" w:rsidR="00B50BC4" w:rsidRPr="48114252">
        <w:rPr>
          <w:color w:val="3C4043"/>
          <w:sz w:val="20"/>
          <w:szCs w:val="20"/>
          <w:lang w:val="en-US"/>
        </w:rPr>
        <w:t xml:space="preserve">Talvez ele se referisse ao ensino sobre o Senhor ou a palavra de Deus. Ou talvez ele se referisse a atitudes que contrastavam com as atitudes listadas no versículo 1.</w:t>
      </w:r>
    </w:p>
    <w:p w14:paraId="7FFD320A" w14:textId="77777777" w:rsidR="00B50BC4" w:rsidRPr="007B69FD" w:rsidRDefault="00B50BC4" w:rsidP="00B50BC4">
      <w:pPr>
        <w:ind w:left="720"/>
        <w:rPr>
          <w:color w:val="3C4043"/>
          <w:sz w:val="20"/>
          <w:szCs w:val="20"/>
        </w:rPr>
      </w:pPr>
    </w:p>
    <w:p w14:paraId="2F759F6C" w14:textId="71EEF9E0"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Quem rejeitou as pessoas?</w:t>
      </w:r>
    </w:p>
    <w:p w14:paraId="4E71BA64"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rejeitaram aquele que é uma pedra viva.</w:t>
      </w:r>
    </w:p>
    <w:p w14:paraId="7C086517" w14:textId="77777777" w:rsidR="00B50BC4" w:rsidRPr="007B69FD" w:rsidRDefault="00B50BC4" w:rsidP="00B50BC4">
      <w:pPr>
        <w:ind w:left="720"/>
        <w:rPr>
          <w:sz w:val="20"/>
          <w:szCs w:val="20"/>
        </w:rPr>
      </w:pPr>
    </w:p>
    <w:p w14:paraId="691B3098" w14:textId="77F4E9CD"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Quem você acha que é esta pedra viva?</w:t>
      </w:r>
    </w:p>
    <w:p w14:paraId="53242031" w14:textId="3C8AFE2E" w:rsidR="00B50BC4" w:rsidRPr="007B69FD" w:rsidRDefault="00AE1EEB" w:rsidP="00B50BC4">
      <w:pPr xmlns:w="http://schemas.openxmlformats.org/wordprocessingml/2006/main">
        <w:ind w:left="720"/>
        <w:rPr>
          <w:sz w:val="20"/>
          <w:szCs w:val="20"/>
        </w:rPr>
      </w:pPr>
      <w:r xmlns:w="http://schemas.openxmlformats.org/wordprocessingml/2006/main" w:rsidRPr="007B69FD">
        <w:rPr>
          <w:sz w:val="20"/>
          <w:szCs w:val="20"/>
        </w:rPr>
        <w:t xml:space="preserve">Porque Jesus foi rejeitado, esta pedra viva é Jesus Cristo.</w:t>
      </w:r>
    </w:p>
    <w:p w14:paraId="2BF3E400" w14:textId="77777777" w:rsidR="00B50BC4" w:rsidRPr="007B69FD" w:rsidRDefault="00B50BC4" w:rsidP="00B50BC4">
      <w:pPr>
        <w:ind w:left="720"/>
        <w:rPr>
          <w:sz w:val="20"/>
          <w:szCs w:val="20"/>
        </w:rPr>
      </w:pPr>
    </w:p>
    <w:p w14:paraId="467E9291" w14:textId="09BA5F2D"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[2:5]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sobre os cristãos no versículo 5?</w:t>
      </w:r>
    </w:p>
    <w:p w14:paraId="00C991DB" w14:textId="5825D71D"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Pedro disse que eram como pedras vivas. Eles estavam sendo construídos para serem uma casa espiritual e um sacerdócio santo.</w:t>
      </w:r>
    </w:p>
    <w:p w14:paraId="4FED357B" w14:textId="77777777" w:rsidR="00B50BC4" w:rsidRPr="007B69FD" w:rsidRDefault="00B50BC4" w:rsidP="00B50BC4">
      <w:pPr>
        <w:ind w:left="720"/>
        <w:rPr>
          <w:sz w:val="20"/>
          <w:szCs w:val="20"/>
        </w:rPr>
      </w:pPr>
    </w:p>
    <w:p w14:paraId="5A298EFE" w14:textId="4DE20502" w:rsidR="00B50BC4" w:rsidRPr="007B69FD" w:rsidRDefault="001974FE" w:rsidP="0099152C">
      <w:pPr xmlns:w="http://schemas.openxmlformats.org/wordprocessingml/2006/main">
        <w:numPr>
          <w:ilvl w:val="0"/>
          <w:numId w:val="54"/>
        </w:numPr>
        <w:rPr>
          <w:sz w:val="20"/>
          <w:szCs w:val="20"/>
          <w:lang w:val="en-US"/>
        </w:rPr>
      </w:pPr>
      <w:r xmlns:w="http://schemas.openxmlformats.org/wordprocessingml/2006/main" w:rsidRPr="48114252">
        <w:rPr>
          <w:sz w:val="20"/>
          <w:szCs w:val="20"/>
          <w:lang w:val="en-US"/>
        </w:rPr>
        <w:t xml:space="preserve">[2:6]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Quem você acha que lançou a pedra angular em Sião?</w:t>
      </w:r>
    </w:p>
    <w:p w14:paraId="075F8D61" w14:textId="45C4DA06" w:rsidR="00B50BC4" w:rsidRPr="007B69FD" w:rsidRDefault="00AE1EEB"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É evidente na passagem que Deus o estabeleceu.</w:t>
      </w:r>
    </w:p>
    <w:p w14:paraId="77BF7350" w14:textId="77777777" w:rsidR="00B50BC4" w:rsidRPr="007B69FD" w:rsidRDefault="00B50BC4" w:rsidP="00B50BC4">
      <w:pPr>
        <w:ind w:left="720"/>
        <w:rPr>
          <w:sz w:val="20"/>
          <w:szCs w:val="20"/>
        </w:rPr>
      </w:pPr>
    </w:p>
    <w:p w14:paraId="06B7C34B" w14:textId="72E6F863" w:rsidR="00B50BC4" w:rsidRPr="007B69FD" w:rsidRDefault="001974FE" w:rsidP="0099152C">
      <w:pPr xmlns:w="http://schemas.openxmlformats.org/wordprocessingml/2006/main">
        <w:numPr>
          <w:ilvl w:val="0"/>
          <w:numId w:val="54"/>
        </w:numPr>
        <w:rPr>
          <w:sz w:val="20"/>
          <w:szCs w:val="20"/>
          <w:lang w:val="en-US"/>
        </w:rPr>
      </w:pPr>
      <w:r xmlns:w="http://schemas.openxmlformats.org/wordprocessingml/2006/main" w:rsidRPr="48114252">
        <w:rPr>
          <w:sz w:val="20"/>
          <w:szCs w:val="20"/>
          <w:lang w:val="en-US"/>
        </w:rPr>
        <w:t xml:space="preserve">[2:6]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Quem você acha que esta pedra angular escolhida e valiosa representa?</w:t>
      </w:r>
    </w:p>
    <w:p w14:paraId="52CBD835" w14:textId="7A9C268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É evidente na passagem que representa Jesus Cristo.</w:t>
      </w:r>
    </w:p>
    <w:p w14:paraId="7132396D" w14:textId="77777777" w:rsidR="00B50BC4" w:rsidRPr="007B69FD" w:rsidRDefault="00B50BC4" w:rsidP="00B50BC4">
      <w:pPr>
        <w:ind w:left="720"/>
        <w:rPr>
          <w:sz w:val="20"/>
          <w:szCs w:val="20"/>
        </w:rPr>
      </w:pPr>
    </w:p>
    <w:p w14:paraId="2ED1F213" w14:textId="21D3E5ED"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[2:6]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Quem não terá vergonha?</w:t>
      </w:r>
    </w:p>
    <w:p w14:paraId="474096E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Quem crê em Jesus Cristo (a pedra angular escolhida e valiosa) nunca se envergonhará.</w:t>
      </w:r>
    </w:p>
    <w:p w14:paraId="0D42E55B" w14:textId="77777777" w:rsidR="00503EAA" w:rsidRPr="007B69FD" w:rsidRDefault="00503EAA" w:rsidP="00503EA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1 Pedro 2:1-12 continuação</w:t>
      </w:r>
    </w:p>
    <w:p w14:paraId="4C3E4B7F" w14:textId="77777777" w:rsidR="00B50BC4" w:rsidRPr="007B69FD" w:rsidRDefault="00B50BC4" w:rsidP="006355F6">
      <w:pPr>
        <w:rPr>
          <w:sz w:val="20"/>
          <w:szCs w:val="20"/>
        </w:rPr>
      </w:pPr>
    </w:p>
    <w:p w14:paraId="0CE31909" w14:textId="59288798" w:rsidR="00B50BC4" w:rsidRPr="007B69FD" w:rsidRDefault="001974FE" w:rsidP="0099152C">
      <w:pPr xmlns:w="http://schemas.openxmlformats.org/wordprocessingml/2006/main">
        <w:numPr>
          <w:ilvl w:val="0"/>
          <w:numId w:val="54"/>
        </w:numPr>
        <w:rPr>
          <w:sz w:val="20"/>
          <w:szCs w:val="20"/>
          <w:lang w:val="en-US"/>
        </w:rPr>
      </w:pPr>
      <w:r xmlns:w="http://schemas.openxmlformats.org/wordprocessingml/2006/main" w:rsidRPr="48114252">
        <w:rPr>
          <w:sz w:val="20"/>
          <w:szCs w:val="20"/>
          <w:lang w:val="en-US"/>
        </w:rPr>
        <w:t xml:space="preserve">[2:7]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Qual foi a atitude dos construtores em relação à pedra?</w:t>
      </w:r>
    </w:p>
    <w:p w14:paraId="7F443632"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rejeitaram.</w:t>
      </w:r>
    </w:p>
    <w:p w14:paraId="76E02AC0" w14:textId="77777777" w:rsidR="00B50BC4" w:rsidRPr="007B69FD" w:rsidRDefault="00B50BC4" w:rsidP="00B50BC4">
      <w:pPr>
        <w:ind w:left="720"/>
        <w:rPr>
          <w:sz w:val="20"/>
          <w:szCs w:val="20"/>
        </w:rPr>
      </w:pPr>
    </w:p>
    <w:p w14:paraId="10D4FB11" w14:textId="02E6AB8A"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[2:7-8]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tropeçaram aqueles que não creram?</w:t>
      </w:r>
    </w:p>
    <w:p w14:paraId="55B083A1"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tropeçaram ao desobedecer à palavra.</w:t>
      </w:r>
    </w:p>
    <w:p w14:paraId="6FB6AA20" w14:textId="77DFBD87" w:rsidR="00B50BC4" w:rsidRPr="007B69FD" w:rsidRDefault="00B50BC4" w:rsidP="00B50BC4">
      <w:pPr>
        <w:ind w:left="720"/>
        <w:rPr>
          <w:sz w:val="20"/>
          <w:szCs w:val="20"/>
        </w:rPr>
      </w:pPr>
    </w:p>
    <w:p w14:paraId="4DA98A61" w14:textId="664F6E06"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[2:9]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os crentes eram uma raça escolhida, um sacerdócio real, uma nação santa e um povo de propriedade de Deus?</w:t>
      </w:r>
    </w:p>
    <w:p w14:paraId="7C2E95B5"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Foram essas coisas para que anunciassem as ações maravilhosas de Deus.</w:t>
      </w:r>
    </w:p>
    <w:p w14:paraId="2232453B" w14:textId="77777777" w:rsidR="00B50BC4" w:rsidRPr="007B69FD" w:rsidRDefault="00B50BC4" w:rsidP="00B50BC4">
      <w:pPr>
        <w:ind w:left="720"/>
        <w:rPr>
          <w:sz w:val="20"/>
          <w:szCs w:val="20"/>
        </w:rPr>
      </w:pPr>
    </w:p>
    <w:p w14:paraId="7D96A14D" w14:textId="103CD26C"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[2:10]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lembrou aos cristãos no versículo 10?</w:t>
      </w:r>
    </w:p>
    <w:p w14:paraId="16B70202"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Antigamente eles não eram o povo de Deus, mas agora eram o povo de Deus e haviam recebido a misericórdia de Deus.</w:t>
      </w:r>
    </w:p>
    <w:p w14:paraId="05D4C419" w14:textId="77777777" w:rsidR="00B50BC4" w:rsidRPr="007B69FD" w:rsidRDefault="00B50BC4" w:rsidP="00B50BC4">
      <w:pPr>
        <w:ind w:left="720"/>
        <w:rPr>
          <w:sz w:val="20"/>
          <w:szCs w:val="20"/>
        </w:rPr>
      </w:pPr>
    </w:p>
    <w:p w14:paraId="4E739D7E" w14:textId="15D799C3"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[2:11]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você acha que Pedro se referiu a esses cristãos como estrangeiros e exilados?</w:t>
      </w:r>
    </w:p>
    <w:p w14:paraId="446DBD45" w14:textId="5BBCA038" w:rsidR="00B50BC4" w:rsidRPr="007B69FD" w:rsidRDefault="000C38A3" w:rsidP="00B50BC4">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Ele pode ter se referido a eles dessa forma porque foram expulsos de sua terra natal.</w:t>
      </w:r>
    </w:p>
    <w:p w14:paraId="4102D962" w14:textId="77777777" w:rsidR="00B50BC4" w:rsidRPr="007B69FD" w:rsidRDefault="00B50BC4" w:rsidP="00B50BC4">
      <w:pPr>
        <w:ind w:left="720"/>
        <w:rPr>
          <w:sz w:val="20"/>
          <w:szCs w:val="20"/>
        </w:rPr>
      </w:pPr>
    </w:p>
    <w:p w14:paraId="255A4BDC" w14:textId="0B329C71"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[2:11]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sobre os desejos carnais?</w:t>
      </w:r>
    </w:p>
    <w:p w14:paraId="141D06CC"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Os desejos carnais lutam contra a alma do cristão.</w:t>
      </w:r>
    </w:p>
    <w:p w14:paraId="389A8BB6" w14:textId="77777777" w:rsidR="00B50BC4" w:rsidRPr="007B69FD" w:rsidRDefault="00B50BC4" w:rsidP="00B50BC4">
      <w:pPr>
        <w:ind w:left="720"/>
        <w:rPr>
          <w:sz w:val="20"/>
          <w:szCs w:val="20"/>
        </w:rPr>
      </w:pPr>
    </w:p>
    <w:p w14:paraId="1BEEA986" w14:textId="2FA86348"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[2:11]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você acha que Pedro quis dizer com desejos carnais?</w:t>
      </w:r>
    </w:p>
    <w:p w14:paraId="2DEA3C71" w14:textId="0FC78DC6" w:rsidR="00B50BC4" w:rsidRPr="007B69FD" w:rsidRDefault="00E56543"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Porque eles lutam contra as almas dos cristãos, isto indica que ele estava se referindo a coisas pecaminosas que as pessoas querem fazer.</w:t>
      </w:r>
    </w:p>
    <w:p w14:paraId="0E1D8ED3" w14:textId="77777777" w:rsidR="00B50BC4" w:rsidRPr="007B69FD" w:rsidRDefault="00B50BC4" w:rsidP="00B50BC4">
      <w:pPr>
        <w:ind w:left="720"/>
        <w:rPr>
          <w:sz w:val="20"/>
          <w:szCs w:val="20"/>
        </w:rPr>
      </w:pPr>
    </w:p>
    <w:p w14:paraId="1EFCEAFA" w14:textId="69F59EE4"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sobre a conduta dos cristãos no versículo 12?</w:t>
      </w:r>
    </w:p>
    <w:p w14:paraId="67CF46BE"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 que a conduta deles deveria ser honrosa.</w:t>
      </w:r>
    </w:p>
    <w:p w14:paraId="15D9E3A2" w14:textId="77777777" w:rsidR="00B50BC4" w:rsidRPr="007B69FD" w:rsidRDefault="00B50BC4" w:rsidP="00B50BC4">
      <w:pPr>
        <w:ind w:left="720"/>
        <w:rPr>
          <w:sz w:val="20"/>
          <w:szCs w:val="20"/>
        </w:rPr>
      </w:pPr>
    </w:p>
    <w:p w14:paraId="62FE73F3" w14:textId="0861357B" w:rsidR="00B50BC4" w:rsidRPr="007B69FD" w:rsidRDefault="001974FE" w:rsidP="0099152C">
      <w:pPr xmlns:w="http://schemas.openxmlformats.org/wordprocessingml/2006/main">
        <w:numPr>
          <w:ilvl w:val="0"/>
          <w:numId w:val="54"/>
        </w:numPr>
        <w:rPr>
          <w:sz w:val="20"/>
          <w:szCs w:val="20"/>
        </w:rPr>
      </w:pPr>
      <w:r xmlns:w="http://schemas.openxmlformats.org/wordprocessingml/2006/main" w:rsidRPr="007B69FD">
        <w:rPr>
          <w:sz w:val="20"/>
          <w:szCs w:val="20"/>
        </w:rPr>
        <w:t xml:space="preserve">[2:12]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Qual foi a razão de Pedro para dizer aos cristãos que se comportassem de maneira honrosa entre os gentios?</w:t>
      </w:r>
    </w:p>
    <w:p w14:paraId="56B310A9" w14:textId="2FA99C06" w:rsidR="00B50BC4" w:rsidRPr="007B69FD" w:rsidRDefault="00B50BC4" w:rsidP="00450B32">
      <w:pPr xmlns:w="http://schemas.openxmlformats.org/wordprocessingml/2006/main">
        <w:ind w:left="720"/>
        <w:rPr>
          <w:sz w:val="20"/>
          <w:szCs w:val="20"/>
        </w:rPr>
      </w:pPr>
      <w:r xmlns:w="http://schemas.openxmlformats.org/wordprocessingml/2006/main" w:rsidRPr="007B69FD">
        <w:rPr>
          <w:sz w:val="20"/>
          <w:szCs w:val="20"/>
        </w:rPr>
        <w:t xml:space="preserve">Ele lhes disse para fazerem isso para que aqueles que falassem deles como tendo feito o mal vissem seu bom comportamento e dessem glória a Deus.</w:t>
      </w:r>
    </w:p>
    <w:p w14:paraId="2E930600" w14:textId="77777777" w:rsidR="00B50BC4" w:rsidRPr="007B69FD" w:rsidRDefault="00B50BC4" w:rsidP="00B50BC4">
      <w:pPr xmlns:w="http://schemas.openxmlformats.org/wordprocessingml/2006/main">
        <w:spacing w:before="240" w:after="240"/>
        <w:rPr>
          <w:sz w:val="20"/>
          <w:szCs w:val="20"/>
        </w:rPr>
      </w:pPr>
      <w:r xmlns:w="http://schemas.openxmlformats.org/wordprocessingml/2006/main" w:rsidRPr="007B69FD">
        <w:rPr>
          <w:b/>
          <w:sz w:val="20"/>
          <w:szCs w:val="20"/>
        </w:rPr>
        <w:t xml:space="preserve">Seção de comentários:</w:t>
      </w:r>
    </w:p>
    <w:p w14:paraId="595A0956" w14:textId="77777777" w:rsidR="00B50BC4" w:rsidRPr="007B69FD" w:rsidRDefault="00B50BC4" w:rsidP="00B50BC4">
      <w:pPr>
        <w:rPr>
          <w:sz w:val="20"/>
          <w:szCs w:val="20"/>
        </w:rPr>
      </w:pPr>
      <w:r w:rsidRPr="007B69FD">
        <w:br w:type="page"/>
      </w:r>
    </w:p>
    <w:p w14:paraId="6E251230" w14:textId="6DCB3AD2" w:rsidR="00B50BC4" w:rsidRPr="007B69FD" w:rsidRDefault="00B50BC4" w:rsidP="00B50BC4">
      <w:pPr xmlns:w="http://schemas.openxmlformats.org/wordprocessingml/2006/main">
        <w:pStyle w:val="Heading1"/>
        <w:keepNext w:val="0"/>
        <w:keepLines w:val="0"/>
        <w:spacing w:before="480"/>
        <w:rPr>
          <w:b/>
          <w:bCs/>
          <w:szCs w:val="44"/>
        </w:rPr>
      </w:pPr>
      <w:bookmarkStart xmlns:w="http://schemas.openxmlformats.org/wordprocessingml/2006/main" w:id="95" w:name="_603tbm5nvihr" w:colFirst="0" w:colLast="0"/>
      <w:bookmarkStart xmlns:w="http://schemas.openxmlformats.org/wordprocessingml/2006/main" w:id="96" w:name="_Toc166194289"/>
      <w:bookmarkEnd xmlns:w="http://schemas.openxmlformats.org/wordprocessingml/2006/main" w:id="9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Pedro 2:13-25</w:t>
      </w:r>
      <w:bookmarkEnd xmlns:w="http://schemas.openxmlformats.org/wordprocessingml/2006/main" w:id="96"/>
    </w:p>
    <w:p w14:paraId="6875E6AB"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1F37B57F" w14:textId="77777777" w:rsidR="00B50BC4" w:rsidRPr="007B69FD" w:rsidRDefault="00B50BC4" w:rsidP="00FC60EA">
      <w:pPr xmlns:w="http://schemas.openxmlformats.org/wordprocessingml/2006/main">
        <w:pStyle w:val="Part1"/>
      </w:pPr>
      <w:r xmlns:w="http://schemas.openxmlformats.org/wordprocessingml/2006/main" w:rsidRPr="007B69FD">
        <w:t xml:space="preserve">Parte 1</w:t>
      </w:r>
    </w:p>
    <w:p w14:paraId="373A9EEE" w14:textId="22081589" w:rsidR="00B50BC4" w:rsidRPr="007B69FD" w:rsidRDefault="00B50BC4"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EEFE979" w14:textId="6D643439" w:rsidR="00B50BC4" w:rsidRPr="007B69FD" w:rsidRDefault="001974FE" w:rsidP="00FC60EA">
      <w:pPr xmlns:w="http://schemas.openxmlformats.org/wordprocessingml/2006/main">
        <w:pStyle w:val="Checklist"/>
      </w:pPr>
      <w:r xmlns:w="http://schemas.openxmlformats.org/wordprocessingml/2006/main" w:rsidRPr="48114252">
        <w:rPr>
          <w:lang w:val="en-US"/>
        </w:rPr>
        <w:t xml:space="preserve">Pedro disse aos cristãos que se submetessem aos seus líderes humanos. [2:13-14]</w:t>
      </w:r>
    </w:p>
    <w:p w14:paraId="34DCBF11" w14:textId="06839DB9" w:rsidR="00B50BC4" w:rsidRPr="007B69FD" w:rsidRDefault="00B50BC4" w:rsidP="00FC60EA">
      <w:pPr xmlns:w="http://schemas.openxmlformats.org/wordprocessingml/2006/main">
        <w:pStyle w:val="Checklist"/>
      </w:pPr>
      <w:r xmlns:w="http://schemas.openxmlformats.org/wordprocessingml/2006/main" w:rsidRPr="48114252">
        <w:rPr>
          <w:lang w:val="en-US"/>
        </w:rPr>
        <w:t xml:space="preserve">Pedro disse aos escravos que se submetessem aos seus senhores. [2:18]</w:t>
      </w:r>
    </w:p>
    <w:p w14:paraId="139ACF89" w14:textId="1AC2EE87" w:rsidR="00B50BC4" w:rsidRPr="007B69FD" w:rsidRDefault="001974FE" w:rsidP="00FC60EA">
      <w:pPr xmlns:w="http://schemas.openxmlformats.org/wordprocessingml/2006/main">
        <w:pStyle w:val="Checklist"/>
      </w:pPr>
      <w:r xmlns:w="http://schemas.openxmlformats.org/wordprocessingml/2006/main" w:rsidRPr="48114252">
        <w:rPr>
          <w:lang w:val="en-US"/>
        </w:rPr>
        <w:t xml:space="preserve">Pedro contou como Jesus sofreu e foi um exemplo a seguir. [2:21-23]</w:t>
      </w:r>
    </w:p>
    <w:p w14:paraId="351884E0" w14:textId="72AF1A32" w:rsidR="00B50BC4" w:rsidRPr="007B69FD" w:rsidRDefault="001974FE" w:rsidP="00FC60EA">
      <w:pPr xmlns:w="http://schemas.openxmlformats.org/wordprocessingml/2006/main">
        <w:pStyle w:val="Checklist"/>
      </w:pPr>
      <w:r xmlns:w="http://schemas.openxmlformats.org/wordprocessingml/2006/main" w:rsidRPr="007B69FD">
        <w:t xml:space="preserve">Jesus fez isso para que as pessoas morressem para o pecado e vivessem para a justiça. [2:24]</w:t>
      </w:r>
    </w:p>
    <w:p w14:paraId="08AE5181" w14:textId="77777777" w:rsidR="00B50BC4" w:rsidRPr="007B69FD" w:rsidRDefault="00B50BC4" w:rsidP="00FC60EA">
      <w:pPr xmlns:w="http://schemas.openxmlformats.org/wordprocessingml/2006/main">
        <w:pStyle w:val="Part2"/>
      </w:pPr>
      <w:r xmlns:w="http://schemas.openxmlformats.org/wordprocessingml/2006/main" w:rsidRPr="007B69FD">
        <w:t xml:space="preserve">Parte 2</w:t>
      </w:r>
    </w:p>
    <w:p w14:paraId="22798A52" w14:textId="48F1FFF8" w:rsidR="00B50BC4"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2BBC3811" w14:textId="428CE248"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[2:13]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Por que os crentes deveriam obedecer a toda autoridade humana?</w:t>
      </w:r>
    </w:p>
    <w:p w14:paraId="6EBFBA91" w14:textId="33029D8D"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Os cristãos devem obedecer a todas as autoridades humanas, tanto reis como governadores, por amor do Senhor.</w:t>
      </w:r>
    </w:p>
    <w:p w14:paraId="4C653713" w14:textId="77777777" w:rsidR="00B50BC4" w:rsidRPr="007B69FD" w:rsidRDefault="00B50BC4" w:rsidP="00B50BC4">
      <w:pPr>
        <w:ind w:left="720"/>
        <w:rPr>
          <w:sz w:val="20"/>
          <w:szCs w:val="20"/>
        </w:rPr>
      </w:pPr>
    </w:p>
    <w:p w14:paraId="61FEAB0B" w14:textId="31D1B036"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De acordo com Pedro, por que foram enviados reis e governadores humanos?</w:t>
      </w:r>
    </w:p>
    <w:p w14:paraId="01F4A85B"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Eles foram enviados para punir as pessoas que praticavam o mal e para elogiar os que praticavam o bem.</w:t>
      </w:r>
    </w:p>
    <w:p w14:paraId="21EB58FE" w14:textId="77777777" w:rsidR="00B50BC4" w:rsidRPr="007B69FD" w:rsidRDefault="00B50BC4" w:rsidP="00B50BC4">
      <w:pPr>
        <w:ind w:left="720"/>
        <w:rPr>
          <w:sz w:val="20"/>
          <w:szCs w:val="20"/>
        </w:rPr>
      </w:pPr>
    </w:p>
    <w:p w14:paraId="5CC1C903" w14:textId="5461C91B"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[2:15]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O que Pedro disse ser a vontade de Deus no versículo 15?</w:t>
      </w:r>
    </w:p>
    <w:p w14:paraId="1149668A"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 que era a vontade de Deus que, ao fazer o bem, os cristãos silenciassem a conversa ignorante das pessoas tolas.</w:t>
      </w:r>
    </w:p>
    <w:p w14:paraId="47EF6591" w14:textId="77777777" w:rsidR="00B50BC4" w:rsidRPr="007B69FD" w:rsidRDefault="00B50BC4" w:rsidP="00B50BC4">
      <w:pPr>
        <w:ind w:left="720"/>
        <w:rPr>
          <w:sz w:val="20"/>
          <w:szCs w:val="20"/>
        </w:rPr>
      </w:pPr>
    </w:p>
    <w:p w14:paraId="461856AC" w14:textId="466CE135"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[2:15]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Como você acha que fazer o bem poderia silenciar a conversa ignorante de pessoas tolas?</w:t>
      </w:r>
    </w:p>
    <w:p w14:paraId="2EC1ED03" w14:textId="299522BF" w:rsidR="00B50BC4" w:rsidRPr="007B69FD" w:rsidRDefault="000C38A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B50BC4" w:rsidRPr="48114252">
        <w:rPr>
          <w:sz w:val="20"/>
          <w:szCs w:val="20"/>
          <w:lang w:val="en-US"/>
        </w:rPr>
        <w:t xml:space="preserve">As pessoas que não acreditavam em Deus poderiam dizer que os cristãos fizeram coisas más. Poderiam dizer que os cristãos não obedeceram ao rei e ao governador. Mas se os cristãos fizeram o bem, então essas pessoas não terão razão para dizer que os cristãos fizeram o mal.</w:t>
      </w:r>
    </w:p>
    <w:p w14:paraId="60AE4E7A" w14:textId="77777777" w:rsidR="00B50BC4" w:rsidRPr="007B69FD" w:rsidRDefault="00B50BC4" w:rsidP="00B50BC4">
      <w:pPr>
        <w:ind w:left="720"/>
        <w:rPr>
          <w:sz w:val="20"/>
          <w:szCs w:val="20"/>
        </w:rPr>
      </w:pPr>
    </w:p>
    <w:p w14:paraId="1A05759D" w14:textId="5A088445"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[2:16]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O que você acha que Pedro quis dizer quando disse aos cristãos para não usarem sua liberdade para encobrir a maldade?</w:t>
      </w:r>
    </w:p>
    <w:p w14:paraId="5E7DD2F6" w14:textId="626CB675" w:rsidR="00B50BC4" w:rsidRPr="007B69FD" w:rsidRDefault="00E5654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B50BC4" w:rsidRPr="48114252">
        <w:rPr>
          <w:sz w:val="20"/>
          <w:szCs w:val="20"/>
          <w:lang w:val="en-US"/>
        </w:rPr>
        <w:t xml:space="preserve">Ele provavelmente quis dizer que eles não deveriam pensar que ser livres lhes dava uma desculpa para fazer coisas más.</w:t>
      </w:r>
    </w:p>
    <w:p w14:paraId="1C1319C9" w14:textId="77777777" w:rsidR="00B50BC4" w:rsidRPr="007B69FD" w:rsidRDefault="00B50BC4" w:rsidP="00B50BC4">
      <w:pPr>
        <w:ind w:left="720"/>
        <w:rPr>
          <w:sz w:val="20"/>
          <w:szCs w:val="20"/>
        </w:rPr>
      </w:pPr>
    </w:p>
    <w:p w14:paraId="23D0F582" w14:textId="13C738FD"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[2:17]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Que instruções Pedro deu aos cristãos no versículo 17?</w:t>
      </w:r>
    </w:p>
    <w:p w14:paraId="22674CA0"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 aos cristãos para honrarem todas as pessoas, amarem os outros cristãos, temerem a Deus e honrarem o rei.</w:t>
      </w:r>
    </w:p>
    <w:p w14:paraId="6FF36C24" w14:textId="77777777" w:rsidR="00B50BC4" w:rsidRPr="007B69FD" w:rsidRDefault="00B50BC4" w:rsidP="00B50BC4">
      <w:pPr>
        <w:ind w:left="720"/>
        <w:rPr>
          <w:sz w:val="20"/>
          <w:szCs w:val="20"/>
        </w:rPr>
      </w:pPr>
    </w:p>
    <w:p w14:paraId="68888EFF" w14:textId="5CE2074B" w:rsidR="00B50BC4" w:rsidRPr="007B69FD" w:rsidRDefault="001974FE" w:rsidP="0099152C">
      <w:pPr xmlns:w="http://schemas.openxmlformats.org/wordprocessingml/2006/main">
        <w:numPr>
          <w:ilvl w:val="0"/>
          <w:numId w:val="52"/>
        </w:numPr>
        <w:rPr>
          <w:sz w:val="20"/>
          <w:szCs w:val="20"/>
          <w:lang w:val="en-US"/>
        </w:rPr>
      </w:pPr>
      <w:r xmlns:w="http://schemas.openxmlformats.org/wordprocessingml/2006/main" w:rsidRPr="48114252">
        <w:rPr>
          <w:sz w:val="20"/>
          <w:szCs w:val="20"/>
          <w:lang w:val="en-US"/>
        </w:rPr>
        <w:t xml:space="preserve">[2:18] </w:t>
      </w:r>
      <w:r xmlns:w="http://schemas.openxmlformats.org/wordprocessingml/2006/main" w:rsidR="00450B32">
        <w:rPr>
          <w:sz w:val="20"/>
          <w:szCs w:val="20"/>
          <w:lang w:val="en-US"/>
        </w:rPr>
        <w:tab xmlns:w="http://schemas.openxmlformats.org/wordprocessingml/2006/main"/>
      </w:r>
      <w:r xmlns:w="http://schemas.openxmlformats.org/wordprocessingml/2006/main" w:rsidR="00B50BC4" w:rsidRPr="48114252">
        <w:rPr>
          <w:sz w:val="20"/>
          <w:szCs w:val="20"/>
          <w:lang w:val="en-US"/>
        </w:rPr>
        <w:t xml:space="preserve">Pedro disse aos servos que se submetessem aos seus senhores. A que tipos de senhores ele disse aos servos para se submeterem?</w:t>
      </w:r>
    </w:p>
    <w:p w14:paraId="59E2B875" w14:textId="290F593D" w:rsidR="00B50BC4" w:rsidRPr="007B69FD" w:rsidRDefault="00A71AC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Pedro disse que os servos deveriam se submeter tanto aos senhores bons e gentis quanto aos senhores severos.</w:t>
      </w:r>
    </w:p>
    <w:p w14:paraId="69CB48F4" w14:textId="77777777" w:rsidR="00B50BC4" w:rsidRPr="007B69FD" w:rsidRDefault="00B50BC4" w:rsidP="00B50BC4">
      <w:pPr>
        <w:ind w:left="720"/>
        <w:rPr>
          <w:sz w:val="20"/>
          <w:szCs w:val="20"/>
        </w:rPr>
      </w:pPr>
    </w:p>
    <w:p w14:paraId="36BA9A6C" w14:textId="663EA9BA"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[2:19]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De acordo com Pedro, o que era louvável?</w:t>
      </w:r>
    </w:p>
    <w:p w14:paraId="2FC2FCA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 que era louvável que uma pessoa suportasse a tristeza de sofrer injustamente.</w:t>
      </w:r>
    </w:p>
    <w:p w14:paraId="666336DB" w14:textId="77777777" w:rsidR="00B50BC4" w:rsidRPr="007B69FD" w:rsidRDefault="00B50BC4" w:rsidP="00B50BC4">
      <w:pPr>
        <w:ind w:left="720"/>
        <w:rPr>
          <w:sz w:val="20"/>
          <w:szCs w:val="20"/>
        </w:rPr>
      </w:pPr>
    </w:p>
    <w:p w14:paraId="073C6580" w14:textId="0D022A7A"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[2:20]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você acha que Pedro quis dizer quando perguntou quanto crédito havia se você pecasse e fosse afligido?</w:t>
      </w:r>
    </w:p>
    <w:p w14:paraId="330E8F3B" w14:textId="0F5B1BE0"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Ele parece ter querido dizer que uma pessoa não recebia nenhum crédito por suportar a aflição se essa aflição fosse por causa do seu pecado. Ele estava apenas recebendo o castigo que merecia.</w:t>
      </w:r>
    </w:p>
    <w:p w14:paraId="44D57657" w14:textId="77777777" w:rsidR="00503EAA" w:rsidRPr="007B69FD" w:rsidRDefault="00503EAA" w:rsidP="00503EA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1 Pedro 2:13-25 continuação</w:t>
      </w:r>
    </w:p>
    <w:p w14:paraId="509998F5" w14:textId="77777777" w:rsidR="00B50BC4" w:rsidRPr="007B69FD" w:rsidRDefault="00B50BC4" w:rsidP="00B50BC4">
      <w:pPr>
        <w:ind w:left="360"/>
        <w:rPr>
          <w:sz w:val="20"/>
          <w:szCs w:val="20"/>
        </w:rPr>
      </w:pPr>
    </w:p>
    <w:p w14:paraId="2F8DD6A2" w14:textId="27243EFF"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[2:21-22]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os cristãos foram chamados a sofrer por fazerem o bem?</w:t>
      </w:r>
    </w:p>
    <w:p w14:paraId="6F6FC058"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Os cristãos foram chamados a sofrer porque Cristo sofreu por eles e deixou um exemplo para eles seguirem.</w:t>
      </w:r>
    </w:p>
    <w:p w14:paraId="11BC8D35" w14:textId="77777777" w:rsidR="00B50BC4" w:rsidRPr="007B69FD" w:rsidRDefault="00B50BC4" w:rsidP="00B50BC4">
      <w:pPr>
        <w:ind w:left="720"/>
        <w:rPr>
          <w:sz w:val="20"/>
          <w:szCs w:val="20"/>
        </w:rPr>
      </w:pPr>
    </w:p>
    <w:p w14:paraId="0981DAD0" w14:textId="34918AB7"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[2:23]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Jesus respondeu quando foi insultado e quando sofreu?</w:t>
      </w:r>
    </w:p>
    <w:p w14:paraId="55B405A6"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Quando Jesus foi insultado, ele não retribuiu o insulto. Quando ele sofreu, ele não ameaçou de volta. Ele se entregou àquele que julga com justiça.</w:t>
      </w:r>
    </w:p>
    <w:p w14:paraId="764991F6" w14:textId="77777777" w:rsidR="00B50BC4" w:rsidRPr="007B69FD" w:rsidRDefault="00B50BC4" w:rsidP="00B50BC4">
      <w:pPr>
        <w:ind w:left="720"/>
        <w:rPr>
          <w:sz w:val="20"/>
          <w:szCs w:val="20"/>
        </w:rPr>
      </w:pPr>
    </w:p>
    <w:p w14:paraId="7F717057" w14:textId="4E834C4C"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aos cristãos sobre o pecado?</w:t>
      </w:r>
    </w:p>
    <w:p w14:paraId="3DEFC20D" w14:textId="77777777"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disse aos cristãos que Jesus levou seus pecados em seu corpo, para que pudessem morrer para o pecado e viver para a justiça.</w:t>
      </w:r>
    </w:p>
    <w:p w14:paraId="31F43DB9" w14:textId="77777777" w:rsidR="00B50BC4" w:rsidRPr="007B69FD" w:rsidRDefault="00B50BC4" w:rsidP="00B50BC4">
      <w:pPr>
        <w:ind w:left="720"/>
        <w:rPr>
          <w:sz w:val="20"/>
          <w:szCs w:val="20"/>
        </w:rPr>
      </w:pPr>
    </w:p>
    <w:p w14:paraId="01F0A340" w14:textId="1E12D3D5"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[2:24]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O que você acha que Pedro quis dizer quando disse que “pelas suas feridas vocês foram curados”?</w:t>
      </w:r>
    </w:p>
    <w:p w14:paraId="07B374D8" w14:textId="21D38AB5" w:rsidR="00B50BC4" w:rsidRPr="007B69FD" w:rsidRDefault="000C38A3"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B50BC4" w:rsidRPr="48114252">
        <w:rPr>
          <w:sz w:val="20"/>
          <w:szCs w:val="20"/>
          <w:lang w:val="en-US"/>
        </w:rPr>
        <w:t xml:space="preserve">A frase “suas feridas” parece representar como Jesus sofreu quando morreu pelos pecados das pessoas. Talvez “você foi curado” se refira ao relacionamento dos cristãos com Deus sendo curado. Talvez se refira ao coração dos cristãos sendo curados para que pudessem escolher não pecar. Talvez Pedro também quisesse dizer cura física.</w:t>
      </w:r>
    </w:p>
    <w:p w14:paraId="0A96247E" w14:textId="77777777" w:rsidR="00B50BC4" w:rsidRPr="007B69FD" w:rsidRDefault="00B50BC4" w:rsidP="00B50BC4">
      <w:pPr>
        <w:ind w:left="720"/>
        <w:rPr>
          <w:sz w:val="20"/>
          <w:szCs w:val="20"/>
        </w:rPr>
      </w:pPr>
    </w:p>
    <w:p w14:paraId="3D02ABB7" w14:textId="53554C26"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[2:25]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Pedro disse sobre os cristãos e as ovelhas?</w:t>
      </w:r>
    </w:p>
    <w:p w14:paraId="2A824DAC" w14:textId="2AC00558" w:rsidR="00B50BC4" w:rsidRPr="007B69FD" w:rsidRDefault="00B50BC4" w:rsidP="00B50BC4">
      <w:pPr xmlns:w="http://schemas.openxmlformats.org/wordprocessingml/2006/main">
        <w:ind w:left="720"/>
        <w:rPr>
          <w:sz w:val="20"/>
          <w:szCs w:val="20"/>
        </w:rPr>
      </w:pPr>
      <w:r xmlns:w="http://schemas.openxmlformats.org/wordprocessingml/2006/main" w:rsidRPr="007B69FD">
        <w:rPr>
          <w:sz w:val="20"/>
          <w:szCs w:val="20"/>
        </w:rPr>
        <w:t xml:space="preserve">Pedro comparou os cristãos a ovelhas que antes estavam perdidas e desgarradas, mas que voltaram para o pastor e superintendente.</w:t>
      </w:r>
    </w:p>
    <w:p w14:paraId="63EA8949" w14:textId="77777777" w:rsidR="00B50BC4" w:rsidRPr="007B69FD" w:rsidRDefault="00B50BC4" w:rsidP="00B50BC4">
      <w:pPr>
        <w:ind w:left="720"/>
        <w:rPr>
          <w:sz w:val="20"/>
          <w:szCs w:val="20"/>
        </w:rPr>
      </w:pPr>
    </w:p>
    <w:p w14:paraId="37A1B280" w14:textId="0A57295F" w:rsidR="00B50BC4" w:rsidRPr="007B69FD" w:rsidRDefault="001974FE" w:rsidP="0099152C">
      <w:pPr xmlns:w="http://schemas.openxmlformats.org/wordprocessingml/2006/main">
        <w:numPr>
          <w:ilvl w:val="0"/>
          <w:numId w:val="52"/>
        </w:numPr>
        <w:rPr>
          <w:sz w:val="20"/>
          <w:szCs w:val="20"/>
        </w:rPr>
      </w:pPr>
      <w:r xmlns:w="http://schemas.openxmlformats.org/wordprocessingml/2006/main" w:rsidRPr="007B69FD">
        <w:rPr>
          <w:sz w:val="20"/>
          <w:szCs w:val="20"/>
        </w:rPr>
        <w:t xml:space="preserve">[2:25] </w:t>
      </w:r>
      <w:r xmlns:w="http://schemas.openxmlformats.org/wordprocessingml/2006/main" w:rsidR="00450B32">
        <w:rPr>
          <w:sz w:val="20"/>
          <w:szCs w:val="20"/>
        </w:rPr>
        <w:tab xmlns:w="http://schemas.openxmlformats.org/wordprocessingml/2006/main"/>
      </w:r>
      <w:r xmlns:w="http://schemas.openxmlformats.org/wordprocessingml/2006/main" w:rsidR="00B50BC4" w:rsidRPr="007B69FD">
        <w:rPr>
          <w:sz w:val="20"/>
          <w:szCs w:val="20"/>
        </w:rPr>
        <w:t xml:space="preserve">Quem você acha que é esse pastor e superintendente das almas dos cristãos?</w:t>
      </w:r>
    </w:p>
    <w:p w14:paraId="5149B170" w14:textId="77777777" w:rsidR="00B50BC4" w:rsidRPr="007B69FD" w:rsidRDefault="00B50BC4"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pastor e superintendente </w:t>
      </w:r>
      <w:proofErr xmlns:w="http://schemas.openxmlformats.org/wordprocessingml/2006/main" w:type="gramStart"/>
      <w:r xmlns:w="http://schemas.openxmlformats.org/wordprocessingml/2006/main" w:rsidRPr="48114252">
        <w:rPr>
          <w:sz w:val="20"/>
          <w:szCs w:val="20"/>
          <w:lang w:val="en-US"/>
        </w:rPr>
        <w:t xml:space="preserve">é </w:t>
      </w:r>
      <w:proofErr xmlns:w="http://schemas.openxmlformats.org/wordprocessingml/2006/main" w:type="gramEnd"/>
      <w:r xmlns:w="http://schemas.openxmlformats.org/wordprocessingml/2006/main" w:rsidRPr="48114252">
        <w:rPr>
          <w:sz w:val="20"/>
          <w:szCs w:val="20"/>
          <w:lang w:val="en-US"/>
        </w:rPr>
        <w:t xml:space="preserve">Jesus Cristo.</w:t>
      </w:r>
    </w:p>
    <w:p w14:paraId="132906D5" w14:textId="77777777" w:rsidR="00B50BC4" w:rsidRPr="007B69FD" w:rsidRDefault="00B50BC4" w:rsidP="00B50BC4">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62F33C74" w14:textId="629BCF79" w:rsidR="0018639A" w:rsidRPr="007B69FD" w:rsidRDefault="0018639A">
      <w:pPr>
        <w:rPr>
          <w:sz w:val="20"/>
          <w:szCs w:val="20"/>
        </w:rPr>
      </w:pPr>
      <w:r w:rsidRPr="007B69FD">
        <w:rPr>
          <w:sz w:val="20"/>
          <w:szCs w:val="20"/>
        </w:rPr>
        <w:br w:type="page"/>
      </w:r>
    </w:p>
    <w:p w14:paraId="2C4C833F" w14:textId="18C45A72" w:rsidR="0018639A" w:rsidRPr="007B69FD" w:rsidRDefault="0018639A" w:rsidP="0018639A">
      <w:pPr xmlns:w="http://schemas.openxmlformats.org/wordprocessingml/2006/main">
        <w:pStyle w:val="Heading1"/>
        <w:keepNext w:val="0"/>
        <w:keepLines w:val="0"/>
        <w:spacing w:before="480"/>
        <w:rPr>
          <w:b/>
          <w:bCs/>
          <w:szCs w:val="44"/>
        </w:rPr>
      </w:pPr>
      <w:bookmarkStart xmlns:w="http://schemas.openxmlformats.org/wordprocessingml/2006/main" w:id="97" w:name="_Toc166194290"/>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João 4:1-6</w:t>
      </w:r>
      <w:bookmarkEnd xmlns:w="http://schemas.openxmlformats.org/wordprocessingml/2006/main" w:id="97"/>
    </w:p>
    <w:p w14:paraId="0E1F1D78"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E53CD93" w14:textId="77777777" w:rsidR="0018639A" w:rsidRPr="007B69FD" w:rsidRDefault="0018639A" w:rsidP="00FC60EA">
      <w:pPr xmlns:w="http://schemas.openxmlformats.org/wordprocessingml/2006/main">
        <w:pStyle w:val="Part1"/>
      </w:pPr>
      <w:r xmlns:w="http://schemas.openxmlformats.org/wordprocessingml/2006/main" w:rsidRPr="007B69FD">
        <w:t xml:space="preserve">Parte 1</w:t>
      </w:r>
    </w:p>
    <w:p w14:paraId="40023108" w14:textId="3FDB2D86" w:rsidR="0018639A" w:rsidRPr="007B69FD" w:rsidRDefault="0018639A"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F1FD553" w14:textId="7A0268E4" w:rsidR="0018639A" w:rsidRPr="007B69FD" w:rsidRDefault="001974FE" w:rsidP="00FC60EA">
      <w:pPr xmlns:w="http://schemas.openxmlformats.org/wordprocessingml/2006/main">
        <w:pStyle w:val="Checklist"/>
      </w:pPr>
      <w:r xmlns:w="http://schemas.openxmlformats.org/wordprocessingml/2006/main" w:rsidRPr="007B69FD">
        <w:t xml:space="preserve">João alertou os crentes sobre muitos falsos profetas que existem no mundo. [4:1]</w:t>
      </w:r>
    </w:p>
    <w:p w14:paraId="7347ADB0" w14:textId="6087BECB" w:rsidR="0018639A" w:rsidRPr="007B69FD" w:rsidRDefault="001974FE" w:rsidP="00FC60EA">
      <w:pPr xmlns:w="http://schemas.openxmlformats.org/wordprocessingml/2006/main">
        <w:pStyle w:val="Checklist"/>
      </w:pPr>
      <w:r xmlns:w="http://schemas.openxmlformats.org/wordprocessingml/2006/main" w:rsidRPr="007B69FD">
        <w:t xml:space="preserve">Se alguém não confessa que Jesus Cristo veio em carne, não é de Deus. [4:2-3]</w:t>
      </w:r>
    </w:p>
    <w:p w14:paraId="1FDF1F4B" w14:textId="0DBCBA9A" w:rsidR="0018639A" w:rsidRPr="007B69FD" w:rsidRDefault="001974FE" w:rsidP="00FC60EA">
      <w:pPr xmlns:w="http://schemas.openxmlformats.org/wordprocessingml/2006/main">
        <w:pStyle w:val="Checklist"/>
      </w:pPr>
      <w:r xmlns:w="http://schemas.openxmlformats.org/wordprocessingml/2006/main" w:rsidRPr="007B69FD">
        <w:t xml:space="preserve">Aqueles que confessam Jesus são de Deus e venceram os falsos profetas. [4:2-4]</w:t>
      </w:r>
    </w:p>
    <w:p w14:paraId="4DC03884" w14:textId="602C8DC9" w:rsidR="0018639A" w:rsidRPr="007B69FD" w:rsidRDefault="001974FE" w:rsidP="00FC60EA">
      <w:pPr xmlns:w="http://schemas.openxmlformats.org/wordprocessingml/2006/main">
        <w:pStyle w:val="Checklist"/>
      </w:pPr>
      <w:r xmlns:w="http://schemas.openxmlformats.org/wordprocessingml/2006/main" w:rsidRPr="007B69FD">
        <w:t xml:space="preserve">O espírito que está nos crentes é maior do que o espírito que está no mundo. [4:4]</w:t>
      </w:r>
    </w:p>
    <w:p w14:paraId="0D8E3722" w14:textId="77777777" w:rsidR="0018639A" w:rsidRPr="007B69FD" w:rsidRDefault="0018639A" w:rsidP="00FC60EA">
      <w:pPr xmlns:w="http://schemas.openxmlformats.org/wordprocessingml/2006/main">
        <w:pStyle w:val="Part2"/>
      </w:pPr>
      <w:r xmlns:w="http://schemas.openxmlformats.org/wordprocessingml/2006/main" w:rsidRPr="007B69FD">
        <w:t xml:space="preserve">Parte 2</w:t>
      </w:r>
    </w:p>
    <w:p w14:paraId="23E5D331" w14:textId="17AD8089" w:rsidR="0018639A"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42E3CF59" w14:textId="28484EC8"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[4:1-2]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João advertiu os crentes para não acreditarem em todo espírito?</w:t>
      </w:r>
    </w:p>
    <w:p w14:paraId="38966D4A"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 fez isso porque há muitos falsos profetas no mundo.</w:t>
      </w:r>
    </w:p>
    <w:p w14:paraId="7DEB6F32" w14:textId="77777777" w:rsidR="0018639A" w:rsidRPr="007B69FD" w:rsidRDefault="0018639A" w:rsidP="0018639A">
      <w:pPr>
        <w:ind w:left="720"/>
        <w:rPr>
          <w:sz w:val="20"/>
          <w:szCs w:val="20"/>
        </w:rPr>
      </w:pPr>
    </w:p>
    <w:p w14:paraId="4C15BDA9" w14:textId="790324AC"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[4:1-2]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os espíritos podem ser testados para ver se são de Deus?</w:t>
      </w:r>
    </w:p>
    <w:p w14:paraId="7919D6D4" w14:textId="6BB88872" w:rsidR="0018639A" w:rsidRPr="007B69FD" w:rsidRDefault="0018639A" w:rsidP="00EB36A0">
      <w:pPr xmlns:w="http://schemas.openxmlformats.org/wordprocessingml/2006/main">
        <w:ind w:left="720"/>
        <w:rPr>
          <w:sz w:val="20"/>
          <w:szCs w:val="20"/>
        </w:rPr>
      </w:pPr>
      <w:r xmlns:w="http://schemas.openxmlformats.org/wordprocessingml/2006/main" w:rsidRPr="007B69FD">
        <w:rPr>
          <w:sz w:val="20"/>
          <w:szCs w:val="20"/>
        </w:rPr>
        <w:t xml:space="preserve">Todo espírito que confessa que Jesus Cristo veio em carne é de Deus. Todo espírito que não confessa Jesus não é de Deus.</w:t>
      </w:r>
    </w:p>
    <w:p w14:paraId="6F538C6E" w14:textId="77777777" w:rsidR="0018639A" w:rsidRPr="007B69FD" w:rsidRDefault="0018639A" w:rsidP="0018639A">
      <w:pPr>
        <w:ind w:left="720"/>
        <w:rPr>
          <w:sz w:val="20"/>
          <w:szCs w:val="20"/>
        </w:rPr>
      </w:pPr>
    </w:p>
    <w:p w14:paraId="733F5D41" w14:textId="08A2C868"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[4:3]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Qual é o espírito do anticristo?</w:t>
      </w:r>
    </w:p>
    <w:p w14:paraId="60E98C35"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 espírito do anticristo é todo espírito que não confessa que Jesus veio em carne.</w:t>
      </w:r>
    </w:p>
    <w:p w14:paraId="7AB4C85C" w14:textId="77777777" w:rsidR="0018639A" w:rsidRPr="007B69FD" w:rsidRDefault="0018639A" w:rsidP="0018639A">
      <w:pPr>
        <w:ind w:left="720"/>
        <w:rPr>
          <w:sz w:val="20"/>
          <w:szCs w:val="20"/>
        </w:rPr>
      </w:pPr>
    </w:p>
    <w:p w14:paraId="04775BF9" w14:textId="67EF033D"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os filhos de Deus são capazes de vencer aqueles que se opõem a Cristo?</w:t>
      </w:r>
    </w:p>
    <w:p w14:paraId="72101E52" w14:textId="77777777"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Os filhos de Deus são capazes de vencer porque quem está nos filhos de Deus é maior do que quem está no mundo.</w:t>
      </w:r>
    </w:p>
    <w:p w14:paraId="6F6818D6" w14:textId="77777777" w:rsidR="0018639A" w:rsidRPr="007B69FD" w:rsidRDefault="0018639A" w:rsidP="0018639A">
      <w:pPr>
        <w:ind w:left="720"/>
        <w:rPr>
          <w:sz w:val="20"/>
          <w:szCs w:val="20"/>
        </w:rPr>
      </w:pPr>
    </w:p>
    <w:p w14:paraId="078DBD10" w14:textId="575C239C"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A quem você acha que João estava se referindo quando escreveu sobre “aquele que está em você”?</w:t>
      </w:r>
    </w:p>
    <w:p w14:paraId="639AB0E7" w14:textId="710054A5" w:rsidR="0018639A" w:rsidRPr="007B69FD" w:rsidRDefault="00EB36A0" w:rsidP="0018639A">
      <w:pPr xmlns:w="http://schemas.openxmlformats.org/wordprocessingml/2006/main">
        <w:ind w:left="720"/>
        <w:rPr>
          <w:sz w:val="20"/>
          <w:szCs w:val="20"/>
        </w:rPr>
      </w:pPr>
      <w:r xmlns:w="http://schemas.openxmlformats.org/wordprocessingml/2006/main" w:rsidRPr="007B69FD">
        <w:rPr>
          <w:sz w:val="20"/>
          <w:szCs w:val="20"/>
        </w:rPr>
        <w:t xml:space="preserve">A passagem mostra que ele estava se referindo a Deus. Ele pode estar se referindo especificamente ao Espírito Santo.</w:t>
      </w:r>
    </w:p>
    <w:p w14:paraId="4081808F" w14:textId="77777777" w:rsidR="0018639A" w:rsidRPr="007B69FD" w:rsidRDefault="0018639A" w:rsidP="0018639A">
      <w:pPr>
        <w:ind w:left="720"/>
        <w:rPr>
          <w:sz w:val="20"/>
          <w:szCs w:val="20"/>
        </w:rPr>
      </w:pPr>
    </w:p>
    <w:p w14:paraId="432DC457" w14:textId="04CEF975"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A quem você acha que João estava se referindo quando escreveu sobre aquele que está no mundo?</w:t>
      </w:r>
    </w:p>
    <w:p w14:paraId="4DD22801" w14:textId="6B5DAE6D" w:rsidR="0018639A" w:rsidRPr="007B69FD" w:rsidRDefault="00EB36A0"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0018639A" w:rsidRPr="48114252">
        <w:rPr>
          <w:sz w:val="20"/>
          <w:szCs w:val="20"/>
          <w:lang w:val="en-US"/>
        </w:rPr>
        <w:t xml:space="preserve">Ele provavelmente estava se referindo ao espírito do anticristo.</w:t>
      </w:r>
    </w:p>
    <w:p w14:paraId="12558582" w14:textId="77777777" w:rsidR="0018639A" w:rsidRPr="007B69FD" w:rsidRDefault="0018639A" w:rsidP="0018639A">
      <w:pPr>
        <w:ind w:left="720"/>
        <w:rPr>
          <w:sz w:val="20"/>
          <w:szCs w:val="20"/>
        </w:rPr>
      </w:pPr>
    </w:p>
    <w:p w14:paraId="75EF8937" w14:textId="1344B28E"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[4:5]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você acha que João quis dizer quando disse no versículo 5 que eles são do mundo e falam do mundo?</w:t>
      </w:r>
    </w:p>
    <w:p w14:paraId="016FFDA4" w14:textId="0A952FEF" w:rsidR="0018639A" w:rsidRPr="007B69FD" w:rsidRDefault="00EC796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Ele parece estar se referindo àqueles que não confessam Jesus. Ele provavelmente quis dizer que eles não eram de Deus e não tinham o Espírito de Deus porque não acreditavam em Jesus.</w:t>
      </w:r>
    </w:p>
    <w:p w14:paraId="40623D64" w14:textId="77777777" w:rsidR="0018639A" w:rsidRPr="007B69FD" w:rsidRDefault="0018639A" w:rsidP="0018639A">
      <w:pPr>
        <w:ind w:left="720"/>
        <w:rPr>
          <w:sz w:val="20"/>
          <w:szCs w:val="20"/>
        </w:rPr>
      </w:pPr>
    </w:p>
    <w:p w14:paraId="13DA03BE" w14:textId="4D82BC24" w:rsidR="0018639A" w:rsidRPr="007B69FD" w:rsidRDefault="001974FE" w:rsidP="0099152C">
      <w:pPr xmlns:w="http://schemas.openxmlformats.org/wordprocessingml/2006/main">
        <w:numPr>
          <w:ilvl w:val="0"/>
          <w:numId w:val="58"/>
        </w:numPr>
        <w:rPr>
          <w:sz w:val="20"/>
          <w:szCs w:val="20"/>
        </w:rPr>
      </w:pPr>
      <w:r xmlns:w="http://schemas.openxmlformats.org/wordprocessingml/2006/main" w:rsidRPr="007B69FD">
        <w:rPr>
          <w:sz w:val="20"/>
          <w:szCs w:val="20"/>
        </w:rPr>
        <w:t xml:space="preserve">[4:6]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os crentes podem distinguir o espírito da verdade do espírito do erro?</w:t>
      </w:r>
    </w:p>
    <w:p w14:paraId="2DCE49DF"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Os crentes podem diferenciá-los pelo fato de ouvirem o que o povo de Deus diz.</w:t>
      </w:r>
    </w:p>
    <w:p w14:paraId="5DF4AC2D" w14:textId="77777777" w:rsidR="0018639A" w:rsidRPr="007B69FD" w:rsidRDefault="0018639A" w:rsidP="0018639A">
      <w:pPr xmlns:w="http://schemas.openxmlformats.org/wordprocessingml/2006/main">
        <w:spacing w:before="240" w:after="240"/>
        <w:rPr>
          <w:sz w:val="20"/>
          <w:szCs w:val="20"/>
        </w:rPr>
      </w:pPr>
      <w:r xmlns:w="http://schemas.openxmlformats.org/wordprocessingml/2006/main" w:rsidRPr="007B69FD">
        <w:rPr>
          <w:b/>
          <w:sz w:val="20"/>
          <w:szCs w:val="20"/>
        </w:rPr>
        <w:t xml:space="preserve">Seção de comentários:</w:t>
      </w:r>
    </w:p>
    <w:p w14:paraId="73B3BDB3" w14:textId="77777777" w:rsidR="00FC60EA" w:rsidRPr="007B69FD" w:rsidRDefault="00FC60EA">
      <w:pPr>
        <w:spacing w:line="240" w:lineRule="auto"/>
        <w:rPr>
          <w:sz w:val="40"/>
          <w:szCs w:val="44"/>
        </w:rPr>
      </w:pPr>
      <w:bookmarkStart w:id="98" w:name="_heading=h.2s8eyo1" w:colFirst="0" w:colLast="0"/>
      <w:bookmarkStart w:id="99" w:name="_heading=h.b1iszkfxqcgc" w:colFirst="0" w:colLast="0"/>
      <w:bookmarkEnd w:id="98"/>
      <w:bookmarkEnd w:id="99"/>
      <w:r w:rsidRPr="007B69FD">
        <w:rPr>
          <w:szCs w:val="44"/>
        </w:rPr>
        <w:br w:type="page"/>
      </w:r>
    </w:p>
    <w:p w14:paraId="1AC72E56" w14:textId="00CA8096" w:rsidR="0018639A" w:rsidRPr="007B69FD" w:rsidRDefault="0018639A" w:rsidP="0018639A">
      <w:pPr xmlns:w="http://schemas.openxmlformats.org/wordprocessingml/2006/main">
        <w:pStyle w:val="Heading1"/>
        <w:keepNext w:val="0"/>
        <w:keepLines w:val="0"/>
        <w:spacing w:before="480"/>
        <w:rPr>
          <w:b/>
          <w:bCs/>
          <w:szCs w:val="44"/>
        </w:rPr>
      </w:pPr>
      <w:bookmarkStart xmlns:w="http://schemas.openxmlformats.org/wordprocessingml/2006/main" w:id="100" w:name="_Toc166194291"/>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João 4:7-21</w:t>
      </w:r>
      <w:bookmarkEnd xmlns:w="http://schemas.openxmlformats.org/wordprocessingml/2006/main" w:id="100"/>
    </w:p>
    <w:p w14:paraId="5ABA34EC"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6496C8F" w14:textId="77777777" w:rsidR="0018639A" w:rsidRPr="007B69FD" w:rsidRDefault="0018639A" w:rsidP="00FC60EA">
      <w:pPr xmlns:w="http://schemas.openxmlformats.org/wordprocessingml/2006/main">
        <w:pStyle w:val="Part1"/>
      </w:pPr>
      <w:r xmlns:w="http://schemas.openxmlformats.org/wordprocessingml/2006/main" w:rsidRPr="007B69FD">
        <w:t xml:space="preserve">Parte 1</w:t>
      </w:r>
    </w:p>
    <w:p w14:paraId="29D6A98E" w14:textId="60784273" w:rsidR="0018639A" w:rsidRPr="007B69FD" w:rsidRDefault="0018639A"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2B336CE0" w14:textId="1BE99E6A" w:rsidR="0018639A" w:rsidRPr="007B69FD" w:rsidRDefault="001974FE" w:rsidP="00FC60EA">
      <w:pPr xmlns:w="http://schemas.openxmlformats.org/wordprocessingml/2006/main">
        <w:pStyle w:val="Checklist"/>
      </w:pPr>
      <w:r xmlns:w="http://schemas.openxmlformats.org/wordprocessingml/2006/main" w:rsidRPr="007B69FD">
        <w:t xml:space="preserve">Os crentes amam uns aos outros. Isso mostra que eles conhecem a Deus porque Deus é amor. [4:7-8]</w:t>
      </w:r>
    </w:p>
    <w:p w14:paraId="6EE4A15E" w14:textId="0AD16D2B" w:rsidR="0018639A" w:rsidRPr="007B69FD" w:rsidRDefault="001974FE" w:rsidP="00FC60EA">
      <w:pPr xmlns:w="http://schemas.openxmlformats.org/wordprocessingml/2006/main">
        <w:pStyle w:val="Checklist"/>
      </w:pPr>
      <w:r xmlns:w="http://schemas.openxmlformats.org/wordprocessingml/2006/main" w:rsidRPr="007B69FD">
        <w:t xml:space="preserve">Deus revelou seu amor por eles enviando seu único Filho ao mundo. [4:9-10]</w:t>
      </w:r>
    </w:p>
    <w:p w14:paraId="5E8D01BB" w14:textId="0AAE4E55" w:rsidR="00EB36A0" w:rsidRPr="007B69FD" w:rsidRDefault="001974FE" w:rsidP="00EB36A0">
      <w:pPr xmlns:w="http://schemas.openxmlformats.org/wordprocessingml/2006/main">
        <w:pStyle w:val="Checklist"/>
      </w:pPr>
      <w:r xmlns:w="http://schemas.openxmlformats.org/wordprocessingml/2006/main" w:rsidRPr="007B69FD">
        <w:t xml:space="preserve">Os crentes permanecem no amor de Deus amando uns aos outros. [4:11-14, 16-17]</w:t>
      </w:r>
    </w:p>
    <w:p w14:paraId="540F84BD" w14:textId="6D954EFD" w:rsidR="0018639A" w:rsidRPr="007B69FD" w:rsidRDefault="001974FE" w:rsidP="00FC60EA">
      <w:pPr xmlns:w="http://schemas.openxmlformats.org/wordprocessingml/2006/main">
        <w:pStyle w:val="Checklist"/>
      </w:pPr>
      <w:r xmlns:w="http://schemas.openxmlformats.org/wordprocessingml/2006/main" w:rsidRPr="007B69FD">
        <w:t xml:space="preserve">Os verdadeiros crentes confessam que Jesus é o Filho de Deus. [4:15]</w:t>
      </w:r>
    </w:p>
    <w:p w14:paraId="72642E95" w14:textId="27E982EF" w:rsidR="0018639A" w:rsidRPr="007B69FD" w:rsidRDefault="0018639A" w:rsidP="00FC60EA">
      <w:pPr xmlns:w="http://schemas.openxmlformats.org/wordprocessingml/2006/main">
        <w:pStyle w:val="Checklist"/>
      </w:pPr>
      <w:r xmlns:w="http://schemas.openxmlformats.org/wordprocessingml/2006/main" w:rsidRPr="007B69FD">
        <w:t xml:space="preserve">Amamos os outros porque Deus nos amou primeiro. [4:19]</w:t>
      </w:r>
    </w:p>
    <w:p w14:paraId="085C07DD" w14:textId="0DF9E76C" w:rsidR="0018639A" w:rsidRPr="007B69FD" w:rsidRDefault="001974FE" w:rsidP="00FC60EA">
      <w:pPr xmlns:w="http://schemas.openxmlformats.org/wordprocessingml/2006/main">
        <w:pStyle w:val="Checklist"/>
      </w:pPr>
      <w:r xmlns:w="http://schemas.openxmlformats.org/wordprocessingml/2006/main" w:rsidRPr="007B69FD">
        <w:t xml:space="preserve">Uma pessoa não pode amar a Deus e odiar outros cristãos. [4:20-21]</w:t>
      </w:r>
    </w:p>
    <w:p w14:paraId="4DA654F8" w14:textId="77777777" w:rsidR="0018639A" w:rsidRPr="007B69FD" w:rsidRDefault="0018639A" w:rsidP="00FC60EA">
      <w:pPr xmlns:w="http://schemas.openxmlformats.org/wordprocessingml/2006/main">
        <w:pStyle w:val="Part2"/>
      </w:pPr>
      <w:r xmlns:w="http://schemas.openxmlformats.org/wordprocessingml/2006/main" w:rsidRPr="007B69FD">
        <w:t xml:space="preserve">Parte 2</w:t>
      </w:r>
    </w:p>
    <w:p w14:paraId="011683F7" w14:textId="156A5D21" w:rsidR="0018639A"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57D15459" w14:textId="472FD92D"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[4:7]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os crentes deveriam amar uns aos outros, de acordo com o versículo 7?</w:t>
      </w:r>
    </w:p>
    <w:p w14:paraId="149DCE53" w14:textId="497D40E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Os crentes devem amar uns aos outros porque o amor vem de Deus.</w:t>
      </w:r>
    </w:p>
    <w:p w14:paraId="05010BFD" w14:textId="77777777" w:rsidR="0018639A" w:rsidRPr="007B69FD" w:rsidRDefault="0018639A" w:rsidP="0018639A">
      <w:pPr>
        <w:ind w:left="720"/>
        <w:rPr>
          <w:sz w:val="20"/>
          <w:szCs w:val="20"/>
        </w:rPr>
      </w:pPr>
    </w:p>
    <w:p w14:paraId="1435A77A" w14:textId="11AB5D01"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[4:7]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João disse sobre todos que amam os outros?</w:t>
      </w:r>
    </w:p>
    <w:p w14:paraId="6966C07F" w14:textId="7C731C51"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João disse que eles nascem de Deus e conhecem a Deus.</w:t>
      </w:r>
    </w:p>
    <w:p w14:paraId="25F3A56D" w14:textId="77777777" w:rsidR="0018639A" w:rsidRPr="007B69FD" w:rsidRDefault="0018639A" w:rsidP="0018639A">
      <w:pPr>
        <w:ind w:left="720"/>
        <w:rPr>
          <w:sz w:val="20"/>
          <w:szCs w:val="20"/>
        </w:rPr>
      </w:pPr>
    </w:p>
    <w:p w14:paraId="0F1DFF8C" w14:textId="761BB80A"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[4:8]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João disse sobre uma pessoa que não ama os outros?</w:t>
      </w:r>
    </w:p>
    <w:p w14:paraId="0CE15323"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Quem não ama os outros não conhece a Deus, porque Deus é amor.</w:t>
      </w:r>
    </w:p>
    <w:p w14:paraId="3B3F1ED0" w14:textId="77777777" w:rsidR="0018639A" w:rsidRPr="007B69FD" w:rsidRDefault="0018639A" w:rsidP="0018639A">
      <w:pPr>
        <w:ind w:left="720"/>
        <w:rPr>
          <w:sz w:val="20"/>
          <w:szCs w:val="20"/>
        </w:rPr>
      </w:pPr>
    </w:p>
    <w:p w14:paraId="7F8DD4C5" w14:textId="20705F2E"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[4:9]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Deus revelou seu amor pelos cristãos?</w:t>
      </w:r>
    </w:p>
    <w:p w14:paraId="7F288725"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Deus revelou o seu amor pelos cristãos enviando o seu Filho único ao mundo.</w:t>
      </w:r>
    </w:p>
    <w:p w14:paraId="50D580C4" w14:textId="77777777" w:rsidR="0018639A" w:rsidRPr="007B69FD" w:rsidRDefault="0018639A" w:rsidP="0018639A">
      <w:pPr>
        <w:ind w:left="720"/>
        <w:rPr>
          <w:sz w:val="20"/>
          <w:szCs w:val="20"/>
        </w:rPr>
      </w:pPr>
    </w:p>
    <w:p w14:paraId="29B9AF74" w14:textId="120031D1"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[4:10] </w:t>
      </w:r>
      <w:r xmlns:w="http://schemas.openxmlformats.org/wordprocessingml/2006/main" w:rsidR="00450B32">
        <w:rPr>
          <w:sz w:val="20"/>
          <w:szCs w:val="20"/>
        </w:rPr>
        <w:tab xmlns:w="http://schemas.openxmlformats.org/wordprocessingml/2006/main"/>
      </w:r>
      <w:r xmlns:w="http://schemas.openxmlformats.org/wordprocessingml/2006/main" w:rsidR="0018639A" w:rsidRPr="007B69FD">
        <w:rPr>
          <w:sz w:val="20"/>
          <w:szCs w:val="20"/>
        </w:rPr>
        <w:t xml:space="preserve">O amor de quem mostrou o que era o amor verdadeiro, e como esse amor foi demonstrado?</w:t>
      </w:r>
    </w:p>
    <w:p w14:paraId="538CBD39"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 amor de Deus mostrou o que era o verdadeiro amor. Ele mostrou seu amor às pessoas enviando seu Filho para ser o sacrifício que expia seus pecados.</w:t>
      </w:r>
    </w:p>
    <w:p w14:paraId="59440381" w14:textId="77777777" w:rsidR="0018639A" w:rsidRPr="007B69FD" w:rsidRDefault="0018639A" w:rsidP="0018639A">
      <w:pPr>
        <w:ind w:left="720"/>
        <w:rPr>
          <w:sz w:val="20"/>
          <w:szCs w:val="20"/>
        </w:rPr>
      </w:pPr>
    </w:p>
    <w:p w14:paraId="214756DD" w14:textId="2C83EB0E"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[4:11]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Visto que Deus amou os cristãos o suficiente para enviar seu único Filho, o que eles deveriam fazer em resposta?</w:t>
      </w:r>
    </w:p>
    <w:p w14:paraId="48DC1E72"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deveriam se amar.</w:t>
      </w:r>
    </w:p>
    <w:p w14:paraId="3F88E42A" w14:textId="77777777" w:rsidR="0018639A" w:rsidRPr="007B69FD" w:rsidRDefault="0018639A" w:rsidP="0018639A">
      <w:pPr>
        <w:ind w:left="720"/>
        <w:rPr>
          <w:sz w:val="20"/>
          <w:szCs w:val="20"/>
        </w:rPr>
      </w:pPr>
    </w:p>
    <w:p w14:paraId="01A5F68E" w14:textId="5BDD408A"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Embora ninguém jamais tivesse visto a Deus, o que poderia garantir às pessoas que elas realmente conhecem a Deus?</w:t>
      </w:r>
    </w:p>
    <w:p w14:paraId="56F04A26" w14:textId="77777777"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Se eles se amam, ele vive neles e seu amor é aperfeiçoado neles. Isso lhes garante que o conhecem.</w:t>
      </w:r>
    </w:p>
    <w:p w14:paraId="3970539A" w14:textId="77777777" w:rsidR="0018639A" w:rsidRPr="007B69FD" w:rsidRDefault="0018639A" w:rsidP="00503EAA">
      <w:pPr>
        <w:rPr>
          <w:sz w:val="20"/>
          <w:szCs w:val="20"/>
        </w:rPr>
      </w:pPr>
    </w:p>
    <w:p w14:paraId="25441576" w14:textId="5201E0C6" w:rsidR="0018639A" w:rsidRPr="007B69FD" w:rsidRDefault="001974FE" w:rsidP="0099152C">
      <w:pPr xmlns:w="http://schemas.openxmlformats.org/wordprocessingml/2006/main">
        <w:numPr>
          <w:ilvl w:val="0"/>
          <w:numId w:val="56"/>
        </w:numPr>
        <w:rPr>
          <w:sz w:val="20"/>
          <w:szCs w:val="20"/>
          <w:lang w:val="en-US"/>
        </w:rPr>
      </w:pPr>
      <w:r xmlns:w="http://schemas.openxmlformats.org/wordprocessingml/2006/main" w:rsidRPr="48114252">
        <w:rPr>
          <w:sz w:val="20"/>
          <w:szCs w:val="20"/>
          <w:lang w:val="en-US"/>
        </w:rPr>
        <w:t xml:space="preserve">[4:13]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Como um crente pode saber que ele permanece em Deus e Deus permanece nele?</w:t>
      </w:r>
    </w:p>
    <w:p w14:paraId="3FF81387"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Um crente pode saber disso porque Deus lhe deu seu Espírito para viver nele.</w:t>
      </w:r>
    </w:p>
    <w:p w14:paraId="11DD293F" w14:textId="77777777" w:rsidR="0018639A" w:rsidRPr="007B69FD" w:rsidRDefault="0018639A" w:rsidP="0018639A">
      <w:pPr>
        <w:rPr>
          <w:sz w:val="20"/>
          <w:szCs w:val="20"/>
        </w:rPr>
      </w:pPr>
    </w:p>
    <w:p w14:paraId="6C842144" w14:textId="2D18E253" w:rsidR="0018639A" w:rsidRPr="007B69FD" w:rsidRDefault="001974FE" w:rsidP="0099152C">
      <w:pPr xmlns:w="http://schemas.openxmlformats.org/wordprocessingml/2006/main">
        <w:numPr>
          <w:ilvl w:val="0"/>
          <w:numId w:val="56"/>
        </w:numPr>
        <w:rPr>
          <w:sz w:val="20"/>
          <w:szCs w:val="20"/>
          <w:lang w:val="en-US"/>
        </w:rPr>
      </w:pPr>
      <w:r xmlns:w="http://schemas.openxmlformats.org/wordprocessingml/2006/main" w:rsidRPr="48114252">
        <w:rPr>
          <w:sz w:val="20"/>
          <w:szCs w:val="20"/>
          <w:lang w:val="en-US"/>
        </w:rPr>
        <w:t xml:space="preserve">[4:14]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Por que o </w:t>
      </w:r>
      <w:proofErr xmlns:w="http://schemas.openxmlformats.org/wordprocessingml/2006/main" w:type="gramStart"/>
      <w:r xmlns:w="http://schemas.openxmlformats.org/wordprocessingml/2006/main" w:rsidR="0018639A" w:rsidRPr="48114252">
        <w:rPr>
          <w:sz w:val="20"/>
          <w:szCs w:val="20"/>
          <w:lang w:val="en-US"/>
        </w:rPr>
        <w:t xml:space="preserve">Pai </w:t>
      </w:r>
      <w:proofErr xmlns:w="http://schemas.openxmlformats.org/wordprocessingml/2006/main" w:type="gramEnd"/>
      <w:r xmlns:w="http://schemas.openxmlformats.org/wordprocessingml/2006/main" w:rsidR="0018639A" w:rsidRPr="48114252">
        <w:rPr>
          <w:sz w:val="20"/>
          <w:szCs w:val="20"/>
          <w:lang w:val="en-US"/>
        </w:rPr>
        <w:t xml:space="preserve">enviou seu Filho ao mundo?</w:t>
      </w:r>
    </w:p>
    <w:p w14:paraId="23FD1435"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 Pai enviou seu Filho para ser o Salvador do mundo.</w:t>
      </w:r>
    </w:p>
    <w:p w14:paraId="4D0F267A" w14:textId="77777777" w:rsidR="00503EAA" w:rsidRPr="007B69FD" w:rsidRDefault="00503EAA" w:rsidP="00503EA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1 João 4:7-21 continuação</w:t>
      </w:r>
    </w:p>
    <w:p w14:paraId="3EFCFB50" w14:textId="77777777" w:rsidR="0018639A" w:rsidRPr="007B69FD" w:rsidRDefault="0018639A" w:rsidP="0018639A">
      <w:pPr>
        <w:ind w:left="720"/>
        <w:rPr>
          <w:sz w:val="20"/>
          <w:szCs w:val="20"/>
        </w:rPr>
      </w:pPr>
    </w:p>
    <w:p w14:paraId="0A41FF89" w14:textId="2EAF4E30"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[4:15]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O que acontece com quem confessa que Jesus é o Filho de Deus?</w:t>
      </w:r>
    </w:p>
    <w:p w14:paraId="20F4EB96" w14:textId="5DB2E7CA"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Deus permanece naquela pessoa, e essa pessoa permanece em Deus.</w:t>
      </w:r>
    </w:p>
    <w:p w14:paraId="6EFE9189" w14:textId="77777777" w:rsidR="0018639A" w:rsidRPr="007B69FD" w:rsidRDefault="0018639A" w:rsidP="0018639A">
      <w:pPr>
        <w:ind w:left="720"/>
        <w:rPr>
          <w:sz w:val="20"/>
          <w:szCs w:val="20"/>
        </w:rPr>
      </w:pPr>
    </w:p>
    <w:p w14:paraId="37222FE1" w14:textId="16575E95" w:rsidR="0018639A" w:rsidRPr="007B69FD" w:rsidRDefault="001974FE" w:rsidP="0099152C">
      <w:pPr xmlns:w="http://schemas.openxmlformats.org/wordprocessingml/2006/main">
        <w:numPr>
          <w:ilvl w:val="0"/>
          <w:numId w:val="56"/>
        </w:numPr>
        <w:rPr>
          <w:sz w:val="20"/>
          <w:szCs w:val="20"/>
          <w:lang w:val="en-US"/>
        </w:rPr>
      </w:pPr>
      <w:r xmlns:w="http://schemas.openxmlformats.org/wordprocessingml/2006/main" w:rsidRPr="48114252">
        <w:rPr>
          <w:sz w:val="20"/>
          <w:szCs w:val="20"/>
          <w:lang w:val="en-US"/>
        </w:rPr>
        <w:t xml:space="preserve">[4:16]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De acordo com o versículo 16, quem permanece em Deus?</w:t>
      </w:r>
    </w:p>
    <w:p w14:paraId="35938F00" w14:textId="77777777"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Quem permanece no amor permanece em Deus.</w:t>
      </w:r>
    </w:p>
    <w:p w14:paraId="78E1B8AE" w14:textId="05B5C94A" w:rsidR="0018639A" w:rsidRPr="007B69FD" w:rsidRDefault="0018639A" w:rsidP="0018639A">
      <w:pPr>
        <w:ind w:left="720"/>
        <w:rPr>
          <w:sz w:val="20"/>
          <w:szCs w:val="20"/>
        </w:rPr>
      </w:pPr>
    </w:p>
    <w:p w14:paraId="0676E892" w14:textId="30D4371F"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[4:16] </w:t>
      </w:r>
      <w:r xmlns:w="http://schemas.openxmlformats.org/wordprocessingml/2006/main" w:rsidR="00450B32">
        <w:rPr>
          <w:sz w:val="20"/>
          <w:szCs w:val="20"/>
        </w:rPr>
        <w:tab xmlns:w="http://schemas.openxmlformats.org/wordprocessingml/2006/main"/>
      </w:r>
      <w:r xmlns:w="http://schemas.openxmlformats.org/wordprocessingml/2006/main" w:rsidR="0018639A" w:rsidRPr="007B69FD">
        <w:rPr>
          <w:sz w:val="20"/>
          <w:szCs w:val="20"/>
        </w:rPr>
        <w:t xml:space="preserve">O que você acha que significa permanecer apaixonado?</w:t>
      </w:r>
    </w:p>
    <w:p w14:paraId="1AC4D82C" w14:textId="79E1B6AF" w:rsidR="0018639A" w:rsidRPr="007B69FD" w:rsidRDefault="00EC796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signifique continuar confiando que Deus os ama. Talvez signifique amar a Deus e aos outros porque Deus os ama.</w:t>
      </w:r>
    </w:p>
    <w:p w14:paraId="0CA5CD21" w14:textId="77777777" w:rsidR="0018639A" w:rsidRPr="007B69FD" w:rsidRDefault="0018639A" w:rsidP="0018639A">
      <w:pPr>
        <w:ind w:left="720"/>
        <w:rPr>
          <w:sz w:val="20"/>
          <w:szCs w:val="20"/>
        </w:rPr>
      </w:pPr>
    </w:p>
    <w:p w14:paraId="4FBB26DB" w14:textId="5853748E"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[4:17]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No dia do julgamento, qual será a atitude daqueles entre quem o amor é aperfeiçoado?</w:t>
      </w:r>
    </w:p>
    <w:p w14:paraId="59CE7E6B"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terão confiança no dia do julgamento.</w:t>
      </w:r>
    </w:p>
    <w:p w14:paraId="61D4A70F" w14:textId="77777777" w:rsidR="0018639A" w:rsidRPr="007B69FD" w:rsidRDefault="0018639A" w:rsidP="0018639A">
      <w:pPr>
        <w:ind w:left="720"/>
        <w:rPr>
          <w:sz w:val="20"/>
          <w:szCs w:val="20"/>
        </w:rPr>
      </w:pPr>
    </w:p>
    <w:p w14:paraId="3619E2A3" w14:textId="14AB52B1"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[4:18]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não há medo no amor?</w:t>
      </w:r>
    </w:p>
    <w:p w14:paraId="1A18482E" w14:textId="77777777"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O amor perfeito elimina o medo porque o medo tem a ver com punição.</w:t>
      </w:r>
    </w:p>
    <w:p w14:paraId="3095D2B2" w14:textId="77777777" w:rsidR="0018639A" w:rsidRPr="007B69FD" w:rsidRDefault="0018639A" w:rsidP="0018639A">
      <w:pPr>
        <w:ind w:left="720"/>
        <w:rPr>
          <w:sz w:val="20"/>
          <w:szCs w:val="20"/>
        </w:rPr>
      </w:pPr>
    </w:p>
    <w:p w14:paraId="7EC0C32A" w14:textId="0B900162"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[4:18] </w:t>
      </w:r>
      <w:r xmlns:w="http://schemas.openxmlformats.org/wordprocessingml/2006/main" w:rsidR="00450B32">
        <w:rPr>
          <w:sz w:val="20"/>
          <w:szCs w:val="20"/>
        </w:rPr>
        <w:tab xmlns:w="http://schemas.openxmlformats.org/wordprocessingml/2006/main"/>
      </w:r>
      <w:r xmlns:w="http://schemas.openxmlformats.org/wordprocessingml/2006/main" w:rsidR="0018639A" w:rsidRPr="007B69FD">
        <w:rPr>
          <w:sz w:val="20"/>
          <w:szCs w:val="20"/>
        </w:rPr>
        <w:t xml:space="preserve">Como você acha que o amor perfeito elimina o medo?</w:t>
      </w:r>
    </w:p>
    <w:p w14:paraId="440C0D8E" w14:textId="593C1D14" w:rsidR="0018639A" w:rsidRPr="007B69FD" w:rsidRDefault="00EC7967" w:rsidP="0018639A">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Talvez se uma pessoa souber que Deus a ama perfeitamente, ela não terá medo de que Deus a castigue.</w:t>
      </w:r>
    </w:p>
    <w:p w14:paraId="1D70DEA0" w14:textId="77777777" w:rsidR="0018639A" w:rsidRPr="007B69FD" w:rsidRDefault="0018639A" w:rsidP="0018639A">
      <w:pPr>
        <w:ind w:left="720"/>
        <w:rPr>
          <w:sz w:val="20"/>
          <w:szCs w:val="20"/>
        </w:rPr>
      </w:pPr>
    </w:p>
    <w:p w14:paraId="0E195208" w14:textId="2E91BF1B"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[4:19]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os cristãos são capazes de amar?</w:t>
      </w:r>
    </w:p>
    <w:p w14:paraId="7C6CAF54"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amam porque Deus os amou primeiro.</w:t>
      </w:r>
    </w:p>
    <w:p w14:paraId="708F3315" w14:textId="77777777" w:rsidR="0018639A" w:rsidRPr="007B69FD" w:rsidRDefault="0018639A" w:rsidP="0018639A">
      <w:pPr>
        <w:ind w:left="720"/>
        <w:rPr>
          <w:sz w:val="20"/>
          <w:szCs w:val="20"/>
        </w:rPr>
      </w:pPr>
    </w:p>
    <w:p w14:paraId="40A7995A" w14:textId="285D329F" w:rsidR="0018639A" w:rsidRPr="007B69FD" w:rsidRDefault="001974FE" w:rsidP="0099152C">
      <w:pPr xmlns:w="http://schemas.openxmlformats.org/wordprocessingml/2006/main">
        <w:numPr>
          <w:ilvl w:val="0"/>
          <w:numId w:val="56"/>
        </w:numPr>
        <w:rPr>
          <w:sz w:val="20"/>
          <w:szCs w:val="20"/>
          <w:lang w:val="en-US"/>
        </w:rPr>
      </w:pPr>
      <w:r xmlns:w="http://schemas.openxmlformats.org/wordprocessingml/2006/main" w:rsidRPr="48114252">
        <w:rPr>
          <w:sz w:val="20"/>
          <w:szCs w:val="20"/>
          <w:lang w:val="en-US"/>
        </w:rPr>
        <w:t xml:space="preserve">[4:20] </w:t>
      </w:r>
      <w:r xmlns:w="http://schemas.openxmlformats.org/wordprocessingml/2006/main" w:rsidR="00450B32">
        <w:rPr>
          <w:sz w:val="20"/>
          <w:szCs w:val="20"/>
          <w:lang w:val="en-US"/>
        </w:rPr>
        <w:tab xmlns:w="http://schemas.openxmlformats.org/wordprocessingml/2006/main"/>
      </w:r>
      <w:r xmlns:w="http://schemas.openxmlformats.org/wordprocessingml/2006/main" w:rsidRPr="48114252">
        <w:rPr>
          <w:sz w:val="20"/>
          <w:szCs w:val="20"/>
          <w:lang w:val="en-US"/>
        </w:rPr>
        <w:t xml:space="preserve">O que João escreveu sobre alguém que não ama seu irmão?</w:t>
      </w:r>
    </w:p>
    <w:p w14:paraId="78B2DABF"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Alguém que não ama o seu irmão não pode amar a Deus.</w:t>
      </w:r>
    </w:p>
    <w:p w14:paraId="007ED56A" w14:textId="77777777" w:rsidR="0018639A" w:rsidRPr="007B69FD" w:rsidRDefault="0018639A" w:rsidP="0018639A">
      <w:pPr>
        <w:ind w:left="720"/>
        <w:rPr>
          <w:sz w:val="20"/>
          <w:szCs w:val="20"/>
        </w:rPr>
      </w:pPr>
    </w:p>
    <w:p w14:paraId="1CCDF916" w14:textId="1A6BC000" w:rsidR="0018639A" w:rsidRPr="007B69FD" w:rsidRDefault="001974FE" w:rsidP="0099152C">
      <w:pPr xmlns:w="http://schemas.openxmlformats.org/wordprocessingml/2006/main">
        <w:numPr>
          <w:ilvl w:val="0"/>
          <w:numId w:val="56"/>
        </w:numPr>
        <w:rPr>
          <w:sz w:val="20"/>
          <w:szCs w:val="20"/>
        </w:rPr>
      </w:pPr>
      <w:r xmlns:w="http://schemas.openxmlformats.org/wordprocessingml/2006/main" w:rsidRPr="007B69FD">
        <w:rPr>
          <w:sz w:val="20"/>
          <w:szCs w:val="20"/>
        </w:rPr>
        <w:t xml:space="preserve">[4:21] </w:t>
      </w:r>
      <w:r xmlns:w="http://schemas.openxmlformats.org/wordprocessingml/2006/main" w:rsidR="00450B32">
        <w:rPr>
          <w:sz w:val="20"/>
          <w:szCs w:val="20"/>
        </w:rPr>
        <w:tab xmlns:w="http://schemas.openxmlformats.org/wordprocessingml/2006/main"/>
      </w:r>
      <w:r xmlns:w="http://schemas.openxmlformats.org/wordprocessingml/2006/main" w:rsidR="0018639A" w:rsidRPr="007B69FD">
        <w:rPr>
          <w:sz w:val="20"/>
          <w:szCs w:val="20"/>
        </w:rPr>
        <w:t xml:space="preserve">O que Deus ordenou que aqueles que o amam fizessem?</w:t>
      </w:r>
    </w:p>
    <w:p w14:paraId="24D96F9A" w14:textId="7CCA8DEC"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Quem ama a Deus deve amar o seu irmão.</w:t>
      </w:r>
    </w:p>
    <w:p w14:paraId="449B252C" w14:textId="77777777" w:rsidR="0018639A" w:rsidRPr="007B69FD" w:rsidRDefault="0018639A" w:rsidP="0018639A">
      <w:pPr xmlns:w="http://schemas.openxmlformats.org/wordprocessingml/2006/main">
        <w:spacing w:before="240" w:after="240"/>
        <w:rPr>
          <w:sz w:val="20"/>
          <w:szCs w:val="20"/>
        </w:rPr>
      </w:pPr>
      <w:r xmlns:w="http://schemas.openxmlformats.org/wordprocessingml/2006/main" w:rsidRPr="007B69FD">
        <w:rPr>
          <w:b/>
          <w:sz w:val="20"/>
          <w:szCs w:val="20"/>
        </w:rPr>
        <w:t xml:space="preserve">Seção de comentários:</w:t>
      </w:r>
    </w:p>
    <w:p w14:paraId="0EEDF05A" w14:textId="77777777" w:rsidR="0018639A" w:rsidRPr="007B69FD" w:rsidRDefault="0018639A" w:rsidP="0018639A">
      <w:pPr xmlns:w="http://schemas.openxmlformats.org/wordprocessingml/2006/main">
        <w:spacing w:before="240" w:after="240"/>
        <w:rPr>
          <w:sz w:val="20"/>
          <w:szCs w:val="20"/>
        </w:rPr>
      </w:pPr>
      <w:r xmlns:w="http://schemas.openxmlformats.org/wordprocessingml/2006/main" w:rsidRPr="007B69FD">
        <w:rPr>
          <w:sz w:val="20"/>
          <w:szCs w:val="20"/>
        </w:rPr>
        <w:t xml:space="preserve">  </w:t>
      </w:r>
    </w:p>
    <w:p w14:paraId="592A62F1" w14:textId="77777777" w:rsidR="0018639A" w:rsidRPr="007B69FD" w:rsidRDefault="0018639A" w:rsidP="0018639A">
      <w:pPr>
        <w:spacing w:before="240" w:after="240"/>
        <w:rPr>
          <w:sz w:val="20"/>
          <w:szCs w:val="20"/>
        </w:rPr>
      </w:pPr>
    </w:p>
    <w:p w14:paraId="08F32948" w14:textId="77777777" w:rsidR="00FC60EA" w:rsidRPr="007B69FD" w:rsidRDefault="00FC60EA">
      <w:pPr>
        <w:spacing w:line="240" w:lineRule="auto"/>
        <w:rPr>
          <w:sz w:val="40"/>
          <w:szCs w:val="44"/>
        </w:rPr>
      </w:pPr>
      <w:bookmarkStart w:id="101" w:name="_heading=h.17dp8vu" w:colFirst="0" w:colLast="0"/>
      <w:bookmarkStart w:id="102" w:name="_heading=h.otttgmkwssk" w:colFirst="0" w:colLast="0"/>
      <w:bookmarkEnd w:id="101"/>
      <w:bookmarkEnd w:id="102"/>
      <w:r w:rsidRPr="007B69FD">
        <w:rPr>
          <w:szCs w:val="44"/>
        </w:rPr>
        <w:br w:type="page"/>
      </w:r>
    </w:p>
    <w:p w14:paraId="2E1BD960" w14:textId="308567FD" w:rsidR="0018639A" w:rsidRPr="007B69FD" w:rsidRDefault="0018639A" w:rsidP="0018639A">
      <w:pPr xmlns:w="http://schemas.openxmlformats.org/wordprocessingml/2006/main">
        <w:pStyle w:val="Heading1"/>
        <w:keepNext w:val="0"/>
        <w:keepLines w:val="0"/>
        <w:spacing w:before="480"/>
        <w:rPr>
          <w:b/>
          <w:bCs/>
          <w:szCs w:val="44"/>
        </w:rPr>
      </w:pPr>
      <w:bookmarkStart xmlns:w="http://schemas.openxmlformats.org/wordprocessingml/2006/main" w:id="103" w:name="_Toc166194292"/>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1 João 5:1-12</w:t>
      </w:r>
      <w:bookmarkEnd xmlns:w="http://schemas.openxmlformats.org/wordprocessingml/2006/main" w:id="103"/>
    </w:p>
    <w:p w14:paraId="348D21A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D6F13F5" w14:textId="77777777" w:rsidR="0018639A" w:rsidRPr="007B69FD" w:rsidRDefault="0018639A" w:rsidP="00FC60EA">
      <w:pPr xmlns:w="http://schemas.openxmlformats.org/wordprocessingml/2006/main">
        <w:pStyle w:val="Part1"/>
      </w:pPr>
      <w:r xmlns:w="http://schemas.openxmlformats.org/wordprocessingml/2006/main" w:rsidRPr="007B69FD">
        <w:t xml:space="preserve">Parte 1</w:t>
      </w:r>
    </w:p>
    <w:p w14:paraId="295DA746" w14:textId="36803695" w:rsidR="0018639A" w:rsidRPr="007B69FD" w:rsidRDefault="0018639A"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08E6F948" w14:textId="1E754831" w:rsidR="0018639A" w:rsidRPr="007B69FD" w:rsidRDefault="001974FE" w:rsidP="00FC60EA">
      <w:pPr xmlns:w="http://schemas.openxmlformats.org/wordprocessingml/2006/main">
        <w:pStyle w:val="Checklist"/>
      </w:pPr>
      <w:r xmlns:w="http://schemas.openxmlformats.org/wordprocessingml/2006/main" w:rsidRPr="007B69FD">
        <w:t xml:space="preserve">As pessoas que nascem de Deus mostram que amam a Deus guardando seus mandamentos. [5:3]</w:t>
      </w:r>
    </w:p>
    <w:p w14:paraId="1FF5F242" w14:textId="2A0289F6" w:rsidR="0018639A" w:rsidRPr="007B69FD" w:rsidRDefault="001974FE" w:rsidP="00FC60EA">
      <w:pPr xmlns:w="http://schemas.openxmlformats.org/wordprocessingml/2006/main">
        <w:pStyle w:val="Checklist"/>
      </w:pPr>
      <w:r xmlns:w="http://schemas.openxmlformats.org/wordprocessingml/2006/main" w:rsidRPr="007B69FD">
        <w:t xml:space="preserve">Aqueles que acreditam que Jesus é o Filho de Deus têm vitória sobre o mundo. [5:4]</w:t>
      </w:r>
    </w:p>
    <w:p w14:paraId="395BA32C" w14:textId="3B08B2B4" w:rsidR="0018639A" w:rsidRPr="007B69FD" w:rsidRDefault="0018639A" w:rsidP="00FC60EA">
      <w:pPr xmlns:w="http://schemas.openxmlformats.org/wordprocessingml/2006/main">
        <w:pStyle w:val="Checklist"/>
      </w:pPr>
      <w:r xmlns:w="http://schemas.openxmlformats.org/wordprocessingml/2006/main" w:rsidRPr="007B69FD">
        <w:t xml:space="preserve">O Espírito, a água e o sangue testificam de Jesus Cristo. [5:6-8]</w:t>
      </w:r>
    </w:p>
    <w:p w14:paraId="0B8F969F" w14:textId="55CE9781" w:rsidR="0018639A" w:rsidRPr="007B69FD" w:rsidRDefault="001974FE" w:rsidP="00FC60EA">
      <w:pPr xmlns:w="http://schemas.openxmlformats.org/wordprocessingml/2006/main">
        <w:pStyle w:val="Checklist"/>
      </w:pPr>
      <w:r xmlns:w="http://schemas.openxmlformats.org/wordprocessingml/2006/main" w:rsidRPr="007B69FD">
        <w:t xml:space="preserve">Deus testificou que deu aos cristãos a vida eterna e que a vida está em seu Filho. [5:10-11]</w:t>
      </w:r>
    </w:p>
    <w:p w14:paraId="1E91F7C1" w14:textId="77777777" w:rsidR="0018639A" w:rsidRPr="007B69FD" w:rsidRDefault="0018639A" w:rsidP="00FC60EA">
      <w:pPr xmlns:w="http://schemas.openxmlformats.org/wordprocessingml/2006/main">
        <w:pStyle w:val="Part2"/>
      </w:pPr>
      <w:r xmlns:w="http://schemas.openxmlformats.org/wordprocessingml/2006/main" w:rsidRPr="007B69FD">
        <w:t xml:space="preserve">Parte 2</w:t>
      </w:r>
    </w:p>
    <w:p w14:paraId="60DA5E1C" w14:textId="49489BDE" w:rsidR="0018639A"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34593E73" w14:textId="71970295"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[5:1] </w:t>
      </w:r>
      <w:r xmlns:w="http://schemas.openxmlformats.org/wordprocessingml/2006/main" w:rsidR="00450B32">
        <w:rPr>
          <w:sz w:val="20"/>
          <w:szCs w:val="20"/>
        </w:rPr>
        <w:tab xmlns:w="http://schemas.openxmlformats.org/wordprocessingml/2006/main"/>
      </w:r>
      <w:r xmlns:w="http://schemas.openxmlformats.org/wordprocessingml/2006/main" w:rsidR="0018639A" w:rsidRPr="007B69FD">
        <w:rPr>
          <w:sz w:val="20"/>
          <w:szCs w:val="20"/>
        </w:rPr>
        <w:t xml:space="preserve">O que João disse é verdade sobre aqueles que acreditam que Jesus é o Cristo?</w:t>
      </w:r>
    </w:p>
    <w:p w14:paraId="5EBD994B"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nasceram de Deus.</w:t>
      </w:r>
    </w:p>
    <w:p w14:paraId="2AAEB215" w14:textId="77777777" w:rsidR="0018639A" w:rsidRPr="007B69FD" w:rsidRDefault="0018639A" w:rsidP="0018639A">
      <w:pPr>
        <w:ind w:left="720"/>
        <w:rPr>
          <w:sz w:val="20"/>
          <w:szCs w:val="20"/>
        </w:rPr>
      </w:pPr>
    </w:p>
    <w:p w14:paraId="0AF28F52" w14:textId="494AFC59"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[5:2]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eles sabem que amam os filhos de Deus?</w:t>
      </w:r>
    </w:p>
    <w:p w14:paraId="1670FF67"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Aqueles que amam os filhos de Deus também amam a Deus e obedecem aos seus mandamentos.</w:t>
      </w:r>
    </w:p>
    <w:p w14:paraId="0802D841" w14:textId="77777777" w:rsidR="0018639A" w:rsidRPr="007B69FD" w:rsidRDefault="0018639A" w:rsidP="0018639A">
      <w:pPr>
        <w:ind w:left="720"/>
        <w:rPr>
          <w:sz w:val="20"/>
          <w:szCs w:val="20"/>
        </w:rPr>
      </w:pPr>
    </w:p>
    <w:p w14:paraId="702EF42D" w14:textId="5CBFC3AA"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[5:3]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Como os filhos de Deus amam a Deus?</w:t>
      </w:r>
    </w:p>
    <w:p w14:paraId="545A55E3"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guardam os mandamentos de Deus.</w:t>
      </w:r>
    </w:p>
    <w:p w14:paraId="289DC2E7" w14:textId="77777777" w:rsidR="0018639A" w:rsidRPr="007B69FD" w:rsidRDefault="0018639A" w:rsidP="0018639A">
      <w:pPr>
        <w:ind w:left="720"/>
        <w:rPr>
          <w:sz w:val="20"/>
          <w:szCs w:val="20"/>
        </w:rPr>
      </w:pPr>
    </w:p>
    <w:p w14:paraId="474ADECD" w14:textId="43C228B9"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[5:3-4] </w:t>
      </w:r>
      <w:r xmlns:w="http://schemas.openxmlformats.org/wordprocessingml/2006/main" w:rsidR="00450B32">
        <w:rPr>
          <w:sz w:val="20"/>
          <w:szCs w:val="20"/>
        </w:rPr>
        <w:tab xmlns:w="http://schemas.openxmlformats.org/wordprocessingml/2006/main"/>
      </w:r>
      <w:r xmlns:w="http://schemas.openxmlformats.org/wordprocessingml/2006/main" w:rsidRPr="007B69FD">
        <w:rPr>
          <w:sz w:val="20"/>
          <w:szCs w:val="20"/>
        </w:rPr>
        <w:t xml:space="preserve">Por que os mandamentos de Deus não são um fardo para aqueles que são nascidos de Deus?</w:t>
      </w:r>
    </w:p>
    <w:p w14:paraId="1E5231DF"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não são um fardo porque aqueles que nascem de Deus vencem o mundo.</w:t>
      </w:r>
    </w:p>
    <w:p w14:paraId="524FF1DB" w14:textId="77777777" w:rsidR="0018639A" w:rsidRPr="007B69FD" w:rsidRDefault="0018639A" w:rsidP="0018639A">
      <w:pPr>
        <w:ind w:left="720"/>
        <w:rPr>
          <w:sz w:val="20"/>
          <w:szCs w:val="20"/>
        </w:rPr>
      </w:pPr>
    </w:p>
    <w:p w14:paraId="5FFE4116" w14:textId="4CFAFFE1" w:rsidR="0018639A" w:rsidRPr="007B69FD" w:rsidRDefault="00450B32" w:rsidP="0099152C">
      <w:pPr xmlns:w="http://schemas.openxmlformats.org/wordprocessingml/2006/main">
        <w:numPr>
          <w:ilvl w:val="0"/>
          <w:numId w:val="57"/>
        </w:numPr>
        <w:rPr>
          <w:sz w:val="20"/>
          <w:szCs w:val="20"/>
        </w:rPr>
      </w:pPr>
      <w:r xmlns:w="http://schemas.openxmlformats.org/wordprocessingml/2006/main">
        <w:rPr>
          <w:sz w:val="20"/>
          <w:szCs w:val="20"/>
        </w:rPr>
        <w:t xml:space="preserve">[5:4] </w:t>
      </w:r>
      <w:r xmlns:w="http://schemas.openxmlformats.org/wordprocessingml/2006/main">
        <w:rPr>
          <w:sz w:val="20"/>
          <w:szCs w:val="20"/>
        </w:rPr>
        <w:tab xmlns:w="http://schemas.openxmlformats.org/wordprocessingml/2006/main"/>
      </w:r>
      <w:r xmlns:w="http://schemas.openxmlformats.org/wordprocessingml/2006/main" w:rsidR="0018639A" w:rsidRPr="007B69FD">
        <w:rPr>
          <w:sz w:val="20"/>
          <w:szCs w:val="20"/>
        </w:rPr>
        <w:t xml:space="preserve">O que você acha que significa vencer o mundo?</w:t>
      </w:r>
    </w:p>
    <w:p w14:paraId="3813E3BA" w14:textId="59676938" w:rsidR="0018639A" w:rsidRPr="007B69FD" w:rsidRDefault="00EC7967"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Talvez signifique superar os desejos pecaminosos e, em vez disso, obedecer a Deus.</w:t>
      </w:r>
    </w:p>
    <w:p w14:paraId="6E141E46" w14:textId="77777777" w:rsidR="0018639A" w:rsidRPr="007B69FD" w:rsidRDefault="0018639A" w:rsidP="0018639A">
      <w:pPr>
        <w:ind w:left="720"/>
        <w:rPr>
          <w:sz w:val="20"/>
          <w:szCs w:val="20"/>
        </w:rPr>
      </w:pPr>
    </w:p>
    <w:p w14:paraId="14DA5D1E" w14:textId="179F860A"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[5:4-5]</w:t>
      </w:r>
      <w:r xmlns:w="http://schemas.openxmlformats.org/wordprocessingml/2006/main" w:rsidR="00464F40">
        <w:rPr>
          <w:sz w:val="20"/>
          <w:szCs w:val="20"/>
        </w:rPr>
        <w:tab xmlns:w="http://schemas.openxmlformats.org/wordprocessingml/2006/main"/>
      </w:r>
      <w:r xmlns:w="http://schemas.openxmlformats.org/wordprocessingml/2006/main" w:rsidR="00464F40">
        <w:rPr>
          <w:sz w:val="20"/>
          <w:szCs w:val="20"/>
        </w:rPr>
        <w:t xml:space="preserve"> </w:t>
      </w:r>
      <w:r xmlns:w="http://schemas.openxmlformats.org/wordprocessingml/2006/main" w:rsidRPr="007B69FD">
        <w:rPr>
          <w:sz w:val="20"/>
          <w:szCs w:val="20"/>
        </w:rPr>
        <w:t xml:space="preserve">Qual é a vitória que permite às pessoas vencer o mundo?</w:t>
      </w:r>
    </w:p>
    <w:p w14:paraId="1832FAC7"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A fé em que Jesus é o Filho de Deus é a vitória que permite às pessoas vencer o mundo.</w:t>
      </w:r>
    </w:p>
    <w:p w14:paraId="76CB6494" w14:textId="77777777" w:rsidR="0018639A" w:rsidRPr="007B69FD" w:rsidRDefault="0018639A" w:rsidP="0018639A">
      <w:pPr>
        <w:ind w:left="720"/>
        <w:rPr>
          <w:sz w:val="20"/>
          <w:szCs w:val="20"/>
        </w:rPr>
      </w:pPr>
    </w:p>
    <w:p w14:paraId="73DE7C1F" w14:textId="5DE5E467"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[5:6]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Por meio de quais duas coisas Jesus Cristo veio?</w:t>
      </w:r>
    </w:p>
    <w:p w14:paraId="394CA2EE"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Jesus veio pela água e pelo sangue.</w:t>
      </w:r>
    </w:p>
    <w:p w14:paraId="4C134D11" w14:textId="77777777" w:rsidR="0018639A" w:rsidRPr="007B69FD" w:rsidRDefault="0018639A" w:rsidP="0018639A">
      <w:pPr>
        <w:ind w:left="720"/>
        <w:rPr>
          <w:sz w:val="20"/>
          <w:szCs w:val="20"/>
        </w:rPr>
      </w:pPr>
    </w:p>
    <w:p w14:paraId="1B805F64" w14:textId="57783B27"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[5:6]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o Espírito é descrito no versículo 6?</w:t>
      </w:r>
    </w:p>
    <w:p w14:paraId="26D84D7B" w14:textId="7B92B4CA"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 Espírito é a verdade. (Ele também é aquele que testemunha.)</w:t>
      </w:r>
    </w:p>
    <w:p w14:paraId="53212C78" w14:textId="77777777" w:rsidR="0018639A" w:rsidRPr="007B69FD" w:rsidRDefault="0018639A" w:rsidP="0018639A">
      <w:pPr>
        <w:ind w:left="720"/>
        <w:rPr>
          <w:sz w:val="20"/>
          <w:szCs w:val="20"/>
        </w:rPr>
      </w:pPr>
    </w:p>
    <w:p w14:paraId="3AB3C7B1" w14:textId="2EBA4A12"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[5:7-8]</w:t>
      </w:r>
      <w:r xmlns:w="http://schemas.openxmlformats.org/wordprocessingml/2006/main" w:rsidR="00464F40">
        <w:rPr>
          <w:sz w:val="20"/>
          <w:szCs w:val="20"/>
        </w:rPr>
        <w:tab xmlns:w="http://schemas.openxmlformats.org/wordprocessingml/2006/main"/>
      </w:r>
      <w:r xmlns:w="http://schemas.openxmlformats.org/wordprocessingml/2006/main" w:rsidR="00464F40">
        <w:rPr>
          <w:sz w:val="20"/>
          <w:szCs w:val="20"/>
        </w:rPr>
        <w:t xml:space="preserve"> </w:t>
      </w:r>
      <w:r xmlns:w="http://schemas.openxmlformats.org/wordprocessingml/2006/main" w:rsidRPr="007B69FD">
        <w:rPr>
          <w:sz w:val="20"/>
          <w:szCs w:val="20"/>
        </w:rPr>
        <w:t xml:space="preserve">O que o Espírito, a água e o sangue fizeram?</w:t>
      </w:r>
    </w:p>
    <w:p w14:paraId="1E00B1D0"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Eles testemunharam e concordaram um com o outro.</w:t>
      </w:r>
    </w:p>
    <w:p w14:paraId="1BB22A3E" w14:textId="77777777" w:rsidR="0018639A" w:rsidRPr="007B69FD" w:rsidRDefault="0018639A" w:rsidP="0018639A">
      <w:pPr>
        <w:ind w:left="720"/>
        <w:rPr>
          <w:sz w:val="20"/>
          <w:szCs w:val="20"/>
        </w:rPr>
      </w:pPr>
    </w:p>
    <w:p w14:paraId="1D0B5069" w14:textId="2B196BD0" w:rsidR="0018639A" w:rsidRPr="007B69FD" w:rsidRDefault="001974FE" w:rsidP="0099152C">
      <w:pPr xmlns:w="http://schemas.openxmlformats.org/wordprocessingml/2006/main">
        <w:numPr>
          <w:ilvl w:val="0"/>
          <w:numId w:val="57"/>
        </w:numPr>
        <w:rPr>
          <w:sz w:val="20"/>
          <w:szCs w:val="20"/>
          <w:lang w:val="en-US"/>
        </w:rPr>
      </w:pPr>
      <w:r xmlns:w="http://schemas.openxmlformats.org/wordprocessingml/2006/main" w:rsidRPr="48114252">
        <w:rPr>
          <w:sz w:val="20"/>
          <w:szCs w:val="20"/>
          <w:lang w:val="en-US"/>
        </w:rPr>
        <w:t xml:space="preserve">[5:7-8]</w:t>
      </w:r>
      <w:r xmlns:w="http://schemas.openxmlformats.org/wordprocessingml/2006/main" w:rsidR="00464F40">
        <w:rPr>
          <w:sz w:val="20"/>
          <w:szCs w:val="20"/>
          <w:lang w:val="en-US"/>
        </w:rPr>
        <w:tab xmlns:w="http://schemas.openxmlformats.org/wordprocessingml/2006/main"/>
      </w:r>
      <w:r xmlns:w="http://schemas.openxmlformats.org/wordprocessingml/2006/main" w:rsidR="00464F40">
        <w:rPr>
          <w:sz w:val="20"/>
          <w:szCs w:val="20"/>
          <w:lang w:val="en-US"/>
        </w:rPr>
        <w:t xml:space="preserve"> </w:t>
      </w:r>
      <w:r xmlns:w="http://schemas.openxmlformats.org/wordprocessingml/2006/main" w:rsidRPr="48114252">
        <w:rPr>
          <w:sz w:val="20"/>
          <w:szCs w:val="20"/>
          <w:lang w:val="en-US"/>
        </w:rPr>
        <w:t xml:space="preserve">O que você acha que o Espírito, a água e o sangue testificaram?</w:t>
      </w:r>
    </w:p>
    <w:p w14:paraId="28B78E11" w14:textId="6BB064E0" w:rsidR="00EB36A0" w:rsidRPr="007B69FD" w:rsidRDefault="00EB36A0" w:rsidP="48114252">
      <w:pPr xmlns:w="http://schemas.openxmlformats.org/wordprocessingml/2006/main">
        <w:pStyle w:val="ListParagraph"/>
        <w:rPr>
          <w:sz w:val="20"/>
          <w:szCs w:val="20"/>
          <w:lang w:val="en-US"/>
        </w:rPr>
      </w:pPr>
      <w:r xmlns:w="http://schemas.openxmlformats.org/wordprocessingml/2006/main" w:rsidRPr="48114252">
        <w:rPr>
          <w:sz w:val="20"/>
          <w:szCs w:val="20"/>
          <w:lang w:val="en-US"/>
        </w:rPr>
        <w:t xml:space="preserve">A passagem indica que eles testificaram que Jesus Cristo veio.</w:t>
      </w:r>
    </w:p>
    <w:p w14:paraId="44233BC3" w14:textId="77777777" w:rsidR="00503EAA" w:rsidRPr="007B69FD" w:rsidRDefault="00503EAA" w:rsidP="00503EA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1 João 5:1-12 continuação</w:t>
      </w:r>
    </w:p>
    <w:p w14:paraId="082662EF" w14:textId="77777777" w:rsidR="0018639A" w:rsidRPr="007B69FD" w:rsidRDefault="0018639A" w:rsidP="0018639A">
      <w:pPr>
        <w:ind w:left="720"/>
        <w:rPr>
          <w:sz w:val="20"/>
          <w:szCs w:val="20"/>
        </w:rPr>
      </w:pPr>
    </w:p>
    <w:p w14:paraId="43AE1802" w14:textId="0949CAC8"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[5:9]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Sobre o que Deus testificou?</w:t>
      </w:r>
    </w:p>
    <w:p w14:paraId="08DBCC83"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Ele testificou sobre seu Filho.</w:t>
      </w:r>
    </w:p>
    <w:p w14:paraId="30ACAA13" w14:textId="77777777" w:rsidR="0018639A" w:rsidRPr="007B69FD" w:rsidRDefault="0018639A" w:rsidP="0018639A">
      <w:pPr>
        <w:ind w:left="720"/>
        <w:rPr>
          <w:sz w:val="20"/>
          <w:szCs w:val="20"/>
        </w:rPr>
      </w:pPr>
    </w:p>
    <w:p w14:paraId="6B055B90" w14:textId="6EF50151"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[5:10]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Se uma pessoa não acredita no testemunho de Deus a respeito de seu Filho, o que ela acredita sobre Deus?</w:t>
      </w:r>
    </w:p>
    <w:p w14:paraId="47969A26" w14:textId="77777777"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Qualquer um que não acredita no testemunho de Deus a respeito de seu Filho acredita que Deus é um mentiroso.</w:t>
      </w:r>
    </w:p>
    <w:p w14:paraId="77A480F0" w14:textId="77777777" w:rsidR="0018639A" w:rsidRPr="007B69FD" w:rsidRDefault="0018639A" w:rsidP="0018639A">
      <w:pPr>
        <w:ind w:left="720"/>
        <w:rPr>
          <w:sz w:val="20"/>
          <w:szCs w:val="20"/>
        </w:rPr>
      </w:pPr>
    </w:p>
    <w:p w14:paraId="7CF36EEB" w14:textId="48407623"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[5:10-11] </w:t>
      </w:r>
      <w:r xmlns:w="http://schemas.openxmlformats.org/wordprocessingml/2006/main" w:rsidR="00464F40">
        <w:rPr>
          <w:sz w:val="20"/>
          <w:szCs w:val="20"/>
        </w:rPr>
        <w:tab xmlns:w="http://schemas.openxmlformats.org/wordprocessingml/2006/main"/>
      </w:r>
      <w:r xmlns:w="http://schemas.openxmlformats.org/wordprocessingml/2006/main" w:rsidR="0018639A" w:rsidRPr="007B69FD">
        <w:rPr>
          <w:sz w:val="20"/>
          <w:szCs w:val="20"/>
        </w:rPr>
        <w:t xml:space="preserve">Qual foi o testemunho de Deus a respeito de seu Filho?</w:t>
      </w:r>
    </w:p>
    <w:p w14:paraId="21F337C4" w14:textId="1892C8AD" w:rsidR="0018639A" w:rsidRPr="007B69FD" w:rsidRDefault="0018639A" w:rsidP="0018639A">
      <w:pPr xmlns:w="http://schemas.openxmlformats.org/wordprocessingml/2006/main">
        <w:ind w:left="720"/>
        <w:rPr>
          <w:sz w:val="20"/>
          <w:szCs w:val="20"/>
        </w:rPr>
      </w:pPr>
      <w:r xmlns:w="http://schemas.openxmlformats.org/wordprocessingml/2006/main" w:rsidRPr="007B69FD">
        <w:rPr>
          <w:sz w:val="20"/>
          <w:szCs w:val="20"/>
        </w:rPr>
        <w:t xml:space="preserve">O testemunho de Deus foi que ele nos deu a vida eterna, e que a vida está em seu Filho.</w:t>
      </w:r>
    </w:p>
    <w:p w14:paraId="0AAF2090" w14:textId="77777777" w:rsidR="0018639A" w:rsidRPr="007B69FD" w:rsidRDefault="0018639A" w:rsidP="0018639A">
      <w:pPr>
        <w:ind w:left="720"/>
        <w:rPr>
          <w:sz w:val="20"/>
          <w:szCs w:val="20"/>
        </w:rPr>
      </w:pPr>
    </w:p>
    <w:p w14:paraId="7B80FD4A" w14:textId="6C010457" w:rsidR="0018639A" w:rsidRPr="007B69FD" w:rsidRDefault="001974FE" w:rsidP="0099152C">
      <w:pPr xmlns:w="http://schemas.openxmlformats.org/wordprocessingml/2006/main">
        <w:numPr>
          <w:ilvl w:val="0"/>
          <w:numId w:val="57"/>
        </w:numPr>
        <w:rPr>
          <w:sz w:val="20"/>
          <w:szCs w:val="20"/>
        </w:rPr>
      </w:pPr>
      <w:r xmlns:w="http://schemas.openxmlformats.org/wordprocessingml/2006/main" w:rsidRPr="007B69FD">
        <w:rPr>
          <w:sz w:val="20"/>
          <w:szCs w:val="20"/>
        </w:rPr>
        <w:t xml:space="preserve">[5:12]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Quais pessoas têm vida?</w:t>
      </w:r>
    </w:p>
    <w:p w14:paraId="1E81FCF1" w14:textId="77777777" w:rsidR="0018639A" w:rsidRPr="007B69FD" w:rsidRDefault="0018639A"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Pessoas que têm o </w:t>
      </w:r>
      <w:proofErr xmlns:w="http://schemas.openxmlformats.org/wordprocessingml/2006/main" w:type="gramStart"/>
      <w:r xmlns:w="http://schemas.openxmlformats.org/wordprocessingml/2006/main" w:rsidRPr="48114252">
        <w:rPr>
          <w:sz w:val="20"/>
          <w:szCs w:val="20"/>
          <w:lang w:val="en-US"/>
        </w:rPr>
        <w:t xml:space="preserve">Filho </w:t>
      </w:r>
      <w:proofErr xmlns:w="http://schemas.openxmlformats.org/wordprocessingml/2006/main" w:type="gramEnd"/>
      <w:r xmlns:w="http://schemas.openxmlformats.org/wordprocessingml/2006/main" w:rsidRPr="48114252">
        <w:rPr>
          <w:sz w:val="20"/>
          <w:szCs w:val="20"/>
          <w:lang w:val="en-US"/>
        </w:rPr>
        <w:t xml:space="preserve">têm vida.</w:t>
      </w:r>
    </w:p>
    <w:p w14:paraId="7BD1632B" w14:textId="77777777" w:rsidR="0018639A" w:rsidRPr="007B69FD" w:rsidRDefault="0018639A" w:rsidP="0018639A">
      <w:pPr xmlns:w="http://schemas.openxmlformats.org/wordprocessingml/2006/main">
        <w:spacing w:before="240" w:after="240"/>
        <w:ind w:left="-100"/>
        <w:rPr>
          <w:sz w:val="20"/>
          <w:szCs w:val="20"/>
        </w:rPr>
      </w:pPr>
      <w:r xmlns:w="http://schemas.openxmlformats.org/wordprocessingml/2006/main" w:rsidRPr="007B69FD">
        <w:rPr>
          <w:b/>
          <w:sz w:val="20"/>
          <w:szCs w:val="20"/>
        </w:rPr>
        <w:t xml:space="preserve">Seção de comentários:</w:t>
      </w:r>
    </w:p>
    <w:p w14:paraId="4E5DBE2C" w14:textId="7B0E6B0E" w:rsidR="00665040" w:rsidRPr="007B69FD" w:rsidRDefault="0018639A" w:rsidP="0018639A">
      <w:pPr>
        <w:rPr>
          <w:sz w:val="20"/>
          <w:szCs w:val="20"/>
        </w:rPr>
      </w:pPr>
      <w:r w:rsidRPr="007B69FD">
        <w:rPr>
          <w:sz w:val="20"/>
          <w:szCs w:val="20"/>
        </w:rPr>
        <w:br w:type="page"/>
      </w:r>
    </w:p>
    <w:p w14:paraId="60B173F0" w14:textId="3B0318C0" w:rsidR="00933EA9" w:rsidRPr="007B69FD" w:rsidRDefault="00933EA9" w:rsidP="00933EA9">
      <w:pPr xmlns:w="http://schemas.openxmlformats.org/wordprocessingml/2006/main">
        <w:pStyle w:val="Heading1"/>
        <w:keepNext w:val="0"/>
        <w:keepLines w:val="0"/>
        <w:spacing w:before="0"/>
        <w:rPr>
          <w:b/>
          <w:bCs/>
          <w:szCs w:val="44"/>
        </w:rPr>
      </w:pPr>
      <w:bookmarkStart xmlns:w="http://schemas.openxmlformats.org/wordprocessingml/2006/main" w:id="104" w:name="_Toc166194293"/>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Apocalipse 1:4-8</w:t>
      </w:r>
      <w:bookmarkEnd xmlns:w="http://schemas.openxmlformats.org/wordprocessingml/2006/main" w:id="104"/>
    </w:p>
    <w:p w14:paraId="12B9ADFC" w14:textId="77777777" w:rsidR="00933EA9" w:rsidRPr="007B69FD" w:rsidRDefault="00933EA9" w:rsidP="00FC60EA">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Apocalipse 1:8 tem as palavras “Alfa” e “Ômega”. São os nomes da primeira letra e da última letra do alfabeto grego.</w:t>
      </w:r>
    </w:p>
    <w:p w14:paraId="25507D9A"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78546752" w14:textId="77777777" w:rsidR="00933EA9" w:rsidRPr="007B69FD" w:rsidRDefault="00933EA9" w:rsidP="00FC60EA">
      <w:pPr xmlns:w="http://schemas.openxmlformats.org/wordprocessingml/2006/main">
        <w:pStyle w:val="Part1"/>
      </w:pPr>
      <w:r xmlns:w="http://schemas.openxmlformats.org/wordprocessingml/2006/main" w:rsidRPr="007B69FD">
        <w:t xml:space="preserve">Parte 1</w:t>
      </w:r>
    </w:p>
    <w:p w14:paraId="590CBFA1" w14:textId="69BD226C" w:rsidR="00933EA9" w:rsidRPr="007B69FD" w:rsidRDefault="00933EA9"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592073A8" w14:textId="5CAE6664" w:rsidR="00933EA9" w:rsidRPr="007B69FD" w:rsidRDefault="001974FE" w:rsidP="00FC60EA">
      <w:pPr xmlns:w="http://schemas.openxmlformats.org/wordprocessingml/2006/main">
        <w:pStyle w:val="Checklist"/>
      </w:pPr>
      <w:r xmlns:w="http://schemas.openxmlformats.org/wordprocessingml/2006/main" w:rsidRPr="007B69FD">
        <w:t xml:space="preserve">Esta passagem mostra que João foi o autor do livro. [1:4]</w:t>
      </w:r>
    </w:p>
    <w:p w14:paraId="4D01CAA6" w14:textId="5F37116F" w:rsidR="00933EA9" w:rsidRPr="007B69FD" w:rsidRDefault="001974FE" w:rsidP="00FC60EA">
      <w:pPr xmlns:w="http://schemas.openxmlformats.org/wordprocessingml/2006/main">
        <w:pStyle w:val="Checklist"/>
      </w:pPr>
      <w:r xmlns:w="http://schemas.openxmlformats.org/wordprocessingml/2006/main" w:rsidRPr="007B69FD">
        <w:t xml:space="preserve">João descreveu Jesus como a testemunha fiel, o primogênito dos mortos e o governante dos reis na terra. [1:5]</w:t>
      </w:r>
    </w:p>
    <w:p w14:paraId="58C81B3E" w14:textId="7EAE9F85" w:rsidR="00933EA9" w:rsidRPr="007B69FD" w:rsidRDefault="001974FE" w:rsidP="00FC60EA">
      <w:pPr xmlns:w="http://schemas.openxmlformats.org/wordprocessingml/2006/main">
        <w:pStyle w:val="Checklist"/>
      </w:pPr>
      <w:r xmlns:w="http://schemas.openxmlformats.org/wordprocessingml/2006/main" w:rsidRPr="007B69FD">
        <w:t xml:space="preserve">Todo olho verá Jesus quando ele retornar. [1:7]</w:t>
      </w:r>
    </w:p>
    <w:p w14:paraId="0FCA0AAB" w14:textId="33FE3A82" w:rsidR="00933EA9" w:rsidRPr="007B69FD" w:rsidRDefault="001974FE" w:rsidP="00FC60EA">
      <w:pPr xmlns:w="http://schemas.openxmlformats.org/wordprocessingml/2006/main">
        <w:pStyle w:val="Checklist"/>
      </w:pPr>
      <w:r xmlns:w="http://schemas.openxmlformats.org/wordprocessingml/2006/main" w:rsidRPr="48114252">
        <w:rPr>
          <w:lang w:val="en-US"/>
        </w:rPr>
        <w:t xml:space="preserve">O Senhor Deus se descreveu como o Alfa e o Ômega, o começo e o fim. [1:8]</w:t>
      </w:r>
    </w:p>
    <w:p w14:paraId="5508003C" w14:textId="77777777" w:rsidR="00933EA9" w:rsidRPr="007B69FD" w:rsidRDefault="00933EA9" w:rsidP="00FC60EA">
      <w:pPr xmlns:w="http://schemas.openxmlformats.org/wordprocessingml/2006/main">
        <w:pStyle w:val="Part2"/>
      </w:pPr>
      <w:r xmlns:w="http://schemas.openxmlformats.org/wordprocessingml/2006/main" w:rsidRPr="007B69FD">
        <w:t xml:space="preserve">Parte 2</w:t>
      </w:r>
    </w:p>
    <w:p w14:paraId="2EFDEDE4" w14:textId="1D82DD8D" w:rsidR="00933EA9"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5E9C137A" w14:textId="3B176412" w:rsidR="00933EA9" w:rsidRPr="007B69FD" w:rsidRDefault="001974FE" w:rsidP="0099152C">
      <w:pPr xmlns:w="http://schemas.openxmlformats.org/wordprocessingml/2006/main">
        <w:numPr>
          <w:ilvl w:val="0"/>
          <w:numId w:val="65"/>
        </w:numPr>
        <w:rPr>
          <w:sz w:val="20"/>
          <w:szCs w:val="20"/>
          <w:lang w:val="en-US"/>
        </w:rPr>
      </w:pPr>
      <w:r xmlns:w="http://schemas.openxmlformats.org/wordprocessingml/2006/main" w:rsidRPr="48114252">
        <w:rPr>
          <w:sz w:val="20"/>
          <w:szCs w:val="20"/>
          <w:lang w:val="en-US"/>
        </w:rPr>
        <w:t xml:space="preserve">[1:4] </w:t>
      </w:r>
      <w:r xmlns:w="http://schemas.openxmlformats.org/wordprocessingml/2006/main" w:rsidR="00464F40">
        <w:rPr>
          <w:sz w:val="20"/>
          <w:szCs w:val="20"/>
          <w:lang w:val="en-US"/>
        </w:rPr>
        <w:tab xmlns:w="http://schemas.openxmlformats.org/wordprocessingml/2006/main"/>
      </w:r>
      <w:r xmlns:w="http://schemas.openxmlformats.org/wordprocessingml/2006/main" w:rsidRPr="48114252">
        <w:rPr>
          <w:sz w:val="20"/>
          <w:szCs w:val="20"/>
          <w:lang w:val="en-US"/>
        </w:rPr>
        <w:t xml:space="preserve">Quem escreveu este livro e para quem ele o escreveu?</w:t>
      </w:r>
    </w:p>
    <w:p w14:paraId="24A40C62" w14:textId="77777777"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João escreveu este livro e o escreveu para as sete igrejas na Ásia.</w:t>
      </w:r>
    </w:p>
    <w:p w14:paraId="447BD601" w14:textId="77777777" w:rsidR="00933EA9" w:rsidRPr="007B69FD" w:rsidRDefault="00933EA9" w:rsidP="00933EA9">
      <w:pPr>
        <w:ind w:left="720"/>
        <w:rPr>
          <w:sz w:val="20"/>
          <w:szCs w:val="20"/>
        </w:rPr>
      </w:pPr>
    </w:p>
    <w:p w14:paraId="5DCDCC5D" w14:textId="0B66CE06"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[1:4]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você acha que significa ser aquele que é, foi e está por vir?</w:t>
      </w:r>
    </w:p>
    <w:p w14:paraId="3B25EA1F" w14:textId="77777777"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Parece que significa ser eterno. Deus sempre existiu no passado, ele existe agora e sempre existirá.</w:t>
      </w:r>
    </w:p>
    <w:p w14:paraId="3893750A" w14:textId="77777777" w:rsidR="00933EA9" w:rsidRPr="007B69FD" w:rsidRDefault="00933EA9" w:rsidP="00933EA9">
      <w:pPr>
        <w:ind w:left="720"/>
        <w:rPr>
          <w:sz w:val="20"/>
          <w:szCs w:val="20"/>
        </w:rPr>
      </w:pPr>
    </w:p>
    <w:p w14:paraId="0BFDC8F1" w14:textId="01FA7A99"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[1:5]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Quais são os três títulos que João chamou de Jesus Cristo?</w:t>
      </w:r>
    </w:p>
    <w:p w14:paraId="221283E5" w14:textId="77777777"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João o chamou de testemunha fiel, o primogênito dentre os mortos e o governante dos reis da terra.</w:t>
      </w:r>
    </w:p>
    <w:p w14:paraId="3B5AA077" w14:textId="77777777" w:rsidR="00933EA9" w:rsidRPr="007B69FD" w:rsidRDefault="00933EA9" w:rsidP="00933EA9">
      <w:pPr>
        <w:ind w:left="720"/>
        <w:rPr>
          <w:sz w:val="20"/>
          <w:szCs w:val="20"/>
        </w:rPr>
      </w:pPr>
    </w:p>
    <w:p w14:paraId="1ECAB885" w14:textId="013DFED3"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[1:6]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Jesus fez dos crentes, de acordo com o versículo 6?</w:t>
      </w:r>
    </w:p>
    <w:p w14:paraId="62157E23"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Jesus fez dos crentes um reino e sacerdotes para Deus Pai.</w:t>
      </w:r>
    </w:p>
    <w:p w14:paraId="6D94EAEA" w14:textId="77777777" w:rsidR="00933EA9" w:rsidRPr="007B69FD" w:rsidRDefault="00933EA9" w:rsidP="00933EA9">
      <w:pPr>
        <w:ind w:left="720"/>
        <w:rPr>
          <w:sz w:val="20"/>
          <w:szCs w:val="20"/>
        </w:rPr>
      </w:pPr>
    </w:p>
    <w:p w14:paraId="050509EC" w14:textId="4265A3D2"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[1:7]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Quem verá Jesus quando ele vier?</w:t>
      </w:r>
    </w:p>
    <w:p w14:paraId="2D5A6067"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Todos, inclusive aqueles que o traspassaram, o verão.</w:t>
      </w:r>
    </w:p>
    <w:p w14:paraId="7F3115B2" w14:textId="77777777" w:rsidR="00933EA9" w:rsidRPr="007B69FD" w:rsidRDefault="00933EA9" w:rsidP="00933EA9">
      <w:pPr>
        <w:ind w:left="720"/>
        <w:rPr>
          <w:sz w:val="20"/>
          <w:szCs w:val="20"/>
        </w:rPr>
      </w:pPr>
    </w:p>
    <w:p w14:paraId="191A5C68" w14:textId="504A7E7B"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[1:8]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o Senhor Deus é descrito no versículo 8?</w:t>
      </w:r>
    </w:p>
    <w:p w14:paraId="2357B64F" w14:textId="745FE15B"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é descrito como o primeiro e o último (o Alfa e o Ômega), aquele que é, que foi e que há de vir, o Todo-Poderoso.</w:t>
      </w:r>
    </w:p>
    <w:p w14:paraId="76F9B4D6" w14:textId="77777777" w:rsidR="00933EA9" w:rsidRPr="007B69FD" w:rsidRDefault="00933EA9" w:rsidP="00933EA9">
      <w:pPr>
        <w:ind w:left="720"/>
        <w:rPr>
          <w:sz w:val="20"/>
          <w:szCs w:val="20"/>
        </w:rPr>
      </w:pPr>
    </w:p>
    <w:p w14:paraId="649B6229" w14:textId="54E3218E" w:rsidR="00933EA9" w:rsidRPr="007B69FD" w:rsidRDefault="001974FE" w:rsidP="0099152C">
      <w:pPr xmlns:w="http://schemas.openxmlformats.org/wordprocessingml/2006/main">
        <w:numPr>
          <w:ilvl w:val="0"/>
          <w:numId w:val="65"/>
        </w:numPr>
        <w:rPr>
          <w:sz w:val="20"/>
          <w:szCs w:val="20"/>
        </w:rPr>
      </w:pPr>
      <w:r xmlns:w="http://schemas.openxmlformats.org/wordprocessingml/2006/main" w:rsidRPr="007B69FD">
        <w:rPr>
          <w:sz w:val="20"/>
          <w:szCs w:val="20"/>
        </w:rPr>
        <w:t xml:space="preserve">[1:8]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você acha que esta descrição de Deus significa?</w:t>
      </w:r>
    </w:p>
    <w:p w14:paraId="3811B8CE" w14:textId="06162D45"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i/>
          <w:iCs/>
          <w:sz w:val="20"/>
          <w:szCs w:val="20"/>
          <w:lang w:val="en-US"/>
        </w:rPr>
        <w:t xml:space="preserve">(A resposta pode variar.) </w:t>
      </w:r>
      <w:r xmlns:w="http://schemas.openxmlformats.org/wordprocessingml/2006/main" w:rsidRPr="48114252">
        <w:rPr>
          <w:sz w:val="20"/>
          <w:szCs w:val="20"/>
          <w:lang w:val="en-US"/>
        </w:rPr>
        <w:t xml:space="preserve">Esta descrição indica que ele é aquele que começou todas as coisas e que termina todas as coisas, ou aquele que sempre viveu e sempre viverá.</w:t>
      </w:r>
    </w:p>
    <w:p w14:paraId="1AEB7E9F" w14:textId="77777777" w:rsidR="00933EA9" w:rsidRPr="007B69FD" w:rsidRDefault="00933EA9" w:rsidP="00933EA9">
      <w:pPr>
        <w:ind w:left="720"/>
        <w:rPr>
          <w:sz w:val="20"/>
          <w:szCs w:val="20"/>
        </w:rPr>
      </w:pPr>
    </w:p>
    <w:p w14:paraId="57654DB0" w14:textId="77777777" w:rsidR="00933EA9" w:rsidRPr="007B69FD" w:rsidRDefault="00933EA9" w:rsidP="00933EA9">
      <w:pPr xmlns:w="http://schemas.openxmlformats.org/wordprocessingml/2006/main">
        <w:rPr>
          <w:b/>
          <w:sz w:val="20"/>
          <w:szCs w:val="20"/>
        </w:rPr>
      </w:pPr>
      <w:r xmlns:w="http://schemas.openxmlformats.org/wordprocessingml/2006/main" w:rsidRPr="007B69FD">
        <w:rPr>
          <w:b/>
          <w:sz w:val="20"/>
          <w:szCs w:val="20"/>
        </w:rPr>
        <w:t xml:space="preserve">Seção de comentários:</w:t>
      </w:r>
    </w:p>
    <w:p w14:paraId="5D688449" w14:textId="77777777" w:rsidR="00FC60EA" w:rsidRPr="007B69FD" w:rsidRDefault="00FC60EA">
      <w:pPr>
        <w:spacing w:line="240" w:lineRule="auto"/>
        <w:rPr>
          <w:sz w:val="40"/>
          <w:szCs w:val="44"/>
        </w:rPr>
      </w:pPr>
      <w:bookmarkStart w:id="105" w:name="_kzkidaw1559e" w:colFirst="0" w:colLast="0"/>
      <w:bookmarkStart w:id="106" w:name="_p1bllg42rqsh" w:colFirst="0" w:colLast="0"/>
      <w:bookmarkEnd w:id="105"/>
      <w:bookmarkEnd w:id="106"/>
      <w:r w:rsidRPr="007B69FD">
        <w:rPr>
          <w:szCs w:val="44"/>
        </w:rPr>
        <w:br w:type="page"/>
      </w:r>
    </w:p>
    <w:p w14:paraId="258DB61D" w14:textId="366F0D93" w:rsidR="00933EA9" w:rsidRPr="007B69FD" w:rsidRDefault="00933EA9" w:rsidP="00933EA9">
      <w:pPr xmlns:w="http://schemas.openxmlformats.org/wordprocessingml/2006/main">
        <w:pStyle w:val="Heading1"/>
        <w:keepNext w:val="0"/>
        <w:keepLines w:val="0"/>
        <w:spacing w:before="480"/>
        <w:rPr>
          <w:b/>
          <w:bCs/>
          <w:szCs w:val="44"/>
        </w:rPr>
      </w:pPr>
      <w:bookmarkStart xmlns:w="http://schemas.openxmlformats.org/wordprocessingml/2006/main" w:id="107" w:name="_Toc166194294"/>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Apocalipse 2:8-11</w:t>
      </w:r>
      <w:bookmarkEnd xmlns:w="http://schemas.openxmlformats.org/wordprocessingml/2006/main" w:id="107"/>
    </w:p>
    <w:p w14:paraId="48904702" w14:textId="77777777" w:rsidR="00933EA9" w:rsidRPr="007B69FD" w:rsidRDefault="00933EA9" w:rsidP="00FC60EA">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João estava na prisão perto da província chamada Ásia. Em 1:10-11 João ouviu uma voz que lhe disse para escrever o que viu e enviar para as sete igrejas na Ásia. Em 1:17, a voz (o orador) disse que ele foi o primeiro e o último, e que estava morto, mas agora vive para sempre.</w:t>
      </w:r>
    </w:p>
    <w:p w14:paraId="1BEF3B70"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9B8D3EA" w14:textId="77777777" w:rsidR="00933EA9" w:rsidRPr="007B69FD" w:rsidRDefault="00933EA9" w:rsidP="00FC60EA">
      <w:pPr xmlns:w="http://schemas.openxmlformats.org/wordprocessingml/2006/main">
        <w:pStyle w:val="Part1"/>
      </w:pPr>
      <w:r xmlns:w="http://schemas.openxmlformats.org/wordprocessingml/2006/main" w:rsidRPr="007B69FD">
        <w:t xml:space="preserve">Parte 1</w:t>
      </w:r>
    </w:p>
    <w:p w14:paraId="22A6A422" w14:textId="4AB0D462" w:rsidR="00933EA9" w:rsidRPr="007B69FD" w:rsidRDefault="00933EA9"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DF363F2" w14:textId="7FE0C3D1" w:rsidR="00933EA9" w:rsidRPr="007B69FD" w:rsidRDefault="00933EA9" w:rsidP="00FC60EA">
      <w:pPr xmlns:w="http://schemas.openxmlformats.org/wordprocessingml/2006/main">
        <w:pStyle w:val="Checklist"/>
      </w:pPr>
      <w:r xmlns:w="http://schemas.openxmlformats.org/wordprocessingml/2006/main" w:rsidRPr="007B69FD">
        <w:t xml:space="preserve">O orador disse a João para escrever ao anjo da igreja em Esmirna. [2:8]</w:t>
      </w:r>
    </w:p>
    <w:p w14:paraId="2D4E3293" w14:textId="57DCD737" w:rsidR="00933EA9" w:rsidRPr="007B69FD" w:rsidRDefault="001974FE" w:rsidP="00FC60EA">
      <w:pPr xmlns:w="http://schemas.openxmlformats.org/wordprocessingml/2006/main">
        <w:pStyle w:val="Checklist"/>
      </w:pPr>
      <w:r xmlns:w="http://schemas.openxmlformats.org/wordprocessingml/2006/main" w:rsidRPr="007B69FD">
        <w:t xml:space="preserve">O orador disse que sabia do sofrimento e da pobreza deles. [2:9]</w:t>
      </w:r>
    </w:p>
    <w:p w14:paraId="2BF70E64" w14:textId="35609FA3" w:rsidR="00933EA9" w:rsidRPr="007B69FD" w:rsidRDefault="001974FE" w:rsidP="00FC60EA">
      <w:pPr xmlns:w="http://schemas.openxmlformats.org/wordprocessingml/2006/main">
        <w:pStyle w:val="Checklist"/>
      </w:pPr>
      <w:r xmlns:w="http://schemas.openxmlformats.org/wordprocessingml/2006/main" w:rsidRPr="007B69FD">
        <w:t xml:space="preserve">O orador disse-lhes para não terem medo, mas para serem fiéis. [2:10]</w:t>
      </w:r>
    </w:p>
    <w:p w14:paraId="3FEFD5C4" w14:textId="7499D42D" w:rsidR="00933EA9" w:rsidRPr="007B69FD" w:rsidRDefault="00933EA9" w:rsidP="00FC60EA">
      <w:pPr xmlns:w="http://schemas.openxmlformats.org/wordprocessingml/2006/main">
        <w:pStyle w:val="Checklist"/>
      </w:pPr>
      <w:r xmlns:w="http://schemas.openxmlformats.org/wordprocessingml/2006/main" w:rsidRPr="007B69FD">
        <w:t xml:space="preserve">O orador disse que lhes daria a coroa da vida. [2:10]</w:t>
      </w:r>
    </w:p>
    <w:p w14:paraId="6EE885F5" w14:textId="77777777" w:rsidR="00933EA9" w:rsidRPr="007B69FD" w:rsidRDefault="00933EA9" w:rsidP="00FC60EA">
      <w:pPr xmlns:w="http://schemas.openxmlformats.org/wordprocessingml/2006/main">
        <w:pStyle w:val="Part2"/>
      </w:pPr>
      <w:r xmlns:w="http://schemas.openxmlformats.org/wordprocessingml/2006/main" w:rsidRPr="007B69FD">
        <w:t xml:space="preserve">Parte 2</w:t>
      </w:r>
    </w:p>
    <w:p w14:paraId="69680C53" w14:textId="273CBFED" w:rsidR="00933EA9"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57ADC3F6" w14:textId="4C6DB0B7"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[2:8]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Para qual anjo as palavras desta passagem foram escritas?</w:t>
      </w:r>
    </w:p>
    <w:p w14:paraId="40439F37"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Eles foram escritos ao anjo da igreja em Esmirna.</w:t>
      </w:r>
    </w:p>
    <w:p w14:paraId="7D3FDB91" w14:textId="77777777" w:rsidR="00933EA9" w:rsidRPr="007B69FD" w:rsidRDefault="00933EA9" w:rsidP="00933EA9">
      <w:pPr>
        <w:ind w:left="720"/>
        <w:rPr>
          <w:sz w:val="20"/>
          <w:szCs w:val="20"/>
        </w:rPr>
      </w:pPr>
    </w:p>
    <w:p w14:paraId="15D73AAC" w14:textId="27214BC0"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[2:8-11]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De quem são as palavras nos versículos 9 a 11?</w:t>
      </w:r>
    </w:p>
    <w:p w14:paraId="7CF288A9" w14:textId="61D57988" w:rsidR="00933EA9" w:rsidRPr="007B69FD" w:rsidRDefault="00503EAA" w:rsidP="00933EA9">
      <w:pPr xmlns:w="http://schemas.openxmlformats.org/wordprocessingml/2006/main">
        <w:ind w:left="360" w:firstLine="360"/>
        <w:rPr>
          <w:sz w:val="20"/>
          <w:szCs w:val="20"/>
        </w:rPr>
      </w:pPr>
      <w:r xmlns:w="http://schemas.openxmlformats.org/wordprocessingml/2006/main">
        <w:rPr>
          <w:sz w:val="20"/>
          <w:szCs w:val="20"/>
        </w:rPr>
        <w:t xml:space="preserve">O versículo 8 diz que são as palavras daquele que estava morto e reviveu.</w:t>
      </w:r>
    </w:p>
    <w:p w14:paraId="7F71B3BA" w14:textId="77777777" w:rsidR="00933EA9" w:rsidRPr="007B69FD" w:rsidRDefault="00933EA9" w:rsidP="00933EA9">
      <w:pPr>
        <w:ind w:left="360" w:firstLine="360"/>
        <w:rPr>
          <w:sz w:val="20"/>
          <w:szCs w:val="20"/>
        </w:rPr>
      </w:pPr>
    </w:p>
    <w:p w14:paraId="4808DBFC" w14:textId="4363D479"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[2:8]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Quem vocês acham que é aquele que estava morto e voltou à vida?</w:t>
      </w:r>
    </w:p>
    <w:p w14:paraId="16EC1E4D" w14:textId="1CF69AEF" w:rsidR="00933EA9" w:rsidRPr="007B69FD" w:rsidRDefault="006A5C23"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A passagem indica que ele é Jesus Cristo.</w:t>
      </w:r>
    </w:p>
    <w:p w14:paraId="7B533BF2" w14:textId="77777777" w:rsidR="00933EA9" w:rsidRPr="007B69FD" w:rsidRDefault="00933EA9" w:rsidP="00933EA9">
      <w:pPr>
        <w:ind w:left="720"/>
        <w:rPr>
          <w:sz w:val="20"/>
          <w:szCs w:val="20"/>
        </w:rPr>
      </w:pPr>
    </w:p>
    <w:p w14:paraId="432FBA29" w14:textId="7A3D412C"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[2:9]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estava acontecendo com a igreja em Esmirna?</w:t>
      </w:r>
    </w:p>
    <w:p w14:paraId="19058B7E"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Eles estavam sofrendo e na pobreza, e outros falavam mal deles.</w:t>
      </w:r>
    </w:p>
    <w:p w14:paraId="04C51707" w14:textId="77777777" w:rsidR="00933EA9" w:rsidRPr="007B69FD" w:rsidRDefault="00933EA9" w:rsidP="00933EA9">
      <w:pPr>
        <w:ind w:left="720"/>
        <w:rPr>
          <w:sz w:val="20"/>
          <w:szCs w:val="20"/>
        </w:rPr>
      </w:pPr>
    </w:p>
    <w:p w14:paraId="18110824" w14:textId="1AFA362A"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[2:10]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aconteceria com algumas pessoas?</w:t>
      </w:r>
    </w:p>
    <w:p w14:paraId="60720114"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O diabo jogaria alguns deles na prisão.</w:t>
      </w:r>
    </w:p>
    <w:p w14:paraId="10A0385B" w14:textId="77777777" w:rsidR="00933EA9" w:rsidRPr="007B69FD" w:rsidRDefault="00933EA9" w:rsidP="00933EA9">
      <w:pPr>
        <w:ind w:left="720"/>
        <w:rPr>
          <w:sz w:val="20"/>
          <w:szCs w:val="20"/>
        </w:rPr>
      </w:pPr>
    </w:p>
    <w:p w14:paraId="6D9EB799" w14:textId="0BFCA26E"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[2:10]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o orador disse que daria àqueles que fossem fiéis até a morte?</w:t>
      </w:r>
    </w:p>
    <w:p w14:paraId="7CF65FCA"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disse que lhes daria a coroa da vida.</w:t>
      </w:r>
    </w:p>
    <w:p w14:paraId="12C5C84A" w14:textId="77777777" w:rsidR="00933EA9" w:rsidRPr="007B69FD" w:rsidRDefault="00933EA9" w:rsidP="00933EA9">
      <w:pPr>
        <w:ind w:left="720"/>
        <w:rPr>
          <w:sz w:val="20"/>
          <w:szCs w:val="20"/>
        </w:rPr>
      </w:pPr>
    </w:p>
    <w:p w14:paraId="48A174C2" w14:textId="75F02023" w:rsidR="00933EA9" w:rsidRPr="007B69FD" w:rsidRDefault="001974FE" w:rsidP="0099152C">
      <w:pPr xmlns:w="http://schemas.openxmlformats.org/wordprocessingml/2006/main">
        <w:numPr>
          <w:ilvl w:val="0"/>
          <w:numId w:val="64"/>
        </w:numPr>
        <w:rPr>
          <w:sz w:val="20"/>
          <w:szCs w:val="20"/>
        </w:rPr>
      </w:pPr>
      <w:r xmlns:w="http://schemas.openxmlformats.org/wordprocessingml/2006/main" w:rsidRPr="007B69FD">
        <w:rPr>
          <w:sz w:val="20"/>
          <w:szCs w:val="20"/>
        </w:rPr>
        <w:t xml:space="preserve">[2:11]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ele disse sobre aqueles que conquistaram?</w:t>
      </w:r>
    </w:p>
    <w:p w14:paraId="750900F4"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disse que aqueles que conquistassem não seriam feridos pela segunda morte.</w:t>
      </w:r>
    </w:p>
    <w:p w14:paraId="3C680AF2" w14:textId="77777777" w:rsidR="00933EA9" w:rsidRPr="007B69FD" w:rsidRDefault="00933EA9" w:rsidP="00933EA9">
      <w:pPr xmlns:w="http://schemas.openxmlformats.org/wordprocessingml/2006/main">
        <w:spacing w:before="240" w:after="240"/>
        <w:rPr>
          <w:b/>
          <w:sz w:val="44"/>
          <w:szCs w:val="44"/>
        </w:rPr>
      </w:pPr>
      <w:r xmlns:w="http://schemas.openxmlformats.org/wordprocessingml/2006/main" w:rsidRPr="007B69FD">
        <w:rPr>
          <w:b/>
          <w:sz w:val="20"/>
          <w:szCs w:val="20"/>
        </w:rPr>
        <w:t xml:space="preserve">Seção de comentários:</w:t>
      </w:r>
    </w:p>
    <w:p w14:paraId="424BF7DA" w14:textId="77777777" w:rsidR="006A5C23" w:rsidRDefault="006A5C23">
      <w:pPr>
        <w:spacing w:line="240" w:lineRule="auto"/>
        <w:rPr>
          <w:b/>
          <w:bCs/>
          <w:sz w:val="40"/>
          <w:szCs w:val="44"/>
        </w:rPr>
      </w:pPr>
      <w:r>
        <w:rPr>
          <w:b/>
          <w:bCs/>
          <w:szCs w:val="44"/>
        </w:rPr>
        <w:br w:type="page"/>
      </w:r>
    </w:p>
    <w:p w14:paraId="0EAF27F9" w14:textId="1B5FB914" w:rsidR="00933EA9" w:rsidRPr="007B69FD" w:rsidRDefault="00933EA9" w:rsidP="00933EA9">
      <w:pPr xmlns:w="http://schemas.openxmlformats.org/wordprocessingml/2006/main">
        <w:pStyle w:val="Heading1"/>
        <w:keepNext w:val="0"/>
        <w:keepLines w:val="0"/>
        <w:spacing w:before="480"/>
        <w:rPr>
          <w:b/>
          <w:bCs/>
          <w:szCs w:val="44"/>
        </w:rPr>
      </w:pPr>
      <w:bookmarkStart xmlns:w="http://schemas.openxmlformats.org/wordprocessingml/2006/main" w:id="108" w:name="_Toc166194295"/>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Apocalipse 11:1-6</w:t>
      </w:r>
      <w:bookmarkEnd xmlns:w="http://schemas.openxmlformats.org/wordprocessingml/2006/main" w:id="108"/>
    </w:p>
    <w:p w14:paraId="709D3706" w14:textId="77777777" w:rsidR="00933EA9" w:rsidRPr="007B69FD" w:rsidRDefault="00933EA9" w:rsidP="00FC60EA">
      <w:pPr xmlns:w="http://schemas.openxmlformats.org/wordprocessingml/2006/main">
        <w:pStyle w:val="Background"/>
      </w:pPr>
      <w:r xmlns:w="http://schemas.openxmlformats.org/wordprocessingml/2006/main" w:rsidRPr="007B69FD">
        <w:rPr>
          <w:b/>
        </w:rPr>
        <w:t xml:space="preserve">Contexto </w:t>
      </w:r>
      <w:r xmlns:w="http://schemas.openxmlformats.org/wordprocessingml/2006/main" w:rsidRPr="007B69FD">
        <w:t xml:space="preserve">: No capítulo 9, o sexto anjo tocou sua trombeta e havia muitos soldados a cavalo. Fogo, fumaça e enxofre saíram da boca dos cavalos e mataram um terço das pessoas. Mas aqueles que viveram ainda não se arrependeram.</w:t>
      </w:r>
    </w:p>
    <w:p w14:paraId="5A54CA87" w14:textId="77777777" w:rsidR="00933EA9" w:rsidRPr="007B69FD" w:rsidRDefault="00933EA9" w:rsidP="00FC60EA">
      <w:pPr xmlns:w="http://schemas.openxmlformats.org/wordprocessingml/2006/main">
        <w:pStyle w:val="Background"/>
      </w:pPr>
      <w:r xmlns:w="http://schemas.openxmlformats.org/wordprocessingml/2006/main" w:rsidRPr="007B69FD">
        <w:t xml:space="preserve">No capítulo 10, João foi instruído a comer um pequeno pergaminho. O sabor era doce, mas azedou seu estômago. Então lhe foi dito que profetizasse sobre muitas nações.</w:t>
      </w:r>
    </w:p>
    <w:p w14:paraId="43C7FDE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01EA85DF" w14:textId="77777777" w:rsidR="00933EA9" w:rsidRPr="007B69FD" w:rsidRDefault="00933EA9" w:rsidP="00FC60EA">
      <w:pPr xmlns:w="http://schemas.openxmlformats.org/wordprocessingml/2006/main">
        <w:pStyle w:val="Part1"/>
      </w:pPr>
      <w:r xmlns:w="http://schemas.openxmlformats.org/wordprocessingml/2006/main" w:rsidRPr="007B69FD">
        <w:t xml:space="preserve">Parte 1</w:t>
      </w:r>
    </w:p>
    <w:p w14:paraId="1D1E73E9" w14:textId="67FCF7A7" w:rsidR="00933EA9" w:rsidRPr="007B69FD" w:rsidRDefault="00933EA9"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34517875" w14:textId="29BD65D5" w:rsidR="00933EA9" w:rsidRPr="007B69FD" w:rsidRDefault="001974FE" w:rsidP="00FC60EA">
      <w:pPr xmlns:w="http://schemas.openxmlformats.org/wordprocessingml/2006/main">
        <w:pStyle w:val="Checklist"/>
      </w:pPr>
      <w:r xmlns:w="http://schemas.openxmlformats.org/wordprocessingml/2006/main" w:rsidRPr="007B69FD">
        <w:t xml:space="preserve">João foi instruído a medir o templo. [11:1]</w:t>
      </w:r>
    </w:p>
    <w:p w14:paraId="3486DD92" w14:textId="4AEFF0C2" w:rsidR="00933EA9" w:rsidRPr="007B69FD" w:rsidRDefault="001974FE" w:rsidP="00FC60EA">
      <w:pPr xmlns:w="http://schemas.openxmlformats.org/wordprocessingml/2006/main">
        <w:pStyle w:val="Checklist"/>
      </w:pPr>
      <w:r xmlns:w="http://schemas.openxmlformats.org/wordprocessingml/2006/main" w:rsidRPr="007B69FD">
        <w:t xml:space="preserve">João foi informado de que duas testemunhas teriam autoridade para profetizar. [11:3]</w:t>
      </w:r>
    </w:p>
    <w:p w14:paraId="34EF054D" w14:textId="45CFEEA3" w:rsidR="00933EA9" w:rsidRPr="007B69FD" w:rsidRDefault="001974FE" w:rsidP="00FC60EA">
      <w:pPr xmlns:w="http://schemas.openxmlformats.org/wordprocessingml/2006/main">
        <w:pStyle w:val="Checklist"/>
      </w:pPr>
      <w:r xmlns:w="http://schemas.openxmlformats.org/wordprocessingml/2006/main" w:rsidRPr="007B69FD">
        <w:t xml:space="preserve">As duas testemunhas teriam poder para fazer coisas terríveis. [11:5-6]</w:t>
      </w:r>
    </w:p>
    <w:p w14:paraId="50AB3DF4" w14:textId="77777777" w:rsidR="00933EA9" w:rsidRPr="007B69FD" w:rsidRDefault="00933EA9" w:rsidP="00FC60EA">
      <w:pPr xmlns:w="http://schemas.openxmlformats.org/wordprocessingml/2006/main">
        <w:pStyle w:val="Part2"/>
      </w:pPr>
      <w:r xmlns:w="http://schemas.openxmlformats.org/wordprocessingml/2006/main" w:rsidRPr="007B69FD">
        <w:t xml:space="preserve">Parte 2</w:t>
      </w:r>
    </w:p>
    <w:p w14:paraId="54749175" w14:textId="52064BB4" w:rsidR="00933EA9"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16FD0ADA" w14:textId="5502CB70"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[11:1]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João disse para medir?</w:t>
      </w:r>
    </w:p>
    <w:p w14:paraId="0495FC67" w14:textId="77777777" w:rsidR="00933EA9" w:rsidRPr="007B69FD" w:rsidRDefault="00933EA9" w:rsidP="00933EA9">
      <w:pPr xmlns:w="http://schemas.openxmlformats.org/wordprocessingml/2006/main">
        <w:ind w:left="360" w:firstLine="360"/>
        <w:rPr>
          <w:sz w:val="20"/>
          <w:szCs w:val="20"/>
        </w:rPr>
      </w:pPr>
      <w:r xmlns:w="http://schemas.openxmlformats.org/wordprocessingml/2006/main" w:rsidRPr="007B69FD">
        <w:rPr>
          <w:sz w:val="20"/>
          <w:szCs w:val="20"/>
        </w:rPr>
        <w:t xml:space="preserve">João foi instruído a medir o templo de Deus e o altar, e aqueles que adoravam nele.</w:t>
      </w:r>
    </w:p>
    <w:p w14:paraId="0900BF88" w14:textId="77777777" w:rsidR="00933EA9" w:rsidRPr="007B69FD" w:rsidRDefault="00933EA9" w:rsidP="00933EA9">
      <w:pPr>
        <w:ind w:left="360"/>
        <w:rPr>
          <w:sz w:val="20"/>
          <w:szCs w:val="20"/>
        </w:rPr>
      </w:pPr>
    </w:p>
    <w:p w14:paraId="7CC07C26" w14:textId="67437AED"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[11:1]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você acha que significou medir os adoradores?</w:t>
      </w:r>
    </w:p>
    <w:p w14:paraId="7F67C366"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i/>
          <w:iCs/>
          <w:sz w:val="20"/>
          <w:szCs w:val="20"/>
        </w:rPr>
        <w:t xml:space="preserve">(A resposta pode variar.) </w:t>
      </w:r>
      <w:r xmlns:w="http://schemas.openxmlformats.org/wordprocessingml/2006/main" w:rsidRPr="007B69FD">
        <w:rPr>
          <w:sz w:val="20"/>
          <w:szCs w:val="20"/>
        </w:rPr>
        <w:t xml:space="preserve">Medir os adoradores pode significar contar o número de adoradores.</w:t>
      </w:r>
    </w:p>
    <w:p w14:paraId="4AC01B29" w14:textId="77777777" w:rsidR="00933EA9" w:rsidRPr="007B69FD" w:rsidRDefault="00933EA9" w:rsidP="00933EA9">
      <w:pPr>
        <w:ind w:left="720"/>
        <w:rPr>
          <w:sz w:val="20"/>
          <w:szCs w:val="20"/>
        </w:rPr>
      </w:pPr>
    </w:p>
    <w:p w14:paraId="46DEDE84" w14:textId="22CFBDE0"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[11:2]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Até quando os gentios pisarão a cidade santa?</w:t>
      </w:r>
    </w:p>
    <w:p w14:paraId="6F0B59FF"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Os gentios pisarão a cidade santa durante 42 meses.</w:t>
      </w:r>
    </w:p>
    <w:p w14:paraId="218888FE" w14:textId="77777777" w:rsidR="00933EA9" w:rsidRPr="007B69FD" w:rsidRDefault="00933EA9" w:rsidP="00933EA9">
      <w:pPr>
        <w:ind w:left="720"/>
        <w:rPr>
          <w:sz w:val="20"/>
          <w:szCs w:val="20"/>
        </w:rPr>
      </w:pPr>
    </w:p>
    <w:p w14:paraId="0DFC4DC5" w14:textId="16B403CF"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[11:3]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Até quando as duas testemunhas profetizarão?</w:t>
      </w:r>
    </w:p>
    <w:p w14:paraId="23403BB6"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As duas testemunhas profetizarão durante 1.260 dias.</w:t>
      </w:r>
    </w:p>
    <w:p w14:paraId="723F70FB" w14:textId="77777777" w:rsidR="00933EA9" w:rsidRPr="007B69FD" w:rsidRDefault="00933EA9" w:rsidP="00933EA9">
      <w:pPr>
        <w:ind w:left="720"/>
        <w:rPr>
          <w:sz w:val="20"/>
          <w:szCs w:val="20"/>
        </w:rPr>
      </w:pPr>
    </w:p>
    <w:p w14:paraId="06DE5269" w14:textId="1302CFFA"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[11:3-4]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as duas testemunhas foram descritas?</w:t>
      </w:r>
    </w:p>
    <w:p w14:paraId="1A0C3820"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As duas testemunhas foram descritas como as duas oliveiras e os dois candelabros que estão diante do Senhor da terra.</w:t>
      </w:r>
    </w:p>
    <w:p w14:paraId="61D1DD05" w14:textId="77777777" w:rsidR="00933EA9" w:rsidRPr="007B69FD" w:rsidRDefault="00933EA9" w:rsidP="00933EA9">
      <w:pPr>
        <w:ind w:left="720"/>
        <w:rPr>
          <w:sz w:val="20"/>
          <w:szCs w:val="20"/>
        </w:rPr>
      </w:pPr>
    </w:p>
    <w:p w14:paraId="4B18E7E6" w14:textId="6DF17100"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[11:5]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deve morrer alguém que escolher prejudicar as duas testemunhas?</w:t>
      </w:r>
    </w:p>
    <w:p w14:paraId="15854FA7"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Sairia fogo da boca das testemunhas e devoraria seus inimigos.</w:t>
      </w:r>
    </w:p>
    <w:p w14:paraId="364D7F21" w14:textId="77777777" w:rsidR="00933EA9" w:rsidRPr="007B69FD" w:rsidRDefault="00933EA9" w:rsidP="00933EA9">
      <w:pPr>
        <w:ind w:left="720"/>
        <w:rPr>
          <w:sz w:val="20"/>
          <w:szCs w:val="20"/>
        </w:rPr>
      </w:pPr>
    </w:p>
    <w:p w14:paraId="5612D713" w14:textId="6288FC44" w:rsidR="00933EA9" w:rsidRPr="007B69FD" w:rsidRDefault="001974FE" w:rsidP="0099152C">
      <w:pPr xmlns:w="http://schemas.openxmlformats.org/wordprocessingml/2006/main">
        <w:numPr>
          <w:ilvl w:val="0"/>
          <w:numId w:val="67"/>
        </w:numPr>
        <w:rPr>
          <w:sz w:val="20"/>
          <w:szCs w:val="20"/>
        </w:rPr>
      </w:pPr>
      <w:r xmlns:w="http://schemas.openxmlformats.org/wordprocessingml/2006/main" w:rsidRPr="007B69FD">
        <w:rPr>
          <w:sz w:val="20"/>
          <w:szCs w:val="20"/>
        </w:rPr>
        <w:t xml:space="preserve">[11:6]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as duas testemunhas tinham o poder de fazer?</w:t>
      </w:r>
    </w:p>
    <w:p w14:paraId="2BD1D5AF" w14:textId="77777777"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Eles tinham poder para fechar o céu, transformar as águas em sangue e atacar a terra com pragas.</w:t>
      </w:r>
    </w:p>
    <w:p w14:paraId="2BFF75FD" w14:textId="77777777" w:rsidR="00933EA9" w:rsidRPr="007B69FD" w:rsidRDefault="00933EA9" w:rsidP="00933EA9">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025E3578" w14:textId="77777777" w:rsidR="00933EA9" w:rsidRPr="007B69FD" w:rsidRDefault="00933EA9" w:rsidP="00933EA9">
      <w:pPr xmlns:w="http://schemas.openxmlformats.org/wordprocessingml/2006/main">
        <w:spacing w:before="240" w:after="240"/>
        <w:rPr>
          <w:sz w:val="20"/>
          <w:szCs w:val="20"/>
        </w:rPr>
      </w:pPr>
      <w:r xmlns:w="http://schemas.openxmlformats.org/wordprocessingml/2006/main" w:rsidRPr="007B69FD">
        <w:rPr>
          <w:sz w:val="20"/>
          <w:szCs w:val="20"/>
        </w:rPr>
        <w:t xml:space="preserve"> </w:t>
      </w:r>
    </w:p>
    <w:p w14:paraId="75BDE5EE" w14:textId="3AE38B63" w:rsidR="00933EA9" w:rsidRPr="007B69FD" w:rsidRDefault="00933EA9" w:rsidP="00933EA9">
      <w:pPr xmlns:w="http://schemas.openxmlformats.org/wordprocessingml/2006/main">
        <w:pStyle w:val="Heading1"/>
        <w:spacing w:before="240" w:after="0"/>
        <w:rPr>
          <w:b/>
          <w:bCs/>
          <w:szCs w:val="44"/>
        </w:rPr>
      </w:pPr>
      <w:bookmarkStart xmlns:w="http://schemas.openxmlformats.org/wordprocessingml/2006/main" w:id="109" w:name="_cvru3t9f3aex" w:colFirst="0" w:colLast="0"/>
      <w:bookmarkStart xmlns:w="http://schemas.openxmlformats.org/wordprocessingml/2006/main" w:id="110" w:name="_Toc166194296"/>
      <w:bookmarkEnd xmlns:w="http://schemas.openxmlformats.org/wordprocessingml/2006/main" w:id="109"/>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Apocalipse 12:1-9</w:t>
      </w:r>
      <w:bookmarkEnd xmlns:w="http://schemas.openxmlformats.org/wordprocessingml/2006/main" w:id="110"/>
    </w:p>
    <w:p w14:paraId="112AC0FE" w14:textId="77777777" w:rsidR="00933EA9" w:rsidRPr="007B69FD" w:rsidRDefault="00933EA9" w:rsidP="00FC60EA">
      <w:pPr xmlns:w="http://schemas.openxmlformats.org/wordprocessingml/2006/main">
        <w:pStyle w:val="Background"/>
      </w:pPr>
      <w:r xmlns:w="http://schemas.openxmlformats.org/wordprocessingml/2006/main" w:rsidRPr="007B69FD">
        <w:rPr>
          <w:b/>
        </w:rPr>
        <w:t xml:space="preserve">Antecedentes </w:t>
      </w:r>
      <w:r xmlns:w="http://schemas.openxmlformats.org/wordprocessingml/2006/main" w:rsidRPr="007B69FD">
        <w:t xml:space="preserve">: O Capítulo 11 disse que a besta viria do abismo e dominaria e mataria as duas testemunhas. Eles morrerão, ressuscitarão e irão para o céu. Então haverá um terremoto e muitas pessoas morrerão.</w:t>
      </w:r>
    </w:p>
    <w:p w14:paraId="303A888C" w14:textId="77777777" w:rsidR="00933EA9" w:rsidRPr="007B69FD" w:rsidRDefault="00933EA9" w:rsidP="00FC60EA">
      <w:pPr xmlns:w="http://schemas.openxmlformats.org/wordprocessingml/2006/main">
        <w:pStyle w:val="Background"/>
      </w:pPr>
      <w:r xmlns:w="http://schemas.openxmlformats.org/wordprocessingml/2006/main" w:rsidRPr="007B69FD">
        <w:t xml:space="preserve">A seguir, o sétimo anjo tocou a sua trombeta e vozes no céu disseram que Cristo reinaria para sempre. Então o templo de Deus no céu foi aberto e houve relâmpagos, trovões, terremoto e chuva de granizo.</w:t>
      </w:r>
    </w:p>
    <w:p w14:paraId="6A641B99"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50952625" w14:textId="77777777" w:rsidR="00933EA9" w:rsidRPr="007B69FD" w:rsidRDefault="00933EA9" w:rsidP="00FC60EA">
      <w:pPr xmlns:w="http://schemas.openxmlformats.org/wordprocessingml/2006/main">
        <w:pStyle w:val="Part1"/>
      </w:pPr>
      <w:r xmlns:w="http://schemas.openxmlformats.org/wordprocessingml/2006/main" w:rsidRPr="007B69FD">
        <w:t xml:space="preserve">Parte 1</w:t>
      </w:r>
    </w:p>
    <w:p w14:paraId="04E537A1" w14:textId="49A84A0D" w:rsidR="00933EA9" w:rsidRPr="007B69FD" w:rsidRDefault="00933EA9"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6893DB53" w14:textId="005630F7" w:rsidR="00933EA9" w:rsidRPr="007B69FD" w:rsidRDefault="001974FE" w:rsidP="00FC60EA">
      <w:pPr xmlns:w="http://schemas.openxmlformats.org/wordprocessingml/2006/main">
        <w:pStyle w:val="Checklist"/>
      </w:pPr>
      <w:r xmlns:w="http://schemas.openxmlformats.org/wordprocessingml/2006/main" w:rsidRPr="007B69FD">
        <w:t xml:space="preserve">João teve uma visão de uma mulher vestida de sol, e em sua cabeça havia uma coroa de doze estrelas, e ela estava grávida. [12:1-2]</w:t>
      </w:r>
    </w:p>
    <w:p w14:paraId="0B51F611" w14:textId="37A81DEE" w:rsidR="00933EA9" w:rsidRPr="007B69FD" w:rsidRDefault="001974FE" w:rsidP="00FC60EA">
      <w:pPr xmlns:w="http://schemas.openxmlformats.org/wordprocessingml/2006/main">
        <w:pStyle w:val="Checklist"/>
      </w:pPr>
      <w:r xmlns:w="http://schemas.openxmlformats.org/wordprocessingml/2006/main" w:rsidRPr="007B69FD">
        <w:t xml:space="preserve">Então João viu um grande dragão vermelho com sete cabeças e dez chifres. [12:3]</w:t>
      </w:r>
    </w:p>
    <w:p w14:paraId="6259A7C4" w14:textId="0B07E481" w:rsidR="00933EA9" w:rsidRPr="007B69FD" w:rsidRDefault="001974FE" w:rsidP="00FC60EA">
      <w:pPr xmlns:w="http://schemas.openxmlformats.org/wordprocessingml/2006/main">
        <w:pStyle w:val="Checklist"/>
      </w:pPr>
      <w:r xmlns:w="http://schemas.openxmlformats.org/wordprocessingml/2006/main" w:rsidRPr="007B69FD">
        <w:t xml:space="preserve">A mulher deu à luz um filho homem e o dragão quis devorá-lo, mas Deus levou o menino para o céu. [12:5]</w:t>
      </w:r>
    </w:p>
    <w:p w14:paraId="2485EFE2" w14:textId="48C9FD43" w:rsidR="00933EA9" w:rsidRPr="007B69FD" w:rsidRDefault="001974FE" w:rsidP="00FC60EA">
      <w:pPr xmlns:w="http://schemas.openxmlformats.org/wordprocessingml/2006/main">
        <w:pStyle w:val="Checklist"/>
      </w:pPr>
      <w:r xmlns:w="http://schemas.openxmlformats.org/wordprocessingml/2006/main" w:rsidRPr="007B69FD">
        <w:t xml:space="preserve">Houve uma guerra no céu e Miguel jogou o dragão e seus anjos na terra. [12:7 e 9]</w:t>
      </w:r>
    </w:p>
    <w:p w14:paraId="4150773C" w14:textId="77777777" w:rsidR="00933EA9" w:rsidRPr="007B69FD" w:rsidRDefault="00933EA9" w:rsidP="00FC60EA">
      <w:pPr xmlns:w="http://schemas.openxmlformats.org/wordprocessingml/2006/main">
        <w:pStyle w:val="Part2"/>
      </w:pPr>
      <w:r xmlns:w="http://schemas.openxmlformats.org/wordprocessingml/2006/main" w:rsidRPr="007B69FD">
        <w:t xml:space="preserve">Parte 2</w:t>
      </w:r>
    </w:p>
    <w:p w14:paraId="46FB133C" w14:textId="65349BD3" w:rsidR="00933EA9"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291DC7DB" w14:textId="3CE34435"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[12:1, 3]</w:t>
      </w:r>
      <w:r xmlns:w="http://schemas.openxmlformats.org/wordprocessingml/2006/main" w:rsidR="00464F40">
        <w:rPr>
          <w:sz w:val="20"/>
          <w:szCs w:val="20"/>
        </w:rPr>
        <w:tab xmlns:w="http://schemas.openxmlformats.org/wordprocessingml/2006/main"/>
      </w:r>
      <w:r xmlns:w="http://schemas.openxmlformats.org/wordprocessingml/2006/main" w:rsidR="00464F40">
        <w:rPr>
          <w:sz w:val="20"/>
          <w:szCs w:val="20"/>
        </w:rPr>
        <w:t xml:space="preserve"> </w:t>
      </w:r>
      <w:r xmlns:w="http://schemas.openxmlformats.org/wordprocessingml/2006/main" w:rsidRPr="007B69FD">
        <w:rPr>
          <w:sz w:val="20"/>
          <w:szCs w:val="20"/>
        </w:rPr>
        <w:t xml:space="preserve">O que apareceu no céu?</w:t>
      </w:r>
    </w:p>
    <w:p w14:paraId="7688D4FA"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Dois grandes sinais apareceram no céu.</w:t>
      </w:r>
    </w:p>
    <w:p w14:paraId="7A5F7267" w14:textId="77777777" w:rsidR="00933EA9" w:rsidRPr="007B69FD" w:rsidRDefault="00933EA9" w:rsidP="00933EA9">
      <w:pPr>
        <w:ind w:left="720"/>
        <w:rPr>
          <w:sz w:val="20"/>
          <w:szCs w:val="20"/>
        </w:rPr>
      </w:pPr>
    </w:p>
    <w:p w14:paraId="3AB4D5BA" w14:textId="75BC8C94"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[12:1]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a mulher foi descrita?</w:t>
      </w:r>
    </w:p>
    <w:p w14:paraId="4678013C"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Ela estava usando o sol, a lua estava sob seus pés e ela usava uma coroa de doze estrelas.</w:t>
      </w:r>
    </w:p>
    <w:p w14:paraId="04D42B46" w14:textId="77777777" w:rsidR="00933EA9" w:rsidRPr="007B69FD" w:rsidRDefault="00933EA9" w:rsidP="00933EA9">
      <w:pPr>
        <w:ind w:left="720"/>
        <w:rPr>
          <w:sz w:val="20"/>
          <w:szCs w:val="20"/>
        </w:rPr>
      </w:pPr>
    </w:p>
    <w:p w14:paraId="5A8CD30D" w14:textId="5D69F61C"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[12:2]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Por que a mulher estava chorando?</w:t>
      </w:r>
    </w:p>
    <w:p w14:paraId="67898385"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Ela estava grávida e estava com dores de parto.</w:t>
      </w:r>
    </w:p>
    <w:p w14:paraId="21877171" w14:textId="77777777" w:rsidR="00933EA9" w:rsidRPr="007B69FD" w:rsidRDefault="00933EA9" w:rsidP="00933EA9">
      <w:pPr>
        <w:ind w:left="720"/>
        <w:rPr>
          <w:sz w:val="20"/>
          <w:szCs w:val="20"/>
        </w:rPr>
      </w:pPr>
    </w:p>
    <w:p w14:paraId="6417B3A5" w14:textId="45138309"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[12:3]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Como o dragão foi descrito?</w:t>
      </w:r>
    </w:p>
    <w:p w14:paraId="7C53B899" w14:textId="77777777" w:rsidR="00933EA9" w:rsidRPr="007B69FD" w:rsidRDefault="00933EA9" w:rsidP="48114252">
      <w:pPr xmlns:w="http://schemas.openxmlformats.org/wordprocessingml/2006/main">
        <w:ind w:left="720"/>
        <w:rPr>
          <w:sz w:val="20"/>
          <w:szCs w:val="20"/>
          <w:lang w:val="en-US"/>
        </w:rPr>
      </w:pPr>
      <w:r xmlns:w="http://schemas.openxmlformats.org/wordprocessingml/2006/main" w:rsidRPr="48114252">
        <w:rPr>
          <w:sz w:val="20"/>
          <w:szCs w:val="20"/>
          <w:lang w:val="en-US"/>
        </w:rPr>
        <w:t xml:space="preserve">Ele era enorme, vermelho, tinha sete cabeças e dez chifres, e havia sete coroas em suas cabeças.</w:t>
      </w:r>
    </w:p>
    <w:p w14:paraId="32DDC8DC" w14:textId="77777777" w:rsidR="00933EA9" w:rsidRPr="007B69FD" w:rsidRDefault="00933EA9" w:rsidP="00933EA9">
      <w:pPr>
        <w:ind w:left="720"/>
        <w:rPr>
          <w:sz w:val="20"/>
          <w:szCs w:val="20"/>
        </w:rPr>
      </w:pPr>
    </w:p>
    <w:p w14:paraId="016F5C65" w14:textId="4D45DE14"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[12:4]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o dragão fez?</w:t>
      </w:r>
    </w:p>
    <w:p w14:paraId="28383236"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balançou o rabo e derrubou um terço das estrelas do céu. Ele ficou na frente da mulher esperando que ela desse à luz para poder destruir seu filho.</w:t>
      </w:r>
    </w:p>
    <w:p w14:paraId="1726ED77" w14:textId="77777777" w:rsidR="00933EA9" w:rsidRPr="007B69FD" w:rsidRDefault="00933EA9" w:rsidP="00933EA9">
      <w:pPr>
        <w:ind w:left="720"/>
        <w:rPr>
          <w:sz w:val="20"/>
          <w:szCs w:val="20"/>
        </w:rPr>
      </w:pPr>
    </w:p>
    <w:p w14:paraId="4B70A6CD" w14:textId="6E7227B5"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[12:5]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aconteceu quando ela deu à luz seu filho?</w:t>
      </w:r>
    </w:p>
    <w:p w14:paraId="3BBBE5A2"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Seu filho foi levado a Deus e ao seu trono.</w:t>
      </w:r>
    </w:p>
    <w:p w14:paraId="3C64A96A" w14:textId="46CCDD24" w:rsidR="00933EA9" w:rsidRPr="007B69FD" w:rsidRDefault="00FC60EA" w:rsidP="00FC60EA">
      <w:pPr>
        <w:rPr>
          <w:sz w:val="20"/>
          <w:szCs w:val="20"/>
        </w:rPr>
      </w:pPr>
      <w:r w:rsidRPr="007B69FD">
        <w:rPr>
          <w:sz w:val="20"/>
          <w:szCs w:val="20"/>
        </w:rPr>
        <w:tab/>
      </w:r>
    </w:p>
    <w:p w14:paraId="722A19EC" w14:textId="2C6A4962"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[12:6]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a mulher fez então?</w:t>
      </w:r>
    </w:p>
    <w:p w14:paraId="54315B8F"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Ela fugiu para o deserto, para um lugar que Deus havia reservado para ela ser cuidada.</w:t>
      </w:r>
    </w:p>
    <w:p w14:paraId="3C4C80A6" w14:textId="77777777" w:rsidR="00FC60EA" w:rsidRPr="007B69FD" w:rsidRDefault="00FC60EA" w:rsidP="00FC60EA">
      <w:pPr xmlns:w="http://schemas.openxmlformats.org/wordprocessingml/2006/main">
        <w:pStyle w:val="Continuedline"/>
      </w:pPr>
      <w:r xmlns:w="http://schemas.openxmlformats.org/wordprocessingml/2006/main" w:rsidRPr="007B69FD">
        <w:lastRenderedPageBreak xmlns:w="http://schemas.openxmlformats.org/wordprocessingml/2006/main"/>
      </w:r>
      <w:r xmlns:w="http://schemas.openxmlformats.org/wordprocessingml/2006/main" w:rsidRPr="007B69FD">
        <w:t xml:space="preserve">Apocalipse 12:1-9 continuação</w:t>
      </w:r>
    </w:p>
    <w:p w14:paraId="7DC4CD4B" w14:textId="77777777" w:rsidR="00933EA9" w:rsidRPr="007B69FD" w:rsidRDefault="00933EA9" w:rsidP="00933EA9">
      <w:pPr>
        <w:ind w:left="720"/>
        <w:rPr>
          <w:sz w:val="20"/>
          <w:szCs w:val="20"/>
        </w:rPr>
      </w:pPr>
    </w:p>
    <w:p w14:paraId="0204A4EB" w14:textId="048E0D65"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[12:7-9]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aconteceu no céu?</w:t>
      </w:r>
    </w:p>
    <w:p w14:paraId="073789CA"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Uma guerra ocorreu no céu. Miguel e seus anjos lutaram contra o dragão e seus anjos. O dragão não conseguiu vencer e ele e seus anjos foram lançados à terra.</w:t>
      </w:r>
    </w:p>
    <w:p w14:paraId="78ADC99F" w14:textId="77777777" w:rsidR="00933EA9" w:rsidRPr="007B69FD" w:rsidRDefault="00933EA9" w:rsidP="00933EA9">
      <w:pPr>
        <w:ind w:left="720"/>
        <w:rPr>
          <w:sz w:val="20"/>
          <w:szCs w:val="20"/>
        </w:rPr>
      </w:pPr>
    </w:p>
    <w:p w14:paraId="3E1CD549" w14:textId="58A49888" w:rsidR="00933EA9" w:rsidRPr="007B69FD" w:rsidRDefault="001974FE" w:rsidP="0099152C">
      <w:pPr xmlns:w="http://schemas.openxmlformats.org/wordprocessingml/2006/main">
        <w:numPr>
          <w:ilvl w:val="0"/>
          <w:numId w:val="66"/>
        </w:numPr>
        <w:rPr>
          <w:sz w:val="20"/>
          <w:szCs w:val="20"/>
        </w:rPr>
      </w:pPr>
      <w:r xmlns:w="http://schemas.openxmlformats.org/wordprocessingml/2006/main" w:rsidRPr="007B69FD">
        <w:rPr>
          <w:sz w:val="20"/>
          <w:szCs w:val="20"/>
        </w:rPr>
        <w:t xml:space="preserve">[12:9]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Como foi chamado o dragão?</w:t>
      </w:r>
    </w:p>
    <w:p w14:paraId="732F17E0"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foi chamado de Diabo ou Satanás.</w:t>
      </w:r>
    </w:p>
    <w:p w14:paraId="70B3DBB7" w14:textId="77777777" w:rsidR="00933EA9" w:rsidRPr="007B69FD" w:rsidRDefault="00933EA9" w:rsidP="00933EA9">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3F00F8B0" w14:textId="0E5095FE" w:rsidR="00933EA9" w:rsidRPr="007B69FD" w:rsidRDefault="00933EA9">
      <w:pPr>
        <w:rPr>
          <w:sz w:val="20"/>
          <w:szCs w:val="20"/>
        </w:rPr>
      </w:pPr>
      <w:r w:rsidRPr="007B69FD">
        <w:rPr>
          <w:sz w:val="20"/>
          <w:szCs w:val="20"/>
        </w:rPr>
        <w:br w:type="page"/>
      </w:r>
    </w:p>
    <w:p w14:paraId="6EB80A0E" w14:textId="68E15E1F" w:rsidR="00933EA9" w:rsidRPr="007B69FD" w:rsidRDefault="00933EA9" w:rsidP="00933EA9">
      <w:pPr xmlns:w="http://schemas.openxmlformats.org/wordprocessingml/2006/main">
        <w:pStyle w:val="Heading1"/>
        <w:keepNext w:val="0"/>
        <w:keepLines w:val="0"/>
        <w:spacing w:before="480"/>
        <w:rPr>
          <w:b/>
          <w:bCs/>
          <w:szCs w:val="44"/>
        </w:rPr>
      </w:pPr>
      <w:bookmarkStart xmlns:w="http://schemas.openxmlformats.org/wordprocessingml/2006/main" w:id="111" w:name="_Toc166194297"/>
      <w:r xmlns:w="http://schemas.openxmlformats.org/wordprocessingml/2006/main" w:rsidRPr="007B69FD">
        <w:rPr>
          <w:b/>
          <w:bCs/>
          <w:szCs w:val="44"/>
        </w:rPr>
        <w:lastRenderedPageBreak xmlns:w="http://schemas.openxmlformats.org/wordprocessingml/2006/main"/>
      </w:r>
      <w:r xmlns:w="http://schemas.openxmlformats.org/wordprocessingml/2006/main" w:rsidRPr="007B69FD">
        <w:rPr>
          <w:b/>
          <w:bCs/>
          <w:szCs w:val="44"/>
        </w:rPr>
        <w:t xml:space="preserve">Apocalipse 22:12-16</w:t>
      </w:r>
      <w:bookmarkEnd xmlns:w="http://schemas.openxmlformats.org/wordprocessingml/2006/main" w:id="111"/>
    </w:p>
    <w:p w14:paraId="25669F6B" w14:textId="2E04C328" w:rsidR="00933EA9" w:rsidRPr="007B69FD" w:rsidRDefault="00933EA9" w:rsidP="00FC60EA">
      <w:pPr xmlns:w="http://schemas.openxmlformats.org/wordprocessingml/2006/main">
        <w:pStyle w:val="Background"/>
        <w:rPr>
          <w:b/>
          <w:sz w:val="32"/>
          <w:szCs w:val="32"/>
        </w:rPr>
      </w:pPr>
      <w:r xmlns:w="http://schemas.openxmlformats.org/wordprocessingml/2006/main" w:rsidRPr="007B69FD">
        <w:rPr>
          <w:b/>
        </w:rPr>
        <w:t xml:space="preserve">Contexto </w:t>
      </w:r>
      <w:r xmlns:w="http://schemas.openxmlformats.org/wordprocessingml/2006/main" w:rsidRPr="007B69FD">
        <w:t xml:space="preserve">: O capítulo anterior a este falou sobre a nova cidade de Jerusalém no fim dos tempos. Mais tarde nesta passagem, Jesus fala de Davi. O rei Davi viveu cerca de 1000 anos antes de Jesus. Ele era o rei mais importante de Israel, e Deus lhe havia prometido que um de seus descendentes seria rei para sempre.</w:t>
      </w:r>
    </w:p>
    <w:p w14:paraId="1D839B85" w14:textId="77777777" w:rsidR="00170DC8" w:rsidRPr="00170DC8" w:rsidRDefault="00170DC8" w:rsidP="00170DC8">
      <w:pPr xmlns:w="http://schemas.openxmlformats.org/wordprocessingml/2006/main">
        <w:pStyle w:val="Background"/>
        <w:rPr>
          <w:b/>
          <w:bCs w:val="0"/>
          <w:i/>
          <w:iCs/>
        </w:rPr>
      </w:pPr>
      <w:r xmlns:w="http://schemas.openxmlformats.org/wordprocessingml/2006/main" w:rsidRPr="00170DC8">
        <w:rPr>
          <w:b/>
          <w:bCs w:val="0"/>
          <w:i/>
          <w:iCs/>
        </w:rPr>
        <w:t xml:space="preserve">Leia a passagem.</w:t>
      </w:r>
    </w:p>
    <w:p w14:paraId="6CFE87BD" w14:textId="77777777" w:rsidR="00933EA9" w:rsidRPr="007B69FD" w:rsidRDefault="00933EA9" w:rsidP="00FC60EA">
      <w:pPr xmlns:w="http://schemas.openxmlformats.org/wordprocessingml/2006/main">
        <w:pStyle w:val="Part1"/>
      </w:pPr>
      <w:r xmlns:w="http://schemas.openxmlformats.org/wordprocessingml/2006/main" w:rsidRPr="007B69FD">
        <w:t xml:space="preserve">Parte 1</w:t>
      </w:r>
    </w:p>
    <w:p w14:paraId="7BAA3C84" w14:textId="6C80111E" w:rsidR="00933EA9" w:rsidRPr="007B69FD" w:rsidRDefault="00933EA9" w:rsidP="00FC60EA">
      <w:pPr xmlns:w="http://schemas.openxmlformats.org/wordprocessingml/2006/main">
        <w:pStyle w:val="Answerortell"/>
      </w:pPr>
      <w:r xmlns:w="http://schemas.openxmlformats.org/wordprocessingml/2006/main" w:rsidRPr="007B69FD">
        <w:t xml:space="preserve">Diga com suas próprias palavras o que você acabou de ler nesta passagem.</w:t>
      </w:r>
    </w:p>
    <w:p w14:paraId="4CE092A8" w14:textId="73B0A700" w:rsidR="00933EA9" w:rsidRPr="007B69FD" w:rsidRDefault="001974FE" w:rsidP="00FC60EA">
      <w:pPr xmlns:w="http://schemas.openxmlformats.org/wordprocessingml/2006/main">
        <w:pStyle w:val="Checklist"/>
      </w:pPr>
      <w:r xmlns:w="http://schemas.openxmlformats.org/wordprocessingml/2006/main" w:rsidRPr="007B69FD">
        <w:t xml:space="preserve">O Senhor disse que vem recompensar cada pessoa de acordo com o que fez. [22:12]</w:t>
      </w:r>
    </w:p>
    <w:p w14:paraId="5E6716DD" w14:textId="6D452290" w:rsidR="00933EA9" w:rsidRPr="007B69FD" w:rsidRDefault="00933EA9" w:rsidP="00FC60EA">
      <w:pPr xmlns:w="http://schemas.openxmlformats.org/wordprocessingml/2006/main">
        <w:pStyle w:val="Checklist"/>
      </w:pPr>
      <w:r xmlns:w="http://schemas.openxmlformats.org/wordprocessingml/2006/main" w:rsidRPr="007B69FD">
        <w:t xml:space="preserve">Aqueles que lavassem suas vestes teriam o direito de entrar na cidade. [22:14]</w:t>
      </w:r>
    </w:p>
    <w:p w14:paraId="33E50257" w14:textId="16172A35" w:rsidR="00933EA9" w:rsidRPr="007B69FD" w:rsidRDefault="001974FE" w:rsidP="00FC60EA">
      <w:pPr xmlns:w="http://schemas.openxmlformats.org/wordprocessingml/2006/main">
        <w:pStyle w:val="Checklist"/>
      </w:pPr>
      <w:r xmlns:w="http://schemas.openxmlformats.org/wordprocessingml/2006/main" w:rsidRPr="007B69FD">
        <w:t xml:space="preserve">Os pecadores estariam fora da cidade. [22:15]</w:t>
      </w:r>
    </w:p>
    <w:p w14:paraId="73978637" w14:textId="5318A727" w:rsidR="00933EA9" w:rsidRPr="007B69FD" w:rsidRDefault="001974FE" w:rsidP="00FC60EA">
      <w:pPr xmlns:w="http://schemas.openxmlformats.org/wordprocessingml/2006/main">
        <w:pStyle w:val="Checklist"/>
      </w:pPr>
      <w:r xmlns:w="http://schemas.openxmlformats.org/wordprocessingml/2006/main" w:rsidRPr="007B69FD">
        <w:t xml:space="preserve">Jesus diz que ele é a raiz e descendente do rei Davi. [22:16]</w:t>
      </w:r>
    </w:p>
    <w:p w14:paraId="1704D82E" w14:textId="77777777" w:rsidR="00933EA9" w:rsidRPr="007B69FD" w:rsidRDefault="00933EA9" w:rsidP="00FC60EA">
      <w:pPr xmlns:w="http://schemas.openxmlformats.org/wordprocessingml/2006/main">
        <w:pStyle w:val="Part2"/>
      </w:pPr>
      <w:r xmlns:w="http://schemas.openxmlformats.org/wordprocessingml/2006/main" w:rsidRPr="007B69FD">
        <w:t xml:space="preserve">Parte 2</w:t>
      </w:r>
    </w:p>
    <w:p w14:paraId="2FE61B47" w14:textId="09941341" w:rsidR="00933EA9" w:rsidRPr="007B69FD" w:rsidRDefault="003947E5" w:rsidP="00FC60EA">
      <w:pPr xmlns:w="http://schemas.openxmlformats.org/wordprocessingml/2006/main">
        <w:pStyle w:val="Answerortell"/>
      </w:pPr>
      <w:r xmlns:w="http://schemas.openxmlformats.org/wordprocessingml/2006/main">
        <w:t xml:space="preserve">Responda às seguintes perguntas nos versículos especificados.</w:t>
      </w:r>
    </w:p>
    <w:p w14:paraId="29B13FF9" w14:textId="73D15549" w:rsidR="00933EA9" w:rsidRPr="007B69FD" w:rsidRDefault="001974FE" w:rsidP="0099152C">
      <w:pPr xmlns:w="http://schemas.openxmlformats.org/wordprocessingml/2006/main">
        <w:numPr>
          <w:ilvl w:val="0"/>
          <w:numId w:val="68"/>
        </w:numPr>
        <w:rPr>
          <w:sz w:val="20"/>
          <w:szCs w:val="20"/>
        </w:rPr>
      </w:pPr>
      <w:r xmlns:w="http://schemas.openxmlformats.org/wordprocessingml/2006/main" w:rsidRPr="007B69FD">
        <w:rPr>
          <w:sz w:val="20"/>
          <w:szCs w:val="20"/>
        </w:rPr>
        <w:t xml:space="preserve">[22:12]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O que o Senhor disse que traria consigo quando vier?</w:t>
      </w:r>
    </w:p>
    <w:p w14:paraId="0FEFEA62"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O Senhor disse que ele estava trazendo sua recompensa consigo.</w:t>
      </w:r>
    </w:p>
    <w:p w14:paraId="01FF6A8D" w14:textId="77777777" w:rsidR="00933EA9" w:rsidRPr="007B69FD" w:rsidRDefault="00933EA9" w:rsidP="00933EA9">
      <w:pPr>
        <w:ind w:left="720"/>
        <w:rPr>
          <w:sz w:val="20"/>
          <w:szCs w:val="20"/>
        </w:rPr>
      </w:pPr>
    </w:p>
    <w:p w14:paraId="3EA7587F" w14:textId="40C1D4B8" w:rsidR="00933EA9" w:rsidRPr="007B69FD" w:rsidRDefault="001974FE" w:rsidP="0099152C">
      <w:pPr xmlns:w="http://schemas.openxmlformats.org/wordprocessingml/2006/main">
        <w:numPr>
          <w:ilvl w:val="0"/>
          <w:numId w:val="68"/>
        </w:numPr>
        <w:rPr>
          <w:sz w:val="20"/>
          <w:szCs w:val="20"/>
        </w:rPr>
      </w:pPr>
      <w:r xmlns:w="http://schemas.openxmlformats.org/wordprocessingml/2006/main" w:rsidRPr="007B69FD">
        <w:rPr>
          <w:sz w:val="20"/>
          <w:szCs w:val="20"/>
        </w:rPr>
        <w:t xml:space="preserve">[22:13]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O que o Senhor disse sobre si mesmo?</w:t>
      </w:r>
    </w:p>
    <w:p w14:paraId="34FADF99"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 disse que é o Alfa e o Ômega, o primeiro e o último, o começo e o fim.</w:t>
      </w:r>
    </w:p>
    <w:p w14:paraId="1760CACC" w14:textId="77777777" w:rsidR="00933EA9" w:rsidRPr="007B69FD" w:rsidRDefault="00933EA9" w:rsidP="00933EA9">
      <w:pPr>
        <w:ind w:left="720"/>
        <w:rPr>
          <w:sz w:val="20"/>
          <w:szCs w:val="20"/>
        </w:rPr>
      </w:pPr>
    </w:p>
    <w:p w14:paraId="7750C242" w14:textId="670A72C7" w:rsidR="00933EA9" w:rsidRPr="007B69FD" w:rsidRDefault="001974FE" w:rsidP="0099152C">
      <w:pPr xmlns:w="http://schemas.openxmlformats.org/wordprocessingml/2006/main">
        <w:numPr>
          <w:ilvl w:val="0"/>
          <w:numId w:val="68"/>
        </w:numPr>
        <w:rPr>
          <w:sz w:val="20"/>
          <w:szCs w:val="20"/>
        </w:rPr>
      </w:pPr>
      <w:r xmlns:w="http://schemas.openxmlformats.org/wordprocessingml/2006/main" w:rsidRPr="007B69FD">
        <w:rPr>
          <w:sz w:val="20"/>
          <w:szCs w:val="20"/>
        </w:rPr>
        <w:t xml:space="preserve">[22:14] </w:t>
      </w:r>
      <w:r xmlns:w="http://schemas.openxmlformats.org/wordprocessingml/2006/main" w:rsidR="00464F40">
        <w:rPr>
          <w:sz w:val="20"/>
          <w:szCs w:val="20"/>
        </w:rPr>
        <w:tab xmlns:w="http://schemas.openxmlformats.org/wordprocessingml/2006/main"/>
      </w:r>
      <w:r xmlns:w="http://schemas.openxmlformats.org/wordprocessingml/2006/main" w:rsidRPr="007B69FD">
        <w:rPr>
          <w:sz w:val="20"/>
          <w:szCs w:val="20"/>
        </w:rPr>
        <w:t xml:space="preserve">Que direitos terão aqueles que lavaram suas vestes?</w:t>
      </w:r>
    </w:p>
    <w:p w14:paraId="7039491F"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Eles terão o direito de comer do fruto da árvore da vida e o direito de passar pelos portões da cidade.</w:t>
      </w:r>
    </w:p>
    <w:p w14:paraId="2F215803" w14:textId="77777777" w:rsidR="00933EA9" w:rsidRPr="007B69FD" w:rsidRDefault="00933EA9" w:rsidP="006A5C23">
      <w:pPr>
        <w:rPr>
          <w:sz w:val="20"/>
          <w:szCs w:val="20"/>
        </w:rPr>
      </w:pPr>
    </w:p>
    <w:p w14:paraId="2D3A3B90" w14:textId="16E237A1" w:rsidR="00933EA9" w:rsidRPr="007B69FD" w:rsidRDefault="001974FE" w:rsidP="0099152C">
      <w:pPr xmlns:w="http://schemas.openxmlformats.org/wordprocessingml/2006/main">
        <w:numPr>
          <w:ilvl w:val="0"/>
          <w:numId w:val="68"/>
        </w:numPr>
        <w:rPr>
          <w:sz w:val="20"/>
          <w:szCs w:val="20"/>
        </w:rPr>
      </w:pPr>
      <w:r xmlns:w="http://schemas.openxmlformats.org/wordprocessingml/2006/main" w:rsidRPr="007B69FD">
        <w:rPr>
          <w:sz w:val="20"/>
          <w:szCs w:val="20"/>
        </w:rPr>
        <w:t xml:space="preserve">[22:15]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Quem não terá permissão para entrar na cidade?</w:t>
      </w:r>
    </w:p>
    <w:p w14:paraId="2E0BE04D" w14:textId="4BBD8FAD" w:rsidR="00933EA9" w:rsidRPr="007B69FD" w:rsidRDefault="006A5C23" w:rsidP="00933EA9">
      <w:pPr xmlns:w="http://schemas.openxmlformats.org/wordprocessingml/2006/main">
        <w:ind w:left="720"/>
        <w:rPr>
          <w:sz w:val="20"/>
          <w:szCs w:val="20"/>
        </w:rPr>
      </w:pPr>
      <w:r xmlns:w="http://schemas.openxmlformats.org/wordprocessingml/2006/main">
        <w:rPr>
          <w:sz w:val="20"/>
          <w:szCs w:val="20"/>
        </w:rPr>
        <w:t xml:space="preserve">Aqueles que são cães ou aqueles que praticam feitiçaria, imoralidade sexual, assassinato, idolatria e falsidade.</w:t>
      </w:r>
    </w:p>
    <w:p w14:paraId="18A8AD69" w14:textId="77777777" w:rsidR="00933EA9" w:rsidRPr="007B69FD" w:rsidRDefault="00933EA9" w:rsidP="00933EA9">
      <w:pPr>
        <w:ind w:left="720"/>
        <w:rPr>
          <w:sz w:val="20"/>
          <w:szCs w:val="20"/>
        </w:rPr>
      </w:pPr>
    </w:p>
    <w:p w14:paraId="1A115AE8" w14:textId="7F7CCE36" w:rsidR="00933EA9" w:rsidRPr="007B69FD" w:rsidRDefault="001974FE" w:rsidP="0099152C">
      <w:pPr xmlns:w="http://schemas.openxmlformats.org/wordprocessingml/2006/main">
        <w:numPr>
          <w:ilvl w:val="0"/>
          <w:numId w:val="68"/>
        </w:numPr>
        <w:rPr>
          <w:sz w:val="20"/>
          <w:szCs w:val="20"/>
        </w:rPr>
      </w:pPr>
      <w:r xmlns:w="http://schemas.openxmlformats.org/wordprocessingml/2006/main" w:rsidRPr="007B69FD">
        <w:rPr>
          <w:sz w:val="20"/>
          <w:szCs w:val="20"/>
        </w:rPr>
        <w:t xml:space="preserve">[22:16] </w:t>
      </w:r>
      <w:r xmlns:w="http://schemas.openxmlformats.org/wordprocessingml/2006/main" w:rsidR="00464F40">
        <w:rPr>
          <w:sz w:val="20"/>
          <w:szCs w:val="20"/>
        </w:rPr>
        <w:tab xmlns:w="http://schemas.openxmlformats.org/wordprocessingml/2006/main"/>
      </w:r>
      <w:r xmlns:w="http://schemas.openxmlformats.org/wordprocessingml/2006/main" w:rsidR="00933EA9" w:rsidRPr="007B69FD">
        <w:rPr>
          <w:sz w:val="20"/>
          <w:szCs w:val="20"/>
        </w:rPr>
        <w:t xml:space="preserve">Como Jesus disse que ele é parente do rei Davi?</w:t>
      </w:r>
    </w:p>
    <w:p w14:paraId="26D92DE1" w14:textId="77777777" w:rsidR="00933EA9" w:rsidRPr="007B69FD" w:rsidRDefault="00933EA9" w:rsidP="00933EA9">
      <w:pPr xmlns:w="http://schemas.openxmlformats.org/wordprocessingml/2006/main">
        <w:ind w:left="720"/>
        <w:rPr>
          <w:sz w:val="20"/>
          <w:szCs w:val="20"/>
        </w:rPr>
      </w:pPr>
      <w:r xmlns:w="http://schemas.openxmlformats.org/wordprocessingml/2006/main" w:rsidRPr="007B69FD">
        <w:rPr>
          <w:sz w:val="20"/>
          <w:szCs w:val="20"/>
        </w:rPr>
        <w:t xml:space="preserve">Jesus disse que ele é a raiz e descendente do rei Davi.</w:t>
      </w:r>
    </w:p>
    <w:p w14:paraId="74C1E208" w14:textId="77777777" w:rsidR="00933EA9" w:rsidRDefault="00933EA9" w:rsidP="00933EA9">
      <w:pPr xmlns:w="http://schemas.openxmlformats.org/wordprocessingml/2006/main">
        <w:spacing w:before="240" w:after="240"/>
        <w:rPr>
          <w:b/>
          <w:sz w:val="20"/>
          <w:szCs w:val="20"/>
        </w:rPr>
      </w:pPr>
      <w:r xmlns:w="http://schemas.openxmlformats.org/wordprocessingml/2006/main" w:rsidRPr="007B69FD">
        <w:rPr>
          <w:b/>
          <w:sz w:val="20"/>
          <w:szCs w:val="20"/>
        </w:rPr>
        <w:t xml:space="preserve">Seção de comentários:</w:t>
      </w:r>
    </w:p>
    <w:p w14:paraId="4D09502E" w14:textId="77777777" w:rsidR="00933EA9" w:rsidRDefault="00933EA9" w:rsidP="00933EA9">
      <w:pPr>
        <w:spacing w:before="240" w:after="240"/>
        <w:rPr>
          <w:sz w:val="20"/>
          <w:szCs w:val="20"/>
        </w:rPr>
      </w:pPr>
    </w:p>
    <w:p w14:paraId="4496F815" w14:textId="77777777" w:rsidR="00933EA9" w:rsidRDefault="00933EA9" w:rsidP="00933EA9">
      <w:pPr>
        <w:rPr>
          <w:sz w:val="20"/>
          <w:szCs w:val="20"/>
        </w:rPr>
      </w:pPr>
    </w:p>
    <w:p w14:paraId="568A7157" w14:textId="77777777" w:rsidR="00665040" w:rsidRDefault="00665040" w:rsidP="00665040">
      <w:pPr>
        <w:spacing w:before="240" w:after="240"/>
        <w:rPr>
          <w:b/>
          <w:sz w:val="20"/>
          <w:szCs w:val="20"/>
        </w:rPr>
      </w:pPr>
    </w:p>
    <w:p w14:paraId="7931A759" w14:textId="77777777" w:rsidR="00665040" w:rsidRDefault="00665040" w:rsidP="003C3658"/>
    <w:sectPr w:rsidR="00665040" w:rsidSect="0028194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335B" w14:textId="77777777" w:rsidR="004C7658" w:rsidRDefault="004C7658" w:rsidP="001673AE">
      <w:r>
        <w:separator/>
      </w:r>
    </w:p>
  </w:endnote>
  <w:endnote w:type="continuationSeparator" w:id="0">
    <w:p w14:paraId="6DC401F6" w14:textId="77777777" w:rsidR="004C7658" w:rsidRDefault="004C7658" w:rsidP="0016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3650186"/>
      <w:docPartObj>
        <w:docPartGallery w:val="Page Numbers (Bottom of Page)"/>
        <w:docPartUnique/>
      </w:docPartObj>
    </w:sdtPr>
    <w:sdtContent>
      <w:p w14:paraId="2012D6F0" w14:textId="791C8DCB" w:rsidR="00DF5642" w:rsidRDefault="00DF5642" w:rsidP="005159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6560" w14:textId="77777777" w:rsidR="00DF5642" w:rsidRDefault="00DF5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696226"/>
      <w:docPartObj>
        <w:docPartGallery w:val="Page Numbers (Bottom of Page)"/>
        <w:docPartUnique/>
      </w:docPartObj>
    </w:sdtPr>
    <w:sdtContent>
      <w:p w14:paraId="69664C84" w14:textId="28A091EF" w:rsidR="00DF5642" w:rsidRDefault="00DF5642" w:rsidP="00515949">
        <w:pPr xmlns:w="http://schemas.openxmlformats.org/wordprocessingml/2006/main">
          <w:pStyle w:val="Footer"/>
          <w:framePr w:wrap="none" w:vAnchor="text" w:hAnchor="margin"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 PAGE </w:instrText>
        </w:r>
        <w:r xmlns:w="http://schemas.openxmlformats.org/wordprocessingml/2006/main">
          <w:rPr>
            <w:rStyle w:val="PageNumber"/>
          </w:rPr>
          <w:fldChar xmlns:w="http://schemas.openxmlformats.org/wordprocessingml/2006/main" w:fldCharType="separate"/>
        </w:r>
        <w:r xmlns:w="http://schemas.openxmlformats.org/wordprocessingml/2006/main">
          <w:rPr>
            <w:rStyle w:val="PageNumber"/>
            <w:noProof/>
          </w:rPr>
          <w:t xml:space="preserve">2</w:t>
        </w:r>
        <w:r xmlns:w="http://schemas.openxmlformats.org/wordprocessingml/2006/main">
          <w:rPr>
            <w:rStyle w:val="PageNumber"/>
          </w:rPr>
          <w:fldChar xmlns:w="http://schemas.openxmlformats.org/wordprocessingml/2006/main" w:fldCharType="end"/>
        </w:r>
      </w:p>
    </w:sdtContent>
  </w:sdt>
  <w:p w14:paraId="25488014" w14:textId="77777777" w:rsidR="00DF5642" w:rsidRDefault="00DF5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2319" w14:textId="77777777" w:rsidR="004C7658" w:rsidRDefault="004C7658" w:rsidP="001673AE">
      <w:r>
        <w:separator/>
      </w:r>
    </w:p>
  </w:footnote>
  <w:footnote w:type="continuationSeparator" w:id="0">
    <w:p w14:paraId="3A9D08CD" w14:textId="77777777" w:rsidR="004C7658" w:rsidRDefault="004C7658" w:rsidP="00167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5F83B" w14:textId="27426AD9" w:rsidR="00DF5642" w:rsidRPr="00DF5642" w:rsidRDefault="00DF5642" w:rsidP="00DF5642">
    <w:pPr xmlns:w="http://schemas.openxmlformats.org/wordprocessingml/2006/main">
      <w:pStyle w:val="Header"/>
      <w:jc w:val="center"/>
      <w:rPr>
        <w:b/>
        <w:bCs/>
        <w:lang w:val="en-US"/>
      </w:rPr>
    </w:pPr>
    <w:r xmlns:w="http://schemas.openxmlformats.org/wordprocessingml/2006/main">
      <w:rPr>
        <w:lang w:val="en-US"/>
      </w:rPr>
      <w:t xml:space="preserve">Guia dos Revisores (RG) </w:t>
    </w:r>
    <w:r xmlns:w="http://schemas.openxmlformats.org/wordprocessingml/2006/main">
      <w:rPr>
        <w:lang w:val="en-US"/>
      </w:rPr>
      <w:tab xmlns:w="http://schemas.openxmlformats.org/wordprocessingml/2006/main"/>
    </w:r>
    <w:r xmlns:w="http://schemas.openxmlformats.org/wordprocessingml/2006/main" w:rsidRPr="00DF5642">
      <w:rPr>
        <w:b/>
        <w:bCs/>
        <w:lang w:val="en-US"/>
      </w:rPr>
      <w:t xml:space="preserve">Pesquisa do Novo Testamento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0F91" w14:textId="77777777" w:rsidR="008671BC" w:rsidRDefault="008671B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6D3"/>
    <w:multiLevelType w:val="multilevel"/>
    <w:tmpl w:val="959E4E3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C71BE"/>
    <w:multiLevelType w:val="multilevel"/>
    <w:tmpl w:val="A3186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9F368C"/>
    <w:multiLevelType w:val="multilevel"/>
    <w:tmpl w:val="A1966D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A23091"/>
    <w:multiLevelType w:val="multilevel"/>
    <w:tmpl w:val="C44638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A446B8"/>
    <w:multiLevelType w:val="multilevel"/>
    <w:tmpl w:val="818C78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53106D"/>
    <w:multiLevelType w:val="multilevel"/>
    <w:tmpl w:val="BDB45B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1542AC"/>
    <w:multiLevelType w:val="multilevel"/>
    <w:tmpl w:val="242865A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413411"/>
    <w:multiLevelType w:val="multilevel"/>
    <w:tmpl w:val="456483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B75C30"/>
    <w:multiLevelType w:val="multilevel"/>
    <w:tmpl w:val="EAF077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56774E"/>
    <w:multiLevelType w:val="multilevel"/>
    <w:tmpl w:val="6F7A2A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0EB400D"/>
    <w:multiLevelType w:val="multilevel"/>
    <w:tmpl w:val="C936D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243D0C"/>
    <w:multiLevelType w:val="hybridMultilevel"/>
    <w:tmpl w:val="6032B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010DD0"/>
    <w:multiLevelType w:val="multilevel"/>
    <w:tmpl w:val="2110AF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576F6D"/>
    <w:multiLevelType w:val="multilevel"/>
    <w:tmpl w:val="0B3C38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5E05652"/>
    <w:multiLevelType w:val="multilevel"/>
    <w:tmpl w:val="7D685C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FC4AF9"/>
    <w:multiLevelType w:val="multilevel"/>
    <w:tmpl w:val="F880E89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7F0542"/>
    <w:multiLevelType w:val="multilevel"/>
    <w:tmpl w:val="59D24C6E"/>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94801E5"/>
    <w:multiLevelType w:val="multilevel"/>
    <w:tmpl w:val="ACB05F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96F6A35"/>
    <w:multiLevelType w:val="multilevel"/>
    <w:tmpl w:val="A054678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B9C7688"/>
    <w:multiLevelType w:val="multilevel"/>
    <w:tmpl w:val="25AE09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B77295"/>
    <w:multiLevelType w:val="multilevel"/>
    <w:tmpl w:val="00F29E4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D771922"/>
    <w:multiLevelType w:val="multilevel"/>
    <w:tmpl w:val="E5D47D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1091609"/>
    <w:multiLevelType w:val="multilevel"/>
    <w:tmpl w:val="01F2E64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23217E"/>
    <w:multiLevelType w:val="hybridMultilevel"/>
    <w:tmpl w:val="3902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74407F"/>
    <w:multiLevelType w:val="multilevel"/>
    <w:tmpl w:val="EE9EDB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85B5DF5"/>
    <w:multiLevelType w:val="multilevel"/>
    <w:tmpl w:val="B6BA6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3B775A"/>
    <w:multiLevelType w:val="multilevel"/>
    <w:tmpl w:val="FFACEF5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A4283D"/>
    <w:multiLevelType w:val="multilevel"/>
    <w:tmpl w:val="D242D6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071800"/>
    <w:multiLevelType w:val="multilevel"/>
    <w:tmpl w:val="CB68DD4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C125E2D"/>
    <w:multiLevelType w:val="multilevel"/>
    <w:tmpl w:val="660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DAF5C58"/>
    <w:multiLevelType w:val="multilevel"/>
    <w:tmpl w:val="E90AAC9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E93568"/>
    <w:multiLevelType w:val="multilevel"/>
    <w:tmpl w:val="251AB8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0F606FB"/>
    <w:multiLevelType w:val="multilevel"/>
    <w:tmpl w:val="F6A4B5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2286D46"/>
    <w:multiLevelType w:val="multilevel"/>
    <w:tmpl w:val="D110DC6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75464"/>
    <w:multiLevelType w:val="multilevel"/>
    <w:tmpl w:val="950801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8892843"/>
    <w:multiLevelType w:val="multilevel"/>
    <w:tmpl w:val="7D32708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91F2A0B"/>
    <w:multiLevelType w:val="multilevel"/>
    <w:tmpl w:val="592C42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C2509A0"/>
    <w:multiLevelType w:val="multilevel"/>
    <w:tmpl w:val="C458D63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872E79"/>
    <w:multiLevelType w:val="multilevel"/>
    <w:tmpl w:val="3208AA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DCB5C0D"/>
    <w:multiLevelType w:val="multilevel"/>
    <w:tmpl w:val="3BC08C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6C697E"/>
    <w:multiLevelType w:val="hybridMultilevel"/>
    <w:tmpl w:val="CC567F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F4E50AE"/>
    <w:multiLevelType w:val="multilevel"/>
    <w:tmpl w:val="B9846A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28D6405"/>
    <w:multiLevelType w:val="multilevel"/>
    <w:tmpl w:val="AFA600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B7FAE"/>
    <w:multiLevelType w:val="multilevel"/>
    <w:tmpl w:val="37005A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6572A15"/>
    <w:multiLevelType w:val="multilevel"/>
    <w:tmpl w:val="5A12CD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6AE421D"/>
    <w:multiLevelType w:val="multilevel"/>
    <w:tmpl w:val="33DCC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80A5D73"/>
    <w:multiLevelType w:val="multilevel"/>
    <w:tmpl w:val="BD7A75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C60DF4"/>
    <w:multiLevelType w:val="multilevel"/>
    <w:tmpl w:val="D8746EC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9F75FE5"/>
    <w:multiLevelType w:val="multilevel"/>
    <w:tmpl w:val="1B0CE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92118D"/>
    <w:multiLevelType w:val="multilevel"/>
    <w:tmpl w:val="DEE8E91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9F550B"/>
    <w:multiLevelType w:val="multilevel"/>
    <w:tmpl w:val="8F4E12F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C3014A5"/>
    <w:multiLevelType w:val="multilevel"/>
    <w:tmpl w:val="766444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EAC538F"/>
    <w:multiLevelType w:val="multilevel"/>
    <w:tmpl w:val="A9BC2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EC94470"/>
    <w:multiLevelType w:val="multilevel"/>
    <w:tmpl w:val="87765E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FBD4CDA"/>
    <w:multiLevelType w:val="multilevel"/>
    <w:tmpl w:val="27C4DD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363434F"/>
    <w:multiLevelType w:val="multilevel"/>
    <w:tmpl w:val="DB26E0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57D5A87"/>
    <w:multiLevelType w:val="multilevel"/>
    <w:tmpl w:val="67A8253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9613596"/>
    <w:multiLevelType w:val="multilevel"/>
    <w:tmpl w:val="D054B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040354"/>
    <w:multiLevelType w:val="multilevel"/>
    <w:tmpl w:val="9D5663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C881CC0"/>
    <w:multiLevelType w:val="multilevel"/>
    <w:tmpl w:val="323A4D5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DC04A89"/>
    <w:multiLevelType w:val="multilevel"/>
    <w:tmpl w:val="7CBE02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98144F"/>
    <w:multiLevelType w:val="hybridMultilevel"/>
    <w:tmpl w:val="B5C8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2812E57"/>
    <w:multiLevelType w:val="multilevel"/>
    <w:tmpl w:val="05F60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2DD161F"/>
    <w:multiLevelType w:val="hybridMultilevel"/>
    <w:tmpl w:val="B71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CB6DF2"/>
    <w:multiLevelType w:val="multilevel"/>
    <w:tmpl w:val="516646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6DA0AC5"/>
    <w:multiLevelType w:val="multilevel"/>
    <w:tmpl w:val="ABD47E0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7FE5A2B"/>
    <w:multiLevelType w:val="multilevel"/>
    <w:tmpl w:val="CA628E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80147F4"/>
    <w:multiLevelType w:val="multilevel"/>
    <w:tmpl w:val="33DA8C2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8403473"/>
    <w:multiLevelType w:val="multilevel"/>
    <w:tmpl w:val="BEB256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9A23CF"/>
    <w:multiLevelType w:val="multilevel"/>
    <w:tmpl w:val="DADA86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B2301F"/>
    <w:multiLevelType w:val="multilevel"/>
    <w:tmpl w:val="A40E5E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B8E03A1"/>
    <w:multiLevelType w:val="multilevel"/>
    <w:tmpl w:val="CA1C25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46179A"/>
    <w:multiLevelType w:val="multilevel"/>
    <w:tmpl w:val="326E2D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28F33CF"/>
    <w:multiLevelType w:val="multilevel"/>
    <w:tmpl w:val="9E5A91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35732B0"/>
    <w:multiLevelType w:val="multilevel"/>
    <w:tmpl w:val="6BA870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38A36CA"/>
    <w:multiLevelType w:val="multilevel"/>
    <w:tmpl w:val="1DE8B2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4A41953"/>
    <w:multiLevelType w:val="hybridMultilevel"/>
    <w:tmpl w:val="EBFC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5842438"/>
    <w:multiLevelType w:val="multilevel"/>
    <w:tmpl w:val="601A60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5C13013"/>
    <w:multiLevelType w:val="multilevel"/>
    <w:tmpl w:val="EFB0D0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75B1DC8"/>
    <w:multiLevelType w:val="multilevel"/>
    <w:tmpl w:val="4C48FF9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7E0187B"/>
    <w:multiLevelType w:val="multilevel"/>
    <w:tmpl w:val="9FD6555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8202B46"/>
    <w:multiLevelType w:val="multilevel"/>
    <w:tmpl w:val="CDB63B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BCE5D3D"/>
    <w:multiLevelType w:val="multilevel"/>
    <w:tmpl w:val="4968973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C755C1F"/>
    <w:multiLevelType w:val="multilevel"/>
    <w:tmpl w:val="CE0C52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EEB4326"/>
    <w:multiLevelType w:val="multilevel"/>
    <w:tmpl w:val="90FC7BC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FE67F1D"/>
    <w:multiLevelType w:val="hybridMultilevel"/>
    <w:tmpl w:val="B274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642420">
    <w:abstractNumId w:val="97"/>
  </w:num>
  <w:num w:numId="2" w16cid:durableId="384451973">
    <w:abstractNumId w:val="26"/>
  </w:num>
  <w:num w:numId="3" w16cid:durableId="792330743">
    <w:abstractNumId w:val="64"/>
  </w:num>
  <w:num w:numId="4" w16cid:durableId="1798329543">
    <w:abstractNumId w:val="71"/>
  </w:num>
  <w:num w:numId="5" w16cid:durableId="1494294504">
    <w:abstractNumId w:val="40"/>
  </w:num>
  <w:num w:numId="6" w16cid:durableId="2047831943">
    <w:abstractNumId w:val="32"/>
  </w:num>
  <w:num w:numId="7" w16cid:durableId="862061105">
    <w:abstractNumId w:val="34"/>
  </w:num>
  <w:num w:numId="8" w16cid:durableId="1186015582">
    <w:abstractNumId w:val="92"/>
  </w:num>
  <w:num w:numId="9" w16cid:durableId="342971504">
    <w:abstractNumId w:val="4"/>
  </w:num>
  <w:num w:numId="10" w16cid:durableId="1946033116">
    <w:abstractNumId w:val="16"/>
  </w:num>
  <w:num w:numId="11" w16cid:durableId="1098405951">
    <w:abstractNumId w:val="48"/>
  </w:num>
  <w:num w:numId="12" w16cid:durableId="810634430">
    <w:abstractNumId w:val="5"/>
  </w:num>
  <w:num w:numId="13" w16cid:durableId="1078097223">
    <w:abstractNumId w:val="94"/>
  </w:num>
  <w:num w:numId="14" w16cid:durableId="2009751754">
    <w:abstractNumId w:val="87"/>
  </w:num>
  <w:num w:numId="15" w16cid:durableId="1544099745">
    <w:abstractNumId w:val="25"/>
  </w:num>
  <w:num w:numId="16" w16cid:durableId="2073697088">
    <w:abstractNumId w:val="78"/>
  </w:num>
  <w:num w:numId="17" w16cid:durableId="1255019222">
    <w:abstractNumId w:val="63"/>
  </w:num>
  <w:num w:numId="18" w16cid:durableId="1486168338">
    <w:abstractNumId w:val="46"/>
  </w:num>
  <w:num w:numId="19" w16cid:durableId="1705516224">
    <w:abstractNumId w:val="74"/>
  </w:num>
  <w:num w:numId="20" w16cid:durableId="877083053">
    <w:abstractNumId w:val="59"/>
  </w:num>
  <w:num w:numId="21" w16cid:durableId="305741922">
    <w:abstractNumId w:val="55"/>
  </w:num>
  <w:num w:numId="22" w16cid:durableId="1468083564">
    <w:abstractNumId w:val="42"/>
  </w:num>
  <w:num w:numId="23" w16cid:durableId="313686124">
    <w:abstractNumId w:val="50"/>
  </w:num>
  <w:num w:numId="24" w16cid:durableId="345638725">
    <w:abstractNumId w:val="57"/>
  </w:num>
  <w:num w:numId="25" w16cid:durableId="296616661">
    <w:abstractNumId w:val="19"/>
  </w:num>
  <w:num w:numId="26" w16cid:durableId="1828588304">
    <w:abstractNumId w:val="14"/>
  </w:num>
  <w:num w:numId="27" w16cid:durableId="1965037688">
    <w:abstractNumId w:val="49"/>
  </w:num>
  <w:num w:numId="28" w16cid:durableId="349600481">
    <w:abstractNumId w:val="21"/>
  </w:num>
  <w:num w:numId="29" w16cid:durableId="752240514">
    <w:abstractNumId w:val="15"/>
  </w:num>
  <w:num w:numId="30" w16cid:durableId="1694574252">
    <w:abstractNumId w:val="33"/>
  </w:num>
  <w:num w:numId="31" w16cid:durableId="521671228">
    <w:abstractNumId w:val="75"/>
  </w:num>
  <w:num w:numId="32" w16cid:durableId="62990763">
    <w:abstractNumId w:val="44"/>
  </w:num>
  <w:num w:numId="33" w16cid:durableId="2113162486">
    <w:abstractNumId w:val="2"/>
  </w:num>
  <w:num w:numId="34" w16cid:durableId="956792117">
    <w:abstractNumId w:val="9"/>
  </w:num>
  <w:num w:numId="35" w16cid:durableId="918558636">
    <w:abstractNumId w:val="67"/>
  </w:num>
  <w:num w:numId="36" w16cid:durableId="1268854939">
    <w:abstractNumId w:val="11"/>
  </w:num>
  <w:num w:numId="37" w16cid:durableId="465054522">
    <w:abstractNumId w:val="77"/>
  </w:num>
  <w:num w:numId="38" w16cid:durableId="1032265511">
    <w:abstractNumId w:val="84"/>
  </w:num>
  <w:num w:numId="39" w16cid:durableId="679965074">
    <w:abstractNumId w:val="30"/>
  </w:num>
  <w:num w:numId="40" w16cid:durableId="9261952">
    <w:abstractNumId w:val="76"/>
  </w:num>
  <w:num w:numId="41" w16cid:durableId="2122677404">
    <w:abstractNumId w:val="36"/>
  </w:num>
  <w:num w:numId="42" w16cid:durableId="1617365573">
    <w:abstractNumId w:val="61"/>
  </w:num>
  <w:num w:numId="43" w16cid:durableId="664475401">
    <w:abstractNumId w:val="82"/>
  </w:num>
  <w:num w:numId="44" w16cid:durableId="1274442550">
    <w:abstractNumId w:val="85"/>
  </w:num>
  <w:num w:numId="45" w16cid:durableId="1874688975">
    <w:abstractNumId w:val="10"/>
  </w:num>
  <w:num w:numId="46" w16cid:durableId="28144630">
    <w:abstractNumId w:val="22"/>
  </w:num>
  <w:num w:numId="47" w16cid:durableId="68507443">
    <w:abstractNumId w:val="72"/>
  </w:num>
  <w:num w:numId="48" w16cid:durableId="331103739">
    <w:abstractNumId w:val="6"/>
  </w:num>
  <w:num w:numId="49" w16cid:durableId="1421759800">
    <w:abstractNumId w:val="12"/>
  </w:num>
  <w:num w:numId="50" w16cid:durableId="452486393">
    <w:abstractNumId w:val="69"/>
  </w:num>
  <w:num w:numId="51" w16cid:durableId="192767700">
    <w:abstractNumId w:val="90"/>
  </w:num>
  <w:num w:numId="52" w16cid:durableId="40715675">
    <w:abstractNumId w:val="41"/>
  </w:num>
  <w:num w:numId="53" w16cid:durableId="1461143656">
    <w:abstractNumId w:val="66"/>
  </w:num>
  <w:num w:numId="54" w16cid:durableId="1043558570">
    <w:abstractNumId w:val="29"/>
  </w:num>
  <w:num w:numId="55" w16cid:durableId="541094592">
    <w:abstractNumId w:val="95"/>
  </w:num>
  <w:num w:numId="56" w16cid:durableId="1286306636">
    <w:abstractNumId w:val="45"/>
  </w:num>
  <w:num w:numId="57" w16cid:durableId="1672679867">
    <w:abstractNumId w:val="93"/>
  </w:num>
  <w:num w:numId="58" w16cid:durableId="1234513402">
    <w:abstractNumId w:val="31"/>
  </w:num>
  <w:num w:numId="59" w16cid:durableId="757094469">
    <w:abstractNumId w:val="27"/>
  </w:num>
  <w:num w:numId="60" w16cid:durableId="53092124">
    <w:abstractNumId w:val="65"/>
  </w:num>
  <w:num w:numId="61" w16cid:durableId="1909923247">
    <w:abstractNumId w:val="60"/>
  </w:num>
  <w:num w:numId="62" w16cid:durableId="803159039">
    <w:abstractNumId w:val="52"/>
  </w:num>
  <w:num w:numId="63" w16cid:durableId="943222511">
    <w:abstractNumId w:val="53"/>
  </w:num>
  <w:num w:numId="64" w16cid:durableId="113601484">
    <w:abstractNumId w:val="20"/>
  </w:num>
  <w:num w:numId="65" w16cid:durableId="1845432646">
    <w:abstractNumId w:val="7"/>
  </w:num>
  <w:num w:numId="66" w16cid:durableId="1680040474">
    <w:abstractNumId w:val="58"/>
  </w:num>
  <w:num w:numId="67" w16cid:durableId="1586723789">
    <w:abstractNumId w:val="35"/>
  </w:num>
  <w:num w:numId="68" w16cid:durableId="1057824865">
    <w:abstractNumId w:val="62"/>
  </w:num>
  <w:num w:numId="69" w16cid:durableId="2131511962">
    <w:abstractNumId w:val="17"/>
  </w:num>
  <w:num w:numId="70" w16cid:durableId="1794401874">
    <w:abstractNumId w:val="24"/>
  </w:num>
  <w:num w:numId="71" w16cid:durableId="1074352623">
    <w:abstractNumId w:val="86"/>
  </w:num>
  <w:num w:numId="72" w16cid:durableId="857352954">
    <w:abstractNumId w:val="98"/>
  </w:num>
  <w:num w:numId="73" w16cid:durableId="1653440346">
    <w:abstractNumId w:val="73"/>
  </w:num>
  <w:num w:numId="74" w16cid:durableId="1223517219">
    <w:abstractNumId w:val="47"/>
  </w:num>
  <w:num w:numId="75" w16cid:durableId="1656487977">
    <w:abstractNumId w:val="91"/>
  </w:num>
  <w:num w:numId="76" w16cid:durableId="1694258350">
    <w:abstractNumId w:val="8"/>
  </w:num>
  <w:num w:numId="77" w16cid:durableId="710767261">
    <w:abstractNumId w:val="13"/>
  </w:num>
  <w:num w:numId="78" w16cid:durableId="1970547128">
    <w:abstractNumId w:val="18"/>
  </w:num>
  <w:num w:numId="79" w16cid:durableId="1371683998">
    <w:abstractNumId w:val="88"/>
  </w:num>
  <w:num w:numId="80" w16cid:durableId="1494104777">
    <w:abstractNumId w:val="43"/>
  </w:num>
  <w:num w:numId="81" w16cid:durableId="1789735112">
    <w:abstractNumId w:val="81"/>
  </w:num>
  <w:num w:numId="82" w16cid:durableId="1620725040">
    <w:abstractNumId w:val="68"/>
  </w:num>
  <w:num w:numId="83" w16cid:durableId="1244413605">
    <w:abstractNumId w:val="56"/>
  </w:num>
  <w:num w:numId="84" w16cid:durableId="775760235">
    <w:abstractNumId w:val="51"/>
  </w:num>
  <w:num w:numId="85" w16cid:durableId="2079939977">
    <w:abstractNumId w:val="1"/>
  </w:num>
  <w:num w:numId="86" w16cid:durableId="1422798554">
    <w:abstractNumId w:val="37"/>
  </w:num>
  <w:num w:numId="87" w16cid:durableId="1696154289">
    <w:abstractNumId w:val="54"/>
  </w:num>
  <w:num w:numId="88" w16cid:durableId="1121263025">
    <w:abstractNumId w:val="0"/>
  </w:num>
  <w:num w:numId="89" w16cid:durableId="93208695">
    <w:abstractNumId w:val="3"/>
  </w:num>
  <w:num w:numId="90" w16cid:durableId="874586805">
    <w:abstractNumId w:val="89"/>
  </w:num>
  <w:num w:numId="91" w16cid:durableId="1559317254">
    <w:abstractNumId w:val="23"/>
  </w:num>
  <w:num w:numId="92" w16cid:durableId="986938457">
    <w:abstractNumId w:val="83"/>
  </w:num>
  <w:num w:numId="93" w16cid:durableId="1043209103">
    <w:abstractNumId w:val="80"/>
  </w:num>
  <w:num w:numId="94" w16cid:durableId="602492712">
    <w:abstractNumId w:val="39"/>
  </w:num>
  <w:num w:numId="95" w16cid:durableId="782461593">
    <w:abstractNumId w:val="79"/>
  </w:num>
  <w:num w:numId="96" w16cid:durableId="2026981342">
    <w:abstractNumId w:val="28"/>
  </w:num>
  <w:num w:numId="97" w16cid:durableId="1422222365">
    <w:abstractNumId w:val="38"/>
  </w:num>
  <w:num w:numId="98" w16cid:durableId="664478275">
    <w:abstractNumId w:val="96"/>
  </w:num>
  <w:num w:numId="99" w16cid:durableId="2075279703">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FE"/>
    <w:rsid w:val="000174F5"/>
    <w:rsid w:val="0001762A"/>
    <w:rsid w:val="0002200B"/>
    <w:rsid w:val="00036E41"/>
    <w:rsid w:val="000407B4"/>
    <w:rsid w:val="00054F4F"/>
    <w:rsid w:val="000668F1"/>
    <w:rsid w:val="00085B31"/>
    <w:rsid w:val="00085FBD"/>
    <w:rsid w:val="00093A77"/>
    <w:rsid w:val="000B185B"/>
    <w:rsid w:val="000C38A3"/>
    <w:rsid w:val="000E56DE"/>
    <w:rsid w:val="00101B0A"/>
    <w:rsid w:val="00107BA5"/>
    <w:rsid w:val="0011513C"/>
    <w:rsid w:val="00141F71"/>
    <w:rsid w:val="001431CF"/>
    <w:rsid w:val="00152A1E"/>
    <w:rsid w:val="001673AE"/>
    <w:rsid w:val="00170DC8"/>
    <w:rsid w:val="00175B3F"/>
    <w:rsid w:val="0018639A"/>
    <w:rsid w:val="00190E39"/>
    <w:rsid w:val="0019643B"/>
    <w:rsid w:val="001974FE"/>
    <w:rsid w:val="001A5442"/>
    <w:rsid w:val="001A7E76"/>
    <w:rsid w:val="001D1E8E"/>
    <w:rsid w:val="001D7AC9"/>
    <w:rsid w:val="001E1E72"/>
    <w:rsid w:val="001E4D03"/>
    <w:rsid w:val="0023341F"/>
    <w:rsid w:val="002557BD"/>
    <w:rsid w:val="00257891"/>
    <w:rsid w:val="00277E17"/>
    <w:rsid w:val="00281947"/>
    <w:rsid w:val="002857A5"/>
    <w:rsid w:val="002C76EF"/>
    <w:rsid w:val="002D4D9C"/>
    <w:rsid w:val="002D655E"/>
    <w:rsid w:val="002F0497"/>
    <w:rsid w:val="002F163F"/>
    <w:rsid w:val="002F590C"/>
    <w:rsid w:val="002F776E"/>
    <w:rsid w:val="002F79F0"/>
    <w:rsid w:val="003274AB"/>
    <w:rsid w:val="00345B02"/>
    <w:rsid w:val="00350308"/>
    <w:rsid w:val="003571DB"/>
    <w:rsid w:val="00366767"/>
    <w:rsid w:val="00367FB3"/>
    <w:rsid w:val="00374665"/>
    <w:rsid w:val="00382C23"/>
    <w:rsid w:val="003947E5"/>
    <w:rsid w:val="003A3FFB"/>
    <w:rsid w:val="003B1AF9"/>
    <w:rsid w:val="003B4263"/>
    <w:rsid w:val="003C3658"/>
    <w:rsid w:val="003C4284"/>
    <w:rsid w:val="003F3F3C"/>
    <w:rsid w:val="0040566C"/>
    <w:rsid w:val="0040792A"/>
    <w:rsid w:val="0042261F"/>
    <w:rsid w:val="00426031"/>
    <w:rsid w:val="0044316E"/>
    <w:rsid w:val="0044325C"/>
    <w:rsid w:val="00443A26"/>
    <w:rsid w:val="00450B32"/>
    <w:rsid w:val="004600F7"/>
    <w:rsid w:val="00462EA0"/>
    <w:rsid w:val="00464F40"/>
    <w:rsid w:val="0047627D"/>
    <w:rsid w:val="00480998"/>
    <w:rsid w:val="0048219C"/>
    <w:rsid w:val="004926EE"/>
    <w:rsid w:val="00494753"/>
    <w:rsid w:val="004B330E"/>
    <w:rsid w:val="004C29CC"/>
    <w:rsid w:val="004C321C"/>
    <w:rsid w:val="004C7658"/>
    <w:rsid w:val="004D20F2"/>
    <w:rsid w:val="004E2AFC"/>
    <w:rsid w:val="004E762E"/>
    <w:rsid w:val="004F6027"/>
    <w:rsid w:val="00503EAA"/>
    <w:rsid w:val="005459B7"/>
    <w:rsid w:val="005472D2"/>
    <w:rsid w:val="00555394"/>
    <w:rsid w:val="00582816"/>
    <w:rsid w:val="00584950"/>
    <w:rsid w:val="00595DEE"/>
    <w:rsid w:val="005B3BAA"/>
    <w:rsid w:val="005B3F9D"/>
    <w:rsid w:val="005B4A0C"/>
    <w:rsid w:val="005F1CBA"/>
    <w:rsid w:val="005F742B"/>
    <w:rsid w:val="006026F6"/>
    <w:rsid w:val="00614A43"/>
    <w:rsid w:val="00617926"/>
    <w:rsid w:val="00625887"/>
    <w:rsid w:val="0062749E"/>
    <w:rsid w:val="006326AE"/>
    <w:rsid w:val="006355F6"/>
    <w:rsid w:val="0064297D"/>
    <w:rsid w:val="00664927"/>
    <w:rsid w:val="00665040"/>
    <w:rsid w:val="0066568A"/>
    <w:rsid w:val="00674EE2"/>
    <w:rsid w:val="006814DE"/>
    <w:rsid w:val="006925C8"/>
    <w:rsid w:val="006969A3"/>
    <w:rsid w:val="006A0330"/>
    <w:rsid w:val="006A3E37"/>
    <w:rsid w:val="006A5C23"/>
    <w:rsid w:val="006B04BD"/>
    <w:rsid w:val="006B3F60"/>
    <w:rsid w:val="006C7606"/>
    <w:rsid w:val="006D3763"/>
    <w:rsid w:val="006D4A5A"/>
    <w:rsid w:val="006D6990"/>
    <w:rsid w:val="006E57A0"/>
    <w:rsid w:val="006F5B49"/>
    <w:rsid w:val="007016D3"/>
    <w:rsid w:val="00725491"/>
    <w:rsid w:val="00725990"/>
    <w:rsid w:val="00730447"/>
    <w:rsid w:val="007503C1"/>
    <w:rsid w:val="00762512"/>
    <w:rsid w:val="0076456D"/>
    <w:rsid w:val="00765D56"/>
    <w:rsid w:val="00770B3C"/>
    <w:rsid w:val="00780BB0"/>
    <w:rsid w:val="0078234F"/>
    <w:rsid w:val="007860D4"/>
    <w:rsid w:val="007879D7"/>
    <w:rsid w:val="0079781D"/>
    <w:rsid w:val="007A7107"/>
    <w:rsid w:val="007B2438"/>
    <w:rsid w:val="007B30F0"/>
    <w:rsid w:val="007B69FD"/>
    <w:rsid w:val="007C075D"/>
    <w:rsid w:val="007E0CD8"/>
    <w:rsid w:val="00801EF6"/>
    <w:rsid w:val="008302B8"/>
    <w:rsid w:val="00837A3C"/>
    <w:rsid w:val="0084183A"/>
    <w:rsid w:val="00845102"/>
    <w:rsid w:val="00860EFF"/>
    <w:rsid w:val="008671BC"/>
    <w:rsid w:val="008847ED"/>
    <w:rsid w:val="008C4E77"/>
    <w:rsid w:val="008D2632"/>
    <w:rsid w:val="008D508C"/>
    <w:rsid w:val="008D7414"/>
    <w:rsid w:val="008E02B0"/>
    <w:rsid w:val="008F4244"/>
    <w:rsid w:val="008F6E25"/>
    <w:rsid w:val="00925797"/>
    <w:rsid w:val="00930C09"/>
    <w:rsid w:val="00933EA9"/>
    <w:rsid w:val="009469A9"/>
    <w:rsid w:val="00947F7F"/>
    <w:rsid w:val="009509BB"/>
    <w:rsid w:val="00957E67"/>
    <w:rsid w:val="00961A85"/>
    <w:rsid w:val="009862BD"/>
    <w:rsid w:val="009904A8"/>
    <w:rsid w:val="0099152C"/>
    <w:rsid w:val="00991FBF"/>
    <w:rsid w:val="009A736E"/>
    <w:rsid w:val="009B27A5"/>
    <w:rsid w:val="009D0DCD"/>
    <w:rsid w:val="009D150D"/>
    <w:rsid w:val="009D1DA6"/>
    <w:rsid w:val="009D27FE"/>
    <w:rsid w:val="009D5557"/>
    <w:rsid w:val="009E11C4"/>
    <w:rsid w:val="009E37FB"/>
    <w:rsid w:val="009F66FF"/>
    <w:rsid w:val="00A014E9"/>
    <w:rsid w:val="00A13153"/>
    <w:rsid w:val="00A16E2D"/>
    <w:rsid w:val="00A279C8"/>
    <w:rsid w:val="00A4079E"/>
    <w:rsid w:val="00A460CF"/>
    <w:rsid w:val="00A520FE"/>
    <w:rsid w:val="00A71AC9"/>
    <w:rsid w:val="00A9414E"/>
    <w:rsid w:val="00AA48D7"/>
    <w:rsid w:val="00AB06E3"/>
    <w:rsid w:val="00AB37C9"/>
    <w:rsid w:val="00AB528B"/>
    <w:rsid w:val="00AB54F1"/>
    <w:rsid w:val="00AE107C"/>
    <w:rsid w:val="00AE1EEB"/>
    <w:rsid w:val="00AE2C00"/>
    <w:rsid w:val="00AE7298"/>
    <w:rsid w:val="00AF3C50"/>
    <w:rsid w:val="00B07D0E"/>
    <w:rsid w:val="00B1555E"/>
    <w:rsid w:val="00B2263F"/>
    <w:rsid w:val="00B25A3D"/>
    <w:rsid w:val="00B44406"/>
    <w:rsid w:val="00B50BC4"/>
    <w:rsid w:val="00B7721E"/>
    <w:rsid w:val="00B81824"/>
    <w:rsid w:val="00BA4656"/>
    <w:rsid w:val="00BA509F"/>
    <w:rsid w:val="00BB0CF2"/>
    <w:rsid w:val="00BB5D32"/>
    <w:rsid w:val="00BB6B64"/>
    <w:rsid w:val="00BB71FD"/>
    <w:rsid w:val="00BC0A36"/>
    <w:rsid w:val="00BC31AD"/>
    <w:rsid w:val="00BD114C"/>
    <w:rsid w:val="00BD5718"/>
    <w:rsid w:val="00C14FFA"/>
    <w:rsid w:val="00C3593F"/>
    <w:rsid w:val="00C4389B"/>
    <w:rsid w:val="00C45D95"/>
    <w:rsid w:val="00C5755B"/>
    <w:rsid w:val="00C57CDF"/>
    <w:rsid w:val="00C64A15"/>
    <w:rsid w:val="00C66046"/>
    <w:rsid w:val="00C70A2C"/>
    <w:rsid w:val="00C7171E"/>
    <w:rsid w:val="00C7320B"/>
    <w:rsid w:val="00C837B3"/>
    <w:rsid w:val="00C93D46"/>
    <w:rsid w:val="00C95310"/>
    <w:rsid w:val="00CB092E"/>
    <w:rsid w:val="00CC7C73"/>
    <w:rsid w:val="00CE5AD4"/>
    <w:rsid w:val="00CF0E4B"/>
    <w:rsid w:val="00D00CD6"/>
    <w:rsid w:val="00D02B49"/>
    <w:rsid w:val="00D273B3"/>
    <w:rsid w:val="00D3386E"/>
    <w:rsid w:val="00D369C9"/>
    <w:rsid w:val="00D55F4F"/>
    <w:rsid w:val="00D60B3F"/>
    <w:rsid w:val="00D73376"/>
    <w:rsid w:val="00D73D73"/>
    <w:rsid w:val="00D7670C"/>
    <w:rsid w:val="00D834BE"/>
    <w:rsid w:val="00D85A89"/>
    <w:rsid w:val="00D932BB"/>
    <w:rsid w:val="00DB6809"/>
    <w:rsid w:val="00DC2108"/>
    <w:rsid w:val="00DC2806"/>
    <w:rsid w:val="00DC700E"/>
    <w:rsid w:val="00DF3E85"/>
    <w:rsid w:val="00DF5642"/>
    <w:rsid w:val="00E0038B"/>
    <w:rsid w:val="00E045D0"/>
    <w:rsid w:val="00E172F7"/>
    <w:rsid w:val="00E24C3B"/>
    <w:rsid w:val="00E2610E"/>
    <w:rsid w:val="00E519F2"/>
    <w:rsid w:val="00E56543"/>
    <w:rsid w:val="00E5710E"/>
    <w:rsid w:val="00E60683"/>
    <w:rsid w:val="00E61F26"/>
    <w:rsid w:val="00E822AB"/>
    <w:rsid w:val="00E956E7"/>
    <w:rsid w:val="00E957C6"/>
    <w:rsid w:val="00EA11B0"/>
    <w:rsid w:val="00EB36A0"/>
    <w:rsid w:val="00EB7BB3"/>
    <w:rsid w:val="00EC6D02"/>
    <w:rsid w:val="00EC7967"/>
    <w:rsid w:val="00EE5CBA"/>
    <w:rsid w:val="00EF0696"/>
    <w:rsid w:val="00EF5212"/>
    <w:rsid w:val="00F01FA7"/>
    <w:rsid w:val="00F04381"/>
    <w:rsid w:val="00F05E6D"/>
    <w:rsid w:val="00F14330"/>
    <w:rsid w:val="00F200C5"/>
    <w:rsid w:val="00F21DBA"/>
    <w:rsid w:val="00F278E4"/>
    <w:rsid w:val="00F3229F"/>
    <w:rsid w:val="00F51C39"/>
    <w:rsid w:val="00F54EB8"/>
    <w:rsid w:val="00F556D5"/>
    <w:rsid w:val="00F60AA7"/>
    <w:rsid w:val="00F6177D"/>
    <w:rsid w:val="00F71ED2"/>
    <w:rsid w:val="00F9493C"/>
    <w:rsid w:val="00FB4C68"/>
    <w:rsid w:val="00FB543A"/>
    <w:rsid w:val="00FC60EA"/>
    <w:rsid w:val="00FC6D43"/>
    <w:rsid w:val="00FD63E6"/>
    <w:rsid w:val="00FE0CB7"/>
    <w:rsid w:val="00FF2087"/>
    <w:rsid w:val="00FF76FE"/>
    <w:rsid w:val="481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B19D"/>
  <w15:chartTrackingRefBased/>
  <w15:docId w15:val="{5E856AE2-A6B3-2F42-81ED-999E91D7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C8"/>
    <w:pPr>
      <w:spacing w:line="276" w:lineRule="auto"/>
    </w:pPr>
    <w:rPr>
      <w:rFonts w:ascii="Arial" w:eastAsia="Arial" w:hAnsi="Arial" w:cs="Arial"/>
      <w:kern w:val="0"/>
      <w:sz w:val="22"/>
      <w:szCs w:val="22"/>
      <w:lang w:val="pt"/>
      <w14:ligatures w14:val="none"/>
    </w:rPr>
  </w:style>
  <w:style w:type="paragraph" w:styleId="Heading1">
    <w:name w:val="heading 1"/>
    <w:basedOn w:val="Normal"/>
    <w:next w:val="Normal"/>
    <w:link w:val="Heading1Char"/>
    <w:uiPriority w:val="9"/>
    <w:qFormat/>
    <w:rsid w:val="00A279C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A279C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279C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279C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279C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279C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D27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7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7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A279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79C8"/>
  </w:style>
  <w:style w:type="character" w:customStyle="1" w:styleId="Heading1Char">
    <w:name w:val="Heading 1 Char"/>
    <w:basedOn w:val="DefaultParagraphFont"/>
    <w:link w:val="Heading1"/>
    <w:uiPriority w:val="9"/>
    <w:rsid w:val="009D27FE"/>
    <w:rPr>
      <w:rFonts w:ascii="Arial" w:eastAsia="Arial" w:hAnsi="Arial" w:cs="Arial"/>
      <w:kern w:val="0"/>
      <w:sz w:val="40"/>
      <w:szCs w:val="40"/>
      <w:lang w:val="pt"/>
      <w14:ligatures w14:val="none"/>
    </w:rPr>
  </w:style>
  <w:style w:type="character" w:customStyle="1" w:styleId="Heading2Char">
    <w:name w:val="Heading 2 Char"/>
    <w:basedOn w:val="DefaultParagraphFont"/>
    <w:link w:val="Heading2"/>
    <w:uiPriority w:val="9"/>
    <w:semiHidden/>
    <w:rsid w:val="009D27FE"/>
    <w:rPr>
      <w:rFonts w:ascii="Arial" w:eastAsia="Arial" w:hAnsi="Arial" w:cs="Arial"/>
      <w:kern w:val="0"/>
      <w:sz w:val="32"/>
      <w:szCs w:val="32"/>
      <w:lang w:val="pt"/>
      <w14:ligatures w14:val="none"/>
    </w:rPr>
  </w:style>
  <w:style w:type="character" w:customStyle="1" w:styleId="Heading3Char">
    <w:name w:val="Heading 3 Char"/>
    <w:basedOn w:val="DefaultParagraphFont"/>
    <w:link w:val="Heading3"/>
    <w:uiPriority w:val="9"/>
    <w:semiHidden/>
    <w:rsid w:val="009D27FE"/>
    <w:rPr>
      <w:rFonts w:ascii="Arial" w:eastAsia="Arial" w:hAnsi="Arial" w:cs="Arial"/>
      <w:color w:val="434343"/>
      <w:kern w:val="0"/>
      <w:sz w:val="28"/>
      <w:szCs w:val="28"/>
      <w:lang w:val="pt"/>
      <w14:ligatures w14:val="none"/>
    </w:rPr>
  </w:style>
  <w:style w:type="character" w:customStyle="1" w:styleId="Heading4Char">
    <w:name w:val="Heading 4 Char"/>
    <w:basedOn w:val="DefaultParagraphFont"/>
    <w:link w:val="Heading4"/>
    <w:uiPriority w:val="9"/>
    <w:semiHidden/>
    <w:rsid w:val="009D27FE"/>
    <w:rPr>
      <w:rFonts w:ascii="Arial" w:eastAsia="Arial" w:hAnsi="Arial" w:cs="Arial"/>
      <w:color w:val="666666"/>
      <w:kern w:val="0"/>
      <w:lang w:val="pt"/>
      <w14:ligatures w14:val="none"/>
    </w:rPr>
  </w:style>
  <w:style w:type="character" w:customStyle="1" w:styleId="Heading5Char">
    <w:name w:val="Heading 5 Char"/>
    <w:basedOn w:val="DefaultParagraphFont"/>
    <w:link w:val="Heading5"/>
    <w:uiPriority w:val="9"/>
    <w:semiHidden/>
    <w:rsid w:val="009D27FE"/>
    <w:rPr>
      <w:rFonts w:ascii="Arial" w:eastAsia="Arial" w:hAnsi="Arial" w:cs="Arial"/>
      <w:color w:val="666666"/>
      <w:kern w:val="0"/>
      <w:sz w:val="22"/>
      <w:szCs w:val="22"/>
      <w:lang w:val="pt"/>
      <w14:ligatures w14:val="none"/>
    </w:rPr>
  </w:style>
  <w:style w:type="character" w:customStyle="1" w:styleId="Heading6Char">
    <w:name w:val="Heading 6 Char"/>
    <w:basedOn w:val="DefaultParagraphFont"/>
    <w:link w:val="Heading6"/>
    <w:uiPriority w:val="9"/>
    <w:semiHidden/>
    <w:rsid w:val="009D27FE"/>
    <w:rPr>
      <w:rFonts w:ascii="Arial" w:eastAsia="Arial" w:hAnsi="Arial" w:cs="Arial"/>
      <w:i/>
      <w:color w:val="666666"/>
      <w:kern w:val="0"/>
      <w:sz w:val="22"/>
      <w:szCs w:val="22"/>
      <w:lang w:val="pt"/>
      <w14:ligatures w14:val="none"/>
    </w:rPr>
  </w:style>
  <w:style w:type="character" w:customStyle="1" w:styleId="Heading7Char">
    <w:name w:val="Heading 7 Char"/>
    <w:basedOn w:val="DefaultParagraphFont"/>
    <w:link w:val="Heading7"/>
    <w:uiPriority w:val="9"/>
    <w:semiHidden/>
    <w:rsid w:val="009D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7FE"/>
    <w:rPr>
      <w:rFonts w:eastAsiaTheme="majorEastAsia" w:cstheme="majorBidi"/>
      <w:color w:val="272727" w:themeColor="text1" w:themeTint="D8"/>
    </w:rPr>
  </w:style>
  <w:style w:type="paragraph" w:styleId="Title">
    <w:name w:val="Title"/>
    <w:basedOn w:val="Normal"/>
    <w:next w:val="Normal"/>
    <w:link w:val="TitleChar"/>
    <w:uiPriority w:val="10"/>
    <w:qFormat/>
    <w:rsid w:val="00A279C8"/>
    <w:pPr>
      <w:keepNext/>
      <w:keepLines/>
      <w:spacing w:after="60"/>
    </w:pPr>
    <w:rPr>
      <w:sz w:val="52"/>
      <w:szCs w:val="52"/>
    </w:rPr>
  </w:style>
  <w:style w:type="character" w:customStyle="1" w:styleId="TitleChar">
    <w:name w:val="Title Char"/>
    <w:basedOn w:val="DefaultParagraphFont"/>
    <w:link w:val="Title"/>
    <w:uiPriority w:val="10"/>
    <w:rsid w:val="009D27FE"/>
    <w:rPr>
      <w:rFonts w:ascii="Arial" w:eastAsia="Arial" w:hAnsi="Arial" w:cs="Arial"/>
      <w:kern w:val="0"/>
      <w:sz w:val="52"/>
      <w:szCs w:val="52"/>
      <w:lang w:val="pt"/>
      <w14:ligatures w14:val="none"/>
    </w:rPr>
  </w:style>
  <w:style w:type="paragraph" w:styleId="Subtitle">
    <w:name w:val="Subtitle"/>
    <w:basedOn w:val="Normal"/>
    <w:next w:val="Normal"/>
    <w:link w:val="SubtitleChar"/>
    <w:uiPriority w:val="11"/>
    <w:qFormat/>
    <w:rsid w:val="00A279C8"/>
    <w:pPr>
      <w:keepNext/>
      <w:keepLines/>
      <w:spacing w:after="320"/>
    </w:pPr>
    <w:rPr>
      <w:color w:val="666666"/>
      <w:sz w:val="30"/>
      <w:szCs w:val="30"/>
    </w:rPr>
  </w:style>
  <w:style w:type="character" w:customStyle="1" w:styleId="SubtitleChar">
    <w:name w:val="Subtitle Char"/>
    <w:basedOn w:val="DefaultParagraphFont"/>
    <w:link w:val="Subtitle"/>
    <w:uiPriority w:val="11"/>
    <w:rsid w:val="009D27FE"/>
    <w:rPr>
      <w:rFonts w:ascii="Arial" w:eastAsia="Arial" w:hAnsi="Arial" w:cs="Arial"/>
      <w:color w:val="666666"/>
      <w:kern w:val="0"/>
      <w:sz w:val="30"/>
      <w:szCs w:val="30"/>
      <w:lang w:val="pt"/>
      <w14:ligatures w14:val="none"/>
    </w:rPr>
  </w:style>
  <w:style w:type="paragraph" w:styleId="Quote">
    <w:name w:val="Quote"/>
    <w:basedOn w:val="Normal"/>
    <w:next w:val="Normal"/>
    <w:link w:val="QuoteChar"/>
    <w:uiPriority w:val="29"/>
    <w:qFormat/>
    <w:rsid w:val="009D27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27FE"/>
    <w:rPr>
      <w:i/>
      <w:iCs/>
      <w:color w:val="404040" w:themeColor="text1" w:themeTint="BF"/>
    </w:rPr>
  </w:style>
  <w:style w:type="paragraph" w:styleId="ListParagraph">
    <w:name w:val="List Paragraph"/>
    <w:basedOn w:val="Normal"/>
    <w:uiPriority w:val="34"/>
    <w:qFormat/>
    <w:rsid w:val="00A279C8"/>
    <w:pPr>
      <w:ind w:left="720"/>
      <w:contextualSpacing/>
    </w:pPr>
  </w:style>
  <w:style w:type="character" w:styleId="IntenseEmphasis">
    <w:name w:val="Intense Emphasis"/>
    <w:basedOn w:val="DefaultParagraphFont"/>
    <w:uiPriority w:val="21"/>
    <w:qFormat/>
    <w:rsid w:val="009D27FE"/>
    <w:rPr>
      <w:i/>
      <w:iCs/>
      <w:color w:val="0F4761" w:themeColor="accent1" w:themeShade="BF"/>
    </w:rPr>
  </w:style>
  <w:style w:type="paragraph" w:styleId="IntenseQuote">
    <w:name w:val="Intense Quote"/>
    <w:basedOn w:val="Normal"/>
    <w:next w:val="Normal"/>
    <w:link w:val="IntenseQuoteChar"/>
    <w:uiPriority w:val="30"/>
    <w:qFormat/>
    <w:rsid w:val="009D2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7FE"/>
    <w:rPr>
      <w:i/>
      <w:iCs/>
      <w:color w:val="0F4761" w:themeColor="accent1" w:themeShade="BF"/>
    </w:rPr>
  </w:style>
  <w:style w:type="character" w:styleId="IntenseReference">
    <w:name w:val="Intense Reference"/>
    <w:basedOn w:val="DefaultParagraphFont"/>
    <w:uiPriority w:val="32"/>
    <w:qFormat/>
    <w:rsid w:val="009D27FE"/>
    <w:rPr>
      <w:b/>
      <w:bCs/>
      <w:smallCaps/>
      <w:color w:val="0F4761" w:themeColor="accent1" w:themeShade="BF"/>
      <w:spacing w:val="5"/>
    </w:rPr>
  </w:style>
  <w:style w:type="character" w:styleId="CommentReference">
    <w:name w:val="annotation reference"/>
    <w:basedOn w:val="DefaultParagraphFont"/>
    <w:uiPriority w:val="99"/>
    <w:semiHidden/>
    <w:unhideWhenUsed/>
    <w:rsid w:val="00A279C8"/>
    <w:rPr>
      <w:sz w:val="16"/>
      <w:szCs w:val="16"/>
    </w:rPr>
  </w:style>
  <w:style w:type="paragraph" w:styleId="TOC1">
    <w:name w:val="toc 1"/>
    <w:basedOn w:val="Normal"/>
    <w:next w:val="Normal"/>
    <w:autoRedefine/>
    <w:uiPriority w:val="39"/>
    <w:unhideWhenUsed/>
    <w:rsid w:val="006D4A5A"/>
    <w:pPr>
      <w:spacing w:after="100"/>
    </w:pPr>
    <w:rPr>
      <w:b/>
    </w:rPr>
  </w:style>
  <w:style w:type="character" w:styleId="Hyperlink">
    <w:name w:val="Hyperlink"/>
    <w:basedOn w:val="DefaultParagraphFont"/>
    <w:uiPriority w:val="99"/>
    <w:unhideWhenUsed/>
    <w:rsid w:val="006D4A5A"/>
    <w:rPr>
      <w:color w:val="467886" w:themeColor="hyperlink"/>
      <w:u w:val="single"/>
    </w:rPr>
  </w:style>
  <w:style w:type="paragraph" w:styleId="CommentText">
    <w:name w:val="annotation text"/>
    <w:basedOn w:val="Normal"/>
    <w:link w:val="CommentTextChar"/>
    <w:uiPriority w:val="99"/>
    <w:unhideWhenUsed/>
    <w:rsid w:val="00A279C8"/>
    <w:pPr>
      <w:spacing w:line="240" w:lineRule="auto"/>
    </w:pPr>
    <w:rPr>
      <w:sz w:val="20"/>
      <w:szCs w:val="20"/>
    </w:rPr>
  </w:style>
  <w:style w:type="character" w:customStyle="1" w:styleId="CommentTextChar">
    <w:name w:val="Comment Text Char"/>
    <w:basedOn w:val="DefaultParagraphFont"/>
    <w:link w:val="CommentText"/>
    <w:uiPriority w:val="99"/>
    <w:rsid w:val="00A279C8"/>
    <w:rPr>
      <w:rFonts w:ascii="Arial" w:eastAsia="Arial" w:hAnsi="Arial" w:cs="Arial"/>
      <w:kern w:val="0"/>
      <w:sz w:val="20"/>
      <w:szCs w:val="20"/>
      <w:lang w:val="pt"/>
      <w14:ligatures w14:val="none"/>
    </w:rPr>
  </w:style>
  <w:style w:type="paragraph" w:styleId="CommentSubject">
    <w:name w:val="annotation subject"/>
    <w:basedOn w:val="CommentText"/>
    <w:next w:val="CommentText"/>
    <w:link w:val="CommentSubjectChar"/>
    <w:uiPriority w:val="99"/>
    <w:semiHidden/>
    <w:unhideWhenUsed/>
    <w:rsid w:val="00A279C8"/>
    <w:rPr>
      <w:b/>
      <w:bCs/>
    </w:rPr>
  </w:style>
  <w:style w:type="character" w:customStyle="1" w:styleId="CommentSubjectChar">
    <w:name w:val="Comment Subject Char"/>
    <w:basedOn w:val="CommentTextChar"/>
    <w:link w:val="CommentSubject"/>
    <w:uiPriority w:val="99"/>
    <w:semiHidden/>
    <w:rsid w:val="00A279C8"/>
    <w:rPr>
      <w:rFonts w:ascii="Arial" w:eastAsia="Arial" w:hAnsi="Arial" w:cs="Arial"/>
      <w:b/>
      <w:bCs/>
      <w:kern w:val="0"/>
      <w:sz w:val="20"/>
      <w:szCs w:val="20"/>
      <w:lang w:val="pt"/>
      <w14:ligatures w14:val="none"/>
    </w:rPr>
  </w:style>
  <w:style w:type="paragraph" w:styleId="NoSpacing">
    <w:name w:val="No Spacing"/>
    <w:uiPriority w:val="1"/>
    <w:qFormat/>
    <w:rsid w:val="00664927"/>
    <w:rPr>
      <w:rFonts w:ascii="Arial" w:eastAsia="Arial" w:hAnsi="Arial" w:cs="Arial"/>
      <w:kern w:val="0"/>
      <w:sz w:val="22"/>
      <w:szCs w:val="22"/>
      <w:lang w:val="pt"/>
      <w14:ligatures w14:val="none"/>
    </w:rPr>
  </w:style>
  <w:style w:type="paragraph" w:customStyle="1" w:styleId="Style1">
    <w:name w:val="Style1"/>
    <w:basedOn w:val="Normal"/>
    <w:qFormat/>
    <w:rsid w:val="006D4A5A"/>
    <w:pPr>
      <w:spacing w:line="360" w:lineRule="auto"/>
    </w:pPr>
    <w:rPr>
      <w:sz w:val="20"/>
      <w:szCs w:val="20"/>
    </w:rPr>
  </w:style>
  <w:style w:type="paragraph" w:styleId="Header">
    <w:name w:val="header"/>
    <w:basedOn w:val="Normal"/>
    <w:link w:val="HeaderChar"/>
    <w:uiPriority w:val="99"/>
    <w:unhideWhenUsed/>
    <w:rsid w:val="00A279C8"/>
    <w:pPr>
      <w:tabs>
        <w:tab w:val="center" w:pos="4680"/>
        <w:tab w:val="right" w:pos="9360"/>
      </w:tabs>
      <w:spacing w:line="240" w:lineRule="auto"/>
    </w:pPr>
  </w:style>
  <w:style w:type="character" w:customStyle="1" w:styleId="HeaderChar">
    <w:name w:val="Header Char"/>
    <w:basedOn w:val="DefaultParagraphFont"/>
    <w:link w:val="Header"/>
    <w:uiPriority w:val="99"/>
    <w:rsid w:val="00A279C8"/>
    <w:rPr>
      <w:rFonts w:ascii="Arial" w:eastAsia="Arial" w:hAnsi="Arial" w:cs="Arial"/>
      <w:kern w:val="0"/>
      <w:sz w:val="22"/>
      <w:szCs w:val="22"/>
      <w:lang w:val="pt"/>
      <w14:ligatures w14:val="none"/>
    </w:rPr>
  </w:style>
  <w:style w:type="paragraph" w:styleId="Footer">
    <w:name w:val="footer"/>
    <w:basedOn w:val="Normal"/>
    <w:link w:val="FooterChar"/>
    <w:uiPriority w:val="99"/>
    <w:unhideWhenUsed/>
    <w:rsid w:val="00A279C8"/>
    <w:pPr>
      <w:tabs>
        <w:tab w:val="center" w:pos="4680"/>
        <w:tab w:val="right" w:pos="9360"/>
      </w:tabs>
      <w:spacing w:line="240" w:lineRule="auto"/>
    </w:pPr>
  </w:style>
  <w:style w:type="character" w:customStyle="1" w:styleId="FooterChar">
    <w:name w:val="Footer Char"/>
    <w:basedOn w:val="DefaultParagraphFont"/>
    <w:link w:val="Footer"/>
    <w:uiPriority w:val="99"/>
    <w:rsid w:val="00A279C8"/>
    <w:rPr>
      <w:rFonts w:ascii="Arial" w:eastAsia="Arial" w:hAnsi="Arial" w:cs="Arial"/>
      <w:kern w:val="0"/>
      <w:sz w:val="22"/>
      <w:szCs w:val="22"/>
      <w:lang w:val="pt"/>
      <w14:ligatures w14:val="none"/>
    </w:rPr>
  </w:style>
  <w:style w:type="character" w:styleId="PageNumber">
    <w:name w:val="page number"/>
    <w:basedOn w:val="DefaultParagraphFont"/>
    <w:uiPriority w:val="99"/>
    <w:semiHidden/>
    <w:unhideWhenUsed/>
    <w:rsid w:val="00DF5642"/>
  </w:style>
  <w:style w:type="paragraph" w:styleId="Revision">
    <w:name w:val="Revision"/>
    <w:hidden/>
    <w:uiPriority w:val="99"/>
    <w:semiHidden/>
    <w:rsid w:val="00A279C8"/>
    <w:rPr>
      <w:rFonts w:ascii="Arial" w:eastAsia="Arial" w:hAnsi="Arial" w:cs="Arial"/>
      <w:kern w:val="0"/>
      <w:sz w:val="22"/>
      <w:szCs w:val="22"/>
      <w:lang w:val="pt"/>
      <w14:ligatures w14:val="none"/>
    </w:rPr>
  </w:style>
  <w:style w:type="paragraph" w:customStyle="1" w:styleId="Checklist">
    <w:name w:val="Checklist"/>
    <w:basedOn w:val="Normal"/>
    <w:qFormat/>
    <w:rsid w:val="00A279C8"/>
    <w:pPr>
      <w:numPr>
        <w:numId w:val="69"/>
      </w:numPr>
      <w:spacing w:after="80"/>
    </w:pPr>
    <w:rPr>
      <w:sz w:val="20"/>
      <w:szCs w:val="20"/>
    </w:rPr>
  </w:style>
  <w:style w:type="paragraph" w:customStyle="1" w:styleId="Continuedline">
    <w:name w:val="Continued line"/>
    <w:basedOn w:val="Normal"/>
    <w:qFormat/>
    <w:rsid w:val="00A279C8"/>
    <w:pPr>
      <w:pageBreakBefore/>
    </w:pPr>
    <w:rPr>
      <w:b/>
      <w:sz w:val="20"/>
      <w:szCs w:val="20"/>
    </w:rPr>
  </w:style>
  <w:style w:type="paragraph" w:customStyle="1" w:styleId="CommentSection">
    <w:name w:val="Comment Section"/>
    <w:basedOn w:val="Normal"/>
    <w:qFormat/>
    <w:rsid w:val="00A279C8"/>
    <w:pPr>
      <w:spacing w:before="240" w:after="240"/>
    </w:pPr>
    <w:rPr>
      <w:b/>
      <w:sz w:val="20"/>
      <w:szCs w:val="20"/>
    </w:rPr>
  </w:style>
  <w:style w:type="paragraph" w:customStyle="1" w:styleId="Style2">
    <w:name w:val="Style2"/>
    <w:basedOn w:val="Normal"/>
    <w:qFormat/>
    <w:rsid w:val="006D4A5A"/>
    <w:pPr>
      <w:spacing w:before="240" w:after="240"/>
    </w:pPr>
    <w:rPr>
      <w:sz w:val="20"/>
      <w:szCs w:val="20"/>
    </w:rPr>
  </w:style>
  <w:style w:type="paragraph" w:customStyle="1" w:styleId="WA">
    <w:name w:val="WA"/>
    <w:basedOn w:val="Normal"/>
    <w:qFormat/>
    <w:rsid w:val="006D4A5A"/>
    <w:pPr>
      <w:spacing w:before="480"/>
      <w:jc w:val="center"/>
    </w:pPr>
    <w:rPr>
      <w:b/>
      <w:sz w:val="58"/>
      <w:szCs w:val="58"/>
    </w:rPr>
  </w:style>
  <w:style w:type="paragraph" w:customStyle="1" w:styleId="RGgeneraltitle">
    <w:name w:val="RG general title"/>
    <w:basedOn w:val="Normal"/>
    <w:qFormat/>
    <w:rsid w:val="006D4A5A"/>
    <w:pPr>
      <w:spacing w:before="240" w:after="240"/>
      <w:jc w:val="center"/>
    </w:pPr>
    <w:rPr>
      <w:rFonts w:eastAsia="Calibri"/>
      <w:b/>
      <w:sz w:val="52"/>
      <w:szCs w:val="52"/>
    </w:rPr>
  </w:style>
  <w:style w:type="paragraph" w:customStyle="1" w:styleId="RGbooktitle">
    <w:name w:val="RG book title"/>
    <w:basedOn w:val="Normal"/>
    <w:qFormat/>
    <w:rsid w:val="006D4A5A"/>
    <w:pPr>
      <w:spacing w:before="480"/>
      <w:jc w:val="center"/>
    </w:pPr>
    <w:rPr>
      <w:b/>
      <w:bCs/>
      <w:i/>
      <w:sz w:val="46"/>
      <w:szCs w:val="46"/>
    </w:rPr>
  </w:style>
  <w:style w:type="paragraph" w:customStyle="1" w:styleId="Style3">
    <w:name w:val="Style3"/>
    <w:basedOn w:val="Style2"/>
    <w:qFormat/>
    <w:rsid w:val="006D4A5A"/>
    <w:pPr>
      <w:spacing w:before="200"/>
    </w:pPr>
  </w:style>
  <w:style w:type="paragraph" w:customStyle="1" w:styleId="Part2">
    <w:name w:val="Part 2"/>
    <w:basedOn w:val="Part1"/>
    <w:qFormat/>
    <w:rsid w:val="00A279C8"/>
    <w:pPr>
      <w:spacing w:before="240"/>
    </w:pPr>
  </w:style>
  <w:style w:type="paragraph" w:customStyle="1" w:styleId="Checklistmulti-line">
    <w:name w:val="Checklist multi-line"/>
    <w:basedOn w:val="Checklist"/>
    <w:qFormat/>
    <w:rsid w:val="006D4A5A"/>
    <w:pPr>
      <w:spacing w:after="60" w:line="240" w:lineRule="auto"/>
    </w:pPr>
  </w:style>
  <w:style w:type="paragraph" w:customStyle="1" w:styleId="Part1">
    <w:name w:val="Part 1"/>
    <w:basedOn w:val="Normal"/>
    <w:qFormat/>
    <w:rsid w:val="00A279C8"/>
    <w:pPr>
      <w:spacing w:line="360" w:lineRule="auto"/>
    </w:pPr>
    <w:rPr>
      <w:b/>
      <w:sz w:val="32"/>
      <w:szCs w:val="32"/>
    </w:rPr>
  </w:style>
  <w:style w:type="paragraph" w:customStyle="1" w:styleId="Background">
    <w:name w:val="Background"/>
    <w:basedOn w:val="Normal"/>
    <w:qFormat/>
    <w:rsid w:val="00A279C8"/>
    <w:pPr>
      <w:spacing w:after="240"/>
    </w:pPr>
    <w:rPr>
      <w:bCs/>
      <w:sz w:val="20"/>
      <w:szCs w:val="20"/>
    </w:rPr>
  </w:style>
  <w:style w:type="paragraph" w:customStyle="1" w:styleId="Answerortell">
    <w:name w:val="Answer or tell"/>
    <w:basedOn w:val="Normal"/>
    <w:qFormat/>
    <w:rsid w:val="00A279C8"/>
    <w:pPr>
      <w:spacing w:after="80" w:line="36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yellen/Library/Group%20Containers/UBF8T346G9.Office/User%20Content.localized/Templates.localized/Ultimate%20R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2E14BB-5122-E545-93F4-620786C3FB3B}">
  <ds:schemaRefs>
    <ds:schemaRef ds:uri="http://schemas.openxmlformats.org/officeDocument/2006/bibliography"/>
  </ds:schemaRefs>
</ds:datastoreItem>
</file>

<file path=customXml/itemProps2.xml><?xml version="1.0" encoding="utf-8"?>
<ds:datastoreItem xmlns:ds="http://schemas.openxmlformats.org/officeDocument/2006/customXml" ds:itemID="{AC85C8D8-A859-4FCE-9CBF-33F590F9D85F}"/>
</file>

<file path=customXml/itemProps3.xml><?xml version="1.0" encoding="utf-8"?>
<ds:datastoreItem xmlns:ds="http://schemas.openxmlformats.org/officeDocument/2006/customXml" ds:itemID="{9318DEEF-E219-4DCD-831A-1642C00F3B66}"/>
</file>

<file path=customXml/itemProps4.xml><?xml version="1.0" encoding="utf-8"?>
<ds:datastoreItem xmlns:ds="http://schemas.openxmlformats.org/officeDocument/2006/customXml" ds:itemID="{2A6103FC-560B-41AF-881C-C439D70ED553}"/>
</file>

<file path=docProps/app.xml><?xml version="1.0" encoding="utf-8"?>
<Properties xmlns="http://schemas.openxmlformats.org/officeDocument/2006/extended-properties" xmlns:vt="http://schemas.openxmlformats.org/officeDocument/2006/docPropsVTypes">
  <Template>Ultimate RG template.dotx</Template>
  <TotalTime>1</TotalTime>
  <Pages>113</Pages>
  <Words>24273</Words>
  <Characters>138360</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cp:lastPrinted>2024-05-02T09:52:00Z</cp:lastPrinted>
  <dcterms:created xsi:type="dcterms:W3CDTF">2024-07-23T15:23:00Z</dcterms:created>
  <dcterms:modified xsi:type="dcterms:W3CDTF">2024-07-23T15:23:00Z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